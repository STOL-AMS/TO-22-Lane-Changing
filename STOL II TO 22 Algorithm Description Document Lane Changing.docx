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95D3D9" w14:textId="433ED804" w:rsidR="006640B0" w:rsidRDefault="00ED5155" w:rsidP="006640B0">
      <w:pPr>
        <w:pStyle w:val="FHWANoticeBox"/>
        <w:sectPr w:rsidR="006640B0">
          <w:pgSz w:w="12240" w:h="15840"/>
          <w:pgMar w:top="1440" w:right="1440" w:bottom="1440" w:left="1440" w:header="720" w:footer="720" w:gutter="0"/>
          <w:cols w:space="720"/>
          <w:docGrid w:linePitch="360"/>
        </w:sectPr>
      </w:pPr>
      <w:r>
        <w:rPr>
          <w:noProof/>
          <w:lang w:eastAsia="zh-CN"/>
        </w:rPr>
        <mc:AlternateContent>
          <mc:Choice Requires="wps">
            <w:drawing>
              <wp:anchor distT="0" distB="0" distL="114300" distR="114300" simplePos="0" relativeHeight="251664384" behindDoc="0" locked="0" layoutInCell="1" allowOverlap="1" wp14:anchorId="4754892C" wp14:editId="6C9B2CAF">
                <wp:simplePos x="0" y="0"/>
                <wp:positionH relativeFrom="margin">
                  <wp:posOffset>2203450</wp:posOffset>
                </wp:positionH>
                <wp:positionV relativeFrom="paragraph">
                  <wp:posOffset>5283200</wp:posOffset>
                </wp:positionV>
                <wp:extent cx="3410585" cy="1095375"/>
                <wp:effectExtent l="0" t="0" r="0" b="0"/>
                <wp:wrapNone/>
                <wp:docPr id="2" name="Text Box 2"/>
                <wp:cNvGraphicFramePr/>
                <a:graphic xmlns:a="http://schemas.openxmlformats.org/drawingml/2006/main">
                  <a:graphicData uri="http://schemas.microsoft.com/office/word/2010/wordprocessingShape">
                    <wps:wsp>
                      <wps:cNvSpPr txBox="1"/>
                      <wps:spPr>
                        <a:xfrm>
                          <a:off x="0" y="0"/>
                          <a:ext cx="3410585" cy="1095375"/>
                        </a:xfrm>
                        <a:prstGeom prst="rect">
                          <a:avLst/>
                        </a:prstGeom>
                        <a:noFill/>
                        <a:ln w="6350">
                          <a:noFill/>
                        </a:ln>
                      </wps:spPr>
                      <wps:txbx>
                        <w:txbxContent>
                          <w:p w14:paraId="3E63E06A" w14:textId="509C5B03" w:rsidR="007918C9" w:rsidRPr="00E47033" w:rsidRDefault="007918C9" w:rsidP="00ED5155">
                            <w:pPr>
                              <w:ind w:left="720"/>
                              <w:jc w:val="right"/>
                              <w:rPr>
                                <w:b/>
                                <w:color w:val="FFFFFF" w:themeColor="background1"/>
                              </w:rPr>
                            </w:pPr>
                            <w:r>
                              <w:rPr>
                                <w:b/>
                                <w:color w:val="FFFFFF" w:themeColor="background1"/>
                              </w:rPr>
                              <w:t>Task Order: 22</w:t>
                            </w:r>
                          </w:p>
                          <w:p w14:paraId="18A50798" w14:textId="5EB69242" w:rsidR="007918C9" w:rsidRPr="00E47033" w:rsidRDefault="007918C9" w:rsidP="00ED5155">
                            <w:pPr>
                              <w:ind w:left="720"/>
                              <w:jc w:val="right"/>
                              <w:rPr>
                                <w:b/>
                                <w:color w:val="FFFFFF" w:themeColor="background1"/>
                              </w:rPr>
                            </w:pPr>
                            <w:r>
                              <w:rPr>
                                <w:b/>
                                <w:color w:val="FFFFFF" w:themeColor="background1"/>
                              </w:rPr>
                              <w:t>March 21, 2020</w:t>
                            </w:r>
                          </w:p>
                          <w:p w14:paraId="0E2117D5" w14:textId="77777777" w:rsidR="007918C9" w:rsidRPr="00E47033" w:rsidRDefault="007918C9" w:rsidP="00ED5155">
                            <w:pPr>
                              <w:rPr>
                                <w:b/>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4892C" id="_x0000_t202" coordsize="21600,21600" o:spt="202" path="m,l,21600r21600,l21600,xe">
                <v:stroke joinstyle="miter"/>
                <v:path gradientshapeok="t" o:connecttype="rect"/>
              </v:shapetype>
              <v:shape id="Text Box 2" o:spid="_x0000_s1026" type="#_x0000_t202" style="position:absolute;margin-left:173.5pt;margin-top:416pt;width:268.55pt;height:86.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" filled="f" stroked="f" strokeweight=".5pt">
                <v:textbox>
                  <w:txbxContent>
                    <w:p w14:paraId="3E63E06A" w14:textId="509C5B03" w:rsidR="007918C9" w:rsidRPr="00E47033" w:rsidRDefault="007918C9" w:rsidP="00ED5155">
                      <w:pPr>
                        <w:ind w:left="720"/>
                        <w:jc w:val="right"/>
                        <w:rPr>
                          <w:b/>
                          <w:color w:val="FFFFFF" w:themeColor="background1"/>
                        </w:rPr>
                      </w:pPr>
                      <w:r>
                        <w:rPr>
                          <w:b/>
                          <w:color w:val="FFFFFF" w:themeColor="background1"/>
                        </w:rPr>
                        <w:t>Task Order: 22</w:t>
                      </w:r>
                    </w:p>
                    <w:p w14:paraId="18A50798" w14:textId="5EB69242" w:rsidR="007918C9" w:rsidRPr="00E47033" w:rsidRDefault="007918C9" w:rsidP="00ED5155">
                      <w:pPr>
                        <w:ind w:left="720"/>
                        <w:jc w:val="right"/>
                        <w:rPr>
                          <w:b/>
                          <w:color w:val="FFFFFF" w:themeColor="background1"/>
                        </w:rPr>
                      </w:pPr>
                      <w:r>
                        <w:rPr>
                          <w:b/>
                          <w:color w:val="FFFFFF" w:themeColor="background1"/>
                        </w:rPr>
                        <w:t>March 21, 2020</w:t>
                      </w:r>
                    </w:p>
                    <w:p w14:paraId="0E2117D5" w14:textId="77777777" w:rsidR="007918C9" w:rsidRPr="00E47033" w:rsidRDefault="007918C9" w:rsidP="00ED5155">
                      <w:pPr>
                        <w:rPr>
                          <w:b/>
                          <w:color w:val="FFFFFF" w:themeColor="background1"/>
                        </w:rPr>
                      </w:pPr>
                    </w:p>
                  </w:txbxContent>
                </v:textbox>
                <w10:wrap anchorx="margin"/>
              </v:shape>
            </w:pict>
          </mc:Fallback>
        </mc:AlternateContent>
      </w:r>
      <w:r>
        <w:rPr>
          <w:noProof/>
          <w:lang w:eastAsia="zh-CN"/>
        </w:rPr>
        <mc:AlternateContent>
          <mc:Choice Requires="wps">
            <w:drawing>
              <wp:anchor distT="0" distB="0" distL="114300" distR="114300" simplePos="0" relativeHeight="251662336" behindDoc="0" locked="0" layoutInCell="1" allowOverlap="1" wp14:anchorId="62F7593F" wp14:editId="2C0D65C6">
                <wp:simplePos x="0" y="0"/>
                <wp:positionH relativeFrom="column">
                  <wp:posOffset>2616200</wp:posOffset>
                </wp:positionH>
                <wp:positionV relativeFrom="paragraph">
                  <wp:posOffset>1968500</wp:posOffset>
                </wp:positionV>
                <wp:extent cx="3403600" cy="2964180"/>
                <wp:effectExtent l="0" t="0" r="0" b="7620"/>
                <wp:wrapNone/>
                <wp:docPr id="1" name="Text Box 1"/>
                <wp:cNvGraphicFramePr/>
                <a:graphic xmlns:a="http://schemas.openxmlformats.org/drawingml/2006/main">
                  <a:graphicData uri="http://schemas.microsoft.com/office/word/2010/wordprocessingShape">
                    <wps:wsp>
                      <wps:cNvSpPr txBox="1"/>
                      <wps:spPr>
                        <a:xfrm>
                          <a:off x="0" y="0"/>
                          <a:ext cx="3403600" cy="2964180"/>
                        </a:xfrm>
                        <a:prstGeom prst="rect">
                          <a:avLst/>
                        </a:prstGeom>
                        <a:noFill/>
                        <a:ln w="6350">
                          <a:noFill/>
                        </a:ln>
                      </wps:spPr>
                      <wps:txbx>
                        <w:txbxContent>
                          <w:p w14:paraId="3DD8A22D" w14:textId="77777777" w:rsidR="007918C9" w:rsidRPr="00ED5155" w:rsidRDefault="007918C9" w:rsidP="00ED5155">
                            <w:pPr>
                              <w:rPr>
                                <w:b/>
                                <w:color w:val="1F1646"/>
                                <w:sz w:val="40"/>
                              </w:rPr>
                            </w:pPr>
                            <w:r w:rsidRPr="00ED5155">
                              <w:rPr>
                                <w:b/>
                                <w:bCs/>
                                <w:color w:val="1F1646"/>
                                <w:sz w:val="40"/>
                              </w:rPr>
                              <w:t>Developing Analysis, Modeling, and Simulation (AMS) Tools for Connected and Automated Vehicle (CAV) Applications</w:t>
                            </w:r>
                          </w:p>
                          <w:p w14:paraId="06037494" w14:textId="77777777" w:rsidR="007918C9" w:rsidRPr="00ED5155" w:rsidRDefault="007918C9" w:rsidP="00ED5155">
                            <w:pPr>
                              <w:ind w:firstLine="720"/>
                              <w:rPr>
                                <w:b/>
                                <w:color w:val="000000" w:themeColor="text1"/>
                                <w:sz w:val="32"/>
                                <w:szCs w:val="44"/>
                              </w:rPr>
                            </w:pPr>
                          </w:p>
                          <w:p w14:paraId="4D9C0FBB" w14:textId="21AB84D4" w:rsidR="007918C9" w:rsidRPr="00ED5155" w:rsidRDefault="007918C9" w:rsidP="00ED5155">
                            <w:pPr>
                              <w:rPr>
                                <w:b/>
                                <w:color w:val="000000" w:themeColor="text1"/>
                                <w:sz w:val="36"/>
                                <w:szCs w:val="44"/>
                              </w:rPr>
                            </w:pPr>
                            <w:r w:rsidRPr="00ED5155">
                              <w:rPr>
                                <w:b/>
                                <w:szCs w:val="32"/>
                              </w:rPr>
                              <w:t>Algorithm Description Document: A Lane Changing (LC) Model for Light Duty Connected and Automated Vehicles (CAVs)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593F" id="Text Box 1" o:spid="_x0000_s1027" type="#_x0000_t202" style="position:absolute;margin-left:206pt;margin-top:155pt;width:268pt;height:23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" filled="f" stroked="f" strokeweight=".5pt">
                <v:textbox>
                  <w:txbxContent>
                    <w:p w14:paraId="3DD8A22D" w14:textId="77777777" w:rsidR="007918C9" w:rsidRPr="00ED5155" w:rsidRDefault="007918C9" w:rsidP="00ED5155">
                      <w:pPr>
                        <w:rPr>
                          <w:b/>
                          <w:color w:val="1F1646"/>
                          <w:sz w:val="40"/>
                        </w:rPr>
                      </w:pPr>
                      <w:r w:rsidRPr="00ED5155">
                        <w:rPr>
                          <w:b/>
                          <w:bCs/>
                          <w:color w:val="1F1646"/>
                          <w:sz w:val="40"/>
                        </w:rPr>
                        <w:t>Developing Analysis, Modeling, and Simulation (AMS) Tools for Connected and Automated Vehicle (CAV) Applications</w:t>
                      </w:r>
                    </w:p>
                    <w:p w14:paraId="06037494" w14:textId="77777777" w:rsidR="007918C9" w:rsidRPr="00ED5155" w:rsidRDefault="007918C9" w:rsidP="00ED5155">
                      <w:pPr>
                        <w:ind w:firstLine="720"/>
                        <w:rPr>
                          <w:b/>
                          <w:color w:val="000000" w:themeColor="text1"/>
                          <w:sz w:val="32"/>
                          <w:szCs w:val="44"/>
                        </w:rPr>
                      </w:pPr>
                    </w:p>
                    <w:p w14:paraId="4D9C0FBB" w14:textId="21AB84D4" w:rsidR="007918C9" w:rsidRPr="00ED5155" w:rsidRDefault="007918C9" w:rsidP="00ED5155">
                      <w:pPr>
                        <w:rPr>
                          <w:b/>
                          <w:color w:val="000000" w:themeColor="text1"/>
                          <w:sz w:val="36"/>
                          <w:szCs w:val="44"/>
                        </w:rPr>
                      </w:pPr>
                      <w:r w:rsidRPr="00ED5155">
                        <w:rPr>
                          <w:b/>
                          <w:szCs w:val="32"/>
                        </w:rPr>
                        <w:t>Algorithm Description Document: A Lane Changing (LC) Model for Light Duty Connected and Automated Vehicles (CAVs)</w:t>
                      </w:r>
                    </w:p>
                  </w:txbxContent>
                </v:textbox>
              </v:shape>
            </w:pict>
          </mc:Fallback>
        </mc:AlternateContent>
      </w:r>
      <w:r>
        <w:rPr>
          <w:noProof/>
          <w:lang w:eastAsia="zh-CN"/>
        </w:rPr>
        <w:drawing>
          <wp:inline distT="0" distB="0" distL="0" distR="0" wp14:anchorId="05754E4F" wp14:editId="3F88F979">
            <wp:extent cx="6019800" cy="8140700"/>
            <wp:effectExtent l="0" t="0" r="0" b="0"/>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9800" cy="8140700"/>
                    </a:xfrm>
                    <a:prstGeom prst="rect">
                      <a:avLst/>
                    </a:prstGeom>
                    <a:noFill/>
                    <a:ln>
                      <a:noFill/>
                    </a:ln>
                  </pic:spPr>
                </pic:pic>
              </a:graphicData>
            </a:graphic>
          </wp:inline>
        </w:drawing>
      </w:r>
    </w:p>
    <w:p w14:paraId="69968DFD" w14:textId="77777777" w:rsidR="006640B0" w:rsidRDefault="006640B0" w:rsidP="006640B0">
      <w:pPr>
        <w:pStyle w:val="FHWAFigure"/>
        <w:rPr>
          <w:sz w:val="20"/>
        </w:rPr>
      </w:pPr>
      <w:r w:rsidRPr="008A79DB">
        <w:rPr>
          <w:noProof/>
          <w:lang w:eastAsia="zh-CN"/>
        </w:rPr>
        <w:lastRenderedPageBreak/>
        <w:drawing>
          <wp:inline distT="0" distB="0" distL="0" distR="0" wp14:anchorId="776547D3" wp14:editId="0381528E">
            <wp:extent cx="5943192" cy="7997036"/>
            <wp:effectExtent l="0" t="0" r="0" b="4445"/>
            <wp:docPr id="3" name="Picture 3" descr="SI Conversion Chart. See https://www.fhwa.dot.gov/publications/convtabl.cfm for html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63"/>
                    <a:stretch/>
                  </pic:blipFill>
                  <pic:spPr bwMode="auto">
                    <a:xfrm>
                      <a:off x="0" y="0"/>
                      <a:ext cx="5943600" cy="7997585"/>
                    </a:xfrm>
                    <a:prstGeom prst="rect">
                      <a:avLst/>
                    </a:prstGeom>
                    <a:noFill/>
                    <a:ln>
                      <a:noFill/>
                    </a:ln>
                    <a:extLst>
                      <a:ext uri="{53640926-AAD7-44D8-BBD7-CCE9431645EC}">
                        <a14:shadowObscured xmlns:a14="http://schemas.microsoft.com/office/drawing/2010/main"/>
                      </a:ext>
                    </a:extLst>
                  </pic:spPr>
                </pic:pic>
              </a:graphicData>
            </a:graphic>
          </wp:inline>
        </w:drawing>
      </w:r>
      <w:r>
        <w:rPr>
          <w:sz w:val="20"/>
        </w:rPr>
        <w:br w:type="page"/>
      </w:r>
    </w:p>
    <w:p w14:paraId="4FD21D7E" w14:textId="77777777" w:rsidR="006640B0" w:rsidRDefault="006640B0" w:rsidP="006640B0">
      <w:pPr>
        <w:pStyle w:val="FHWAPreheading"/>
      </w:pPr>
      <w:r>
        <w:lastRenderedPageBreak/>
        <w:t>Table of Contents</w:t>
      </w:r>
    </w:p>
    <w:sdt>
      <w:sdtPr>
        <w:rPr>
          <w:rFonts w:ascii="Times New Roman" w:eastAsiaTheme="minorHAnsi" w:hAnsi="Times New Roman" w:cs="Times New Roman"/>
          <w:b w:val="0"/>
          <w:bCs w:val="0"/>
          <w:caps w:val="0"/>
        </w:rPr>
        <w:id w:val="2064051011"/>
        <w:docPartObj>
          <w:docPartGallery w:val="Table of Contents"/>
          <w:docPartUnique/>
        </w:docPartObj>
      </w:sdtPr>
      <w:sdtEndPr>
        <w:rPr>
          <w:rFonts w:eastAsia="SimSun"/>
          <w:noProof/>
        </w:rPr>
      </w:sdtEndPr>
      <w:sdtContent>
        <w:p w14:paraId="2B6FE73A" w14:textId="71C0451C" w:rsidR="00ED5155" w:rsidRDefault="00E46948">
          <w:pPr>
            <w:pStyle w:val="TOC1"/>
            <w:tabs>
              <w:tab w:val="right" w:leader="dot" w:pos="9350"/>
            </w:tabs>
            <w:rPr>
              <w:rFonts w:asciiTheme="minorHAnsi" w:eastAsiaTheme="minorEastAsia" w:hAnsiTheme="minorHAnsi" w:cstheme="minorBidi"/>
              <w:b w:val="0"/>
              <w:bCs w:val="0"/>
              <w:caps w:val="0"/>
              <w:noProof/>
              <w:sz w:val="22"/>
              <w:szCs w:val="22"/>
              <w:lang w:eastAsia="zh-CN"/>
            </w:rPr>
          </w:pPr>
          <w:r>
            <w:fldChar w:fldCharType="begin"/>
          </w:r>
          <w:r>
            <w:instrText xml:space="preserve"> TOC \o "1-3" \h \z \u </w:instrText>
          </w:r>
          <w:r>
            <w:fldChar w:fldCharType="separate"/>
          </w:r>
          <w:hyperlink w:anchor="_Toc35700603" w:history="1">
            <w:r w:rsidR="00ED5155" w:rsidRPr="002259BF">
              <w:rPr>
                <w:rStyle w:val="Hyperlink"/>
                <w:noProof/>
              </w:rPr>
              <w:t>Executive Summary</w:t>
            </w:r>
            <w:r w:rsidR="00ED5155">
              <w:rPr>
                <w:noProof/>
                <w:webHidden/>
              </w:rPr>
              <w:tab/>
            </w:r>
            <w:r w:rsidR="00ED5155">
              <w:rPr>
                <w:noProof/>
                <w:webHidden/>
              </w:rPr>
              <w:fldChar w:fldCharType="begin"/>
            </w:r>
            <w:r w:rsidR="00ED5155">
              <w:rPr>
                <w:noProof/>
                <w:webHidden/>
              </w:rPr>
              <w:instrText xml:space="preserve"> PAGEREF _Toc35700603 \h </w:instrText>
            </w:r>
            <w:r w:rsidR="00ED5155">
              <w:rPr>
                <w:noProof/>
                <w:webHidden/>
              </w:rPr>
            </w:r>
            <w:r w:rsidR="00ED5155">
              <w:rPr>
                <w:noProof/>
                <w:webHidden/>
              </w:rPr>
              <w:fldChar w:fldCharType="separate"/>
            </w:r>
            <w:r w:rsidR="007918C9">
              <w:rPr>
                <w:noProof/>
                <w:webHidden/>
              </w:rPr>
              <w:t>1</w:t>
            </w:r>
            <w:r w:rsidR="00ED5155">
              <w:rPr>
                <w:noProof/>
                <w:webHidden/>
              </w:rPr>
              <w:fldChar w:fldCharType="end"/>
            </w:r>
          </w:hyperlink>
        </w:p>
        <w:p w14:paraId="7F067276" w14:textId="4B39000E"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04" w:history="1">
            <w:r w:rsidRPr="002259BF">
              <w:rPr>
                <w:rStyle w:val="Hyperlink"/>
                <w:noProof/>
              </w:rPr>
              <w:t>Chapter 1. PURPOSE OF THIS MODEL</w:t>
            </w:r>
            <w:r>
              <w:rPr>
                <w:noProof/>
                <w:webHidden/>
              </w:rPr>
              <w:tab/>
            </w:r>
            <w:r>
              <w:rPr>
                <w:noProof/>
                <w:webHidden/>
              </w:rPr>
              <w:fldChar w:fldCharType="begin"/>
            </w:r>
            <w:r>
              <w:rPr>
                <w:noProof/>
                <w:webHidden/>
              </w:rPr>
              <w:instrText xml:space="preserve"> PAGEREF _Toc35700604 \h </w:instrText>
            </w:r>
            <w:r>
              <w:rPr>
                <w:noProof/>
                <w:webHidden/>
              </w:rPr>
            </w:r>
            <w:r>
              <w:rPr>
                <w:noProof/>
                <w:webHidden/>
              </w:rPr>
              <w:fldChar w:fldCharType="separate"/>
            </w:r>
            <w:r w:rsidR="007918C9">
              <w:rPr>
                <w:noProof/>
                <w:webHidden/>
              </w:rPr>
              <w:t>3</w:t>
            </w:r>
            <w:r>
              <w:rPr>
                <w:noProof/>
                <w:webHidden/>
              </w:rPr>
              <w:fldChar w:fldCharType="end"/>
            </w:r>
          </w:hyperlink>
        </w:p>
        <w:p w14:paraId="35620344" w14:textId="4F1F9F2E"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05" w:history="1">
            <w:r w:rsidRPr="002259BF">
              <w:rPr>
                <w:rStyle w:val="Hyperlink"/>
                <w:noProof/>
              </w:rPr>
              <w:t>Purpose of this document</w:t>
            </w:r>
            <w:r>
              <w:rPr>
                <w:noProof/>
                <w:webHidden/>
              </w:rPr>
              <w:tab/>
            </w:r>
            <w:r>
              <w:rPr>
                <w:noProof/>
                <w:webHidden/>
              </w:rPr>
              <w:fldChar w:fldCharType="begin"/>
            </w:r>
            <w:r>
              <w:rPr>
                <w:noProof/>
                <w:webHidden/>
              </w:rPr>
              <w:instrText xml:space="preserve"> PAGEREF _Toc35700605 \h </w:instrText>
            </w:r>
            <w:r>
              <w:rPr>
                <w:noProof/>
                <w:webHidden/>
              </w:rPr>
            </w:r>
            <w:r>
              <w:rPr>
                <w:noProof/>
                <w:webHidden/>
              </w:rPr>
              <w:fldChar w:fldCharType="separate"/>
            </w:r>
            <w:r w:rsidR="007918C9">
              <w:rPr>
                <w:noProof/>
                <w:webHidden/>
              </w:rPr>
              <w:t>3</w:t>
            </w:r>
            <w:r>
              <w:rPr>
                <w:noProof/>
                <w:webHidden/>
              </w:rPr>
              <w:fldChar w:fldCharType="end"/>
            </w:r>
          </w:hyperlink>
        </w:p>
        <w:p w14:paraId="0C241ED9" w14:textId="78401553"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06" w:history="1">
            <w:r w:rsidRPr="002259BF">
              <w:rPr>
                <w:rStyle w:val="Hyperlink"/>
                <w:noProof/>
              </w:rPr>
              <w:t>Purpose of this Model</w:t>
            </w:r>
            <w:r>
              <w:rPr>
                <w:noProof/>
                <w:webHidden/>
              </w:rPr>
              <w:tab/>
            </w:r>
            <w:r>
              <w:rPr>
                <w:noProof/>
                <w:webHidden/>
              </w:rPr>
              <w:fldChar w:fldCharType="begin"/>
            </w:r>
            <w:r>
              <w:rPr>
                <w:noProof/>
                <w:webHidden/>
              </w:rPr>
              <w:instrText xml:space="preserve"> PAGEREF _Toc35700606 \h </w:instrText>
            </w:r>
            <w:r>
              <w:rPr>
                <w:noProof/>
                <w:webHidden/>
              </w:rPr>
            </w:r>
            <w:r>
              <w:rPr>
                <w:noProof/>
                <w:webHidden/>
              </w:rPr>
              <w:fldChar w:fldCharType="separate"/>
            </w:r>
            <w:r w:rsidR="007918C9">
              <w:rPr>
                <w:noProof/>
                <w:webHidden/>
              </w:rPr>
              <w:t>3</w:t>
            </w:r>
            <w:r>
              <w:rPr>
                <w:noProof/>
                <w:webHidden/>
              </w:rPr>
              <w:fldChar w:fldCharType="end"/>
            </w:r>
          </w:hyperlink>
        </w:p>
        <w:p w14:paraId="60C027D2" w14:textId="1BE9C2EA"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07" w:history="1">
            <w:r w:rsidRPr="002259BF">
              <w:rPr>
                <w:rStyle w:val="Hyperlink"/>
                <w:noProof/>
              </w:rPr>
              <w:t>Document overview</w:t>
            </w:r>
            <w:r>
              <w:rPr>
                <w:noProof/>
                <w:webHidden/>
              </w:rPr>
              <w:tab/>
            </w:r>
            <w:r>
              <w:rPr>
                <w:noProof/>
                <w:webHidden/>
              </w:rPr>
              <w:fldChar w:fldCharType="begin"/>
            </w:r>
            <w:r>
              <w:rPr>
                <w:noProof/>
                <w:webHidden/>
              </w:rPr>
              <w:instrText xml:space="preserve"> PAGEREF _Toc35700607 \h </w:instrText>
            </w:r>
            <w:r>
              <w:rPr>
                <w:noProof/>
                <w:webHidden/>
              </w:rPr>
            </w:r>
            <w:r>
              <w:rPr>
                <w:noProof/>
                <w:webHidden/>
              </w:rPr>
              <w:fldChar w:fldCharType="separate"/>
            </w:r>
            <w:r w:rsidR="007918C9">
              <w:rPr>
                <w:noProof/>
                <w:webHidden/>
              </w:rPr>
              <w:t>4</w:t>
            </w:r>
            <w:r>
              <w:rPr>
                <w:noProof/>
                <w:webHidden/>
              </w:rPr>
              <w:fldChar w:fldCharType="end"/>
            </w:r>
          </w:hyperlink>
        </w:p>
        <w:p w14:paraId="46C49DF2" w14:textId="532EE05C"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08" w:history="1">
            <w:r w:rsidRPr="002259BF">
              <w:rPr>
                <w:rStyle w:val="Hyperlink"/>
                <w:noProof/>
              </w:rPr>
              <w:t>Chapter 2. Model development and Logic</w:t>
            </w:r>
            <w:r>
              <w:rPr>
                <w:noProof/>
                <w:webHidden/>
              </w:rPr>
              <w:tab/>
            </w:r>
            <w:r>
              <w:rPr>
                <w:noProof/>
                <w:webHidden/>
              </w:rPr>
              <w:fldChar w:fldCharType="begin"/>
            </w:r>
            <w:r>
              <w:rPr>
                <w:noProof/>
                <w:webHidden/>
              </w:rPr>
              <w:instrText xml:space="preserve"> PAGEREF _Toc35700608 \h </w:instrText>
            </w:r>
            <w:r>
              <w:rPr>
                <w:noProof/>
                <w:webHidden/>
              </w:rPr>
            </w:r>
            <w:r>
              <w:rPr>
                <w:noProof/>
                <w:webHidden/>
              </w:rPr>
              <w:fldChar w:fldCharType="separate"/>
            </w:r>
            <w:r w:rsidR="007918C9">
              <w:rPr>
                <w:noProof/>
                <w:webHidden/>
              </w:rPr>
              <w:t>5</w:t>
            </w:r>
            <w:r>
              <w:rPr>
                <w:noProof/>
                <w:webHidden/>
              </w:rPr>
              <w:fldChar w:fldCharType="end"/>
            </w:r>
          </w:hyperlink>
        </w:p>
        <w:p w14:paraId="7FEC3403" w14:textId="73F8A970"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09" w:history="1">
            <w:r w:rsidRPr="002259BF">
              <w:rPr>
                <w:rStyle w:val="Hyperlink"/>
                <w:noProof/>
              </w:rPr>
              <w:t>Description of model logic</w:t>
            </w:r>
            <w:r>
              <w:rPr>
                <w:noProof/>
                <w:webHidden/>
              </w:rPr>
              <w:tab/>
            </w:r>
            <w:r>
              <w:rPr>
                <w:noProof/>
                <w:webHidden/>
              </w:rPr>
              <w:fldChar w:fldCharType="begin"/>
            </w:r>
            <w:r>
              <w:rPr>
                <w:noProof/>
                <w:webHidden/>
              </w:rPr>
              <w:instrText xml:space="preserve"> PAGEREF _Toc35700609 \h </w:instrText>
            </w:r>
            <w:r>
              <w:rPr>
                <w:noProof/>
                <w:webHidden/>
              </w:rPr>
            </w:r>
            <w:r>
              <w:rPr>
                <w:noProof/>
                <w:webHidden/>
              </w:rPr>
              <w:fldChar w:fldCharType="separate"/>
            </w:r>
            <w:r w:rsidR="007918C9">
              <w:rPr>
                <w:noProof/>
                <w:webHidden/>
              </w:rPr>
              <w:t>5</w:t>
            </w:r>
            <w:r>
              <w:rPr>
                <w:noProof/>
                <w:webHidden/>
              </w:rPr>
              <w:fldChar w:fldCharType="end"/>
            </w:r>
          </w:hyperlink>
        </w:p>
        <w:p w14:paraId="239454E6" w14:textId="1AEBD2FE" w:rsidR="00ED5155" w:rsidRDefault="00ED5155">
          <w:pPr>
            <w:pStyle w:val="TOC3"/>
            <w:tabs>
              <w:tab w:val="right" w:leader="dot" w:pos="9350"/>
            </w:tabs>
            <w:rPr>
              <w:rFonts w:asciiTheme="minorHAnsi" w:eastAsiaTheme="minorEastAsia" w:hAnsiTheme="minorHAnsi" w:cstheme="minorBidi"/>
              <w:bCs w:val="0"/>
              <w:noProof/>
              <w:sz w:val="22"/>
              <w:szCs w:val="22"/>
              <w:lang w:eastAsia="zh-CN"/>
            </w:rPr>
          </w:pPr>
          <w:hyperlink w:anchor="_Toc35700610" w:history="1">
            <w:r w:rsidRPr="002259BF">
              <w:rPr>
                <w:rStyle w:val="Hyperlink"/>
                <w:noProof/>
              </w:rPr>
              <w:t>Connected Autonomous Vehicle States</w:t>
            </w:r>
            <w:r>
              <w:rPr>
                <w:noProof/>
                <w:webHidden/>
              </w:rPr>
              <w:tab/>
            </w:r>
            <w:r>
              <w:rPr>
                <w:noProof/>
                <w:webHidden/>
              </w:rPr>
              <w:fldChar w:fldCharType="begin"/>
            </w:r>
            <w:r>
              <w:rPr>
                <w:noProof/>
                <w:webHidden/>
              </w:rPr>
              <w:instrText xml:space="preserve"> PAGEREF _Toc35700610 \h </w:instrText>
            </w:r>
            <w:r>
              <w:rPr>
                <w:noProof/>
                <w:webHidden/>
              </w:rPr>
            </w:r>
            <w:r>
              <w:rPr>
                <w:noProof/>
                <w:webHidden/>
              </w:rPr>
              <w:fldChar w:fldCharType="separate"/>
            </w:r>
            <w:r w:rsidR="007918C9">
              <w:rPr>
                <w:noProof/>
                <w:webHidden/>
              </w:rPr>
              <w:t>5</w:t>
            </w:r>
            <w:r>
              <w:rPr>
                <w:noProof/>
                <w:webHidden/>
              </w:rPr>
              <w:fldChar w:fldCharType="end"/>
            </w:r>
          </w:hyperlink>
        </w:p>
        <w:p w14:paraId="0C89AE22" w14:textId="70DDEEFF" w:rsidR="00ED5155" w:rsidRDefault="00ED5155">
          <w:pPr>
            <w:pStyle w:val="TOC3"/>
            <w:tabs>
              <w:tab w:val="right" w:leader="dot" w:pos="9350"/>
            </w:tabs>
            <w:rPr>
              <w:rFonts w:asciiTheme="minorHAnsi" w:eastAsiaTheme="minorEastAsia" w:hAnsiTheme="minorHAnsi" w:cstheme="minorBidi"/>
              <w:bCs w:val="0"/>
              <w:noProof/>
              <w:sz w:val="22"/>
              <w:szCs w:val="22"/>
              <w:lang w:eastAsia="zh-CN"/>
            </w:rPr>
          </w:pPr>
          <w:hyperlink w:anchor="_Toc35700611" w:history="1">
            <w:r w:rsidRPr="002259BF">
              <w:rPr>
                <w:rStyle w:val="Hyperlink"/>
                <w:noProof/>
              </w:rPr>
              <w:t>Connected Autonomous Vehicle Car-following</w:t>
            </w:r>
            <w:r>
              <w:rPr>
                <w:noProof/>
                <w:webHidden/>
              </w:rPr>
              <w:tab/>
            </w:r>
            <w:r>
              <w:rPr>
                <w:noProof/>
                <w:webHidden/>
              </w:rPr>
              <w:fldChar w:fldCharType="begin"/>
            </w:r>
            <w:r>
              <w:rPr>
                <w:noProof/>
                <w:webHidden/>
              </w:rPr>
              <w:instrText xml:space="preserve"> PAGEREF _Toc35700611 \h </w:instrText>
            </w:r>
            <w:r>
              <w:rPr>
                <w:noProof/>
                <w:webHidden/>
              </w:rPr>
            </w:r>
            <w:r>
              <w:rPr>
                <w:noProof/>
                <w:webHidden/>
              </w:rPr>
              <w:fldChar w:fldCharType="separate"/>
            </w:r>
            <w:r w:rsidR="007918C9">
              <w:rPr>
                <w:noProof/>
                <w:webHidden/>
              </w:rPr>
              <w:t>6</w:t>
            </w:r>
            <w:r>
              <w:rPr>
                <w:noProof/>
                <w:webHidden/>
              </w:rPr>
              <w:fldChar w:fldCharType="end"/>
            </w:r>
          </w:hyperlink>
        </w:p>
        <w:p w14:paraId="18EA1922" w14:textId="1EA4F295" w:rsidR="00ED5155" w:rsidRDefault="00ED5155">
          <w:pPr>
            <w:pStyle w:val="TOC3"/>
            <w:tabs>
              <w:tab w:val="right" w:leader="dot" w:pos="9350"/>
            </w:tabs>
            <w:rPr>
              <w:rFonts w:asciiTheme="minorHAnsi" w:eastAsiaTheme="minorEastAsia" w:hAnsiTheme="minorHAnsi" w:cstheme="minorBidi"/>
              <w:bCs w:val="0"/>
              <w:noProof/>
              <w:sz w:val="22"/>
              <w:szCs w:val="22"/>
              <w:lang w:eastAsia="zh-CN"/>
            </w:rPr>
          </w:pPr>
          <w:hyperlink w:anchor="_Toc35700612" w:history="1">
            <w:r w:rsidRPr="002259BF">
              <w:rPr>
                <w:rStyle w:val="Hyperlink"/>
                <w:noProof/>
              </w:rPr>
              <w:t>Connected Autonomous Vehicle Lane-changing</w:t>
            </w:r>
            <w:r>
              <w:rPr>
                <w:noProof/>
                <w:webHidden/>
              </w:rPr>
              <w:tab/>
            </w:r>
            <w:r>
              <w:rPr>
                <w:noProof/>
                <w:webHidden/>
              </w:rPr>
              <w:fldChar w:fldCharType="begin"/>
            </w:r>
            <w:r>
              <w:rPr>
                <w:noProof/>
                <w:webHidden/>
              </w:rPr>
              <w:instrText xml:space="preserve"> PAGEREF _Toc35700612 \h </w:instrText>
            </w:r>
            <w:r>
              <w:rPr>
                <w:noProof/>
                <w:webHidden/>
              </w:rPr>
            </w:r>
            <w:r>
              <w:rPr>
                <w:noProof/>
                <w:webHidden/>
              </w:rPr>
              <w:fldChar w:fldCharType="separate"/>
            </w:r>
            <w:r w:rsidR="007918C9">
              <w:rPr>
                <w:noProof/>
                <w:webHidden/>
              </w:rPr>
              <w:t>8</w:t>
            </w:r>
            <w:r>
              <w:rPr>
                <w:noProof/>
                <w:webHidden/>
              </w:rPr>
              <w:fldChar w:fldCharType="end"/>
            </w:r>
          </w:hyperlink>
        </w:p>
        <w:p w14:paraId="67D2EB77" w14:textId="11A88FBB"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13" w:history="1">
            <w:r w:rsidRPr="002259BF">
              <w:rPr>
                <w:rStyle w:val="Hyperlink"/>
                <w:noProof/>
              </w:rPr>
              <w:t>Model development</w:t>
            </w:r>
            <w:r>
              <w:rPr>
                <w:noProof/>
                <w:webHidden/>
              </w:rPr>
              <w:tab/>
            </w:r>
            <w:r>
              <w:rPr>
                <w:noProof/>
                <w:webHidden/>
              </w:rPr>
              <w:fldChar w:fldCharType="begin"/>
            </w:r>
            <w:r>
              <w:rPr>
                <w:noProof/>
                <w:webHidden/>
              </w:rPr>
              <w:instrText xml:space="preserve"> PAGEREF _Toc35700613 \h </w:instrText>
            </w:r>
            <w:r>
              <w:rPr>
                <w:noProof/>
                <w:webHidden/>
              </w:rPr>
            </w:r>
            <w:r>
              <w:rPr>
                <w:noProof/>
                <w:webHidden/>
              </w:rPr>
              <w:fldChar w:fldCharType="separate"/>
            </w:r>
            <w:r w:rsidR="007918C9">
              <w:rPr>
                <w:noProof/>
                <w:webHidden/>
              </w:rPr>
              <w:t>9</w:t>
            </w:r>
            <w:r>
              <w:rPr>
                <w:noProof/>
                <w:webHidden/>
              </w:rPr>
              <w:fldChar w:fldCharType="end"/>
            </w:r>
          </w:hyperlink>
        </w:p>
        <w:p w14:paraId="21A02453" w14:textId="02ADFC50" w:rsidR="00ED5155" w:rsidRDefault="00ED5155">
          <w:pPr>
            <w:pStyle w:val="TOC3"/>
            <w:tabs>
              <w:tab w:val="right" w:leader="dot" w:pos="9350"/>
            </w:tabs>
            <w:rPr>
              <w:rFonts w:asciiTheme="minorHAnsi" w:eastAsiaTheme="minorEastAsia" w:hAnsiTheme="minorHAnsi" w:cstheme="minorBidi"/>
              <w:bCs w:val="0"/>
              <w:noProof/>
              <w:sz w:val="22"/>
              <w:szCs w:val="22"/>
              <w:lang w:eastAsia="zh-CN"/>
            </w:rPr>
          </w:pPr>
          <w:hyperlink w:anchor="_Toc35700614" w:history="1">
            <w:r w:rsidRPr="002259BF">
              <w:rPr>
                <w:rStyle w:val="Hyperlink"/>
                <w:noProof/>
              </w:rPr>
              <w:t>Connected Autonomous Vehicle Car Following Model</w:t>
            </w:r>
            <w:r>
              <w:rPr>
                <w:noProof/>
                <w:webHidden/>
              </w:rPr>
              <w:tab/>
            </w:r>
            <w:r>
              <w:rPr>
                <w:noProof/>
                <w:webHidden/>
              </w:rPr>
              <w:fldChar w:fldCharType="begin"/>
            </w:r>
            <w:r>
              <w:rPr>
                <w:noProof/>
                <w:webHidden/>
              </w:rPr>
              <w:instrText xml:space="preserve"> PAGEREF _Toc35700614 \h </w:instrText>
            </w:r>
            <w:r>
              <w:rPr>
                <w:noProof/>
                <w:webHidden/>
              </w:rPr>
            </w:r>
            <w:r>
              <w:rPr>
                <w:noProof/>
                <w:webHidden/>
              </w:rPr>
              <w:fldChar w:fldCharType="separate"/>
            </w:r>
            <w:r w:rsidR="007918C9">
              <w:rPr>
                <w:noProof/>
                <w:webHidden/>
              </w:rPr>
              <w:t>9</w:t>
            </w:r>
            <w:r>
              <w:rPr>
                <w:noProof/>
                <w:webHidden/>
              </w:rPr>
              <w:fldChar w:fldCharType="end"/>
            </w:r>
          </w:hyperlink>
        </w:p>
        <w:p w14:paraId="179E53CE" w14:textId="30E2D4A9" w:rsidR="00ED5155" w:rsidRDefault="00ED5155">
          <w:pPr>
            <w:pStyle w:val="TOC3"/>
            <w:tabs>
              <w:tab w:val="right" w:leader="dot" w:pos="9350"/>
            </w:tabs>
            <w:rPr>
              <w:rFonts w:asciiTheme="minorHAnsi" w:eastAsiaTheme="minorEastAsia" w:hAnsiTheme="minorHAnsi" w:cstheme="minorBidi"/>
              <w:bCs w:val="0"/>
              <w:noProof/>
              <w:sz w:val="22"/>
              <w:szCs w:val="22"/>
              <w:lang w:eastAsia="zh-CN"/>
            </w:rPr>
          </w:pPr>
          <w:hyperlink w:anchor="_Toc35700615" w:history="1">
            <w:r w:rsidRPr="002259BF">
              <w:rPr>
                <w:rStyle w:val="Hyperlink"/>
                <w:noProof/>
              </w:rPr>
              <w:t>Connected Autonomous Vehicle Lane Changing</w:t>
            </w:r>
            <w:r>
              <w:rPr>
                <w:noProof/>
                <w:webHidden/>
              </w:rPr>
              <w:tab/>
            </w:r>
            <w:r>
              <w:rPr>
                <w:noProof/>
                <w:webHidden/>
              </w:rPr>
              <w:fldChar w:fldCharType="begin"/>
            </w:r>
            <w:r>
              <w:rPr>
                <w:noProof/>
                <w:webHidden/>
              </w:rPr>
              <w:instrText xml:space="preserve"> PAGEREF _Toc35700615 \h </w:instrText>
            </w:r>
            <w:r>
              <w:rPr>
                <w:noProof/>
                <w:webHidden/>
              </w:rPr>
            </w:r>
            <w:r>
              <w:rPr>
                <w:noProof/>
                <w:webHidden/>
              </w:rPr>
              <w:fldChar w:fldCharType="separate"/>
            </w:r>
            <w:r w:rsidR="007918C9">
              <w:rPr>
                <w:noProof/>
                <w:webHidden/>
              </w:rPr>
              <w:t>10</w:t>
            </w:r>
            <w:r>
              <w:rPr>
                <w:noProof/>
                <w:webHidden/>
              </w:rPr>
              <w:fldChar w:fldCharType="end"/>
            </w:r>
          </w:hyperlink>
        </w:p>
        <w:p w14:paraId="3001BC89" w14:textId="238FC6E4"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16" w:history="1">
            <w:r w:rsidRPr="002259BF">
              <w:rPr>
                <w:rStyle w:val="Hyperlink"/>
                <w:noProof/>
              </w:rPr>
              <w:t>Chapter 3. MODEL CALIBRATION AND VALIDATION</w:t>
            </w:r>
            <w:r>
              <w:rPr>
                <w:noProof/>
                <w:webHidden/>
              </w:rPr>
              <w:tab/>
            </w:r>
            <w:r>
              <w:rPr>
                <w:noProof/>
                <w:webHidden/>
              </w:rPr>
              <w:fldChar w:fldCharType="begin"/>
            </w:r>
            <w:r>
              <w:rPr>
                <w:noProof/>
                <w:webHidden/>
              </w:rPr>
              <w:instrText xml:space="preserve"> PAGEREF _Toc35700616 \h </w:instrText>
            </w:r>
            <w:r>
              <w:rPr>
                <w:noProof/>
                <w:webHidden/>
              </w:rPr>
            </w:r>
            <w:r>
              <w:rPr>
                <w:noProof/>
                <w:webHidden/>
              </w:rPr>
              <w:fldChar w:fldCharType="separate"/>
            </w:r>
            <w:r w:rsidR="007918C9">
              <w:rPr>
                <w:noProof/>
                <w:webHidden/>
              </w:rPr>
              <w:t>15</w:t>
            </w:r>
            <w:r>
              <w:rPr>
                <w:noProof/>
                <w:webHidden/>
              </w:rPr>
              <w:fldChar w:fldCharType="end"/>
            </w:r>
          </w:hyperlink>
        </w:p>
        <w:p w14:paraId="4DAA9E2C" w14:textId="3C6B4F44"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17" w:history="1">
            <w:r w:rsidRPr="002259BF">
              <w:rPr>
                <w:rStyle w:val="Hyperlink"/>
                <w:noProof/>
              </w:rPr>
              <w:t>Model calibration</w:t>
            </w:r>
            <w:r>
              <w:rPr>
                <w:noProof/>
                <w:webHidden/>
              </w:rPr>
              <w:tab/>
            </w:r>
            <w:r>
              <w:rPr>
                <w:noProof/>
                <w:webHidden/>
              </w:rPr>
              <w:fldChar w:fldCharType="begin"/>
            </w:r>
            <w:r>
              <w:rPr>
                <w:noProof/>
                <w:webHidden/>
              </w:rPr>
              <w:instrText xml:space="preserve"> PAGEREF _Toc35700617 \h </w:instrText>
            </w:r>
            <w:r>
              <w:rPr>
                <w:noProof/>
                <w:webHidden/>
              </w:rPr>
            </w:r>
            <w:r>
              <w:rPr>
                <w:noProof/>
                <w:webHidden/>
              </w:rPr>
              <w:fldChar w:fldCharType="separate"/>
            </w:r>
            <w:r w:rsidR="007918C9">
              <w:rPr>
                <w:noProof/>
                <w:webHidden/>
              </w:rPr>
              <w:t>15</w:t>
            </w:r>
            <w:r>
              <w:rPr>
                <w:noProof/>
                <w:webHidden/>
              </w:rPr>
              <w:fldChar w:fldCharType="end"/>
            </w:r>
          </w:hyperlink>
        </w:p>
        <w:p w14:paraId="2582E5FD" w14:textId="7714E03C"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18" w:history="1">
            <w:r w:rsidRPr="002259BF">
              <w:rPr>
                <w:rStyle w:val="Hyperlink"/>
                <w:noProof/>
              </w:rPr>
              <w:t>Model validation</w:t>
            </w:r>
            <w:r>
              <w:rPr>
                <w:noProof/>
                <w:webHidden/>
              </w:rPr>
              <w:tab/>
            </w:r>
            <w:r>
              <w:rPr>
                <w:noProof/>
                <w:webHidden/>
              </w:rPr>
              <w:fldChar w:fldCharType="begin"/>
            </w:r>
            <w:r>
              <w:rPr>
                <w:noProof/>
                <w:webHidden/>
              </w:rPr>
              <w:instrText xml:space="preserve"> PAGEREF _Toc35700618 \h </w:instrText>
            </w:r>
            <w:r>
              <w:rPr>
                <w:noProof/>
                <w:webHidden/>
              </w:rPr>
            </w:r>
            <w:r>
              <w:rPr>
                <w:noProof/>
                <w:webHidden/>
              </w:rPr>
              <w:fldChar w:fldCharType="separate"/>
            </w:r>
            <w:r w:rsidR="007918C9">
              <w:rPr>
                <w:noProof/>
                <w:webHidden/>
              </w:rPr>
              <w:t>21</w:t>
            </w:r>
            <w:r>
              <w:rPr>
                <w:noProof/>
                <w:webHidden/>
              </w:rPr>
              <w:fldChar w:fldCharType="end"/>
            </w:r>
          </w:hyperlink>
        </w:p>
        <w:p w14:paraId="29BDD2E2" w14:textId="3F7EEC5E"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19" w:history="1">
            <w:r w:rsidRPr="002259BF">
              <w:rPr>
                <w:rStyle w:val="Hyperlink"/>
                <w:noProof/>
              </w:rPr>
              <w:t>chapter 4. Basic Guidance on Model Implementation</w:t>
            </w:r>
            <w:r>
              <w:rPr>
                <w:noProof/>
                <w:webHidden/>
              </w:rPr>
              <w:tab/>
            </w:r>
            <w:r>
              <w:rPr>
                <w:noProof/>
                <w:webHidden/>
              </w:rPr>
              <w:fldChar w:fldCharType="begin"/>
            </w:r>
            <w:r>
              <w:rPr>
                <w:noProof/>
                <w:webHidden/>
              </w:rPr>
              <w:instrText xml:space="preserve"> PAGEREF _Toc35700619 \h </w:instrText>
            </w:r>
            <w:r>
              <w:rPr>
                <w:noProof/>
                <w:webHidden/>
              </w:rPr>
            </w:r>
            <w:r>
              <w:rPr>
                <w:noProof/>
                <w:webHidden/>
              </w:rPr>
              <w:fldChar w:fldCharType="separate"/>
            </w:r>
            <w:r w:rsidR="007918C9">
              <w:rPr>
                <w:noProof/>
                <w:webHidden/>
              </w:rPr>
              <w:t>27</w:t>
            </w:r>
            <w:r>
              <w:rPr>
                <w:noProof/>
                <w:webHidden/>
              </w:rPr>
              <w:fldChar w:fldCharType="end"/>
            </w:r>
          </w:hyperlink>
        </w:p>
        <w:p w14:paraId="724FF5E0" w14:textId="14BAED35"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20" w:history="1">
            <w:r w:rsidRPr="002259BF">
              <w:rPr>
                <w:rStyle w:val="Hyperlink"/>
                <w:noProof/>
              </w:rPr>
              <w:t>chapter 5. Use case</w:t>
            </w:r>
            <w:r>
              <w:rPr>
                <w:noProof/>
                <w:webHidden/>
              </w:rPr>
              <w:tab/>
            </w:r>
            <w:r>
              <w:rPr>
                <w:noProof/>
                <w:webHidden/>
              </w:rPr>
              <w:fldChar w:fldCharType="begin"/>
            </w:r>
            <w:r>
              <w:rPr>
                <w:noProof/>
                <w:webHidden/>
              </w:rPr>
              <w:instrText xml:space="preserve"> PAGEREF _Toc35700620 \h </w:instrText>
            </w:r>
            <w:r>
              <w:rPr>
                <w:noProof/>
                <w:webHidden/>
              </w:rPr>
            </w:r>
            <w:r>
              <w:rPr>
                <w:noProof/>
                <w:webHidden/>
              </w:rPr>
              <w:fldChar w:fldCharType="separate"/>
            </w:r>
            <w:r w:rsidR="007918C9">
              <w:rPr>
                <w:noProof/>
                <w:webHidden/>
              </w:rPr>
              <w:t>29</w:t>
            </w:r>
            <w:r>
              <w:rPr>
                <w:noProof/>
                <w:webHidden/>
              </w:rPr>
              <w:fldChar w:fldCharType="end"/>
            </w:r>
          </w:hyperlink>
        </w:p>
        <w:p w14:paraId="0098810C" w14:textId="1F5E3959"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21" w:history="1">
            <w:r w:rsidRPr="002259BF">
              <w:rPr>
                <w:rStyle w:val="Hyperlink"/>
                <w:noProof/>
              </w:rPr>
              <w:t>Implementation of the developed model into a traffic simulation tool</w:t>
            </w:r>
            <w:r>
              <w:rPr>
                <w:noProof/>
                <w:webHidden/>
              </w:rPr>
              <w:tab/>
            </w:r>
            <w:r>
              <w:rPr>
                <w:noProof/>
                <w:webHidden/>
              </w:rPr>
              <w:fldChar w:fldCharType="begin"/>
            </w:r>
            <w:r>
              <w:rPr>
                <w:noProof/>
                <w:webHidden/>
              </w:rPr>
              <w:instrText xml:space="preserve"> PAGEREF _Toc35700621 \h </w:instrText>
            </w:r>
            <w:r>
              <w:rPr>
                <w:noProof/>
                <w:webHidden/>
              </w:rPr>
            </w:r>
            <w:r>
              <w:rPr>
                <w:noProof/>
                <w:webHidden/>
              </w:rPr>
              <w:fldChar w:fldCharType="separate"/>
            </w:r>
            <w:r w:rsidR="007918C9">
              <w:rPr>
                <w:noProof/>
                <w:webHidden/>
              </w:rPr>
              <w:t>29</w:t>
            </w:r>
            <w:r>
              <w:rPr>
                <w:noProof/>
                <w:webHidden/>
              </w:rPr>
              <w:fldChar w:fldCharType="end"/>
            </w:r>
          </w:hyperlink>
        </w:p>
        <w:p w14:paraId="759B67C6" w14:textId="0C905423"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22" w:history="1">
            <w:r w:rsidRPr="002259BF">
              <w:rPr>
                <w:rStyle w:val="Hyperlink"/>
                <w:noProof/>
              </w:rPr>
              <w:t>Design of simulation experiments</w:t>
            </w:r>
            <w:r>
              <w:rPr>
                <w:noProof/>
                <w:webHidden/>
              </w:rPr>
              <w:tab/>
            </w:r>
            <w:r>
              <w:rPr>
                <w:noProof/>
                <w:webHidden/>
              </w:rPr>
              <w:fldChar w:fldCharType="begin"/>
            </w:r>
            <w:r>
              <w:rPr>
                <w:noProof/>
                <w:webHidden/>
              </w:rPr>
              <w:instrText xml:space="preserve"> PAGEREF _Toc35700622 \h </w:instrText>
            </w:r>
            <w:r>
              <w:rPr>
                <w:noProof/>
                <w:webHidden/>
              </w:rPr>
            </w:r>
            <w:r>
              <w:rPr>
                <w:noProof/>
                <w:webHidden/>
              </w:rPr>
              <w:fldChar w:fldCharType="separate"/>
            </w:r>
            <w:r w:rsidR="007918C9">
              <w:rPr>
                <w:noProof/>
                <w:webHidden/>
              </w:rPr>
              <w:t>30</w:t>
            </w:r>
            <w:r>
              <w:rPr>
                <w:noProof/>
                <w:webHidden/>
              </w:rPr>
              <w:fldChar w:fldCharType="end"/>
            </w:r>
          </w:hyperlink>
        </w:p>
        <w:p w14:paraId="65E8FC88" w14:textId="32BB3D63"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23" w:history="1">
            <w:r w:rsidRPr="002259BF">
              <w:rPr>
                <w:rStyle w:val="Hyperlink"/>
                <w:noProof/>
              </w:rPr>
              <w:t>Simulation results for the different scenarios</w:t>
            </w:r>
            <w:r>
              <w:rPr>
                <w:noProof/>
                <w:webHidden/>
              </w:rPr>
              <w:tab/>
            </w:r>
            <w:r>
              <w:rPr>
                <w:noProof/>
                <w:webHidden/>
              </w:rPr>
              <w:fldChar w:fldCharType="begin"/>
            </w:r>
            <w:r>
              <w:rPr>
                <w:noProof/>
                <w:webHidden/>
              </w:rPr>
              <w:instrText xml:space="preserve"> PAGEREF _Toc35700623 \h </w:instrText>
            </w:r>
            <w:r>
              <w:rPr>
                <w:noProof/>
                <w:webHidden/>
              </w:rPr>
            </w:r>
            <w:r>
              <w:rPr>
                <w:noProof/>
                <w:webHidden/>
              </w:rPr>
              <w:fldChar w:fldCharType="separate"/>
            </w:r>
            <w:r w:rsidR="007918C9">
              <w:rPr>
                <w:noProof/>
                <w:webHidden/>
              </w:rPr>
              <w:t>32</w:t>
            </w:r>
            <w:r>
              <w:rPr>
                <w:noProof/>
                <w:webHidden/>
              </w:rPr>
              <w:fldChar w:fldCharType="end"/>
            </w:r>
          </w:hyperlink>
        </w:p>
        <w:p w14:paraId="362CDE79" w14:textId="22014260"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24" w:history="1">
            <w:r w:rsidRPr="002259BF">
              <w:rPr>
                <w:rStyle w:val="Hyperlink"/>
                <w:noProof/>
              </w:rPr>
              <w:t>Chapter 6. SUMMARY AND RECOMMENDATIONS</w:t>
            </w:r>
            <w:r>
              <w:rPr>
                <w:noProof/>
                <w:webHidden/>
              </w:rPr>
              <w:tab/>
            </w:r>
            <w:r>
              <w:rPr>
                <w:noProof/>
                <w:webHidden/>
              </w:rPr>
              <w:fldChar w:fldCharType="begin"/>
            </w:r>
            <w:r>
              <w:rPr>
                <w:noProof/>
                <w:webHidden/>
              </w:rPr>
              <w:instrText xml:space="preserve"> PAGEREF _Toc35700624 \h </w:instrText>
            </w:r>
            <w:r>
              <w:rPr>
                <w:noProof/>
                <w:webHidden/>
              </w:rPr>
            </w:r>
            <w:r>
              <w:rPr>
                <w:noProof/>
                <w:webHidden/>
              </w:rPr>
              <w:fldChar w:fldCharType="separate"/>
            </w:r>
            <w:r w:rsidR="007918C9">
              <w:rPr>
                <w:noProof/>
                <w:webHidden/>
              </w:rPr>
              <w:t>37</w:t>
            </w:r>
            <w:r>
              <w:rPr>
                <w:noProof/>
                <w:webHidden/>
              </w:rPr>
              <w:fldChar w:fldCharType="end"/>
            </w:r>
          </w:hyperlink>
        </w:p>
        <w:p w14:paraId="725FA577" w14:textId="5AA3BF12"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25" w:history="1">
            <w:r w:rsidRPr="002259BF">
              <w:rPr>
                <w:rStyle w:val="Hyperlink"/>
                <w:noProof/>
              </w:rPr>
              <w:t>Acknowledgments</w:t>
            </w:r>
            <w:r>
              <w:rPr>
                <w:noProof/>
                <w:webHidden/>
              </w:rPr>
              <w:tab/>
            </w:r>
            <w:r>
              <w:rPr>
                <w:noProof/>
                <w:webHidden/>
              </w:rPr>
              <w:fldChar w:fldCharType="begin"/>
            </w:r>
            <w:r>
              <w:rPr>
                <w:noProof/>
                <w:webHidden/>
              </w:rPr>
              <w:instrText xml:space="preserve"> PAGEREF _Toc35700625 \h </w:instrText>
            </w:r>
            <w:r>
              <w:rPr>
                <w:noProof/>
                <w:webHidden/>
              </w:rPr>
            </w:r>
            <w:r>
              <w:rPr>
                <w:noProof/>
                <w:webHidden/>
              </w:rPr>
              <w:fldChar w:fldCharType="separate"/>
            </w:r>
            <w:r w:rsidR="007918C9">
              <w:rPr>
                <w:noProof/>
                <w:webHidden/>
              </w:rPr>
              <w:t>39</w:t>
            </w:r>
            <w:r>
              <w:rPr>
                <w:noProof/>
                <w:webHidden/>
              </w:rPr>
              <w:fldChar w:fldCharType="end"/>
            </w:r>
          </w:hyperlink>
        </w:p>
        <w:p w14:paraId="5A5BBA71" w14:textId="4E11AE6D"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26" w:history="1">
            <w:r w:rsidRPr="002259BF">
              <w:rPr>
                <w:rStyle w:val="Hyperlink"/>
                <w:noProof/>
              </w:rPr>
              <w:t>BIBLIOGRAPHY</w:t>
            </w:r>
            <w:r>
              <w:rPr>
                <w:noProof/>
                <w:webHidden/>
              </w:rPr>
              <w:tab/>
            </w:r>
            <w:r>
              <w:rPr>
                <w:noProof/>
                <w:webHidden/>
              </w:rPr>
              <w:fldChar w:fldCharType="begin"/>
            </w:r>
            <w:r>
              <w:rPr>
                <w:noProof/>
                <w:webHidden/>
              </w:rPr>
              <w:instrText xml:space="preserve"> PAGEREF _Toc35700626 \h </w:instrText>
            </w:r>
            <w:r>
              <w:rPr>
                <w:noProof/>
                <w:webHidden/>
              </w:rPr>
            </w:r>
            <w:r>
              <w:rPr>
                <w:noProof/>
                <w:webHidden/>
              </w:rPr>
              <w:fldChar w:fldCharType="separate"/>
            </w:r>
            <w:r w:rsidR="007918C9">
              <w:rPr>
                <w:noProof/>
                <w:webHidden/>
              </w:rPr>
              <w:t>41</w:t>
            </w:r>
            <w:r>
              <w:rPr>
                <w:noProof/>
                <w:webHidden/>
              </w:rPr>
              <w:fldChar w:fldCharType="end"/>
            </w:r>
          </w:hyperlink>
        </w:p>
        <w:p w14:paraId="0C0C76C4" w14:textId="77706FAE" w:rsidR="00ED5155" w:rsidRDefault="00ED5155">
          <w:pPr>
            <w:pStyle w:val="TOC1"/>
            <w:tabs>
              <w:tab w:val="right" w:leader="dot" w:pos="9350"/>
            </w:tabs>
            <w:rPr>
              <w:rFonts w:asciiTheme="minorHAnsi" w:eastAsiaTheme="minorEastAsia" w:hAnsiTheme="minorHAnsi" w:cstheme="minorBidi"/>
              <w:b w:val="0"/>
              <w:bCs w:val="0"/>
              <w:caps w:val="0"/>
              <w:noProof/>
              <w:sz w:val="22"/>
              <w:szCs w:val="22"/>
              <w:lang w:eastAsia="zh-CN"/>
            </w:rPr>
          </w:pPr>
          <w:hyperlink w:anchor="_Toc35700627" w:history="1">
            <w:r w:rsidRPr="002259BF">
              <w:rPr>
                <w:rStyle w:val="Hyperlink"/>
                <w:noProof/>
              </w:rPr>
              <w:t>Appendix – Pseudocode</w:t>
            </w:r>
            <w:r>
              <w:rPr>
                <w:noProof/>
                <w:webHidden/>
              </w:rPr>
              <w:tab/>
            </w:r>
            <w:r>
              <w:rPr>
                <w:noProof/>
                <w:webHidden/>
              </w:rPr>
              <w:fldChar w:fldCharType="begin"/>
            </w:r>
            <w:r>
              <w:rPr>
                <w:noProof/>
                <w:webHidden/>
              </w:rPr>
              <w:instrText xml:space="preserve"> PAGEREF _Toc35700627 \h </w:instrText>
            </w:r>
            <w:r>
              <w:rPr>
                <w:noProof/>
                <w:webHidden/>
              </w:rPr>
            </w:r>
            <w:r>
              <w:rPr>
                <w:noProof/>
                <w:webHidden/>
              </w:rPr>
              <w:fldChar w:fldCharType="separate"/>
            </w:r>
            <w:r w:rsidR="007918C9">
              <w:rPr>
                <w:noProof/>
                <w:webHidden/>
              </w:rPr>
              <w:t>43</w:t>
            </w:r>
            <w:r>
              <w:rPr>
                <w:noProof/>
                <w:webHidden/>
              </w:rPr>
              <w:fldChar w:fldCharType="end"/>
            </w:r>
          </w:hyperlink>
        </w:p>
        <w:p w14:paraId="5534FE64" w14:textId="5F5AC241"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28" w:history="1">
            <w:r w:rsidRPr="002259BF">
              <w:rPr>
                <w:rStyle w:val="Hyperlink"/>
                <w:noProof/>
              </w:rPr>
              <w:t>Main program</w:t>
            </w:r>
            <w:r>
              <w:rPr>
                <w:noProof/>
                <w:webHidden/>
              </w:rPr>
              <w:tab/>
            </w:r>
            <w:r>
              <w:rPr>
                <w:noProof/>
                <w:webHidden/>
              </w:rPr>
              <w:fldChar w:fldCharType="begin"/>
            </w:r>
            <w:r>
              <w:rPr>
                <w:noProof/>
                <w:webHidden/>
              </w:rPr>
              <w:instrText xml:space="preserve"> PAGEREF _Toc35700628 \h </w:instrText>
            </w:r>
            <w:r>
              <w:rPr>
                <w:noProof/>
                <w:webHidden/>
              </w:rPr>
            </w:r>
            <w:r>
              <w:rPr>
                <w:noProof/>
                <w:webHidden/>
              </w:rPr>
              <w:fldChar w:fldCharType="separate"/>
            </w:r>
            <w:r w:rsidR="007918C9">
              <w:rPr>
                <w:noProof/>
                <w:webHidden/>
              </w:rPr>
              <w:t>43</w:t>
            </w:r>
            <w:r>
              <w:rPr>
                <w:noProof/>
                <w:webHidden/>
              </w:rPr>
              <w:fldChar w:fldCharType="end"/>
            </w:r>
          </w:hyperlink>
        </w:p>
        <w:p w14:paraId="6D101D37" w14:textId="6B33758F" w:rsidR="00ED5155" w:rsidRDefault="00ED5155">
          <w:pPr>
            <w:pStyle w:val="TOC2"/>
            <w:tabs>
              <w:tab w:val="right" w:leader="dot" w:pos="9350"/>
            </w:tabs>
            <w:rPr>
              <w:rFonts w:asciiTheme="minorHAnsi" w:eastAsiaTheme="minorEastAsia" w:hAnsiTheme="minorHAnsi" w:cstheme="minorBidi"/>
              <w:b w:val="0"/>
              <w:bCs w:val="0"/>
              <w:noProof/>
              <w:sz w:val="22"/>
              <w:szCs w:val="22"/>
              <w:lang w:eastAsia="zh-CN"/>
            </w:rPr>
          </w:pPr>
          <w:hyperlink w:anchor="_Toc35700629" w:history="1">
            <w:r w:rsidRPr="002259BF">
              <w:rPr>
                <w:rStyle w:val="Hyperlink"/>
                <w:noProof/>
              </w:rPr>
              <w:t>functions</w:t>
            </w:r>
            <w:r>
              <w:rPr>
                <w:noProof/>
                <w:webHidden/>
              </w:rPr>
              <w:tab/>
            </w:r>
            <w:r>
              <w:rPr>
                <w:noProof/>
                <w:webHidden/>
              </w:rPr>
              <w:fldChar w:fldCharType="begin"/>
            </w:r>
            <w:r>
              <w:rPr>
                <w:noProof/>
                <w:webHidden/>
              </w:rPr>
              <w:instrText xml:space="preserve"> PAGEREF _Toc35700629 \h </w:instrText>
            </w:r>
            <w:r>
              <w:rPr>
                <w:noProof/>
                <w:webHidden/>
              </w:rPr>
            </w:r>
            <w:r>
              <w:rPr>
                <w:noProof/>
                <w:webHidden/>
              </w:rPr>
              <w:fldChar w:fldCharType="separate"/>
            </w:r>
            <w:r w:rsidR="007918C9">
              <w:rPr>
                <w:noProof/>
                <w:webHidden/>
              </w:rPr>
              <w:t>43</w:t>
            </w:r>
            <w:r>
              <w:rPr>
                <w:noProof/>
                <w:webHidden/>
              </w:rPr>
              <w:fldChar w:fldCharType="end"/>
            </w:r>
          </w:hyperlink>
        </w:p>
        <w:p w14:paraId="0FC7CA4C" w14:textId="35AF918F" w:rsidR="00E46948" w:rsidRDefault="00E46948">
          <w:r>
            <w:rPr>
              <w:b/>
              <w:bCs/>
              <w:noProof/>
            </w:rPr>
            <w:fldChar w:fldCharType="end"/>
          </w:r>
        </w:p>
      </w:sdtContent>
    </w:sdt>
    <w:p w14:paraId="7EA86CF1" w14:textId="77777777" w:rsidR="006640B0" w:rsidRDefault="006640B0" w:rsidP="006640B0">
      <w:pPr>
        <w:pStyle w:val="FHWABody"/>
      </w:pPr>
    </w:p>
    <w:p w14:paraId="1E68679E" w14:textId="77777777" w:rsidR="006640B0" w:rsidRDefault="006640B0" w:rsidP="006640B0">
      <w:pPr>
        <w:pStyle w:val="FHWABody"/>
      </w:pPr>
      <w:r>
        <w:br w:type="page"/>
      </w:r>
      <w:bookmarkStart w:id="0" w:name="_GoBack"/>
      <w:bookmarkEnd w:id="0"/>
    </w:p>
    <w:p w14:paraId="265BDADD" w14:textId="77777777" w:rsidR="006640B0" w:rsidRDefault="006640B0" w:rsidP="006640B0">
      <w:pPr>
        <w:pStyle w:val="FHWAPreheading"/>
      </w:pPr>
      <w:r>
        <w:lastRenderedPageBreak/>
        <w:t>List of Figures</w:t>
      </w:r>
    </w:p>
    <w:p w14:paraId="11B08AF9" w14:textId="6124178C" w:rsidR="00ED5155" w:rsidRDefault="00265B97">
      <w:pPr>
        <w:pStyle w:val="TableofFigures"/>
        <w:tabs>
          <w:tab w:val="right" w:leader="dot" w:pos="9350"/>
        </w:tabs>
        <w:rPr>
          <w:rFonts w:asciiTheme="minorHAnsi" w:eastAsiaTheme="minorEastAsia" w:hAnsiTheme="minorHAnsi" w:cstheme="minorBidi"/>
          <w:noProof/>
          <w:sz w:val="22"/>
          <w:szCs w:val="22"/>
          <w:lang w:eastAsia="zh-CN"/>
        </w:rPr>
      </w:pPr>
      <w:r>
        <w:rPr>
          <w:rFonts w:eastAsiaTheme="minorHAnsi"/>
        </w:rPr>
        <w:fldChar w:fldCharType="begin"/>
      </w:r>
      <w:r>
        <w:instrText xml:space="preserve"> TOC \h \z \c "Figure" </w:instrText>
      </w:r>
      <w:r>
        <w:rPr>
          <w:rFonts w:eastAsiaTheme="minorHAnsi"/>
        </w:rPr>
        <w:fldChar w:fldCharType="separate"/>
      </w:r>
      <w:hyperlink w:anchor="_Toc35700630" w:history="1">
        <w:r w:rsidR="00ED5155" w:rsidRPr="00984CC6">
          <w:rPr>
            <w:rStyle w:val="Hyperlink"/>
            <w:noProof/>
          </w:rPr>
          <w:t>Figure 1. Flow chart. The logic of the proposed model.</w:t>
        </w:r>
        <w:r w:rsidR="00ED5155">
          <w:rPr>
            <w:noProof/>
            <w:webHidden/>
          </w:rPr>
          <w:tab/>
        </w:r>
        <w:r w:rsidR="00ED5155">
          <w:rPr>
            <w:noProof/>
            <w:webHidden/>
          </w:rPr>
          <w:fldChar w:fldCharType="begin"/>
        </w:r>
        <w:r w:rsidR="00ED5155">
          <w:rPr>
            <w:noProof/>
            <w:webHidden/>
          </w:rPr>
          <w:instrText xml:space="preserve"> PAGEREF _Toc35700630 \h </w:instrText>
        </w:r>
        <w:r w:rsidR="00ED5155">
          <w:rPr>
            <w:noProof/>
            <w:webHidden/>
          </w:rPr>
        </w:r>
        <w:r w:rsidR="00ED5155">
          <w:rPr>
            <w:noProof/>
            <w:webHidden/>
          </w:rPr>
          <w:fldChar w:fldCharType="separate"/>
        </w:r>
        <w:r w:rsidR="007918C9">
          <w:rPr>
            <w:noProof/>
            <w:webHidden/>
          </w:rPr>
          <w:t>5</w:t>
        </w:r>
        <w:r w:rsidR="00ED5155">
          <w:rPr>
            <w:noProof/>
            <w:webHidden/>
          </w:rPr>
          <w:fldChar w:fldCharType="end"/>
        </w:r>
      </w:hyperlink>
    </w:p>
    <w:p w14:paraId="3CD029AE" w14:textId="109967ED"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1" w:history="1">
        <w:r w:rsidRPr="00984CC6">
          <w:rPr>
            <w:rStyle w:val="Hyperlink"/>
            <w:noProof/>
          </w:rPr>
          <w:t>Figure 2. Illustration. Vehicle states.</w:t>
        </w:r>
        <w:r>
          <w:rPr>
            <w:noProof/>
            <w:webHidden/>
          </w:rPr>
          <w:tab/>
        </w:r>
        <w:r>
          <w:rPr>
            <w:noProof/>
            <w:webHidden/>
          </w:rPr>
          <w:fldChar w:fldCharType="begin"/>
        </w:r>
        <w:r>
          <w:rPr>
            <w:noProof/>
            <w:webHidden/>
          </w:rPr>
          <w:instrText xml:space="preserve"> PAGEREF _Toc35700631 \h </w:instrText>
        </w:r>
        <w:r>
          <w:rPr>
            <w:noProof/>
            <w:webHidden/>
          </w:rPr>
        </w:r>
        <w:r>
          <w:rPr>
            <w:noProof/>
            <w:webHidden/>
          </w:rPr>
          <w:fldChar w:fldCharType="separate"/>
        </w:r>
        <w:r w:rsidR="007918C9">
          <w:rPr>
            <w:noProof/>
            <w:webHidden/>
          </w:rPr>
          <w:t>6</w:t>
        </w:r>
        <w:r>
          <w:rPr>
            <w:noProof/>
            <w:webHidden/>
          </w:rPr>
          <w:fldChar w:fldCharType="end"/>
        </w:r>
      </w:hyperlink>
    </w:p>
    <w:p w14:paraId="18DBCD08" w14:textId="45A13AD5"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2" w:history="1">
        <w:r w:rsidRPr="00984CC6">
          <w:rPr>
            <w:rStyle w:val="Hyperlink"/>
            <w:noProof/>
          </w:rPr>
          <w:t>Figure 3. Illustration. Connected autonomous vehicle car following path.</w:t>
        </w:r>
        <w:r>
          <w:rPr>
            <w:noProof/>
            <w:webHidden/>
          </w:rPr>
          <w:tab/>
        </w:r>
        <w:r>
          <w:rPr>
            <w:noProof/>
            <w:webHidden/>
          </w:rPr>
          <w:fldChar w:fldCharType="begin"/>
        </w:r>
        <w:r>
          <w:rPr>
            <w:noProof/>
            <w:webHidden/>
          </w:rPr>
          <w:instrText xml:space="preserve"> PAGEREF _Toc35700632 \h </w:instrText>
        </w:r>
        <w:r>
          <w:rPr>
            <w:noProof/>
            <w:webHidden/>
          </w:rPr>
        </w:r>
        <w:r>
          <w:rPr>
            <w:noProof/>
            <w:webHidden/>
          </w:rPr>
          <w:fldChar w:fldCharType="separate"/>
        </w:r>
        <w:r w:rsidR="007918C9">
          <w:rPr>
            <w:noProof/>
            <w:webHidden/>
          </w:rPr>
          <w:t>7</w:t>
        </w:r>
        <w:r>
          <w:rPr>
            <w:noProof/>
            <w:webHidden/>
          </w:rPr>
          <w:fldChar w:fldCharType="end"/>
        </w:r>
      </w:hyperlink>
    </w:p>
    <w:p w14:paraId="4355770F" w14:textId="1B7D744F"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3" w:history="1">
        <w:r w:rsidRPr="00984CC6">
          <w:rPr>
            <w:rStyle w:val="Hyperlink"/>
            <w:noProof/>
          </w:rPr>
          <w:t>Figure 4. Illustration. Uncooperative/cooperative connected autonomous vehicle.</w:t>
        </w:r>
        <w:r>
          <w:rPr>
            <w:noProof/>
            <w:webHidden/>
          </w:rPr>
          <w:tab/>
        </w:r>
        <w:r>
          <w:rPr>
            <w:noProof/>
            <w:webHidden/>
          </w:rPr>
          <w:fldChar w:fldCharType="begin"/>
        </w:r>
        <w:r>
          <w:rPr>
            <w:noProof/>
            <w:webHidden/>
          </w:rPr>
          <w:instrText xml:space="preserve"> PAGEREF _Toc35700633 \h </w:instrText>
        </w:r>
        <w:r>
          <w:rPr>
            <w:noProof/>
            <w:webHidden/>
          </w:rPr>
        </w:r>
        <w:r>
          <w:rPr>
            <w:noProof/>
            <w:webHidden/>
          </w:rPr>
          <w:fldChar w:fldCharType="separate"/>
        </w:r>
        <w:r w:rsidR="007918C9">
          <w:rPr>
            <w:noProof/>
            <w:webHidden/>
          </w:rPr>
          <w:t>7</w:t>
        </w:r>
        <w:r>
          <w:rPr>
            <w:noProof/>
            <w:webHidden/>
          </w:rPr>
          <w:fldChar w:fldCharType="end"/>
        </w:r>
      </w:hyperlink>
    </w:p>
    <w:p w14:paraId="40C55B68" w14:textId="586CBCB5"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4" w:history="1">
        <w:r w:rsidRPr="00984CC6">
          <w:rPr>
            <w:rStyle w:val="Hyperlink"/>
            <w:noProof/>
          </w:rPr>
          <w:t>Figure 5. Illustration. Incentive and safety checks.</w:t>
        </w:r>
        <w:r>
          <w:rPr>
            <w:noProof/>
            <w:webHidden/>
          </w:rPr>
          <w:tab/>
        </w:r>
        <w:r>
          <w:rPr>
            <w:noProof/>
            <w:webHidden/>
          </w:rPr>
          <w:fldChar w:fldCharType="begin"/>
        </w:r>
        <w:r>
          <w:rPr>
            <w:noProof/>
            <w:webHidden/>
          </w:rPr>
          <w:instrText xml:space="preserve"> PAGEREF _Toc35700634 \h </w:instrText>
        </w:r>
        <w:r>
          <w:rPr>
            <w:noProof/>
            <w:webHidden/>
          </w:rPr>
        </w:r>
        <w:r>
          <w:rPr>
            <w:noProof/>
            <w:webHidden/>
          </w:rPr>
          <w:fldChar w:fldCharType="separate"/>
        </w:r>
        <w:r w:rsidR="007918C9">
          <w:rPr>
            <w:noProof/>
            <w:webHidden/>
          </w:rPr>
          <w:t>9</w:t>
        </w:r>
        <w:r>
          <w:rPr>
            <w:noProof/>
            <w:webHidden/>
          </w:rPr>
          <w:fldChar w:fldCharType="end"/>
        </w:r>
      </w:hyperlink>
    </w:p>
    <w:p w14:paraId="6E508044" w14:textId="61405914"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5" w:history="1">
        <w:r w:rsidRPr="00984CC6">
          <w:rPr>
            <w:rStyle w:val="Hyperlink"/>
            <w:noProof/>
          </w:rPr>
          <w:t>Figure 6. Equation. Linear adaptive cruise control model.</w:t>
        </w:r>
        <w:r>
          <w:rPr>
            <w:noProof/>
            <w:webHidden/>
          </w:rPr>
          <w:tab/>
        </w:r>
        <w:r>
          <w:rPr>
            <w:noProof/>
            <w:webHidden/>
          </w:rPr>
          <w:fldChar w:fldCharType="begin"/>
        </w:r>
        <w:r>
          <w:rPr>
            <w:noProof/>
            <w:webHidden/>
          </w:rPr>
          <w:instrText xml:space="preserve"> PAGEREF _Toc35700635 \h </w:instrText>
        </w:r>
        <w:r>
          <w:rPr>
            <w:noProof/>
            <w:webHidden/>
          </w:rPr>
        </w:r>
        <w:r>
          <w:rPr>
            <w:noProof/>
            <w:webHidden/>
          </w:rPr>
          <w:fldChar w:fldCharType="separate"/>
        </w:r>
        <w:r w:rsidR="007918C9">
          <w:rPr>
            <w:noProof/>
            <w:webHidden/>
          </w:rPr>
          <w:t>9</w:t>
        </w:r>
        <w:r>
          <w:rPr>
            <w:noProof/>
            <w:webHidden/>
          </w:rPr>
          <w:fldChar w:fldCharType="end"/>
        </w:r>
      </w:hyperlink>
    </w:p>
    <w:p w14:paraId="2155A897" w14:textId="0E6611EF"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6" w:history="1">
        <w:r w:rsidRPr="00984CC6">
          <w:rPr>
            <w:rStyle w:val="Hyperlink"/>
            <w:noProof/>
          </w:rPr>
          <w:t>Figure 7. Equation. Incentive check.</w:t>
        </w:r>
        <w:r>
          <w:rPr>
            <w:noProof/>
            <w:webHidden/>
          </w:rPr>
          <w:tab/>
        </w:r>
        <w:r>
          <w:rPr>
            <w:noProof/>
            <w:webHidden/>
          </w:rPr>
          <w:fldChar w:fldCharType="begin"/>
        </w:r>
        <w:r>
          <w:rPr>
            <w:noProof/>
            <w:webHidden/>
          </w:rPr>
          <w:instrText xml:space="preserve"> PAGEREF _Toc35700636 \h </w:instrText>
        </w:r>
        <w:r>
          <w:rPr>
            <w:noProof/>
            <w:webHidden/>
          </w:rPr>
        </w:r>
        <w:r>
          <w:rPr>
            <w:noProof/>
            <w:webHidden/>
          </w:rPr>
          <w:fldChar w:fldCharType="separate"/>
        </w:r>
        <w:r w:rsidR="007918C9">
          <w:rPr>
            <w:noProof/>
            <w:webHidden/>
          </w:rPr>
          <w:t>10</w:t>
        </w:r>
        <w:r>
          <w:rPr>
            <w:noProof/>
            <w:webHidden/>
          </w:rPr>
          <w:fldChar w:fldCharType="end"/>
        </w:r>
      </w:hyperlink>
    </w:p>
    <w:p w14:paraId="6E31744E" w14:textId="054BBC4E"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7" w:history="1">
        <w:r w:rsidRPr="00984CC6">
          <w:rPr>
            <w:rStyle w:val="Hyperlink"/>
            <w:noProof/>
          </w:rPr>
          <w:t>Figure 8. Equation. Gipps’ safe distance.</w:t>
        </w:r>
        <w:r>
          <w:rPr>
            <w:noProof/>
            <w:webHidden/>
          </w:rPr>
          <w:tab/>
        </w:r>
        <w:r>
          <w:rPr>
            <w:noProof/>
            <w:webHidden/>
          </w:rPr>
          <w:fldChar w:fldCharType="begin"/>
        </w:r>
        <w:r>
          <w:rPr>
            <w:noProof/>
            <w:webHidden/>
          </w:rPr>
          <w:instrText xml:space="preserve"> PAGEREF _Toc35700637 \h </w:instrText>
        </w:r>
        <w:r>
          <w:rPr>
            <w:noProof/>
            <w:webHidden/>
          </w:rPr>
        </w:r>
        <w:r>
          <w:rPr>
            <w:noProof/>
            <w:webHidden/>
          </w:rPr>
          <w:fldChar w:fldCharType="separate"/>
        </w:r>
        <w:r w:rsidR="007918C9">
          <w:rPr>
            <w:noProof/>
            <w:webHidden/>
          </w:rPr>
          <w:t>10</w:t>
        </w:r>
        <w:r>
          <w:rPr>
            <w:noProof/>
            <w:webHidden/>
          </w:rPr>
          <w:fldChar w:fldCharType="end"/>
        </w:r>
      </w:hyperlink>
    </w:p>
    <w:p w14:paraId="7A47D12A" w14:textId="69D3FB06"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8" w:history="1">
        <w:r w:rsidRPr="00984CC6">
          <w:rPr>
            <w:rStyle w:val="Hyperlink"/>
            <w:noProof/>
          </w:rPr>
          <w:t>Figure 9. Equation. Target acceleration calculated by IDM model.</w:t>
        </w:r>
        <w:r>
          <w:rPr>
            <w:noProof/>
            <w:webHidden/>
          </w:rPr>
          <w:tab/>
        </w:r>
        <w:r>
          <w:rPr>
            <w:noProof/>
            <w:webHidden/>
          </w:rPr>
          <w:fldChar w:fldCharType="begin"/>
        </w:r>
        <w:r>
          <w:rPr>
            <w:noProof/>
            <w:webHidden/>
          </w:rPr>
          <w:instrText xml:space="preserve"> PAGEREF _Toc35700638 \h </w:instrText>
        </w:r>
        <w:r>
          <w:rPr>
            <w:noProof/>
            <w:webHidden/>
          </w:rPr>
        </w:r>
        <w:r>
          <w:rPr>
            <w:noProof/>
            <w:webHidden/>
          </w:rPr>
          <w:fldChar w:fldCharType="separate"/>
        </w:r>
        <w:r w:rsidR="007918C9">
          <w:rPr>
            <w:noProof/>
            <w:webHidden/>
          </w:rPr>
          <w:t>11</w:t>
        </w:r>
        <w:r>
          <w:rPr>
            <w:noProof/>
            <w:webHidden/>
          </w:rPr>
          <w:fldChar w:fldCharType="end"/>
        </w:r>
      </w:hyperlink>
    </w:p>
    <w:p w14:paraId="303029C7" w14:textId="586D8BE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39" w:history="1">
        <w:r w:rsidRPr="00984CC6">
          <w:rPr>
            <w:rStyle w:val="Hyperlink"/>
            <w:noProof/>
          </w:rPr>
          <w:t>Figure 10. Equation. A sin-function based lane changing path.</w:t>
        </w:r>
        <w:r>
          <w:rPr>
            <w:noProof/>
            <w:webHidden/>
          </w:rPr>
          <w:tab/>
        </w:r>
        <w:r>
          <w:rPr>
            <w:noProof/>
            <w:webHidden/>
          </w:rPr>
          <w:fldChar w:fldCharType="begin"/>
        </w:r>
        <w:r>
          <w:rPr>
            <w:noProof/>
            <w:webHidden/>
          </w:rPr>
          <w:instrText xml:space="preserve"> PAGEREF _Toc35700639 \h </w:instrText>
        </w:r>
        <w:r>
          <w:rPr>
            <w:noProof/>
            <w:webHidden/>
          </w:rPr>
        </w:r>
        <w:r>
          <w:rPr>
            <w:noProof/>
            <w:webHidden/>
          </w:rPr>
          <w:fldChar w:fldCharType="separate"/>
        </w:r>
        <w:r w:rsidR="007918C9">
          <w:rPr>
            <w:noProof/>
            <w:webHidden/>
          </w:rPr>
          <w:t>12</w:t>
        </w:r>
        <w:r>
          <w:rPr>
            <w:noProof/>
            <w:webHidden/>
          </w:rPr>
          <w:fldChar w:fldCharType="end"/>
        </w:r>
      </w:hyperlink>
    </w:p>
    <w:p w14:paraId="42BF71F6" w14:textId="1E45553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0" w:history="1">
        <w:r w:rsidRPr="00984CC6">
          <w:rPr>
            <w:rStyle w:val="Hyperlink"/>
            <w:noProof/>
          </w:rPr>
          <w:t>Figure 11. Equation. A linear function lane changing path.</w:t>
        </w:r>
        <w:r>
          <w:rPr>
            <w:noProof/>
            <w:webHidden/>
          </w:rPr>
          <w:tab/>
        </w:r>
        <w:r>
          <w:rPr>
            <w:noProof/>
            <w:webHidden/>
          </w:rPr>
          <w:fldChar w:fldCharType="begin"/>
        </w:r>
        <w:r>
          <w:rPr>
            <w:noProof/>
            <w:webHidden/>
          </w:rPr>
          <w:instrText xml:space="preserve"> PAGEREF _Toc35700640 \h </w:instrText>
        </w:r>
        <w:r>
          <w:rPr>
            <w:noProof/>
            <w:webHidden/>
          </w:rPr>
        </w:r>
        <w:r>
          <w:rPr>
            <w:noProof/>
            <w:webHidden/>
          </w:rPr>
          <w:fldChar w:fldCharType="separate"/>
        </w:r>
        <w:r w:rsidR="007918C9">
          <w:rPr>
            <w:noProof/>
            <w:webHidden/>
          </w:rPr>
          <w:t>12</w:t>
        </w:r>
        <w:r>
          <w:rPr>
            <w:noProof/>
            <w:webHidden/>
          </w:rPr>
          <w:fldChar w:fldCharType="end"/>
        </w:r>
      </w:hyperlink>
    </w:p>
    <w:p w14:paraId="4583CCD3" w14:textId="7F0F5098"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1" w:history="1">
        <w:r w:rsidRPr="00984CC6">
          <w:rPr>
            <w:rStyle w:val="Hyperlink"/>
            <w:noProof/>
          </w:rPr>
          <w:t>Figure 12. Illustration. The connected autonomous vehicle lane changing/lane changing abortion path.</w:t>
        </w:r>
        <w:r>
          <w:rPr>
            <w:noProof/>
            <w:webHidden/>
          </w:rPr>
          <w:tab/>
        </w:r>
        <w:r>
          <w:rPr>
            <w:noProof/>
            <w:webHidden/>
          </w:rPr>
          <w:fldChar w:fldCharType="begin"/>
        </w:r>
        <w:r>
          <w:rPr>
            <w:noProof/>
            <w:webHidden/>
          </w:rPr>
          <w:instrText xml:space="preserve"> PAGEREF _Toc35700641 \h </w:instrText>
        </w:r>
        <w:r>
          <w:rPr>
            <w:noProof/>
            <w:webHidden/>
          </w:rPr>
        </w:r>
        <w:r>
          <w:rPr>
            <w:noProof/>
            <w:webHidden/>
          </w:rPr>
          <w:fldChar w:fldCharType="separate"/>
        </w:r>
        <w:r w:rsidR="007918C9">
          <w:rPr>
            <w:noProof/>
            <w:webHidden/>
          </w:rPr>
          <w:t>13</w:t>
        </w:r>
        <w:r>
          <w:rPr>
            <w:noProof/>
            <w:webHidden/>
          </w:rPr>
          <w:fldChar w:fldCharType="end"/>
        </w:r>
      </w:hyperlink>
    </w:p>
    <w:p w14:paraId="6C55880D" w14:textId="09264BB1"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2" w:history="1">
        <w:r w:rsidRPr="00984CC6">
          <w:rPr>
            <w:rStyle w:val="Hyperlink"/>
            <w:noProof/>
          </w:rPr>
          <w:t>Figure 13. Illustration. Car following of lane changing.</w:t>
        </w:r>
        <w:r>
          <w:rPr>
            <w:noProof/>
            <w:webHidden/>
          </w:rPr>
          <w:tab/>
        </w:r>
        <w:r>
          <w:rPr>
            <w:noProof/>
            <w:webHidden/>
          </w:rPr>
          <w:fldChar w:fldCharType="begin"/>
        </w:r>
        <w:r>
          <w:rPr>
            <w:noProof/>
            <w:webHidden/>
          </w:rPr>
          <w:instrText xml:space="preserve"> PAGEREF _Toc35700642 \h </w:instrText>
        </w:r>
        <w:r>
          <w:rPr>
            <w:noProof/>
            <w:webHidden/>
          </w:rPr>
        </w:r>
        <w:r>
          <w:rPr>
            <w:noProof/>
            <w:webHidden/>
          </w:rPr>
          <w:fldChar w:fldCharType="separate"/>
        </w:r>
        <w:r w:rsidR="007918C9">
          <w:rPr>
            <w:noProof/>
            <w:webHidden/>
          </w:rPr>
          <w:t>13</w:t>
        </w:r>
        <w:r>
          <w:rPr>
            <w:noProof/>
            <w:webHidden/>
          </w:rPr>
          <w:fldChar w:fldCharType="end"/>
        </w:r>
      </w:hyperlink>
    </w:p>
    <w:p w14:paraId="28514CEA" w14:textId="3236B426"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3" w:history="1">
        <w:r w:rsidRPr="00984CC6">
          <w:rPr>
            <w:rStyle w:val="Hyperlink"/>
            <w:noProof/>
          </w:rPr>
          <w:t>Figure 14. Illustration. Car following of lane changing abortion.</w:t>
        </w:r>
        <w:r>
          <w:rPr>
            <w:noProof/>
            <w:webHidden/>
          </w:rPr>
          <w:tab/>
        </w:r>
        <w:r>
          <w:rPr>
            <w:noProof/>
            <w:webHidden/>
          </w:rPr>
          <w:fldChar w:fldCharType="begin"/>
        </w:r>
        <w:r>
          <w:rPr>
            <w:noProof/>
            <w:webHidden/>
          </w:rPr>
          <w:instrText xml:space="preserve"> PAGEREF _Toc35700643 \h </w:instrText>
        </w:r>
        <w:r>
          <w:rPr>
            <w:noProof/>
            <w:webHidden/>
          </w:rPr>
        </w:r>
        <w:r>
          <w:rPr>
            <w:noProof/>
            <w:webHidden/>
          </w:rPr>
          <w:fldChar w:fldCharType="separate"/>
        </w:r>
        <w:r w:rsidR="007918C9">
          <w:rPr>
            <w:noProof/>
            <w:webHidden/>
          </w:rPr>
          <w:t>14</w:t>
        </w:r>
        <w:r>
          <w:rPr>
            <w:noProof/>
            <w:webHidden/>
          </w:rPr>
          <w:fldChar w:fldCharType="end"/>
        </w:r>
      </w:hyperlink>
    </w:p>
    <w:p w14:paraId="52007FF4" w14:textId="4DCB7992"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4" w:history="1">
        <w:r w:rsidRPr="00984CC6">
          <w:rPr>
            <w:rStyle w:val="Hyperlink"/>
            <w:noProof/>
          </w:rPr>
          <w:t>Figure 15. Flow chart. Connected autonomous vehicle mandatory lane changing logic with key parameters.</w:t>
        </w:r>
        <w:r>
          <w:rPr>
            <w:noProof/>
            <w:webHidden/>
          </w:rPr>
          <w:tab/>
        </w:r>
        <w:r>
          <w:rPr>
            <w:noProof/>
            <w:webHidden/>
          </w:rPr>
          <w:fldChar w:fldCharType="begin"/>
        </w:r>
        <w:r>
          <w:rPr>
            <w:noProof/>
            <w:webHidden/>
          </w:rPr>
          <w:instrText xml:space="preserve"> PAGEREF _Toc35700644 \h </w:instrText>
        </w:r>
        <w:r>
          <w:rPr>
            <w:noProof/>
            <w:webHidden/>
          </w:rPr>
        </w:r>
        <w:r>
          <w:rPr>
            <w:noProof/>
            <w:webHidden/>
          </w:rPr>
          <w:fldChar w:fldCharType="separate"/>
        </w:r>
        <w:r w:rsidR="007918C9">
          <w:rPr>
            <w:noProof/>
            <w:webHidden/>
          </w:rPr>
          <w:t>15</w:t>
        </w:r>
        <w:r>
          <w:rPr>
            <w:noProof/>
            <w:webHidden/>
          </w:rPr>
          <w:fldChar w:fldCharType="end"/>
        </w:r>
      </w:hyperlink>
    </w:p>
    <w:p w14:paraId="78399066" w14:textId="3159E99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5" w:history="1">
        <w:r w:rsidRPr="00984CC6">
          <w:rPr>
            <w:rStyle w:val="Hyperlink"/>
            <w:noProof/>
          </w:rPr>
          <w:t>Figure 16. Photo. Bird view of the field experiment.</w:t>
        </w:r>
        <w:r>
          <w:rPr>
            <w:noProof/>
            <w:webHidden/>
          </w:rPr>
          <w:tab/>
        </w:r>
        <w:r>
          <w:rPr>
            <w:noProof/>
            <w:webHidden/>
          </w:rPr>
          <w:fldChar w:fldCharType="begin"/>
        </w:r>
        <w:r>
          <w:rPr>
            <w:noProof/>
            <w:webHidden/>
          </w:rPr>
          <w:instrText xml:space="preserve"> PAGEREF _Toc35700645 \h </w:instrText>
        </w:r>
        <w:r>
          <w:rPr>
            <w:noProof/>
            <w:webHidden/>
          </w:rPr>
        </w:r>
        <w:r>
          <w:rPr>
            <w:noProof/>
            <w:webHidden/>
          </w:rPr>
          <w:fldChar w:fldCharType="separate"/>
        </w:r>
        <w:r w:rsidR="007918C9">
          <w:rPr>
            <w:noProof/>
            <w:webHidden/>
          </w:rPr>
          <w:t>16</w:t>
        </w:r>
        <w:r>
          <w:rPr>
            <w:noProof/>
            <w:webHidden/>
          </w:rPr>
          <w:fldChar w:fldCharType="end"/>
        </w:r>
      </w:hyperlink>
    </w:p>
    <w:p w14:paraId="53659450" w14:textId="43B27E50"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6" w:history="1">
        <w:r w:rsidRPr="00984CC6">
          <w:rPr>
            <w:rStyle w:val="Hyperlink"/>
            <w:noProof/>
          </w:rPr>
          <w:t>Figure 17. Equation. Root mean square error of the connected autonomous vehicle space in model calibration.</w:t>
        </w:r>
        <w:r>
          <w:rPr>
            <w:noProof/>
            <w:webHidden/>
          </w:rPr>
          <w:tab/>
        </w:r>
        <w:r>
          <w:rPr>
            <w:noProof/>
            <w:webHidden/>
          </w:rPr>
          <w:fldChar w:fldCharType="begin"/>
        </w:r>
        <w:r>
          <w:rPr>
            <w:noProof/>
            <w:webHidden/>
          </w:rPr>
          <w:instrText xml:space="preserve"> PAGEREF _Toc35700646 \h </w:instrText>
        </w:r>
        <w:r>
          <w:rPr>
            <w:noProof/>
            <w:webHidden/>
          </w:rPr>
        </w:r>
        <w:r>
          <w:rPr>
            <w:noProof/>
            <w:webHidden/>
          </w:rPr>
          <w:fldChar w:fldCharType="separate"/>
        </w:r>
        <w:r w:rsidR="007918C9">
          <w:rPr>
            <w:noProof/>
            <w:webHidden/>
          </w:rPr>
          <w:t>16</w:t>
        </w:r>
        <w:r>
          <w:rPr>
            <w:noProof/>
            <w:webHidden/>
          </w:rPr>
          <w:fldChar w:fldCharType="end"/>
        </w:r>
      </w:hyperlink>
    </w:p>
    <w:p w14:paraId="7AF79341" w14:textId="131E5BD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7" w:history="1">
        <w:r w:rsidRPr="00984CC6">
          <w:rPr>
            <w:rStyle w:val="Hyperlink"/>
            <w:noProof/>
          </w:rPr>
          <w:t>Figure 18. Equation. The error between the calibrated lane changing time point and field observed lane changing time point in model calibration.</w:t>
        </w:r>
        <w:r>
          <w:rPr>
            <w:noProof/>
            <w:webHidden/>
          </w:rPr>
          <w:tab/>
        </w:r>
        <w:r>
          <w:rPr>
            <w:noProof/>
            <w:webHidden/>
          </w:rPr>
          <w:fldChar w:fldCharType="begin"/>
        </w:r>
        <w:r>
          <w:rPr>
            <w:noProof/>
            <w:webHidden/>
          </w:rPr>
          <w:instrText xml:space="preserve"> PAGEREF _Toc35700647 \h </w:instrText>
        </w:r>
        <w:r>
          <w:rPr>
            <w:noProof/>
            <w:webHidden/>
          </w:rPr>
        </w:r>
        <w:r>
          <w:rPr>
            <w:noProof/>
            <w:webHidden/>
          </w:rPr>
          <w:fldChar w:fldCharType="separate"/>
        </w:r>
        <w:r w:rsidR="007918C9">
          <w:rPr>
            <w:noProof/>
            <w:webHidden/>
          </w:rPr>
          <w:t>17</w:t>
        </w:r>
        <w:r>
          <w:rPr>
            <w:noProof/>
            <w:webHidden/>
          </w:rPr>
          <w:fldChar w:fldCharType="end"/>
        </w:r>
      </w:hyperlink>
    </w:p>
    <w:p w14:paraId="06D92EC9" w14:textId="08C523B6"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8" w:history="1">
        <w:r w:rsidRPr="00984CC6">
          <w:rPr>
            <w:rStyle w:val="Hyperlink"/>
            <w:noProof/>
          </w:rPr>
          <w:t>Figure 19. Equation. The calibration optimization objective.</w:t>
        </w:r>
        <w:r>
          <w:rPr>
            <w:noProof/>
            <w:webHidden/>
          </w:rPr>
          <w:tab/>
        </w:r>
        <w:r>
          <w:rPr>
            <w:noProof/>
            <w:webHidden/>
          </w:rPr>
          <w:fldChar w:fldCharType="begin"/>
        </w:r>
        <w:r>
          <w:rPr>
            <w:noProof/>
            <w:webHidden/>
          </w:rPr>
          <w:instrText xml:space="preserve"> PAGEREF _Toc35700648 \h </w:instrText>
        </w:r>
        <w:r>
          <w:rPr>
            <w:noProof/>
            <w:webHidden/>
          </w:rPr>
        </w:r>
        <w:r>
          <w:rPr>
            <w:noProof/>
            <w:webHidden/>
          </w:rPr>
          <w:fldChar w:fldCharType="separate"/>
        </w:r>
        <w:r w:rsidR="007918C9">
          <w:rPr>
            <w:noProof/>
            <w:webHidden/>
          </w:rPr>
          <w:t>17</w:t>
        </w:r>
        <w:r>
          <w:rPr>
            <w:noProof/>
            <w:webHidden/>
          </w:rPr>
          <w:fldChar w:fldCharType="end"/>
        </w:r>
      </w:hyperlink>
    </w:p>
    <w:p w14:paraId="54E48665" w14:textId="7130550B"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49" w:history="1">
        <w:r w:rsidRPr="00984CC6">
          <w:rPr>
            <w:rStyle w:val="Hyperlink"/>
            <w:noProof/>
          </w:rPr>
          <w:t>Figure 20. Graph. Objective function convergence.</w:t>
        </w:r>
        <w:r>
          <w:rPr>
            <w:noProof/>
            <w:webHidden/>
          </w:rPr>
          <w:tab/>
        </w:r>
        <w:r>
          <w:rPr>
            <w:noProof/>
            <w:webHidden/>
          </w:rPr>
          <w:fldChar w:fldCharType="begin"/>
        </w:r>
        <w:r>
          <w:rPr>
            <w:noProof/>
            <w:webHidden/>
          </w:rPr>
          <w:instrText xml:space="preserve"> PAGEREF _Toc35700649 \h </w:instrText>
        </w:r>
        <w:r>
          <w:rPr>
            <w:noProof/>
            <w:webHidden/>
          </w:rPr>
        </w:r>
        <w:r>
          <w:rPr>
            <w:noProof/>
            <w:webHidden/>
          </w:rPr>
          <w:fldChar w:fldCharType="separate"/>
        </w:r>
        <w:r w:rsidR="007918C9">
          <w:rPr>
            <w:noProof/>
            <w:webHidden/>
          </w:rPr>
          <w:t>18</w:t>
        </w:r>
        <w:r>
          <w:rPr>
            <w:noProof/>
            <w:webHidden/>
          </w:rPr>
          <w:fldChar w:fldCharType="end"/>
        </w:r>
      </w:hyperlink>
    </w:p>
    <w:p w14:paraId="5E04C56E" w14:textId="153CFB96"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0" w:history="1">
        <w:r w:rsidRPr="00984CC6">
          <w:rPr>
            <w:rStyle w:val="Hyperlink"/>
            <w:noProof/>
          </w:rPr>
          <w:t>Figure 21. Graph. Calibration results of case 1.</w:t>
        </w:r>
        <w:r>
          <w:rPr>
            <w:noProof/>
            <w:webHidden/>
          </w:rPr>
          <w:tab/>
        </w:r>
        <w:r>
          <w:rPr>
            <w:noProof/>
            <w:webHidden/>
          </w:rPr>
          <w:fldChar w:fldCharType="begin"/>
        </w:r>
        <w:r>
          <w:rPr>
            <w:noProof/>
            <w:webHidden/>
          </w:rPr>
          <w:instrText xml:space="preserve"> PAGEREF _Toc35700650 \h </w:instrText>
        </w:r>
        <w:r>
          <w:rPr>
            <w:noProof/>
            <w:webHidden/>
          </w:rPr>
        </w:r>
        <w:r>
          <w:rPr>
            <w:noProof/>
            <w:webHidden/>
          </w:rPr>
          <w:fldChar w:fldCharType="separate"/>
        </w:r>
        <w:r w:rsidR="007918C9">
          <w:rPr>
            <w:noProof/>
            <w:webHidden/>
          </w:rPr>
          <w:t>19</w:t>
        </w:r>
        <w:r>
          <w:rPr>
            <w:noProof/>
            <w:webHidden/>
          </w:rPr>
          <w:fldChar w:fldCharType="end"/>
        </w:r>
      </w:hyperlink>
    </w:p>
    <w:p w14:paraId="7816E6A6" w14:textId="2963EA69"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1" w:history="1">
        <w:r w:rsidRPr="00984CC6">
          <w:rPr>
            <w:rStyle w:val="Hyperlink"/>
            <w:noProof/>
          </w:rPr>
          <w:t>Figure 22. Graph. Calibration results of case 2.</w:t>
        </w:r>
        <w:r>
          <w:rPr>
            <w:noProof/>
            <w:webHidden/>
          </w:rPr>
          <w:tab/>
        </w:r>
        <w:r>
          <w:rPr>
            <w:noProof/>
            <w:webHidden/>
          </w:rPr>
          <w:fldChar w:fldCharType="begin"/>
        </w:r>
        <w:r>
          <w:rPr>
            <w:noProof/>
            <w:webHidden/>
          </w:rPr>
          <w:instrText xml:space="preserve"> PAGEREF _Toc35700651 \h </w:instrText>
        </w:r>
        <w:r>
          <w:rPr>
            <w:noProof/>
            <w:webHidden/>
          </w:rPr>
        </w:r>
        <w:r>
          <w:rPr>
            <w:noProof/>
            <w:webHidden/>
          </w:rPr>
          <w:fldChar w:fldCharType="separate"/>
        </w:r>
        <w:r w:rsidR="007918C9">
          <w:rPr>
            <w:noProof/>
            <w:webHidden/>
          </w:rPr>
          <w:t>20</w:t>
        </w:r>
        <w:r>
          <w:rPr>
            <w:noProof/>
            <w:webHidden/>
          </w:rPr>
          <w:fldChar w:fldCharType="end"/>
        </w:r>
      </w:hyperlink>
    </w:p>
    <w:p w14:paraId="219B5868" w14:textId="099FEA7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2" w:history="1">
        <w:r w:rsidRPr="00984CC6">
          <w:rPr>
            <w:rStyle w:val="Hyperlink"/>
            <w:noProof/>
          </w:rPr>
          <w:t>Figure 23. Graph. Calibration results of case 3.</w:t>
        </w:r>
        <w:r>
          <w:rPr>
            <w:noProof/>
            <w:webHidden/>
          </w:rPr>
          <w:tab/>
        </w:r>
        <w:r>
          <w:rPr>
            <w:noProof/>
            <w:webHidden/>
          </w:rPr>
          <w:fldChar w:fldCharType="begin"/>
        </w:r>
        <w:r>
          <w:rPr>
            <w:noProof/>
            <w:webHidden/>
          </w:rPr>
          <w:instrText xml:space="preserve"> PAGEREF _Toc35700652 \h </w:instrText>
        </w:r>
        <w:r>
          <w:rPr>
            <w:noProof/>
            <w:webHidden/>
          </w:rPr>
        </w:r>
        <w:r>
          <w:rPr>
            <w:noProof/>
            <w:webHidden/>
          </w:rPr>
          <w:fldChar w:fldCharType="separate"/>
        </w:r>
        <w:r w:rsidR="007918C9">
          <w:rPr>
            <w:noProof/>
            <w:webHidden/>
          </w:rPr>
          <w:t>20</w:t>
        </w:r>
        <w:r>
          <w:rPr>
            <w:noProof/>
            <w:webHidden/>
          </w:rPr>
          <w:fldChar w:fldCharType="end"/>
        </w:r>
      </w:hyperlink>
    </w:p>
    <w:p w14:paraId="5F9B490C" w14:textId="41D45A3B"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3" w:history="1">
        <w:r w:rsidRPr="00984CC6">
          <w:rPr>
            <w:rStyle w:val="Hyperlink"/>
            <w:noProof/>
          </w:rPr>
          <w:t>Figure 24. Graph. Calibration results of case 4.</w:t>
        </w:r>
        <w:r>
          <w:rPr>
            <w:noProof/>
            <w:webHidden/>
          </w:rPr>
          <w:tab/>
        </w:r>
        <w:r>
          <w:rPr>
            <w:noProof/>
            <w:webHidden/>
          </w:rPr>
          <w:fldChar w:fldCharType="begin"/>
        </w:r>
        <w:r>
          <w:rPr>
            <w:noProof/>
            <w:webHidden/>
          </w:rPr>
          <w:instrText xml:space="preserve"> PAGEREF _Toc35700653 \h </w:instrText>
        </w:r>
        <w:r>
          <w:rPr>
            <w:noProof/>
            <w:webHidden/>
          </w:rPr>
        </w:r>
        <w:r>
          <w:rPr>
            <w:noProof/>
            <w:webHidden/>
          </w:rPr>
          <w:fldChar w:fldCharType="separate"/>
        </w:r>
        <w:r w:rsidR="007918C9">
          <w:rPr>
            <w:noProof/>
            <w:webHidden/>
          </w:rPr>
          <w:t>21</w:t>
        </w:r>
        <w:r>
          <w:rPr>
            <w:noProof/>
            <w:webHidden/>
          </w:rPr>
          <w:fldChar w:fldCharType="end"/>
        </w:r>
      </w:hyperlink>
    </w:p>
    <w:p w14:paraId="634E4532" w14:textId="4756FB7F"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4" w:history="1">
        <w:r w:rsidRPr="00984CC6">
          <w:rPr>
            <w:rStyle w:val="Hyperlink"/>
            <w:noProof/>
          </w:rPr>
          <w:t>Figure 25. Equation. Root mean square error of the connected and automated vehicle space and speed in model validation.</w:t>
        </w:r>
        <w:r>
          <w:rPr>
            <w:noProof/>
            <w:webHidden/>
          </w:rPr>
          <w:tab/>
        </w:r>
        <w:r>
          <w:rPr>
            <w:noProof/>
            <w:webHidden/>
          </w:rPr>
          <w:fldChar w:fldCharType="begin"/>
        </w:r>
        <w:r>
          <w:rPr>
            <w:noProof/>
            <w:webHidden/>
          </w:rPr>
          <w:instrText xml:space="preserve"> PAGEREF _Toc35700654 \h </w:instrText>
        </w:r>
        <w:r>
          <w:rPr>
            <w:noProof/>
            <w:webHidden/>
          </w:rPr>
        </w:r>
        <w:r>
          <w:rPr>
            <w:noProof/>
            <w:webHidden/>
          </w:rPr>
          <w:fldChar w:fldCharType="separate"/>
        </w:r>
        <w:r w:rsidR="007918C9">
          <w:rPr>
            <w:noProof/>
            <w:webHidden/>
          </w:rPr>
          <w:t>21</w:t>
        </w:r>
        <w:r>
          <w:rPr>
            <w:noProof/>
            <w:webHidden/>
          </w:rPr>
          <w:fldChar w:fldCharType="end"/>
        </w:r>
      </w:hyperlink>
    </w:p>
    <w:p w14:paraId="4CC18853" w14:textId="31CF8C98"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5" w:history="1">
        <w:r w:rsidRPr="00984CC6">
          <w:rPr>
            <w:rStyle w:val="Hyperlink"/>
            <w:noProof/>
          </w:rPr>
          <w:t>Figure 26. Graph. Validation results of case 1.</w:t>
        </w:r>
        <w:r>
          <w:rPr>
            <w:noProof/>
            <w:webHidden/>
          </w:rPr>
          <w:tab/>
        </w:r>
        <w:r>
          <w:rPr>
            <w:noProof/>
            <w:webHidden/>
          </w:rPr>
          <w:fldChar w:fldCharType="begin"/>
        </w:r>
        <w:r>
          <w:rPr>
            <w:noProof/>
            <w:webHidden/>
          </w:rPr>
          <w:instrText xml:space="preserve"> PAGEREF _Toc35700655 \h </w:instrText>
        </w:r>
        <w:r>
          <w:rPr>
            <w:noProof/>
            <w:webHidden/>
          </w:rPr>
        </w:r>
        <w:r>
          <w:rPr>
            <w:noProof/>
            <w:webHidden/>
          </w:rPr>
          <w:fldChar w:fldCharType="separate"/>
        </w:r>
        <w:r w:rsidR="007918C9">
          <w:rPr>
            <w:noProof/>
            <w:webHidden/>
          </w:rPr>
          <w:t>23</w:t>
        </w:r>
        <w:r>
          <w:rPr>
            <w:noProof/>
            <w:webHidden/>
          </w:rPr>
          <w:fldChar w:fldCharType="end"/>
        </w:r>
      </w:hyperlink>
    </w:p>
    <w:p w14:paraId="3797A6FA" w14:textId="0BD872E2"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6" w:history="1">
        <w:r w:rsidRPr="00984CC6">
          <w:rPr>
            <w:rStyle w:val="Hyperlink"/>
            <w:noProof/>
          </w:rPr>
          <w:t>Figure 27. Graph. Validation results of case 2.</w:t>
        </w:r>
        <w:r>
          <w:rPr>
            <w:noProof/>
            <w:webHidden/>
          </w:rPr>
          <w:tab/>
        </w:r>
        <w:r>
          <w:rPr>
            <w:noProof/>
            <w:webHidden/>
          </w:rPr>
          <w:fldChar w:fldCharType="begin"/>
        </w:r>
        <w:r>
          <w:rPr>
            <w:noProof/>
            <w:webHidden/>
          </w:rPr>
          <w:instrText xml:space="preserve"> PAGEREF _Toc35700656 \h </w:instrText>
        </w:r>
        <w:r>
          <w:rPr>
            <w:noProof/>
            <w:webHidden/>
          </w:rPr>
        </w:r>
        <w:r>
          <w:rPr>
            <w:noProof/>
            <w:webHidden/>
          </w:rPr>
          <w:fldChar w:fldCharType="separate"/>
        </w:r>
        <w:r w:rsidR="007918C9">
          <w:rPr>
            <w:noProof/>
            <w:webHidden/>
          </w:rPr>
          <w:t>24</w:t>
        </w:r>
        <w:r>
          <w:rPr>
            <w:noProof/>
            <w:webHidden/>
          </w:rPr>
          <w:fldChar w:fldCharType="end"/>
        </w:r>
      </w:hyperlink>
    </w:p>
    <w:p w14:paraId="4FEDA1F5" w14:textId="0B87073F"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7" w:history="1">
        <w:r w:rsidRPr="00984CC6">
          <w:rPr>
            <w:rStyle w:val="Hyperlink"/>
            <w:noProof/>
          </w:rPr>
          <w:t>Figure 28. Graph. Validation results of case 3.</w:t>
        </w:r>
        <w:r>
          <w:rPr>
            <w:noProof/>
            <w:webHidden/>
          </w:rPr>
          <w:tab/>
        </w:r>
        <w:r>
          <w:rPr>
            <w:noProof/>
            <w:webHidden/>
          </w:rPr>
          <w:fldChar w:fldCharType="begin"/>
        </w:r>
        <w:r>
          <w:rPr>
            <w:noProof/>
            <w:webHidden/>
          </w:rPr>
          <w:instrText xml:space="preserve"> PAGEREF _Toc35700657 \h </w:instrText>
        </w:r>
        <w:r>
          <w:rPr>
            <w:noProof/>
            <w:webHidden/>
          </w:rPr>
        </w:r>
        <w:r>
          <w:rPr>
            <w:noProof/>
            <w:webHidden/>
          </w:rPr>
          <w:fldChar w:fldCharType="separate"/>
        </w:r>
        <w:r w:rsidR="007918C9">
          <w:rPr>
            <w:noProof/>
            <w:webHidden/>
          </w:rPr>
          <w:t>25</w:t>
        </w:r>
        <w:r>
          <w:rPr>
            <w:noProof/>
            <w:webHidden/>
          </w:rPr>
          <w:fldChar w:fldCharType="end"/>
        </w:r>
      </w:hyperlink>
    </w:p>
    <w:p w14:paraId="6A6B0560" w14:textId="30DC91D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8" w:history="1">
        <w:r w:rsidRPr="00984CC6">
          <w:rPr>
            <w:rStyle w:val="Hyperlink"/>
            <w:noProof/>
          </w:rPr>
          <w:t>Figure 29. Graph. Validation results of case 4.</w:t>
        </w:r>
        <w:r>
          <w:rPr>
            <w:noProof/>
            <w:webHidden/>
          </w:rPr>
          <w:tab/>
        </w:r>
        <w:r>
          <w:rPr>
            <w:noProof/>
            <w:webHidden/>
          </w:rPr>
          <w:fldChar w:fldCharType="begin"/>
        </w:r>
        <w:r>
          <w:rPr>
            <w:noProof/>
            <w:webHidden/>
          </w:rPr>
          <w:instrText xml:space="preserve"> PAGEREF _Toc35700658 \h </w:instrText>
        </w:r>
        <w:r>
          <w:rPr>
            <w:noProof/>
            <w:webHidden/>
          </w:rPr>
        </w:r>
        <w:r>
          <w:rPr>
            <w:noProof/>
            <w:webHidden/>
          </w:rPr>
          <w:fldChar w:fldCharType="separate"/>
        </w:r>
        <w:r w:rsidR="007918C9">
          <w:rPr>
            <w:noProof/>
            <w:webHidden/>
          </w:rPr>
          <w:t>26</w:t>
        </w:r>
        <w:r>
          <w:rPr>
            <w:noProof/>
            <w:webHidden/>
          </w:rPr>
          <w:fldChar w:fldCharType="end"/>
        </w:r>
      </w:hyperlink>
    </w:p>
    <w:p w14:paraId="26BA17C2" w14:textId="1C31FBBE"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59" w:history="1">
        <w:r w:rsidRPr="00984CC6">
          <w:rPr>
            <w:rStyle w:val="Hyperlink"/>
            <w:noProof/>
          </w:rPr>
          <w:t>Figure 30. Illustration. The mixed traffic simulation model implementation.</w:t>
        </w:r>
        <w:r>
          <w:rPr>
            <w:noProof/>
            <w:webHidden/>
          </w:rPr>
          <w:tab/>
        </w:r>
        <w:r>
          <w:rPr>
            <w:noProof/>
            <w:webHidden/>
          </w:rPr>
          <w:fldChar w:fldCharType="begin"/>
        </w:r>
        <w:r>
          <w:rPr>
            <w:noProof/>
            <w:webHidden/>
          </w:rPr>
          <w:instrText xml:space="preserve"> PAGEREF _Toc35700659 \h </w:instrText>
        </w:r>
        <w:r>
          <w:rPr>
            <w:noProof/>
            <w:webHidden/>
          </w:rPr>
        </w:r>
        <w:r>
          <w:rPr>
            <w:noProof/>
            <w:webHidden/>
          </w:rPr>
          <w:fldChar w:fldCharType="separate"/>
        </w:r>
        <w:r w:rsidR="007918C9">
          <w:rPr>
            <w:noProof/>
            <w:webHidden/>
          </w:rPr>
          <w:t>27</w:t>
        </w:r>
        <w:r>
          <w:rPr>
            <w:noProof/>
            <w:webHidden/>
          </w:rPr>
          <w:fldChar w:fldCharType="end"/>
        </w:r>
      </w:hyperlink>
    </w:p>
    <w:p w14:paraId="4C2E25D2" w14:textId="656640F2"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0" w:history="1">
        <w:r w:rsidRPr="00984CC6">
          <w:rPr>
            <w:rStyle w:val="Hyperlink"/>
            <w:noProof/>
          </w:rPr>
          <w:t>Figure 31. Screen shot. Study road segment (PTV Group 2018).</w:t>
        </w:r>
        <w:r>
          <w:rPr>
            <w:noProof/>
            <w:webHidden/>
          </w:rPr>
          <w:tab/>
        </w:r>
        <w:r>
          <w:rPr>
            <w:noProof/>
            <w:webHidden/>
          </w:rPr>
          <w:fldChar w:fldCharType="begin"/>
        </w:r>
        <w:r>
          <w:rPr>
            <w:noProof/>
            <w:webHidden/>
          </w:rPr>
          <w:instrText xml:space="preserve"> PAGEREF _Toc35700660 \h </w:instrText>
        </w:r>
        <w:r>
          <w:rPr>
            <w:noProof/>
            <w:webHidden/>
          </w:rPr>
        </w:r>
        <w:r>
          <w:rPr>
            <w:noProof/>
            <w:webHidden/>
          </w:rPr>
          <w:fldChar w:fldCharType="separate"/>
        </w:r>
        <w:r w:rsidR="007918C9">
          <w:rPr>
            <w:noProof/>
            <w:webHidden/>
          </w:rPr>
          <w:t>29</w:t>
        </w:r>
        <w:r>
          <w:rPr>
            <w:noProof/>
            <w:webHidden/>
          </w:rPr>
          <w:fldChar w:fldCharType="end"/>
        </w:r>
      </w:hyperlink>
    </w:p>
    <w:p w14:paraId="216DD9E9" w14:textId="21D47B68"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1" w:history="1">
        <w:r w:rsidRPr="00984CC6">
          <w:rPr>
            <w:rStyle w:val="Hyperlink"/>
            <w:noProof/>
          </w:rPr>
          <w:t>Figure 32. Equation. The connected autonomous vehicle average speed.</w:t>
        </w:r>
        <w:r>
          <w:rPr>
            <w:noProof/>
            <w:webHidden/>
          </w:rPr>
          <w:tab/>
        </w:r>
        <w:r>
          <w:rPr>
            <w:noProof/>
            <w:webHidden/>
          </w:rPr>
          <w:fldChar w:fldCharType="begin"/>
        </w:r>
        <w:r>
          <w:rPr>
            <w:noProof/>
            <w:webHidden/>
          </w:rPr>
          <w:instrText xml:space="preserve"> PAGEREF _Toc35700661 \h </w:instrText>
        </w:r>
        <w:r>
          <w:rPr>
            <w:noProof/>
            <w:webHidden/>
          </w:rPr>
        </w:r>
        <w:r>
          <w:rPr>
            <w:noProof/>
            <w:webHidden/>
          </w:rPr>
          <w:fldChar w:fldCharType="separate"/>
        </w:r>
        <w:r w:rsidR="007918C9">
          <w:rPr>
            <w:noProof/>
            <w:webHidden/>
          </w:rPr>
          <w:t>30</w:t>
        </w:r>
        <w:r>
          <w:rPr>
            <w:noProof/>
            <w:webHidden/>
          </w:rPr>
          <w:fldChar w:fldCharType="end"/>
        </w:r>
      </w:hyperlink>
    </w:p>
    <w:p w14:paraId="0E4D7359" w14:textId="5DEA6A36"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2" w:history="1">
        <w:r w:rsidRPr="00984CC6">
          <w:rPr>
            <w:rStyle w:val="Hyperlink"/>
            <w:noProof/>
          </w:rPr>
          <w:t>Figure 33. Equation. The connected autonomous vehicle speed standard deviation.</w:t>
        </w:r>
        <w:r>
          <w:rPr>
            <w:noProof/>
            <w:webHidden/>
          </w:rPr>
          <w:tab/>
        </w:r>
        <w:r>
          <w:rPr>
            <w:noProof/>
            <w:webHidden/>
          </w:rPr>
          <w:fldChar w:fldCharType="begin"/>
        </w:r>
        <w:r>
          <w:rPr>
            <w:noProof/>
            <w:webHidden/>
          </w:rPr>
          <w:instrText xml:space="preserve"> PAGEREF _Toc35700662 \h </w:instrText>
        </w:r>
        <w:r>
          <w:rPr>
            <w:noProof/>
            <w:webHidden/>
          </w:rPr>
        </w:r>
        <w:r>
          <w:rPr>
            <w:noProof/>
            <w:webHidden/>
          </w:rPr>
          <w:fldChar w:fldCharType="separate"/>
        </w:r>
        <w:r w:rsidR="007918C9">
          <w:rPr>
            <w:noProof/>
            <w:webHidden/>
          </w:rPr>
          <w:t>30</w:t>
        </w:r>
        <w:r>
          <w:rPr>
            <w:noProof/>
            <w:webHidden/>
          </w:rPr>
          <w:fldChar w:fldCharType="end"/>
        </w:r>
      </w:hyperlink>
    </w:p>
    <w:p w14:paraId="4C4EDD8C" w14:textId="73FF7C72"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3" w:history="1">
        <w:r w:rsidRPr="00984CC6">
          <w:rPr>
            <w:rStyle w:val="Hyperlink"/>
            <w:noProof/>
          </w:rPr>
          <w:t>Figure 34. Equation. The human driven vehicle average speed.</w:t>
        </w:r>
        <w:r>
          <w:rPr>
            <w:noProof/>
            <w:webHidden/>
          </w:rPr>
          <w:tab/>
        </w:r>
        <w:r>
          <w:rPr>
            <w:noProof/>
            <w:webHidden/>
          </w:rPr>
          <w:fldChar w:fldCharType="begin"/>
        </w:r>
        <w:r>
          <w:rPr>
            <w:noProof/>
            <w:webHidden/>
          </w:rPr>
          <w:instrText xml:space="preserve"> PAGEREF _Toc35700663 \h </w:instrText>
        </w:r>
        <w:r>
          <w:rPr>
            <w:noProof/>
            <w:webHidden/>
          </w:rPr>
        </w:r>
        <w:r>
          <w:rPr>
            <w:noProof/>
            <w:webHidden/>
          </w:rPr>
          <w:fldChar w:fldCharType="separate"/>
        </w:r>
        <w:r w:rsidR="007918C9">
          <w:rPr>
            <w:noProof/>
            <w:webHidden/>
          </w:rPr>
          <w:t>31</w:t>
        </w:r>
        <w:r>
          <w:rPr>
            <w:noProof/>
            <w:webHidden/>
          </w:rPr>
          <w:fldChar w:fldCharType="end"/>
        </w:r>
      </w:hyperlink>
    </w:p>
    <w:p w14:paraId="089610E4" w14:textId="1F57DE8C"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4" w:history="1">
        <w:r w:rsidRPr="00984CC6">
          <w:rPr>
            <w:rStyle w:val="Hyperlink"/>
            <w:noProof/>
          </w:rPr>
          <w:t>Figure 35. Equation. The human driven vehicle speed standard deviation.</w:t>
        </w:r>
        <w:r>
          <w:rPr>
            <w:noProof/>
            <w:webHidden/>
          </w:rPr>
          <w:tab/>
        </w:r>
        <w:r>
          <w:rPr>
            <w:noProof/>
            <w:webHidden/>
          </w:rPr>
          <w:fldChar w:fldCharType="begin"/>
        </w:r>
        <w:r>
          <w:rPr>
            <w:noProof/>
            <w:webHidden/>
          </w:rPr>
          <w:instrText xml:space="preserve"> PAGEREF _Toc35700664 \h </w:instrText>
        </w:r>
        <w:r>
          <w:rPr>
            <w:noProof/>
            <w:webHidden/>
          </w:rPr>
        </w:r>
        <w:r>
          <w:rPr>
            <w:noProof/>
            <w:webHidden/>
          </w:rPr>
          <w:fldChar w:fldCharType="separate"/>
        </w:r>
        <w:r w:rsidR="007918C9">
          <w:rPr>
            <w:noProof/>
            <w:webHidden/>
          </w:rPr>
          <w:t>31</w:t>
        </w:r>
        <w:r>
          <w:rPr>
            <w:noProof/>
            <w:webHidden/>
          </w:rPr>
          <w:fldChar w:fldCharType="end"/>
        </w:r>
      </w:hyperlink>
    </w:p>
    <w:p w14:paraId="0012A3D1" w14:textId="175467A5"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5" w:history="1">
        <w:r w:rsidRPr="00984CC6">
          <w:rPr>
            <w:rStyle w:val="Hyperlink"/>
            <w:noProof/>
          </w:rPr>
          <w:t>Figure 36. Equation. The average speed across all vehicles.</w:t>
        </w:r>
        <w:r>
          <w:rPr>
            <w:noProof/>
            <w:webHidden/>
          </w:rPr>
          <w:tab/>
        </w:r>
        <w:r>
          <w:rPr>
            <w:noProof/>
            <w:webHidden/>
          </w:rPr>
          <w:fldChar w:fldCharType="begin"/>
        </w:r>
        <w:r>
          <w:rPr>
            <w:noProof/>
            <w:webHidden/>
          </w:rPr>
          <w:instrText xml:space="preserve"> PAGEREF _Toc35700665 \h </w:instrText>
        </w:r>
        <w:r>
          <w:rPr>
            <w:noProof/>
            <w:webHidden/>
          </w:rPr>
        </w:r>
        <w:r>
          <w:rPr>
            <w:noProof/>
            <w:webHidden/>
          </w:rPr>
          <w:fldChar w:fldCharType="separate"/>
        </w:r>
        <w:r w:rsidR="007918C9">
          <w:rPr>
            <w:noProof/>
            <w:webHidden/>
          </w:rPr>
          <w:t>31</w:t>
        </w:r>
        <w:r>
          <w:rPr>
            <w:noProof/>
            <w:webHidden/>
          </w:rPr>
          <w:fldChar w:fldCharType="end"/>
        </w:r>
      </w:hyperlink>
    </w:p>
    <w:p w14:paraId="66234A1D" w14:textId="008C6E8A"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6" w:history="1">
        <w:r w:rsidRPr="00984CC6">
          <w:rPr>
            <w:rStyle w:val="Hyperlink"/>
            <w:noProof/>
          </w:rPr>
          <w:t>Figure 37. Equation. The speed standard deviation across all vehicles.</w:t>
        </w:r>
        <w:r>
          <w:rPr>
            <w:noProof/>
            <w:webHidden/>
          </w:rPr>
          <w:tab/>
        </w:r>
        <w:r>
          <w:rPr>
            <w:noProof/>
            <w:webHidden/>
          </w:rPr>
          <w:fldChar w:fldCharType="begin"/>
        </w:r>
        <w:r>
          <w:rPr>
            <w:noProof/>
            <w:webHidden/>
          </w:rPr>
          <w:instrText xml:space="preserve"> PAGEREF _Toc35700666 \h </w:instrText>
        </w:r>
        <w:r>
          <w:rPr>
            <w:noProof/>
            <w:webHidden/>
          </w:rPr>
        </w:r>
        <w:r>
          <w:rPr>
            <w:noProof/>
            <w:webHidden/>
          </w:rPr>
          <w:fldChar w:fldCharType="separate"/>
        </w:r>
        <w:r w:rsidR="007918C9">
          <w:rPr>
            <w:noProof/>
            <w:webHidden/>
          </w:rPr>
          <w:t>32</w:t>
        </w:r>
        <w:r>
          <w:rPr>
            <w:noProof/>
            <w:webHidden/>
          </w:rPr>
          <w:fldChar w:fldCharType="end"/>
        </w:r>
      </w:hyperlink>
    </w:p>
    <w:p w14:paraId="22D42A74" w14:textId="129FA603" w:rsidR="006640B0" w:rsidRDefault="00265B97" w:rsidP="006640B0">
      <w:pPr>
        <w:pStyle w:val="FHWABody"/>
      </w:pPr>
      <w:r>
        <w:fldChar w:fldCharType="end"/>
      </w:r>
    </w:p>
    <w:p w14:paraId="406D5D9C" w14:textId="77777777" w:rsidR="006640B0" w:rsidRDefault="006640B0" w:rsidP="006640B0">
      <w:pPr>
        <w:pStyle w:val="FHWABody"/>
      </w:pPr>
      <w:r>
        <w:lastRenderedPageBreak/>
        <w:br w:type="page"/>
      </w:r>
    </w:p>
    <w:p w14:paraId="3EAD0FBA" w14:textId="77777777" w:rsidR="006640B0" w:rsidRDefault="006640B0" w:rsidP="006640B0">
      <w:pPr>
        <w:pStyle w:val="FHWAPreheading"/>
      </w:pPr>
      <w:r>
        <w:lastRenderedPageBreak/>
        <w:t>List of Tables</w:t>
      </w:r>
    </w:p>
    <w:p w14:paraId="7482084A" w14:textId="162BC3FB" w:rsidR="00ED5155" w:rsidRDefault="00265B97">
      <w:pPr>
        <w:pStyle w:val="TableofFigures"/>
        <w:tabs>
          <w:tab w:val="right" w:leader="dot" w:pos="9350"/>
        </w:tabs>
        <w:rPr>
          <w:rFonts w:asciiTheme="minorHAnsi" w:eastAsiaTheme="minorEastAsia" w:hAnsiTheme="minorHAnsi" w:cstheme="minorBidi"/>
          <w:noProof/>
          <w:sz w:val="22"/>
          <w:szCs w:val="22"/>
          <w:lang w:eastAsia="zh-CN"/>
        </w:rPr>
      </w:pPr>
      <w:r>
        <w:rPr>
          <w:rFonts w:eastAsiaTheme="minorHAnsi"/>
        </w:rPr>
        <w:fldChar w:fldCharType="begin"/>
      </w:r>
      <w:r>
        <w:instrText xml:space="preserve"> TOC \h \z \c "Table" </w:instrText>
      </w:r>
      <w:r>
        <w:rPr>
          <w:rFonts w:eastAsiaTheme="minorHAnsi"/>
        </w:rPr>
        <w:fldChar w:fldCharType="separate"/>
      </w:r>
      <w:hyperlink w:anchor="_Toc35700667" w:history="1">
        <w:r w:rsidR="00ED5155" w:rsidRPr="00F242AB">
          <w:rPr>
            <w:rStyle w:val="Hyperlink"/>
            <w:noProof/>
          </w:rPr>
          <w:t>Table 1. Calibration results summary.</w:t>
        </w:r>
        <w:r w:rsidR="00ED5155">
          <w:rPr>
            <w:noProof/>
            <w:webHidden/>
          </w:rPr>
          <w:tab/>
        </w:r>
        <w:r w:rsidR="00ED5155">
          <w:rPr>
            <w:noProof/>
            <w:webHidden/>
          </w:rPr>
          <w:fldChar w:fldCharType="begin"/>
        </w:r>
        <w:r w:rsidR="00ED5155">
          <w:rPr>
            <w:noProof/>
            <w:webHidden/>
          </w:rPr>
          <w:instrText xml:space="preserve"> PAGEREF _Toc35700667 \h </w:instrText>
        </w:r>
        <w:r w:rsidR="00ED5155">
          <w:rPr>
            <w:noProof/>
            <w:webHidden/>
          </w:rPr>
        </w:r>
        <w:r w:rsidR="00ED5155">
          <w:rPr>
            <w:noProof/>
            <w:webHidden/>
          </w:rPr>
          <w:fldChar w:fldCharType="separate"/>
        </w:r>
        <w:r w:rsidR="007918C9">
          <w:rPr>
            <w:noProof/>
            <w:webHidden/>
          </w:rPr>
          <w:t>18</w:t>
        </w:r>
        <w:r w:rsidR="00ED5155">
          <w:rPr>
            <w:noProof/>
            <w:webHidden/>
          </w:rPr>
          <w:fldChar w:fldCharType="end"/>
        </w:r>
      </w:hyperlink>
    </w:p>
    <w:p w14:paraId="3B84FF63" w14:textId="29203A50"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8" w:history="1">
        <w:r w:rsidRPr="00F242AB">
          <w:rPr>
            <w:rStyle w:val="Hyperlink"/>
            <w:noProof/>
          </w:rPr>
          <w:t>Table 2. Parameters calibration results.</w:t>
        </w:r>
        <w:r>
          <w:rPr>
            <w:noProof/>
            <w:webHidden/>
          </w:rPr>
          <w:tab/>
        </w:r>
        <w:r>
          <w:rPr>
            <w:noProof/>
            <w:webHidden/>
          </w:rPr>
          <w:fldChar w:fldCharType="begin"/>
        </w:r>
        <w:r>
          <w:rPr>
            <w:noProof/>
            <w:webHidden/>
          </w:rPr>
          <w:instrText xml:space="preserve"> PAGEREF _Toc35700668 \h </w:instrText>
        </w:r>
        <w:r>
          <w:rPr>
            <w:noProof/>
            <w:webHidden/>
          </w:rPr>
        </w:r>
        <w:r>
          <w:rPr>
            <w:noProof/>
            <w:webHidden/>
          </w:rPr>
          <w:fldChar w:fldCharType="separate"/>
        </w:r>
        <w:r w:rsidR="007918C9">
          <w:rPr>
            <w:noProof/>
            <w:webHidden/>
          </w:rPr>
          <w:t>18</w:t>
        </w:r>
        <w:r>
          <w:rPr>
            <w:noProof/>
            <w:webHidden/>
          </w:rPr>
          <w:fldChar w:fldCharType="end"/>
        </w:r>
      </w:hyperlink>
    </w:p>
    <w:p w14:paraId="78464038" w14:textId="7C6AFAEC"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69" w:history="1">
        <w:r w:rsidRPr="00F242AB">
          <w:rPr>
            <w:rStyle w:val="Hyperlink"/>
            <w:noProof/>
          </w:rPr>
          <w:t>Table 3. Validation results summary.</w:t>
        </w:r>
        <w:r>
          <w:rPr>
            <w:noProof/>
            <w:webHidden/>
          </w:rPr>
          <w:tab/>
        </w:r>
        <w:r>
          <w:rPr>
            <w:noProof/>
            <w:webHidden/>
          </w:rPr>
          <w:fldChar w:fldCharType="begin"/>
        </w:r>
        <w:r>
          <w:rPr>
            <w:noProof/>
            <w:webHidden/>
          </w:rPr>
          <w:instrText xml:space="preserve"> PAGEREF _Toc35700669 \h </w:instrText>
        </w:r>
        <w:r>
          <w:rPr>
            <w:noProof/>
            <w:webHidden/>
          </w:rPr>
        </w:r>
        <w:r>
          <w:rPr>
            <w:noProof/>
            <w:webHidden/>
          </w:rPr>
          <w:fldChar w:fldCharType="separate"/>
        </w:r>
        <w:r w:rsidR="007918C9">
          <w:rPr>
            <w:noProof/>
            <w:webHidden/>
          </w:rPr>
          <w:t>22</w:t>
        </w:r>
        <w:r>
          <w:rPr>
            <w:noProof/>
            <w:webHidden/>
          </w:rPr>
          <w:fldChar w:fldCharType="end"/>
        </w:r>
      </w:hyperlink>
    </w:p>
    <w:p w14:paraId="3A1A9A95" w14:textId="5788D9BC"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70" w:history="1">
        <w:r w:rsidRPr="00F242AB">
          <w:rPr>
            <w:rStyle w:val="Hyperlink"/>
            <w:noProof/>
          </w:rPr>
          <w:t>Table 4. Sensitivity analysis on connected and automated vehicle penetration rate.</w:t>
        </w:r>
        <w:r>
          <w:rPr>
            <w:noProof/>
            <w:webHidden/>
          </w:rPr>
          <w:tab/>
        </w:r>
        <w:r>
          <w:rPr>
            <w:noProof/>
            <w:webHidden/>
          </w:rPr>
          <w:fldChar w:fldCharType="begin"/>
        </w:r>
        <w:r>
          <w:rPr>
            <w:noProof/>
            <w:webHidden/>
          </w:rPr>
          <w:instrText xml:space="preserve"> PAGEREF _Toc35700670 \h </w:instrText>
        </w:r>
        <w:r>
          <w:rPr>
            <w:noProof/>
            <w:webHidden/>
          </w:rPr>
        </w:r>
        <w:r>
          <w:rPr>
            <w:noProof/>
            <w:webHidden/>
          </w:rPr>
          <w:fldChar w:fldCharType="separate"/>
        </w:r>
        <w:r w:rsidR="007918C9">
          <w:rPr>
            <w:noProof/>
            <w:webHidden/>
          </w:rPr>
          <w:t>32</w:t>
        </w:r>
        <w:r>
          <w:rPr>
            <w:noProof/>
            <w:webHidden/>
          </w:rPr>
          <w:fldChar w:fldCharType="end"/>
        </w:r>
      </w:hyperlink>
    </w:p>
    <w:p w14:paraId="29A911E2" w14:textId="38624C73"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71" w:history="1">
        <w:r w:rsidRPr="00F242AB">
          <w:rPr>
            <w:rStyle w:val="Hyperlink"/>
            <w:noProof/>
          </w:rPr>
          <w:t>Table 5. Sensitivity analysis on connected and automated vehicle cooperation rate.</w:t>
        </w:r>
        <w:r>
          <w:rPr>
            <w:noProof/>
            <w:webHidden/>
          </w:rPr>
          <w:tab/>
        </w:r>
        <w:r>
          <w:rPr>
            <w:noProof/>
            <w:webHidden/>
          </w:rPr>
          <w:fldChar w:fldCharType="begin"/>
        </w:r>
        <w:r>
          <w:rPr>
            <w:noProof/>
            <w:webHidden/>
          </w:rPr>
          <w:instrText xml:space="preserve"> PAGEREF _Toc35700671 \h </w:instrText>
        </w:r>
        <w:r>
          <w:rPr>
            <w:noProof/>
            <w:webHidden/>
          </w:rPr>
        </w:r>
        <w:r>
          <w:rPr>
            <w:noProof/>
            <w:webHidden/>
          </w:rPr>
          <w:fldChar w:fldCharType="separate"/>
        </w:r>
        <w:r w:rsidR="007918C9">
          <w:rPr>
            <w:noProof/>
            <w:webHidden/>
          </w:rPr>
          <w:t>34</w:t>
        </w:r>
        <w:r>
          <w:rPr>
            <w:noProof/>
            <w:webHidden/>
          </w:rPr>
          <w:fldChar w:fldCharType="end"/>
        </w:r>
      </w:hyperlink>
    </w:p>
    <w:p w14:paraId="561FD714" w14:textId="768B36CD"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72" w:history="1">
        <w:r w:rsidRPr="00F242AB">
          <w:rPr>
            <w:rStyle w:val="Hyperlink"/>
            <w:noProof/>
          </w:rPr>
          <w:t>Table 6. Sensitivity analysis on incentive check threshold.</w:t>
        </w:r>
        <w:r>
          <w:rPr>
            <w:noProof/>
            <w:webHidden/>
          </w:rPr>
          <w:tab/>
        </w:r>
        <w:r>
          <w:rPr>
            <w:noProof/>
            <w:webHidden/>
          </w:rPr>
          <w:fldChar w:fldCharType="begin"/>
        </w:r>
        <w:r>
          <w:rPr>
            <w:noProof/>
            <w:webHidden/>
          </w:rPr>
          <w:instrText xml:space="preserve"> PAGEREF _Toc35700672 \h </w:instrText>
        </w:r>
        <w:r>
          <w:rPr>
            <w:noProof/>
            <w:webHidden/>
          </w:rPr>
        </w:r>
        <w:r>
          <w:rPr>
            <w:noProof/>
            <w:webHidden/>
          </w:rPr>
          <w:fldChar w:fldCharType="separate"/>
        </w:r>
        <w:r w:rsidR="007918C9">
          <w:rPr>
            <w:noProof/>
            <w:webHidden/>
          </w:rPr>
          <w:t>34</w:t>
        </w:r>
        <w:r>
          <w:rPr>
            <w:noProof/>
            <w:webHidden/>
          </w:rPr>
          <w:fldChar w:fldCharType="end"/>
        </w:r>
      </w:hyperlink>
    </w:p>
    <w:p w14:paraId="1E8AFB26" w14:textId="1AF72302" w:rsidR="00ED5155" w:rsidRDefault="00ED5155">
      <w:pPr>
        <w:pStyle w:val="TableofFigures"/>
        <w:tabs>
          <w:tab w:val="right" w:leader="dot" w:pos="9350"/>
        </w:tabs>
        <w:rPr>
          <w:rFonts w:asciiTheme="minorHAnsi" w:eastAsiaTheme="minorEastAsia" w:hAnsiTheme="minorHAnsi" w:cstheme="minorBidi"/>
          <w:noProof/>
          <w:sz w:val="22"/>
          <w:szCs w:val="22"/>
          <w:lang w:eastAsia="zh-CN"/>
        </w:rPr>
      </w:pPr>
      <w:hyperlink w:anchor="_Toc35700673" w:history="1">
        <w:r w:rsidRPr="00F242AB">
          <w:rPr>
            <w:rStyle w:val="Hyperlink"/>
            <w:noProof/>
          </w:rPr>
          <w:t>Table 7. Sensitivity analysis on incentive check bias.</w:t>
        </w:r>
        <w:r>
          <w:rPr>
            <w:noProof/>
            <w:webHidden/>
          </w:rPr>
          <w:tab/>
        </w:r>
        <w:r>
          <w:rPr>
            <w:noProof/>
            <w:webHidden/>
          </w:rPr>
          <w:fldChar w:fldCharType="begin"/>
        </w:r>
        <w:r>
          <w:rPr>
            <w:noProof/>
            <w:webHidden/>
          </w:rPr>
          <w:instrText xml:space="preserve"> PAGEREF _Toc35700673 \h </w:instrText>
        </w:r>
        <w:r>
          <w:rPr>
            <w:noProof/>
            <w:webHidden/>
          </w:rPr>
        </w:r>
        <w:r>
          <w:rPr>
            <w:noProof/>
            <w:webHidden/>
          </w:rPr>
          <w:fldChar w:fldCharType="separate"/>
        </w:r>
        <w:r w:rsidR="007918C9">
          <w:rPr>
            <w:noProof/>
            <w:webHidden/>
          </w:rPr>
          <w:t>35</w:t>
        </w:r>
        <w:r>
          <w:rPr>
            <w:noProof/>
            <w:webHidden/>
          </w:rPr>
          <w:fldChar w:fldCharType="end"/>
        </w:r>
      </w:hyperlink>
    </w:p>
    <w:p w14:paraId="31430308" w14:textId="756310A2" w:rsidR="006640B0" w:rsidRDefault="00265B97" w:rsidP="006640B0">
      <w:pPr>
        <w:pStyle w:val="FHWABody"/>
      </w:pPr>
      <w:r>
        <w:fldChar w:fldCharType="end"/>
      </w:r>
    </w:p>
    <w:p w14:paraId="72D82936" w14:textId="77777777" w:rsidR="006640B0" w:rsidRDefault="006640B0" w:rsidP="006640B0">
      <w:pPr>
        <w:pStyle w:val="FHWABody"/>
      </w:pPr>
      <w:r>
        <w:br w:type="page"/>
      </w:r>
    </w:p>
    <w:p w14:paraId="69B1FE9E" w14:textId="77777777" w:rsidR="006640B0" w:rsidRDefault="006640B0" w:rsidP="006640B0">
      <w:pPr>
        <w:pStyle w:val="FHWAPreheading"/>
      </w:pPr>
      <w:r>
        <w:lastRenderedPageBreak/>
        <w:t>List of Abbreviations</w:t>
      </w:r>
    </w:p>
    <w:p w14:paraId="6C81D2EE" w14:textId="4163723D" w:rsidR="006640B0" w:rsidRDefault="00740E5C" w:rsidP="002B4472">
      <w:pPr>
        <w:pStyle w:val="FHWABody"/>
        <w:tabs>
          <w:tab w:val="left" w:pos="1440"/>
        </w:tabs>
        <w:spacing w:after="0"/>
      </w:pPr>
      <w:r>
        <w:t>CAV</w:t>
      </w:r>
      <w:r w:rsidR="006640B0">
        <w:tab/>
      </w:r>
      <w:r>
        <w:t xml:space="preserve">Connected </w:t>
      </w:r>
      <w:r w:rsidR="00723DED">
        <w:t xml:space="preserve">and </w:t>
      </w:r>
      <w:r>
        <w:t>Autonomous Vehicle</w:t>
      </w:r>
    </w:p>
    <w:p w14:paraId="4B85E501" w14:textId="77777777" w:rsidR="00740E5C" w:rsidRDefault="00740E5C" w:rsidP="002B4472">
      <w:pPr>
        <w:pStyle w:val="FHWABody"/>
        <w:tabs>
          <w:tab w:val="left" w:pos="1440"/>
        </w:tabs>
        <w:spacing w:after="0"/>
      </w:pPr>
      <w:r>
        <w:t>USDOT</w:t>
      </w:r>
      <w:r>
        <w:tab/>
        <w:t>United States Department of Transportation</w:t>
      </w:r>
    </w:p>
    <w:p w14:paraId="6AAF2A9B" w14:textId="77777777" w:rsidR="00740E5C" w:rsidRDefault="00740E5C" w:rsidP="002B4472">
      <w:pPr>
        <w:pStyle w:val="FHWABody"/>
        <w:tabs>
          <w:tab w:val="left" w:pos="1440"/>
        </w:tabs>
        <w:spacing w:after="0"/>
      </w:pPr>
      <w:r>
        <w:t>AMS</w:t>
      </w:r>
      <w:r>
        <w:tab/>
        <w:t>Analysis, Modeling, and Simulation</w:t>
      </w:r>
    </w:p>
    <w:p w14:paraId="5D0274F1" w14:textId="77777777" w:rsidR="00740E5C" w:rsidRDefault="00740E5C" w:rsidP="002B4472">
      <w:pPr>
        <w:pStyle w:val="FHWABody"/>
        <w:tabs>
          <w:tab w:val="left" w:pos="1440"/>
        </w:tabs>
        <w:spacing w:after="0"/>
      </w:pPr>
      <w:r>
        <w:t>FHWA</w:t>
      </w:r>
      <w:r>
        <w:tab/>
        <w:t>Federal Highway Administration</w:t>
      </w:r>
    </w:p>
    <w:p w14:paraId="424D2C53" w14:textId="77777777" w:rsidR="00740E5C" w:rsidRDefault="00740E5C" w:rsidP="002B4472">
      <w:pPr>
        <w:pStyle w:val="FHWABody"/>
        <w:tabs>
          <w:tab w:val="left" w:pos="1440"/>
        </w:tabs>
        <w:spacing w:after="0"/>
      </w:pPr>
      <w:r w:rsidRPr="0024399B">
        <w:t>LC</w:t>
      </w:r>
      <w:r>
        <w:tab/>
        <w:t>Lane Changing</w:t>
      </w:r>
    </w:p>
    <w:p w14:paraId="25AA3FC6" w14:textId="77777777" w:rsidR="00740E5C" w:rsidRDefault="00740E5C" w:rsidP="002B4472">
      <w:pPr>
        <w:pStyle w:val="FHWABody"/>
        <w:tabs>
          <w:tab w:val="left" w:pos="1440"/>
        </w:tabs>
        <w:spacing w:after="0"/>
      </w:pPr>
      <w:r w:rsidRPr="0024399B">
        <w:t>SH</w:t>
      </w:r>
      <w:r>
        <w:tab/>
        <w:t>Speed Harmonization</w:t>
      </w:r>
    </w:p>
    <w:p w14:paraId="0F5D5DAF" w14:textId="77777777" w:rsidR="00740E5C" w:rsidRDefault="00740E5C" w:rsidP="002B4472">
      <w:pPr>
        <w:pStyle w:val="FHWABody"/>
        <w:tabs>
          <w:tab w:val="left" w:pos="1440"/>
        </w:tabs>
        <w:spacing w:after="0"/>
      </w:pPr>
      <w:r w:rsidRPr="0024399B">
        <w:t>CM</w:t>
      </w:r>
      <w:r>
        <w:tab/>
        <w:t>C</w:t>
      </w:r>
      <w:r w:rsidRPr="0024399B">
        <w:t xml:space="preserve">oordinated </w:t>
      </w:r>
      <w:r>
        <w:t>M</w:t>
      </w:r>
      <w:r w:rsidRPr="0024399B">
        <w:t>erge</w:t>
      </w:r>
    </w:p>
    <w:p w14:paraId="0BDFB262" w14:textId="77777777" w:rsidR="00740E5C" w:rsidRDefault="00740E5C" w:rsidP="002B4472">
      <w:pPr>
        <w:pStyle w:val="FHWABody"/>
        <w:tabs>
          <w:tab w:val="left" w:pos="1440"/>
        </w:tabs>
        <w:spacing w:after="0"/>
      </w:pPr>
      <w:r w:rsidRPr="0024399B">
        <w:t>CACC</w:t>
      </w:r>
      <w:r>
        <w:tab/>
        <w:t>Cooperative Adaptive Cruise Control</w:t>
      </w:r>
    </w:p>
    <w:p w14:paraId="1FCB08BC" w14:textId="77777777" w:rsidR="00740E5C" w:rsidRDefault="00740E5C" w:rsidP="002B4472">
      <w:pPr>
        <w:pStyle w:val="FHWABody"/>
        <w:tabs>
          <w:tab w:val="left" w:pos="1440"/>
        </w:tabs>
        <w:spacing w:after="0"/>
      </w:pPr>
      <w:r w:rsidRPr="00814F0E">
        <w:t>ACC</w:t>
      </w:r>
      <w:r>
        <w:tab/>
        <w:t>Adaptive Cruise Control</w:t>
      </w:r>
    </w:p>
    <w:p w14:paraId="4B1AD170" w14:textId="77777777" w:rsidR="00740E5C" w:rsidRDefault="00740E5C" w:rsidP="002B4472">
      <w:pPr>
        <w:pStyle w:val="FHWABody"/>
        <w:tabs>
          <w:tab w:val="left" w:pos="1440"/>
        </w:tabs>
        <w:spacing w:after="0"/>
      </w:pPr>
      <w:r w:rsidRPr="00814F0E">
        <w:t>HV</w:t>
      </w:r>
      <w:r>
        <w:tab/>
        <w:t>H</w:t>
      </w:r>
      <w:r w:rsidRPr="00814F0E">
        <w:t xml:space="preserve">uman </w:t>
      </w:r>
      <w:r>
        <w:t>D</w:t>
      </w:r>
      <w:r w:rsidRPr="00814F0E">
        <w:t xml:space="preserve">riven </w:t>
      </w:r>
      <w:r>
        <w:t>V</w:t>
      </w:r>
      <w:r w:rsidRPr="00814F0E">
        <w:t>ehicle</w:t>
      </w:r>
    </w:p>
    <w:p w14:paraId="5EE197EB" w14:textId="77777777" w:rsidR="00740E5C" w:rsidRDefault="00740E5C" w:rsidP="002B4472">
      <w:pPr>
        <w:pStyle w:val="FHWABody"/>
        <w:tabs>
          <w:tab w:val="left" w:pos="1440"/>
        </w:tabs>
        <w:spacing w:after="0"/>
      </w:pPr>
      <w:r w:rsidRPr="00814F0E">
        <w:t>CF</w:t>
      </w:r>
      <w:r>
        <w:tab/>
        <w:t>Car Following</w:t>
      </w:r>
    </w:p>
    <w:p w14:paraId="0F8DF13C" w14:textId="77777777" w:rsidR="00740E5C" w:rsidRDefault="002B4472" w:rsidP="002B4472">
      <w:pPr>
        <w:pStyle w:val="FHWABody"/>
        <w:tabs>
          <w:tab w:val="left" w:pos="1440"/>
        </w:tabs>
        <w:spacing w:after="0"/>
      </w:pPr>
      <w:r w:rsidRPr="00814F0E">
        <w:t>IDM</w:t>
      </w:r>
      <w:r>
        <w:tab/>
        <w:t>Intelligent Driver Model</w:t>
      </w:r>
    </w:p>
    <w:p w14:paraId="536C3CA0" w14:textId="77777777" w:rsidR="002B4472" w:rsidRDefault="002B4472" w:rsidP="002B4472">
      <w:pPr>
        <w:pStyle w:val="FHWABody"/>
        <w:tabs>
          <w:tab w:val="left" w:pos="1440"/>
        </w:tabs>
        <w:spacing w:after="0"/>
      </w:pPr>
      <w:r>
        <w:t>RMSE</w:t>
      </w:r>
      <w:r>
        <w:tab/>
        <w:t>Root Mean Square Error</w:t>
      </w:r>
    </w:p>
    <w:p w14:paraId="7A5E97F2" w14:textId="77777777" w:rsidR="002B4472" w:rsidRDefault="002B4472" w:rsidP="006640B0">
      <w:pPr>
        <w:pStyle w:val="FHWABody"/>
        <w:tabs>
          <w:tab w:val="left" w:pos="1440"/>
        </w:tabs>
      </w:pPr>
      <w:r>
        <w:t>STD</w:t>
      </w:r>
      <w:r>
        <w:tab/>
        <w:t>Speed Standard Deviation</w:t>
      </w:r>
    </w:p>
    <w:p w14:paraId="19F8063E" w14:textId="77777777" w:rsidR="00740E5C" w:rsidRDefault="00740E5C" w:rsidP="006640B0">
      <w:pPr>
        <w:pStyle w:val="FHWABody"/>
        <w:tabs>
          <w:tab w:val="left" w:pos="1440"/>
        </w:tabs>
      </w:pPr>
    </w:p>
    <w:p w14:paraId="5B143E94" w14:textId="77777777" w:rsidR="006640B0" w:rsidRDefault="006640B0" w:rsidP="006640B0">
      <w:pPr>
        <w:pStyle w:val="FHWABody"/>
        <w:tabs>
          <w:tab w:val="left" w:pos="1440"/>
        </w:tabs>
        <w:sectPr w:rsidR="006640B0" w:rsidSect="006640B0">
          <w:footerReference w:type="default" r:id="rId16"/>
          <w:pgSz w:w="12240" w:h="15840"/>
          <w:pgMar w:top="1440" w:right="1440" w:bottom="1440" w:left="1440" w:header="720" w:footer="720" w:gutter="0"/>
          <w:pgNumType w:fmt="lowerRoman" w:start="2"/>
          <w:cols w:space="720"/>
          <w:docGrid w:linePitch="360"/>
        </w:sectPr>
      </w:pPr>
    </w:p>
    <w:p w14:paraId="32B1AD9A" w14:textId="77777777" w:rsidR="00CC43B3" w:rsidRDefault="00CC43B3" w:rsidP="00CC43B3">
      <w:pPr>
        <w:pStyle w:val="FHWAChapterHeading"/>
      </w:pPr>
      <w:bookmarkStart w:id="1" w:name="_Toc34644720"/>
      <w:bookmarkStart w:id="2" w:name="_Toc35700603"/>
      <w:r>
        <w:lastRenderedPageBreak/>
        <w:t>Executive Summary</w:t>
      </w:r>
      <w:bookmarkEnd w:id="1"/>
      <w:bookmarkEnd w:id="2"/>
    </w:p>
    <w:p w14:paraId="3EAAC753" w14:textId="33F8AA40" w:rsidR="008C6E16" w:rsidRDefault="009D0E00" w:rsidP="00731A2E">
      <w:pPr>
        <w:pStyle w:val="FHWABody"/>
      </w:pPr>
      <w:r>
        <w:t xml:space="preserve">This document proposes a mixed traffic simulation model consisting of connected </w:t>
      </w:r>
      <w:r w:rsidR="008C6E16">
        <w:t xml:space="preserve">and automated </w:t>
      </w:r>
      <w:r>
        <w:t>vehicle (CAV) car-following</w:t>
      </w:r>
      <w:r w:rsidR="008F482B">
        <w:t xml:space="preserve"> (CF)</w:t>
      </w:r>
      <w:r>
        <w:t xml:space="preserve"> and lane-changing</w:t>
      </w:r>
      <w:r w:rsidR="008F482B">
        <w:t xml:space="preserve"> (LC)</w:t>
      </w:r>
      <w:r>
        <w:t xml:space="preserve"> </w:t>
      </w:r>
      <w:r w:rsidR="00182ECF">
        <w:t>control</w:t>
      </w:r>
      <w:r w:rsidR="006F3F7F">
        <w:t>s</w:t>
      </w:r>
      <w:r>
        <w:t xml:space="preserve"> that fully consider the dynamics of surrounding vehicles and handle different mixed traffic scenarios. </w:t>
      </w:r>
      <w:r w:rsidR="00F93830">
        <w:t xml:space="preserve">The model is calibrated and validated using </w:t>
      </w:r>
      <w:r w:rsidR="00061A93">
        <w:t xml:space="preserve">field data from the </w:t>
      </w:r>
      <w:r w:rsidR="00061A93" w:rsidRPr="00814F0E">
        <w:t>CAV mandatory LC model</w:t>
      </w:r>
      <w:r w:rsidR="00061A93">
        <w:t xml:space="preserve"> (</w:t>
      </w:r>
      <w:r w:rsidR="00061A93" w:rsidRPr="00814F0E">
        <w:t>a component of the mix traffic simulation model</w:t>
      </w:r>
      <w:r w:rsidR="00061A93">
        <w:t>) obtained</w:t>
      </w:r>
      <w:r w:rsidR="00061A93" w:rsidRPr="00814F0E">
        <w:t xml:space="preserve"> through small-scale field</w:t>
      </w:r>
      <w:r w:rsidR="00655B62">
        <w:t xml:space="preserve"> tests</w:t>
      </w:r>
      <w:r w:rsidR="00061A93" w:rsidRPr="00814F0E">
        <w:t xml:space="preserve"> with three </w:t>
      </w:r>
      <w:r w:rsidR="001223C4">
        <w:t>h</w:t>
      </w:r>
      <w:r w:rsidR="001223C4" w:rsidRPr="00814F0E">
        <w:t xml:space="preserve">uman </w:t>
      </w:r>
      <w:r w:rsidR="001223C4">
        <w:t>d</w:t>
      </w:r>
      <w:r w:rsidR="001223C4" w:rsidRPr="00814F0E">
        <w:t xml:space="preserve">riven </w:t>
      </w:r>
      <w:r w:rsidR="001223C4">
        <w:t>v</w:t>
      </w:r>
      <w:r w:rsidR="001223C4" w:rsidRPr="00814F0E">
        <w:t>ehicle</w:t>
      </w:r>
      <w:r w:rsidR="001223C4">
        <w:t>s</w:t>
      </w:r>
      <w:r w:rsidR="001223C4" w:rsidRPr="00814F0E">
        <w:t xml:space="preserve"> </w:t>
      </w:r>
      <w:r w:rsidR="001223C4">
        <w:t>(</w:t>
      </w:r>
      <w:r w:rsidR="00061A93" w:rsidRPr="00814F0E">
        <w:t>HVs</w:t>
      </w:r>
      <w:r w:rsidR="001223C4">
        <w:t>)</w:t>
      </w:r>
      <w:r w:rsidR="00061A93" w:rsidRPr="00814F0E">
        <w:t xml:space="preserve"> as surrounding vehicles.</w:t>
      </w:r>
      <w:r w:rsidR="00061A93">
        <w:t xml:space="preserve"> </w:t>
      </w:r>
      <w:r w:rsidR="00F93830">
        <w:t>The</w:t>
      </w:r>
      <w:r w:rsidR="008F482B">
        <w:t xml:space="preserve"> proposed mixed traffic simulation model can be implemented into existing simulator</w:t>
      </w:r>
      <w:r w:rsidR="00655B62">
        <w:t>s</w:t>
      </w:r>
      <w:r w:rsidR="008F482B">
        <w:t>, providing users an opportunity to investigate the impacts of CAV LC and CF on traffic system</w:t>
      </w:r>
      <w:r w:rsidR="003C79B1">
        <w:t>s</w:t>
      </w:r>
      <w:r w:rsidR="008F482B">
        <w:t xml:space="preserve"> and improving the fidelity of CAV simulation</w:t>
      </w:r>
      <w:r w:rsidR="00182ECF">
        <w:t xml:space="preserve">. A </w:t>
      </w:r>
      <w:r w:rsidR="001223C4">
        <w:t xml:space="preserve">use </w:t>
      </w:r>
      <w:r w:rsidR="00182ECF">
        <w:t xml:space="preserve">case is conducted </w:t>
      </w:r>
      <w:r w:rsidR="000A102B">
        <w:t>on the</w:t>
      </w:r>
      <w:r w:rsidR="00182ECF">
        <w:t xml:space="preserve"> I-75 roadway segment in PTV VISSIM</w:t>
      </w:r>
      <w:r w:rsidR="001B0D5D">
        <w:t xml:space="preserve"> where the mixed traffic simulation model is used to control CAVs and </w:t>
      </w:r>
      <w:r w:rsidR="00793899">
        <w:t xml:space="preserve">the </w:t>
      </w:r>
      <w:r w:rsidR="001B0D5D">
        <w:t>PTV VISSIM default vehicle control</w:t>
      </w:r>
      <w:r w:rsidR="001C42B4">
        <w:t xml:space="preserve"> </w:t>
      </w:r>
      <w:r w:rsidR="00793899">
        <w:t xml:space="preserve">rules </w:t>
      </w:r>
      <w:r w:rsidR="001B0D5D">
        <w:t>are used to control HVs.</w:t>
      </w:r>
      <w:r w:rsidR="004E6F27">
        <w:t xml:space="preserve"> Sensitivity analys</w:t>
      </w:r>
      <w:r w:rsidR="000A65EC">
        <w:t>e</w:t>
      </w:r>
      <w:r w:rsidR="004E6F27">
        <w:t>s on model key parameters are conducted and the results shed insights into understanding mixed traffic and provide basic</w:t>
      </w:r>
      <w:r w:rsidR="00C7290F">
        <w:t xml:space="preserve"> guidance</w:t>
      </w:r>
      <w:r w:rsidR="004E6F27">
        <w:t xml:space="preserve"> for engineering practice.</w:t>
      </w:r>
      <w:r w:rsidR="00771C17">
        <w:t xml:space="preserve"> </w:t>
      </w:r>
      <w:r w:rsidR="008C6E16">
        <w:t>This document is</w:t>
      </w:r>
      <w:r w:rsidR="00771C17">
        <w:t xml:space="preserve"> also</w:t>
      </w:r>
      <w:r w:rsidR="008C6E16">
        <w:t xml:space="preserve"> expected to help future users easily adopt and customize this model in a traffic simulation tool they preferred to meet their simulation needs. To this end, </w:t>
      </w:r>
      <w:r w:rsidR="008C6E16" w:rsidRPr="00A6492F">
        <w:t>Pseudocode of this model was included in the appendix</w:t>
      </w:r>
      <w:r w:rsidR="008C6E16">
        <w:t>.</w:t>
      </w:r>
    </w:p>
    <w:p w14:paraId="55DFC9E3" w14:textId="77777777" w:rsidR="00F53E90" w:rsidRPr="00F53E90" w:rsidRDefault="00F53E90" w:rsidP="00F53E90">
      <w:pPr>
        <w:pStyle w:val="FHWABody"/>
      </w:pPr>
    </w:p>
    <w:p w14:paraId="0550DE36" w14:textId="3B6C652A" w:rsidR="00CC43B3" w:rsidRDefault="00CC43B3" w:rsidP="00CC43B3">
      <w:pPr>
        <w:pStyle w:val="FHWABody"/>
      </w:pPr>
    </w:p>
    <w:p w14:paraId="4871C011" w14:textId="77777777" w:rsidR="00C774B2" w:rsidRDefault="00C774B2" w:rsidP="00CC43B3">
      <w:pPr>
        <w:pStyle w:val="FHWABody"/>
        <w:sectPr w:rsidR="00C774B2" w:rsidSect="006640B0">
          <w:type w:val="oddPage"/>
          <w:pgSz w:w="12240" w:h="15840"/>
          <w:pgMar w:top="1440" w:right="1440" w:bottom="1440" w:left="1440" w:header="720" w:footer="720" w:gutter="0"/>
          <w:pgNumType w:start="1"/>
          <w:cols w:space="720"/>
          <w:docGrid w:linePitch="360"/>
        </w:sectPr>
      </w:pPr>
    </w:p>
    <w:p w14:paraId="0A6981CE" w14:textId="77777777" w:rsidR="0010696B" w:rsidRDefault="001C2EA5" w:rsidP="00DF3B3A">
      <w:pPr>
        <w:pStyle w:val="FHWAChapterHeading"/>
      </w:pPr>
      <w:bookmarkStart w:id="3" w:name="_Toc34644721"/>
      <w:bookmarkStart w:id="4" w:name="_Toc35700604"/>
      <w:r w:rsidRPr="000703C3">
        <w:lastRenderedPageBreak/>
        <w:t xml:space="preserve">Chapter 1. </w:t>
      </w:r>
      <w:r w:rsidR="00DF3B3A" w:rsidRPr="000703C3">
        <w:t>PURPOSE OF THIS MODEL</w:t>
      </w:r>
      <w:bookmarkEnd w:id="3"/>
      <w:bookmarkEnd w:id="4"/>
    </w:p>
    <w:p w14:paraId="0CA57A8E" w14:textId="77777777" w:rsidR="00DF3B3A" w:rsidRDefault="00DF3B3A" w:rsidP="0010696B">
      <w:pPr>
        <w:pStyle w:val="FHWAH1"/>
      </w:pPr>
      <w:bookmarkStart w:id="5" w:name="_Toc34644722"/>
      <w:bookmarkStart w:id="6" w:name="_Toc35700605"/>
      <w:r>
        <w:t>Purpose of this document</w:t>
      </w:r>
      <w:bookmarkEnd w:id="5"/>
      <w:bookmarkEnd w:id="6"/>
    </w:p>
    <w:p w14:paraId="435B4E56" w14:textId="77777777" w:rsidR="00DF3B3A" w:rsidRDefault="00DF3B3A" w:rsidP="0010696B">
      <w:pPr>
        <w:pStyle w:val="FHWABody"/>
      </w:pPr>
      <w:r>
        <w:t xml:space="preserve">Connected </w:t>
      </w:r>
      <w:r w:rsidR="00477D59">
        <w:t>autonomous</w:t>
      </w:r>
      <w:r>
        <w:t xml:space="preserve"> </w:t>
      </w:r>
      <w:r w:rsidR="00477D59">
        <w:t>v</w:t>
      </w:r>
      <w:r>
        <w:t>ehicle (CAV) technologies offer potentially transformative societal impacts, including significant mobility, safety, and environmental benefits. The United States Department of Transportation (USDOT) has led the development, research, and standards making to support these technologies and is currently developing deployment and implementation approaches and guidelines.</w:t>
      </w:r>
    </w:p>
    <w:p w14:paraId="20D90E4A" w14:textId="77777777" w:rsidR="00DF3B3A" w:rsidRDefault="00DF3B3A" w:rsidP="0010696B">
      <w:pPr>
        <w:pStyle w:val="FHWABody"/>
      </w:pPr>
      <w:r>
        <w:t>In order for CAV applications to be deployed, state and local transportation agencies must first be able to effectively and fully quantify the impacts of such deployments and identify which application best addresses their unique transportation problem. Traffic analysis, modeling, and simulation (AMS) tools provide an efficient means to evaluate transportation improvement projects prior to deployment. Current AMS tools are not well-suited for evaluating CAV applications due to their inability to incorporate vehicle connectivity/communication and automated driving features. To mitigate this gap, Federal Highway Administration (FHWA) has sponsored this project to develop CAV applications/models based on field data to support CAV simulation community. Three CAV applications were developed under this project. They are a</w:t>
      </w:r>
      <w:r w:rsidRPr="0024399B">
        <w:t xml:space="preserve"> lane changing (LC) model for light duty CAVs</w:t>
      </w:r>
      <w:r>
        <w:t>, a</w:t>
      </w:r>
      <w:r w:rsidRPr="0024399B">
        <w:t xml:space="preserve"> combined application model that integrates speed harmonization (SH) and coordinated merge (CM)</w:t>
      </w:r>
      <w:r>
        <w:t>, and a</w:t>
      </w:r>
      <w:r w:rsidRPr="0024399B">
        <w:t xml:space="preserve">n improved </w:t>
      </w:r>
      <w:r w:rsidR="00185E07">
        <w:t>cooperative adaptive cruise control</w:t>
      </w:r>
      <w:r w:rsidR="00185E07" w:rsidRPr="0024399B">
        <w:t xml:space="preserve"> </w:t>
      </w:r>
      <w:r w:rsidR="00185E07">
        <w:t>(</w:t>
      </w:r>
      <w:r w:rsidRPr="0024399B">
        <w:t>CACC</w:t>
      </w:r>
      <w:r w:rsidR="00185E07">
        <w:t>)</w:t>
      </w:r>
      <w:r w:rsidRPr="0024399B">
        <w:t xml:space="preserve"> model for light duty CAVs</w:t>
      </w:r>
      <w:r>
        <w:t>.</w:t>
      </w:r>
    </w:p>
    <w:p w14:paraId="4205E694" w14:textId="1E548322" w:rsidR="00DF3B3A" w:rsidRDefault="00DF3B3A" w:rsidP="0010696B">
      <w:pPr>
        <w:pStyle w:val="FHWABody"/>
      </w:pPr>
      <w:r>
        <w:t>This document presents a</w:t>
      </w:r>
      <w:r w:rsidRPr="0024399B">
        <w:t xml:space="preserve"> </w:t>
      </w:r>
      <w:r w:rsidR="0018626E">
        <w:t>LC</w:t>
      </w:r>
      <w:r w:rsidRPr="0024399B">
        <w:t xml:space="preserve"> model for light duty CAVs</w:t>
      </w:r>
      <w:r>
        <w:t xml:space="preserve"> in detail. The objective of this document is to provide detailed information of this model to improve CAV simulation community. This document is expected to help future users easily adopt and customize this model in a traffic simulation tool they preferred to meet their simulation needs. To this end, this document describes the algorithms/logics of this model in detail. It also </w:t>
      </w:r>
      <w:r w:rsidR="005C5DBB">
        <w:t>illustrates</w:t>
      </w:r>
      <w:r>
        <w:t xml:space="preserve"> how this model was developed, calibrated, and validated. </w:t>
      </w:r>
      <w:r w:rsidRPr="00A6492F">
        <w:t>Pseudocode of this model was included in the appendix</w:t>
      </w:r>
      <w:r>
        <w:t>.</w:t>
      </w:r>
    </w:p>
    <w:p w14:paraId="776B905B" w14:textId="77777777" w:rsidR="00DF3B3A" w:rsidRDefault="00DF3B3A" w:rsidP="00DF3B3A">
      <w:pPr>
        <w:pStyle w:val="FHWAH1"/>
      </w:pPr>
      <w:bookmarkStart w:id="7" w:name="_Toc34644723"/>
      <w:bookmarkStart w:id="8" w:name="_Toc35700606"/>
      <w:r>
        <w:t>Purpose of this Model</w:t>
      </w:r>
      <w:bookmarkEnd w:id="7"/>
      <w:bookmarkEnd w:id="8"/>
    </w:p>
    <w:p w14:paraId="748DF608" w14:textId="77777777" w:rsidR="00DF3B3A" w:rsidRDefault="0018626E" w:rsidP="0010696B">
      <w:pPr>
        <w:pStyle w:val="FHWABody"/>
      </w:pPr>
      <w:r>
        <w:t>CAV</w:t>
      </w:r>
      <w:r w:rsidR="00DF3B3A" w:rsidRPr="00814F0E">
        <w:t xml:space="preserve"> technologies can significantly improve traffic safety and reduce traffic congestion. Longitude control (e.g., adaptive cruise control (ACC)) has been already implemented in level-1 CAVs</w:t>
      </w:r>
      <w:r w:rsidR="00DF3B3A">
        <w:t xml:space="preserve"> in commercial vehicles</w:t>
      </w:r>
      <w:r w:rsidR="00DF3B3A" w:rsidRPr="00814F0E">
        <w:t xml:space="preserve"> </w:t>
      </w:r>
      <w:r w:rsidR="00DF3B3A" w:rsidRPr="00814F0E">
        <w:fldChar w:fldCharType="begin" w:fldLock="1"/>
      </w:r>
      <w:r w:rsidR="00DF3B3A">
        <w:instrText>ADDIN CSL_CITATION {"citationItems":[{"id":"ITEM-1","itemData":{"ISSN":"0042-3114","author":[{"dropping-particle":"","family":"Xiao","given":"Lingyun","non-dropping-particle":"","parse-names":false,"suffix":""},{"dropping-particle":"","family":"Gao","given":"Feng","non-dropping-particle":"","parse-names":false,"suffix":""}],"container-title":"Vehicle system dynamics","id":"ITEM-1","issue":"10","issued":{"date-parts":[["2010"]]},"page":"1167-1192","publisher":"Taylor &amp; Francis","title":"A comprehensive review of the development of adaptive cruise control systems","type":"article-journal","volume":"48"},"uris":["http://www.mendeley.com/documents/?uuid=271534fe-f4be-43ff-a897-1596eb032c0e"]},{"id":"ITEM-2","itemData":{"ISSN":"2379-8904","author":[{"dropping-particle":"","family":"Gunter","given":"George","non-dropping-particle":"","parse-names":false,"suffix":""},{"dropping-particle":"","family":"Janssen","given":"Caroline","non-dropping-particle":"","parse-names":false,"suffix":""},{"dropping-particle":"","family":"Barbour","given":"William","non-dropping-particle":"","parse-names":false,"suffix":""},{"dropping-particle":"","family":"Stern","given":"Raphael","non-dropping-particle":"","parse-names":false,"suffix":""},{"dropping-particle":"","family":"Work","given":"Daniel","non-dropping-particle":"","parse-names":false,"suffix":""}],"container-title":"IEEE Transactions on Intelligent Vehicles","id":"ITEM-2","issued":{"date-parts":[["2019"]]},"publisher":"IEEE","title":"Model based string stability of adaptive cruise control systems using field data","type":"article-journal"},"uris":["http://www.mendeley.com/documents/?uuid=606b5280-b25f-4c3c-a8a6-f7d3ec316960"]}],"mendeley":{"formattedCitation":"(Xiao and Gao 2010; Gunter et al. 2019)","plainTextFormattedCitation":"(Xiao and Gao 2010; Gunter et al. 2019)","previouslyFormattedCitation":"(Xiao and Gao 2010; Gunter et al. 2019)"},"properties":{"noteIndex":0},"schema":"https://github.com/citation-style-language/schema/raw/master/csl-citation.json"}</w:instrText>
      </w:r>
      <w:r w:rsidR="00DF3B3A" w:rsidRPr="00814F0E">
        <w:fldChar w:fldCharType="separate"/>
      </w:r>
      <w:r w:rsidR="00DF3B3A" w:rsidRPr="00C66CB0">
        <w:rPr>
          <w:noProof/>
        </w:rPr>
        <w:t>(Xiao and Gao 2010; Gunter et al. 2019)</w:t>
      </w:r>
      <w:r w:rsidR="00DF3B3A" w:rsidRPr="00814F0E">
        <w:fldChar w:fldCharType="end"/>
      </w:r>
      <w:r w:rsidR="00DF3B3A" w:rsidRPr="00814F0E">
        <w:t xml:space="preserve">. Latitude control (e.g., </w:t>
      </w:r>
      <w:r>
        <w:t>LC</w:t>
      </w:r>
      <w:r w:rsidR="00DF3B3A" w:rsidRPr="00814F0E">
        <w:t xml:space="preserve"> control) is one of the fundamental leaps from level-1 to level-2 and above CAVs. </w:t>
      </w:r>
    </w:p>
    <w:p w14:paraId="05247E3B" w14:textId="77777777" w:rsidR="00DF3B3A" w:rsidRDefault="00DF3B3A" w:rsidP="0010696B">
      <w:pPr>
        <w:pStyle w:val="FHWABody"/>
      </w:pPr>
      <w:r w:rsidRPr="00814F0E">
        <w:t xml:space="preserve">Existing studies of </w:t>
      </w:r>
      <w:r>
        <w:t>LC</w:t>
      </w:r>
      <w:r w:rsidRPr="00814F0E">
        <w:t xml:space="preserve"> control are limited in static motion planning without considering uncontrollable and dynamic surrounding human driven vehicles (HVs) in a mixed traffic environment </w:t>
      </w:r>
      <w:r w:rsidRPr="00814F0E">
        <w:fldChar w:fldCharType="begin" w:fldLock="1"/>
      </w:r>
      <w:r>
        <w:instrText>ADDIN CSL_CITATION {"citationItems":[{"id":"ITEM-1","itemData":{"ISSN":"2379-8904","author":[{"dropping-particle":"","family":"Li","given":"Bai","non-dropping-particle":"","parse-names":false,"suffix":""},{"dropping-particle":"","family":"Zhang","given":"Youmin","non-dropping-particle":"","parse-names":false,"suffix":""},{"dropping-particle":"","family":"Feng","given":"Yiheng","non-dropping-particle":"","parse-names":false,"suffix":""},{"dropping-particle":"","family":"Zhang","given":"Yue","non-dropping-particle":"","parse-names":false,"suffix":""},{"dropping-particle":"","family":"Ge","given":"Yuming","non-dropping-particle":"","parse-names":false,"suffix":""},{"dropping-particle":"","family":"Shao","given":"Zhijiang","non-dropping-particle":"","parse-names":false,"suffix":""}],"container-title":"IEEE Transactions on Intelligent Vehicles","id":"ITEM-1","issue":"3","issued":{"date-parts":[["2018"]]},"page":"340-350","publisher":"IEEE","title":"Balancing computation speed and quality: A decentralized motion planning method for cooperative lane changes of connected and automated vehicles","type":"article-journal","volume":"3"},"uris":["http://www.mendeley.com/documents/?uuid=c4e60292-d03c-4396-a1c6-d2d87878f5fa"]},{"id":"ITEM-2","itemData":{"ISSN":"1524-9050","author":[{"dropping-particle":"","family":"Xu","given":"Guoqing","non-dropping-particle":"","parse-names":false,"suffix":""},{"dropping-particle":"","family":"Liu","given":"Li","non-dropping-particle":"","parse-names":false,"suffix":""},{"dropping-particle":"","family":"Ou","given":"Yongsheng","non-dropping-particle":"","parse-names":false,"suffix":""},{"dropping-particle":"","family":"Song","given":"Zhangjun","non-dropping-particle":"","parse-names":false,"suffix":""}],"container-title":"IEEE Transactions on Intelligent Transportation Systems","id":"ITEM-2","issue":"3","issued":{"date-parts":[["2012"]]},"page":"1138-1155","publisher":"IEEE","title":"Dynamic modeling of driver control strategy of lane-change behavior and trajectory planning for collision prediction","type":"article-journal","volume":"13"},"uris":["http://www.mendeley.com/documents/?uuid=dbf19bae-cdfe-44a0-b28c-636fccaa80b7"]}],"mendeley":{"formattedCitation":"(B. Li et al. 2018; Xu et al. 2012)","plainTextFormattedCitation":"(B. Li et al. 2018; Xu et al. 2012)","previouslyFormattedCitation":"(B. Li et al. 2018; Xu et al. 2012)"},"properties":{"noteIndex":0},"schema":"https://github.com/citation-style-language/schema/raw/master/csl-citation.json"}</w:instrText>
      </w:r>
      <w:r w:rsidRPr="00814F0E">
        <w:fldChar w:fldCharType="separate"/>
      </w:r>
      <w:r w:rsidRPr="008E57B6">
        <w:rPr>
          <w:noProof/>
        </w:rPr>
        <w:t>(B. Li et al. 2018; Xu et al. 2012)</w:t>
      </w:r>
      <w:r w:rsidRPr="00814F0E">
        <w:fldChar w:fldCharType="end"/>
      </w:r>
      <w:r w:rsidRPr="00814F0E">
        <w:t xml:space="preserve">. Motion planning and </w:t>
      </w:r>
      <w:r>
        <w:t>LC</w:t>
      </w:r>
      <w:r w:rsidRPr="00814F0E">
        <w:t xml:space="preserve"> decision are separately studied in a static setting. However, these two components shall be interdependent in real-world driving</w:t>
      </w:r>
      <w:r>
        <w:t>. V</w:t>
      </w:r>
      <w:r w:rsidRPr="00814F0E">
        <w:t xml:space="preserve">ehicle motions may change dynamically and consequentially affect the </w:t>
      </w:r>
      <w:r>
        <w:t>LC</w:t>
      </w:r>
      <w:r w:rsidRPr="00814F0E">
        <w:t xml:space="preserve"> decision.</w:t>
      </w:r>
    </w:p>
    <w:p w14:paraId="2142CB49" w14:textId="074DAE7E" w:rsidR="00DF3B3A" w:rsidRDefault="00DF3B3A" w:rsidP="0010696B">
      <w:pPr>
        <w:pStyle w:val="FHWABody"/>
      </w:pPr>
      <w:r w:rsidRPr="00814F0E">
        <w:t xml:space="preserve">Motivated by the above research </w:t>
      </w:r>
      <w:r>
        <w:t>gap</w:t>
      </w:r>
      <w:r w:rsidRPr="00814F0E">
        <w:t xml:space="preserve">, </w:t>
      </w:r>
      <w:r>
        <w:t xml:space="preserve">this research proposes </w:t>
      </w:r>
      <w:r w:rsidRPr="00814F0E">
        <w:t xml:space="preserve">a new mixed traffic simulation </w:t>
      </w:r>
      <w:r>
        <w:t xml:space="preserve">framework </w:t>
      </w:r>
      <w:r w:rsidRPr="00814F0E">
        <w:t>that contain</w:t>
      </w:r>
      <w:r>
        <w:t xml:space="preserve">s </w:t>
      </w:r>
      <w:r w:rsidRPr="00814F0E">
        <w:t xml:space="preserve">vehicle car following (CF) and LC movements </w:t>
      </w:r>
      <w:r>
        <w:t xml:space="preserve">and </w:t>
      </w:r>
      <w:r w:rsidRPr="00814F0E">
        <w:t>fully considers the dynamics of surrounding vehicles and handles different mix</w:t>
      </w:r>
      <w:r w:rsidR="00F85476">
        <w:t>ed</w:t>
      </w:r>
      <w:r w:rsidRPr="00814F0E">
        <w:t xml:space="preserve"> traffic scenarios.</w:t>
      </w:r>
      <w:r>
        <w:t xml:space="preserve"> The model can </w:t>
      </w:r>
      <w:r>
        <w:lastRenderedPageBreak/>
        <w:t>be implemented into existing traffic simulators enabling users to investigate CAV LC and CF behavior impacts on traffic system</w:t>
      </w:r>
      <w:r w:rsidR="005E7A02">
        <w:t>s</w:t>
      </w:r>
      <w:r>
        <w:t xml:space="preserve"> under mix</w:t>
      </w:r>
      <w:r w:rsidR="00F85476">
        <w:t>ed</w:t>
      </w:r>
      <w:r>
        <w:t xml:space="preserve"> traffic conditions, which improves the fidelity of CAV simulation.</w:t>
      </w:r>
      <w:r w:rsidRPr="00814F0E">
        <w:t xml:space="preserve"> The model framework consists both HV and CAV control components. </w:t>
      </w:r>
      <w:r>
        <w:t>Any c</w:t>
      </w:r>
      <w:r w:rsidRPr="00814F0E">
        <w:t xml:space="preserve">ustomized HVs CF and LC rules </w:t>
      </w:r>
      <w:r>
        <w:t xml:space="preserve">(e.g., the intelligent driver model </w:t>
      </w:r>
      <w:r>
        <w:fldChar w:fldCharType="begin" w:fldLock="1"/>
      </w:r>
      <w:r>
        <w:instrText>ADDIN CSL_CITATION {"citationItems":[{"id":"ITEM-1","itemData":{"author":[{"dropping-particle":"","family":"Treiber","given":"Martin","non-dropping-particle":"","parse-names":false,"suffix":""},{"dropping-particle":"","family":"Hennecke","given":"Ansgar","non-dropping-particle":"","parse-names":false,"suffix":""},{"dropping-particle":"","family":"Helbing","given":"Dirk","non-dropping-particle":"","parse-names":false,"suffix":""}],"container-title":"Physical review E","id":"ITEM-1","issue":"2","issued":{"date-parts":[["2000"]]},"page":"1805","publisher":"APS","title":"Congested traffic states in empirical observations and microscopic simulations","type":"article-journal","volume":"62"},"uris":["http://www.mendeley.com/documents/?uuid=51d16720-88c5-431f-83f7-196f98f601bd"]}],"mendeley":{"formattedCitation":"(Treiber, Hennecke, and Helbing 2000)","plainTextFormattedCitation":"(Treiber, Hennecke, and Helbing 2000)","previouslyFormattedCitation":"(Treiber, Hennecke, and Helbing 2000)"},"properties":{"noteIndex":0},"schema":"https://github.com/citation-style-language/schema/raw/master/csl-citation.json"}</w:instrText>
      </w:r>
      <w:r>
        <w:fldChar w:fldCharType="separate"/>
      </w:r>
      <w:r w:rsidRPr="009974E3">
        <w:rPr>
          <w:noProof/>
        </w:rPr>
        <w:t>(Treiber, Hennecke, and Helbing 2000)</w:t>
      </w:r>
      <w:r>
        <w:fldChar w:fldCharType="end"/>
      </w:r>
      <w:r>
        <w:t xml:space="preserve"> and Newell’s CF model </w:t>
      </w:r>
      <w:r>
        <w:fldChar w:fldCharType="begin" w:fldLock="1"/>
      </w:r>
      <w:r>
        <w:instrText>ADDIN CSL_CITATION {"citationItems":[{"id":"ITEM-1","itemData":{"ISSN":"0191-2615","author":[{"dropping-particle":"","family":"Newell","given":"Gordon Frank","non-dropping-particle":"","parse-names":false,"suffix":""}],"container-title":"Transportation Research Part B: Methodological","id":"ITEM-1","issue":"3","issued":{"date-parts":[["2002"]]},"page":"195-205","publisher":"Elsevier","title":"A simplified car-following theory: a lower order model","type":"article-journal","volume":"36"},"uris":["http://www.mendeley.com/documents/?uuid=41154fac-d46d-49d2-b1c4-465471e0c2ae"]}],"mendeley":{"formattedCitation":"(Newell 2002)","plainTextFormattedCitation":"(Newell 2002)","previouslyFormattedCitation":"(Newell 2002)"},"properties":{"noteIndex":0},"schema":"https://github.com/citation-style-language/schema/raw/master/csl-citation.json"}</w:instrText>
      </w:r>
      <w:r>
        <w:fldChar w:fldCharType="separate"/>
      </w:r>
      <w:r w:rsidRPr="009974E3">
        <w:rPr>
          <w:noProof/>
        </w:rPr>
        <w:t>(Newell 2002)</w:t>
      </w:r>
      <w:r>
        <w:fldChar w:fldCharType="end"/>
      </w:r>
      <w:r>
        <w:t xml:space="preserve">) </w:t>
      </w:r>
      <w:r w:rsidRPr="00814F0E">
        <w:t>can be implemented into the simulation model to control HVs per application need</w:t>
      </w:r>
      <w:r>
        <w:t xml:space="preserve"> which </w:t>
      </w:r>
      <w:r w:rsidRPr="00814F0E">
        <w:t>is not within the scope of this study.</w:t>
      </w:r>
      <w:r w:rsidR="005E7A02">
        <w:t xml:space="preserve"> Recent studies on HV</w:t>
      </w:r>
      <w:r w:rsidR="00AC2AEE">
        <w:t>s’ r</w:t>
      </w:r>
      <w:r w:rsidR="005E7A02">
        <w:t>esponse</w:t>
      </w:r>
      <w:r w:rsidR="00AC2AEE">
        <w:t>s</w:t>
      </w:r>
      <w:r w:rsidR="005E7A02">
        <w:t xml:space="preserve"> to AVs w CAVs with and without differentiable appearance can be referred in constructing HV models</w:t>
      </w:r>
      <w:r w:rsidR="008C2972">
        <w:t xml:space="preserve"> </w:t>
      </w:r>
      <w:r w:rsidR="00052476">
        <w:fldChar w:fldCharType="begin" w:fldLock="1"/>
      </w:r>
      <w:r w:rsidR="001C4E01">
        <w:instrText>ADDIN CSL_CITATION {"citationItems":[{"id":"ITEM-1","itemData":{"ISSN":"0968-090X","author":[{"dropping-particle":"","family":"Zhao","given":"Xiangmo","non-dropping-particle":"","parse-names":false,"suffix":""},{"dropping-particle":"","family":"Wang","given":"Zhen","non-dropping-particle":"","parse-names":false,"suffix":""},{"dropping-particle":"","family":"Xu","given":"Zhigang","non-dropping-particle":"","parse-names":false,"suffix":""},{"dropping-particle":"","family":"Wang","given":"Yu","non-dropping-particle":"","parse-names":false,"suffix":""},{"dropping-particle":"","family":"Li","given":"Xiaopeng","non-dropping-particle":"","parse-names":false,"suffix":""},{"dropping-particle":"","family":"Qu","given":"Xiaobo","non-dropping-particle":"","parse-names":false,"suffix":""}],"container-title":"Transportation Research Part C: Emerging Technologies","id":"ITEM-1","issued":{"date-parts":[["2020"]]},"page":"205-224","publisher":"Elsevier","title":"Field experiments on longitudinal characteristics of human driver behavior following an autonomous vehicle","type":"article-journal","volume":"114"},"uris":["http://www.mendeley.com/documents/?uuid=530c89c5-95ff-4960-9254-98f42d30ab0f"]},{"id":"ITEM-2","itemData":{"ISSN":"0968-090X","author":[{"dropping-particle":"","family":"Hamdar","given":"Samer H","non-dropping-particle":"","parse-names":false,"suffix":""},{"dropping-particle":"V","family":"Dixit","given":"Vinayak","non-dropping-particle":"","parse-names":false,"suffix":""},{"dropping-particle":"","family":"Talebpour","given":"Alireza","non-dropping-particle":"","parse-names":false,"suffix":""},{"dropping-particle":"","family":"Treiber","given":"Martin","non-dropping-particle":"","parse-names":false,"suffix":""}],"container-title":"Transportation Research Part C: Emerging Technologies","id":"ITEM-2","issued":{"date-parts":[["2019"]]},"publisher":"Elsevier","title":"A behavioral microeconomic foundation for car-following models","type":"article-journal"},"uris":["http://www.mendeley.com/documents/?uuid=4b523920-448f-4372-bfa0-2b5abfb75316"]}],"mendeley":{"formattedCitation":"(Zhao et al. 2020; Hamdar et al. 2019)","plainTextFormattedCitation":"(Zhao et al. 2020; Hamdar et al. 2019)","previouslyFormattedCitation":"(Zhao et al. 2020; Hamdar et al. 2019)"},"properties":{"noteIndex":0},"schema":"https://github.com/citation-style-language/schema/raw/master/csl-citation.json"}</w:instrText>
      </w:r>
      <w:r w:rsidR="00052476">
        <w:fldChar w:fldCharType="separate"/>
      </w:r>
      <w:r w:rsidR="00052476" w:rsidRPr="00052476">
        <w:rPr>
          <w:noProof/>
        </w:rPr>
        <w:t>(Zhao et al. 2020; Hamdar et al. 2019)</w:t>
      </w:r>
      <w:r w:rsidR="00052476">
        <w:fldChar w:fldCharType="end"/>
      </w:r>
      <w:r w:rsidR="005E7A02">
        <w:t>.</w:t>
      </w:r>
      <w:r w:rsidRPr="00814F0E">
        <w:t xml:space="preserve"> As for the objective of this study, i.e., CAVs control component, a dynamic CAV LC model incorporating human driver behavior in mixed traffic is proposed </w:t>
      </w:r>
      <w:r w:rsidRPr="00814F0E">
        <w:fldChar w:fldCharType="begin" w:fldLock="1"/>
      </w:r>
      <w:r>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rsidRPr="00814F0E">
        <w:fldChar w:fldCharType="separate"/>
      </w:r>
      <w:r w:rsidRPr="00C66CB0">
        <w:rPr>
          <w:noProof/>
        </w:rPr>
        <w:t>(Wang et al., n.d.)</w:t>
      </w:r>
      <w:r w:rsidRPr="00814F0E">
        <w:fldChar w:fldCharType="end"/>
      </w:r>
      <w:r w:rsidRPr="00814F0E">
        <w:t xml:space="preserve">, which includes three key components: CF, LC decision making and </w:t>
      </w:r>
      <w:r>
        <w:t>LC/LC abortion path</w:t>
      </w:r>
      <w:r w:rsidRPr="00814F0E">
        <w:t xml:space="preserve"> generation</w:t>
      </w:r>
      <w:r>
        <w:t xml:space="preserve"> and following</w:t>
      </w:r>
      <w:r w:rsidRPr="00814F0E">
        <w:t>. A linearized ACC CF model</w:t>
      </w:r>
      <w:r>
        <w:t xml:space="preserve"> </w:t>
      </w:r>
      <w:r>
        <w:fldChar w:fldCharType="begin" w:fldLock="1"/>
      </w:r>
      <w:r>
        <w:instrText>ADDIN CSL_CITATION {"citationItems":[{"id":"ITEM-1","itemData":{"ISSN":"0968-090X","author":[{"dropping-particle":"","family":"Milanés","given":"Vicente","non-dropping-particle":"","parse-names":false,"suffix":""},{"dropping-particle":"","family":"Shladover","given":"Steven E","non-dropping-particle":"","parse-names":false,"suffix":""}],"container-title":"Transportation Research Part C: Emerging Technologies","id":"ITEM-1","issued":{"date-parts":[["2014"]]},"page":"285-300","publisher":"Elsevier","title":"Modeling cooperative and autonomous adaptive cruise control dynamic responses using experimental data","type":"article-journal","volume":"48"},"uris":["http://www.mendeley.com/documents/?uuid=ed5885ef-fe2d-494e-a840-4b10dc009b0f"]}],"mendeley":{"formattedCitation":"(Milanés and Shladover 2014)","plainTextFormattedCitation":"(Milanés and Shladover 2014)","previouslyFormattedCitation":"(Milanés and Shladover 2014)"},"properties":{"noteIndex":0},"schema":"https://github.com/citation-style-language/schema/raw/master/csl-citation.json"}</w:instrText>
      </w:r>
      <w:r>
        <w:fldChar w:fldCharType="separate"/>
      </w:r>
      <w:r w:rsidRPr="00BD450D">
        <w:rPr>
          <w:noProof/>
        </w:rPr>
        <w:t>(Milanés and Shladover 2014)</w:t>
      </w:r>
      <w:r>
        <w:fldChar w:fldCharType="end"/>
      </w:r>
      <w:r w:rsidRPr="00814F0E">
        <w:t xml:space="preserve"> is used to control CAV longitudinal movements through the whole process. LC decisions are differently defined for mandatory LCs and discretionary LCs. Both incentive check and safety check need to pass for a CAV to conduct a discretionary LC, yet only safety check is needed for a mandatory LC. Note that the necessary LC decision checks are checked throughout a LC process. A LC will be aborted whenever the </w:t>
      </w:r>
      <w:r>
        <w:t xml:space="preserve">safety </w:t>
      </w:r>
      <w:r w:rsidRPr="00814F0E">
        <w:t xml:space="preserve">check </w:t>
      </w:r>
      <w:r>
        <w:t>fails to</w:t>
      </w:r>
      <w:r w:rsidRPr="00814F0E">
        <w:t xml:space="preserve"> pass</w:t>
      </w:r>
      <w:r w:rsidR="000F7F62">
        <w:t xml:space="preserve"> before CAV passes the lane marking</w:t>
      </w:r>
      <w:r w:rsidRPr="00814F0E">
        <w:t xml:space="preserve">. The abortion mechanism guarantees LC safety. </w:t>
      </w:r>
      <w:r>
        <w:t xml:space="preserve">After </w:t>
      </w:r>
      <w:r w:rsidR="00270262">
        <w:t xml:space="preserve">the </w:t>
      </w:r>
      <w:r>
        <w:t>required checks pass, a</w:t>
      </w:r>
      <w:r w:rsidRPr="00814F0E">
        <w:t xml:space="preserve"> sine-function based LC trajectory is dynamically generated </w:t>
      </w:r>
      <w:r>
        <w:t xml:space="preserve">and undated at each time step </w:t>
      </w:r>
      <w:r w:rsidRPr="00814F0E">
        <w:t xml:space="preserve">to regulate </w:t>
      </w:r>
      <w:r>
        <w:t xml:space="preserve">a smooth </w:t>
      </w:r>
      <w:r w:rsidRPr="00814F0E">
        <w:t>LC path</w:t>
      </w:r>
      <w:r>
        <w:t xml:space="preserve"> </w:t>
      </w:r>
      <w:r>
        <w:fldChar w:fldCharType="begin" w:fldLock="1"/>
      </w:r>
      <w:r>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fldChar w:fldCharType="separate"/>
      </w:r>
      <w:r w:rsidRPr="00361498">
        <w:rPr>
          <w:noProof/>
        </w:rPr>
        <w:t>(Wang et al., n.d.)</w:t>
      </w:r>
      <w:r>
        <w:fldChar w:fldCharType="end"/>
      </w:r>
      <w:r w:rsidRPr="00814F0E">
        <w:t xml:space="preserve">. </w:t>
      </w:r>
    </w:p>
    <w:p w14:paraId="1A7D67F1" w14:textId="298EFF6D" w:rsidR="00DF3B3A" w:rsidRDefault="00DF3B3A" w:rsidP="0010696B">
      <w:pPr>
        <w:pStyle w:val="FHWABody"/>
      </w:pPr>
      <w:r>
        <w:t xml:space="preserve">Field data from the </w:t>
      </w:r>
      <w:r w:rsidRPr="00814F0E">
        <w:t>CAV mandatory LC model</w:t>
      </w:r>
      <w:r>
        <w:t xml:space="preserve"> (</w:t>
      </w:r>
      <w:r w:rsidRPr="00814F0E">
        <w:t>a component of the mix</w:t>
      </w:r>
      <w:r w:rsidR="00F85476">
        <w:t>ed</w:t>
      </w:r>
      <w:r w:rsidRPr="00814F0E">
        <w:t xml:space="preserve"> traffic simulation model</w:t>
      </w:r>
      <w:r>
        <w:t>) is</w:t>
      </w:r>
      <w:r w:rsidRPr="00814F0E">
        <w:t xml:space="preserve"> </w:t>
      </w:r>
      <w:r>
        <w:t>obtained</w:t>
      </w:r>
      <w:r w:rsidRPr="00814F0E">
        <w:t xml:space="preserve"> through small-scale field experiments</w:t>
      </w:r>
      <w:r>
        <w:t xml:space="preserve"> </w:t>
      </w:r>
      <w:r>
        <w:fldChar w:fldCharType="begin" w:fldLock="1"/>
      </w:r>
      <w:r>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fldChar w:fldCharType="separate"/>
      </w:r>
      <w:r w:rsidRPr="005936AE">
        <w:rPr>
          <w:noProof/>
        </w:rPr>
        <w:t>(Wang et al., n.d.)</w:t>
      </w:r>
      <w:r>
        <w:fldChar w:fldCharType="end"/>
      </w:r>
      <w:r w:rsidRPr="00814F0E">
        <w:t xml:space="preserve"> with three HVs as surrounding vehicles. Then the small-scale simulation experiment</w:t>
      </w:r>
      <w:r>
        <w:t>s with</w:t>
      </w:r>
      <w:r w:rsidRPr="00814F0E">
        <w:t xml:space="preserve"> </w:t>
      </w:r>
      <w:r>
        <w:t>the same settings as the field experiments are</w:t>
      </w:r>
      <w:r w:rsidRPr="00814F0E">
        <w:t xml:space="preserve"> conducted to </w:t>
      </w:r>
      <w:r>
        <w:t xml:space="preserve">illustrate how to calibrate and </w:t>
      </w:r>
      <w:r w:rsidRPr="00814F0E">
        <w:t>validate</w:t>
      </w:r>
      <w:r>
        <w:t xml:space="preserve"> the corresponding simulation component</w:t>
      </w:r>
      <w:r w:rsidRPr="00814F0E">
        <w:t xml:space="preserve">. </w:t>
      </w:r>
      <w:r w:rsidR="00DA1783">
        <w:t>A portion</w:t>
      </w:r>
      <w:r w:rsidR="00DA1783" w:rsidRPr="00814F0E">
        <w:t xml:space="preserve"> </w:t>
      </w:r>
      <w:r w:rsidRPr="00814F0E">
        <w:t xml:space="preserve">of the field data is used to calibrate </w:t>
      </w:r>
      <w:r w:rsidR="00FB3BF4">
        <w:t xml:space="preserve">the </w:t>
      </w:r>
      <w:r w:rsidRPr="00814F0E">
        <w:t xml:space="preserve">model parameters in the simulation experiments. The rest </w:t>
      </w:r>
      <w:r w:rsidR="00270262">
        <w:t xml:space="preserve">of the </w:t>
      </w:r>
      <w:r w:rsidRPr="00814F0E">
        <w:t xml:space="preserve">data is used for validation. Further, a large-scale simulation </w:t>
      </w:r>
      <w:r>
        <w:t xml:space="preserve">case study </w:t>
      </w:r>
      <w:r w:rsidRPr="00814F0E">
        <w:t>implementing the</w:t>
      </w:r>
      <w:r>
        <w:t xml:space="preserve"> whole</w:t>
      </w:r>
      <w:r w:rsidRPr="00814F0E">
        <w:t xml:space="preserve"> proposed mixed traffic simulation model is conducted in PTV VISSIM on a</w:t>
      </w:r>
      <w:r w:rsidR="004D4100">
        <w:t>n</w:t>
      </w:r>
      <w:r w:rsidRPr="00814F0E">
        <w:t xml:space="preserve"> I-75 freeway segment to test the impacts of </w:t>
      </w:r>
      <w:r>
        <w:t>CAV LC configurations</w:t>
      </w:r>
      <w:r w:rsidRPr="00814F0E">
        <w:t xml:space="preserve"> on traffic performance through sensitivity analys</w:t>
      </w:r>
      <w:r w:rsidR="000A65EC">
        <w:t>e</w:t>
      </w:r>
      <w:r w:rsidRPr="00814F0E">
        <w:t>s on key parameters. The calibrated parameters</w:t>
      </w:r>
      <w:r>
        <w:t xml:space="preserve"> from the field data</w:t>
      </w:r>
      <w:r w:rsidRPr="00814F0E">
        <w:t xml:space="preserve"> are used in the large-scale </w:t>
      </w:r>
      <w:r>
        <w:t>case study</w:t>
      </w:r>
      <w:r w:rsidRPr="00814F0E">
        <w:t>.</w:t>
      </w:r>
      <w:r w:rsidRPr="007E1053">
        <w:t xml:space="preserve"> </w:t>
      </w:r>
      <w:r>
        <w:t>Note that in the case study, a linear LC path is used to replace the sine-function based LC path for simulation efficiency.</w:t>
      </w:r>
    </w:p>
    <w:p w14:paraId="580959C6" w14:textId="77777777" w:rsidR="00DF3B3A" w:rsidRPr="00640F17" w:rsidRDefault="00DF3B3A" w:rsidP="00DF3B3A">
      <w:pPr>
        <w:pStyle w:val="FHWAH1"/>
      </w:pPr>
      <w:bookmarkStart w:id="9" w:name="_Toc34644724"/>
      <w:bookmarkStart w:id="10" w:name="_Toc35700607"/>
      <w:r w:rsidRPr="00640F17">
        <w:t>Document overview</w:t>
      </w:r>
      <w:bookmarkEnd w:id="9"/>
      <w:bookmarkEnd w:id="10"/>
    </w:p>
    <w:p w14:paraId="79C5D6DF" w14:textId="7FE48BF8" w:rsidR="00FA3C9F" w:rsidRPr="00FA3C9F" w:rsidRDefault="00FA3C9F" w:rsidP="00FA3C9F">
      <w:pPr>
        <w:pStyle w:val="FHWABody"/>
      </w:pPr>
      <w:r w:rsidRPr="00640F17">
        <w:t>Chapter 2 presents the mixed traffic simulation model logic and its development</w:t>
      </w:r>
      <w:r w:rsidR="00640F17">
        <w:t xml:space="preserve">. Chapter 3 describes the model calibration and validation using field experiments data. Chapter </w:t>
      </w:r>
      <w:r w:rsidR="00861B6A">
        <w:t xml:space="preserve">4 </w:t>
      </w:r>
      <w:r w:rsidR="00640F17">
        <w:t xml:space="preserve">introduces the basic guidance on the model implementation to which future uses can refer whiling implementing the </w:t>
      </w:r>
      <w:r w:rsidR="00640F17" w:rsidRPr="00640F17">
        <w:t>mixed traffic simulation model</w:t>
      </w:r>
      <w:r w:rsidR="00640F17">
        <w:t xml:space="preserve"> into existing simulator</w:t>
      </w:r>
      <w:r w:rsidR="00861B6A">
        <w:t>s</w:t>
      </w:r>
      <w:r w:rsidR="00640F17">
        <w:t>.</w:t>
      </w:r>
      <w:r w:rsidR="00861B6A">
        <w:t xml:space="preserve"> Chapter 5 uses PT</w:t>
      </w:r>
      <w:r w:rsidR="00473880">
        <w:t>V</w:t>
      </w:r>
      <w:r w:rsidR="00861B6A">
        <w:t xml:space="preserve"> VISSIM as an example to implement the proposed model and conducts sensibility analyses on key parameters to test the impacts of the model on traffic performance.</w:t>
      </w:r>
      <w:r w:rsidR="00A51163">
        <w:t xml:space="preserve"> Chapter </w:t>
      </w:r>
      <w:r w:rsidR="007D78F7">
        <w:t>6 concludes this study and gives possible future research direction</w:t>
      </w:r>
      <w:r w:rsidR="001D5D8C">
        <w:t>s</w:t>
      </w:r>
      <w:r w:rsidR="007D78F7">
        <w:t>.</w:t>
      </w:r>
    </w:p>
    <w:p w14:paraId="35D10FF7" w14:textId="77777777" w:rsidR="00DF3B3A" w:rsidRPr="00814F0E" w:rsidRDefault="00DF3B3A" w:rsidP="00DF3B3A"/>
    <w:p w14:paraId="305E4063" w14:textId="77777777" w:rsidR="00DF3B3A" w:rsidRDefault="00DF3B3A" w:rsidP="006640B0">
      <w:pPr>
        <w:pStyle w:val="FHWABody"/>
        <w:sectPr w:rsidR="00DF3B3A" w:rsidSect="002F6802">
          <w:type w:val="oddPage"/>
          <w:pgSz w:w="12240" w:h="15840"/>
          <w:pgMar w:top="1440" w:right="1440" w:bottom="1440" w:left="1440" w:header="720" w:footer="720" w:gutter="0"/>
          <w:cols w:space="720"/>
          <w:docGrid w:linePitch="360"/>
        </w:sectPr>
      </w:pPr>
    </w:p>
    <w:p w14:paraId="2AD8DEA6" w14:textId="77777777" w:rsidR="0010696B" w:rsidRDefault="006640B0" w:rsidP="0010696B">
      <w:pPr>
        <w:pStyle w:val="FHWAChapterHeading"/>
      </w:pPr>
      <w:bookmarkStart w:id="11" w:name="_Toc34644725"/>
      <w:bookmarkStart w:id="12" w:name="_Toc35700608"/>
      <w:r>
        <w:lastRenderedPageBreak/>
        <w:t xml:space="preserve">Chapter </w:t>
      </w:r>
      <w:r w:rsidR="001C2EA5">
        <w:t>2</w:t>
      </w:r>
      <w:r>
        <w:t xml:space="preserve">. </w:t>
      </w:r>
      <w:r w:rsidR="0010696B" w:rsidRPr="00814F0E">
        <w:t xml:space="preserve">Model </w:t>
      </w:r>
      <w:r w:rsidR="0010696B">
        <w:t>development</w:t>
      </w:r>
      <w:r w:rsidR="0010696B" w:rsidRPr="000F10A2">
        <w:t xml:space="preserve"> </w:t>
      </w:r>
      <w:r w:rsidR="0010696B">
        <w:t>and</w:t>
      </w:r>
      <w:r w:rsidR="0010696B" w:rsidRPr="00814F0E">
        <w:t xml:space="preserve"> Logic</w:t>
      </w:r>
      <w:bookmarkEnd w:id="11"/>
      <w:bookmarkEnd w:id="12"/>
    </w:p>
    <w:p w14:paraId="5CE2411F" w14:textId="77777777" w:rsidR="0010696B" w:rsidRPr="00FA3C9F" w:rsidRDefault="0010696B" w:rsidP="0010696B">
      <w:pPr>
        <w:pStyle w:val="FHWAH1"/>
      </w:pPr>
      <w:bookmarkStart w:id="13" w:name="_Toc34644726"/>
      <w:bookmarkStart w:id="14" w:name="_Toc35700609"/>
      <w:r w:rsidRPr="00FA3C9F">
        <w:t>Description of model logic</w:t>
      </w:r>
      <w:bookmarkEnd w:id="13"/>
      <w:bookmarkEnd w:id="14"/>
    </w:p>
    <w:p w14:paraId="6EE932A7" w14:textId="62505689" w:rsidR="0010696B" w:rsidRDefault="0010696B" w:rsidP="0010696B">
      <w:pPr>
        <w:pStyle w:val="FHWABody"/>
      </w:pPr>
      <w:r w:rsidRPr="00FA3C9F">
        <w:t xml:space="preserve">This section briefly introduces the proposed mixed traffic simulation model. The proposed model can fully control both </w:t>
      </w:r>
      <w:r w:rsidR="001C2EA5" w:rsidRPr="00FA3C9F">
        <w:t xml:space="preserve">human driven vehicles (HVs) </w:t>
      </w:r>
      <w:r w:rsidRPr="00FA3C9F">
        <w:t xml:space="preserve">and </w:t>
      </w:r>
      <w:r w:rsidR="001C2EA5" w:rsidRPr="00FA3C9F">
        <w:t xml:space="preserve">connected autonomous vehicles (CAVs) </w:t>
      </w:r>
      <w:r w:rsidRPr="00FA3C9F">
        <w:t>in the mix</w:t>
      </w:r>
      <w:r w:rsidR="00F85476">
        <w:t>ed</w:t>
      </w:r>
      <w:r w:rsidRPr="00FA3C9F">
        <w:t xml:space="preserve"> traffic. A vehicle set</w:t>
      </w:r>
      <w:r w:rsidR="001A52FC">
        <w:t xml:space="preserve"> </w:t>
      </w:r>
      <w:r w:rsidR="001A52FC">
        <w:rPr>
          <w:i/>
        </w:rPr>
        <w:t>N</w:t>
      </w:r>
      <w:r w:rsidR="001A52FC">
        <w:t xml:space="preserve"> </w:t>
      </w:r>
      <w:r w:rsidRPr="00FA3C9F">
        <w:rPr>
          <w:iCs/>
        </w:rPr>
        <w:t>is defined containing</w:t>
      </w:r>
      <w:r w:rsidR="001A52FC">
        <w:rPr>
          <w:iCs/>
        </w:rPr>
        <w:t xml:space="preserve"> </w:t>
      </w:r>
      <w:r w:rsidR="001A52FC">
        <w:rPr>
          <w:i/>
          <w:iCs/>
        </w:rPr>
        <w:t>N</w:t>
      </w:r>
      <w:r w:rsidR="001A52FC">
        <w:rPr>
          <w:iCs/>
        </w:rPr>
        <w:t xml:space="preserve"> </w:t>
      </w:r>
      <w:r w:rsidRPr="00FA3C9F">
        <w:t>vehicles indexed by</w:t>
      </w:r>
      <w:r w:rsidR="001A52FC">
        <w:t xml:space="preserve"> </w:t>
      </w:r>
      <w:r w:rsidR="001A52FC">
        <w:rPr>
          <w:i/>
        </w:rPr>
        <w:t xml:space="preserve">n </w:t>
      </w:r>
      <w:r w:rsidR="001A52FC">
        <w:t>ϵ {1,2,…,</w:t>
      </w:r>
      <w:r w:rsidR="001A52FC">
        <w:rPr>
          <w:i/>
        </w:rPr>
        <w:t>N</w:t>
      </w:r>
      <w:r w:rsidR="001A52FC">
        <w:t>}</w:t>
      </w:r>
      <w:r w:rsidRPr="00FA3C9F">
        <w:t xml:space="preserve">. Each vehicle is initialized with its type (i.e., HV or CAV) and route (i.e., origin and destination). For CAVs, their cooperation states are also defined indicating whether they will be cooperative to CAV </w:t>
      </w:r>
      <w:r w:rsidR="004132CE">
        <w:t>LCs on a</w:t>
      </w:r>
      <w:r w:rsidR="000862FC">
        <w:t>n</w:t>
      </w:r>
      <w:r w:rsidR="004132CE">
        <w:t xml:space="preserve"> </w:t>
      </w:r>
      <w:r w:rsidR="004132CE" w:rsidRPr="00FA3C9F">
        <w:t>adjacent lane(s)</w:t>
      </w:r>
      <w:r w:rsidR="001C2EA5" w:rsidRPr="00FA3C9F">
        <w:t xml:space="preserve"> </w:t>
      </w:r>
      <w:r w:rsidRPr="00FA3C9F">
        <w:t xml:space="preserve">or not. For the HV control component, customized HV </w:t>
      </w:r>
      <w:r w:rsidR="001C2EA5" w:rsidRPr="00FA3C9F">
        <w:t>car following (</w:t>
      </w:r>
      <w:r w:rsidRPr="00FA3C9F">
        <w:t>CF</w:t>
      </w:r>
      <w:r w:rsidR="001C2EA5" w:rsidRPr="00FA3C9F">
        <w:t>)</w:t>
      </w:r>
      <w:r w:rsidRPr="00FA3C9F">
        <w:t xml:space="preserve"> and LC strategies can be implemented according to the application needs. </w:t>
      </w:r>
      <w:r w:rsidR="00A57535">
        <w:t xml:space="preserve">Please refer to recent studies on HVs’ responses to AVs w CAVs with and without differentiable appearance for HV behavior modeling in mixed traffic </w:t>
      </w:r>
      <w:r w:rsidR="00924C0C">
        <w:fldChar w:fldCharType="begin" w:fldLock="1"/>
      </w:r>
      <w:r w:rsidR="001C4E01">
        <w:instrText>ADDIN CSL_CITATION {"citationItems":[{"id":"ITEM-1","itemData":{"ISSN":"0968-090X","author":[{"dropping-particle":"","family":"Zhao","given":"Xiangmo","non-dropping-particle":"","parse-names":false,"suffix":""},{"dropping-particle":"","family":"Wang","given":"Zhen","non-dropping-particle":"","parse-names":false,"suffix":""},{"dropping-particle":"","family":"Xu","given":"Zhigang","non-dropping-particle":"","parse-names":false,"suffix":""},{"dropping-particle":"","family":"Wang","given":"Yu","non-dropping-particle":"","parse-names":false,"suffix":""},{"dropping-particle":"","family":"Li","given":"Xiaopeng","non-dropping-particle":"","parse-names":false,"suffix":""},{"dropping-particle":"","family":"Qu","given":"Xiaobo","non-dropping-particle":"","parse-names":false,"suffix":""}],"container-title":"Transportation Research Part C: Emerging Technologies","id":"ITEM-1","issued":{"date-parts":[["2020"]]},"page":"205-224","publisher":"Elsevier","title":"Field experiments on longitudinal characteristics of human driver behavior following an autonomous vehicle","type":"article-journal","volume":"114"},"uris":["http://www.mendeley.com/documents/?uuid=530c89c5-95ff-4960-9254-98f42d30ab0f"]},{"id":"ITEM-2","itemData":{"ISSN":"0968-090X","author":[{"dropping-particle":"","family":"Hamdar","given":"Samer H","non-dropping-particle":"","parse-names":false,"suffix":""},{"dropping-particle":"V","family":"Dixit","given":"Vinayak","non-dropping-particle":"","parse-names":false,"suffix":""},{"dropping-particle":"","family":"Talebpour","given":"Alireza","non-dropping-particle":"","parse-names":false,"suffix":""},{"dropping-particle":"","family":"Treiber","given":"Martin","non-dropping-particle":"","parse-names":false,"suffix":""}],"container-title":"Transportation Research Part C: Emerging Technologies","id":"ITEM-2","issued":{"date-parts":[["2019"]]},"publisher":"Elsevier","title":"A behavioral microeconomic foundation for car-following models","type":"article-journal"},"uris":["http://www.mendeley.com/documents/?uuid=4b523920-448f-4372-bfa0-2b5abfb75316"]}],"mendeley":{"formattedCitation":"(Zhao et al. 2020; Hamdar et al. 2019)","plainTextFormattedCitation":"(Zhao et al. 2020; Hamdar et al. 2019)","previouslyFormattedCitation":"(Zhao et al. 2020; Hamdar et al. 2019)"},"properties":{"noteIndex":0},"schema":"https://github.com/citation-style-language/schema/raw/master/csl-citation.json"}</w:instrText>
      </w:r>
      <w:r w:rsidR="00924C0C">
        <w:fldChar w:fldCharType="separate"/>
      </w:r>
      <w:r w:rsidR="00924C0C" w:rsidRPr="00052476">
        <w:rPr>
          <w:noProof/>
        </w:rPr>
        <w:t>(Zhao et al. 2020; Hamdar et al. 2019)</w:t>
      </w:r>
      <w:r w:rsidR="00924C0C">
        <w:fldChar w:fldCharType="end"/>
      </w:r>
      <w:r w:rsidR="00A57535">
        <w:t>.</w:t>
      </w:r>
      <w:r w:rsidR="00A57535" w:rsidRPr="00814F0E">
        <w:t xml:space="preserve"> </w:t>
      </w:r>
      <w:r w:rsidRPr="00FA3C9F">
        <w:t xml:space="preserve">This study mainly focuses on the CAV control component as highlighted in </w:t>
      </w:r>
      <w:r w:rsidRPr="00FA3C9F">
        <w:fldChar w:fldCharType="begin"/>
      </w:r>
      <w:r w:rsidRPr="00FA3C9F">
        <w:instrText xml:space="preserve"> REF _Ref31469690 \h  \* MERGEFORMAT </w:instrText>
      </w:r>
      <w:r w:rsidRPr="00FA3C9F">
        <w:fldChar w:fldCharType="separate"/>
      </w:r>
      <w:r w:rsidR="007918C9" w:rsidRPr="00241705">
        <w:t xml:space="preserve">Figure </w:t>
      </w:r>
      <w:r w:rsidR="007918C9">
        <w:t>1</w:t>
      </w:r>
      <w:r w:rsidRPr="00FA3C9F">
        <w:fldChar w:fldCharType="end"/>
      </w:r>
      <w:r w:rsidRPr="00FA3C9F">
        <w:t xml:space="preserve">. </w:t>
      </w:r>
      <w:r w:rsidR="00FA3C9F" w:rsidRPr="00FA3C9F">
        <w:t xml:space="preserve">The proposed model is </w:t>
      </w:r>
      <w:r w:rsidR="002E0B13">
        <w:t xml:space="preserve">developed </w:t>
      </w:r>
      <w:r w:rsidR="00FA3C9F" w:rsidRPr="00FA3C9F">
        <w:t>based on field experiments</w:t>
      </w:r>
      <w:r w:rsidR="00FA3C9F">
        <w:t xml:space="preserve"> </w:t>
      </w:r>
      <w:r w:rsidR="00FA3C9F" w:rsidRPr="00814F0E">
        <w:t xml:space="preserve">of a </w:t>
      </w:r>
      <w:r w:rsidR="00FA3C9F">
        <w:t xml:space="preserve">CAV </w:t>
      </w:r>
      <w:r w:rsidR="00FA3C9F" w:rsidRPr="00814F0E">
        <w:t>mandatory LC model with three surrounding</w:t>
      </w:r>
      <w:r w:rsidR="00FA3C9F">
        <w:t xml:space="preserve"> </w:t>
      </w:r>
      <w:r w:rsidR="00FA3C9F" w:rsidRPr="00814F0E">
        <w:t xml:space="preserve">HVs </w:t>
      </w:r>
      <w:r w:rsidR="00FA3C9F">
        <w:t>in a previous study</w:t>
      </w:r>
      <w:r w:rsidR="00FA3C9F" w:rsidRPr="00814F0E">
        <w:t xml:space="preserve"> </w:t>
      </w:r>
      <w:r w:rsidR="00FA3C9F" w:rsidRPr="00814F0E">
        <w:fldChar w:fldCharType="begin" w:fldLock="1"/>
      </w:r>
      <w:r w:rsidR="00FA3C9F">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rsidR="00FA3C9F" w:rsidRPr="00814F0E">
        <w:fldChar w:fldCharType="separate"/>
      </w:r>
      <w:r w:rsidR="00FA3C9F" w:rsidRPr="00C66CB0">
        <w:rPr>
          <w:noProof/>
        </w:rPr>
        <w:t>(Wang et al., n.d.)</w:t>
      </w:r>
      <w:r w:rsidR="00FA3C9F" w:rsidRPr="00814F0E">
        <w:fldChar w:fldCharType="end"/>
      </w:r>
      <w:r w:rsidR="00FA3C9F" w:rsidRPr="00814F0E">
        <w:t>.</w:t>
      </w:r>
    </w:p>
    <w:p w14:paraId="03491C32" w14:textId="77777777" w:rsidR="0010696B" w:rsidRDefault="00545F9A" w:rsidP="00021AD0">
      <w:pPr>
        <w:pStyle w:val="FHWABody"/>
      </w:pPr>
      <w:r w:rsidRPr="00545F9A">
        <w:rPr>
          <w:noProof/>
          <w:lang w:eastAsia="zh-CN"/>
        </w:rPr>
        <w:drawing>
          <wp:inline distT="0" distB="0" distL="0" distR="0" wp14:anchorId="1348D074" wp14:editId="6B71B4D3">
            <wp:extent cx="5902960" cy="3673475"/>
            <wp:effectExtent l="0" t="0" r="2540" b="3175"/>
            <wp:docPr id="27"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2960" cy="3673475"/>
                    </a:xfrm>
                    <a:prstGeom prst="rect">
                      <a:avLst/>
                    </a:prstGeom>
                    <a:noFill/>
                  </pic:spPr>
                </pic:pic>
              </a:graphicData>
            </a:graphic>
          </wp:inline>
        </w:drawing>
      </w:r>
    </w:p>
    <w:p w14:paraId="26CB5074" w14:textId="77777777" w:rsidR="00545F9A" w:rsidRPr="00814F0E" w:rsidRDefault="00545F9A" w:rsidP="00545F9A">
      <w:pPr>
        <w:pStyle w:val="FHWASource"/>
      </w:pPr>
      <w:r>
        <w:t>Source: FHWA.</w:t>
      </w:r>
    </w:p>
    <w:p w14:paraId="60DA4503" w14:textId="7F4CF38B" w:rsidR="0010696B" w:rsidRPr="00241705" w:rsidRDefault="0010696B" w:rsidP="00757122">
      <w:pPr>
        <w:pStyle w:val="FHWACaptionFigure"/>
      </w:pPr>
      <w:bookmarkStart w:id="15" w:name="_Ref31469690"/>
      <w:bookmarkStart w:id="16" w:name="_Toc34644747"/>
      <w:bookmarkStart w:id="17" w:name="_Toc35700630"/>
      <w:r w:rsidRPr="00241705">
        <w:t xml:space="preserve">Figure </w:t>
      </w:r>
      <w:r w:rsidR="008C6E16">
        <w:fldChar w:fldCharType="begin"/>
      </w:r>
      <w:r w:rsidR="008C6E16">
        <w:instrText xml:space="preserve"> SEQ Figure \* ARABIC </w:instrText>
      </w:r>
      <w:r w:rsidR="008C6E16">
        <w:fldChar w:fldCharType="separate"/>
      </w:r>
      <w:r w:rsidR="007918C9">
        <w:rPr>
          <w:noProof/>
        </w:rPr>
        <w:t>1</w:t>
      </w:r>
      <w:r w:rsidR="008C6E16">
        <w:rPr>
          <w:noProof/>
        </w:rPr>
        <w:fldChar w:fldCharType="end"/>
      </w:r>
      <w:bookmarkEnd w:id="15"/>
      <w:r w:rsidRPr="00241705">
        <w:t>.</w:t>
      </w:r>
      <w:r>
        <w:t xml:space="preserve"> Flow chart.</w:t>
      </w:r>
      <w:r w:rsidRPr="00241705">
        <w:t xml:space="preserve"> </w:t>
      </w:r>
      <w:r>
        <w:t>The l</w:t>
      </w:r>
      <w:r w:rsidRPr="00241705">
        <w:t xml:space="preserve">ogic of the </w:t>
      </w:r>
      <w:r>
        <w:t xml:space="preserve">proposed </w:t>
      </w:r>
      <w:r w:rsidRPr="00241705">
        <w:t>model.</w:t>
      </w:r>
      <w:bookmarkEnd w:id="16"/>
      <w:bookmarkEnd w:id="17"/>
    </w:p>
    <w:p w14:paraId="309670E3" w14:textId="77777777" w:rsidR="0010696B" w:rsidRPr="001C2EA5" w:rsidRDefault="0010696B" w:rsidP="001C2EA5">
      <w:pPr>
        <w:pStyle w:val="FHWAH2"/>
      </w:pPr>
      <w:bookmarkStart w:id="18" w:name="_Toc34644727"/>
      <w:bookmarkStart w:id="19" w:name="_Toc35700610"/>
      <w:r w:rsidRPr="00814F0E">
        <w:t>C</w:t>
      </w:r>
      <w:r w:rsidR="001C2EA5">
        <w:t>onnected Autonomous Vehicle S</w:t>
      </w:r>
      <w:r w:rsidRPr="00814F0E">
        <w:t>tates</w:t>
      </w:r>
      <w:bookmarkEnd w:id="18"/>
      <w:bookmarkEnd w:id="19"/>
    </w:p>
    <w:p w14:paraId="1675846B" w14:textId="0908A5BD" w:rsidR="0010696B" w:rsidRDefault="0010696B" w:rsidP="0010696B">
      <w:pPr>
        <w:pStyle w:val="FHWABody"/>
      </w:pPr>
      <w:r w:rsidRPr="00814F0E">
        <w:t>At simulation time</w:t>
      </w:r>
      <w:r w:rsidR="001217EB">
        <w:t xml:space="preserve"> </w:t>
      </w:r>
      <w:r w:rsidR="001217EB">
        <w:rPr>
          <w:i/>
        </w:rPr>
        <w:t>t</w:t>
      </w:r>
      <w:r w:rsidR="001217EB">
        <w:t xml:space="preserve">, </w:t>
      </w:r>
      <w:r w:rsidRPr="00814F0E">
        <w:rPr>
          <w:iCs/>
        </w:rPr>
        <w:t xml:space="preserve">CAV </w:t>
      </w:r>
      <w:r w:rsidR="00E3605F">
        <w:rPr>
          <w:i/>
        </w:rPr>
        <w:t>n</w:t>
      </w:r>
      <w:r w:rsidR="001217EB">
        <w:t>'</w:t>
      </w:r>
      <w:r w:rsidRPr="00702A97">
        <w:t>s</w:t>
      </w:r>
      <w:r w:rsidRPr="00814F0E">
        <w:t xml:space="preserve"> possible states are </w:t>
      </w:r>
      <w:r>
        <w:t xml:space="preserve">listed </w:t>
      </w:r>
      <w:r w:rsidRPr="00814F0E">
        <w:t>as follow:</w:t>
      </w:r>
    </w:p>
    <w:p w14:paraId="3565A914" w14:textId="4E2994D4" w:rsidR="0010696B" w:rsidRPr="00E8632C" w:rsidRDefault="0010696B" w:rsidP="0010696B">
      <w:pPr>
        <w:pStyle w:val="FHWABulletDouble"/>
      </w:pPr>
      <w:r w:rsidRPr="00E8632C">
        <w:rPr>
          <w:b/>
        </w:rPr>
        <w:lastRenderedPageBreak/>
        <w:t>Mandatory LC Check</w:t>
      </w:r>
      <w:r w:rsidRPr="00E8632C">
        <w:t>: CAV</w:t>
      </w:r>
      <w:r w:rsidR="001217EB" w:rsidRPr="003459A0">
        <w:t xml:space="preserve"> </w:t>
      </w:r>
      <w:r w:rsidR="00E3605F">
        <w:rPr>
          <w:i/>
        </w:rPr>
        <w:t>n</w:t>
      </w:r>
      <w:r w:rsidRPr="00E8632C">
        <w:t xml:space="preserve"> has to change to </w:t>
      </w:r>
      <w:r>
        <w:t xml:space="preserve">a </w:t>
      </w:r>
      <w:r w:rsidRPr="00E8632C">
        <w:t xml:space="preserve">specific lane for reaching its destination. For example, </w:t>
      </w:r>
      <w:r>
        <w:t>CAVs</w:t>
      </w:r>
      <w:r w:rsidRPr="00E8632C">
        <w:t xml:space="preserve"> “R” on the middle lane within the mandatory LC zone in </w:t>
      </w:r>
      <w:r w:rsidRPr="00E8632C">
        <w:fldChar w:fldCharType="begin"/>
      </w:r>
      <w:r w:rsidRPr="00E8632C">
        <w:instrText xml:space="preserve"> REF _Ref31470238 \h  \* MERGEFORMAT </w:instrText>
      </w:r>
      <w:r w:rsidRPr="00E8632C">
        <w:fldChar w:fldCharType="separate"/>
      </w:r>
      <w:r w:rsidR="007918C9" w:rsidRPr="00241705">
        <w:t xml:space="preserve">Figure </w:t>
      </w:r>
      <w:r w:rsidR="007918C9">
        <w:t>2</w:t>
      </w:r>
      <w:r w:rsidRPr="00E8632C">
        <w:fldChar w:fldCharType="end"/>
      </w:r>
      <w:r w:rsidRPr="00E8632C">
        <w:t xml:space="preserve">. </w:t>
      </w:r>
    </w:p>
    <w:p w14:paraId="1814448D" w14:textId="6BAB3C45" w:rsidR="0010696B" w:rsidRPr="00E8632C" w:rsidRDefault="0010696B" w:rsidP="0010696B">
      <w:pPr>
        <w:pStyle w:val="FHWABulletDouble"/>
      </w:pPr>
      <w:r w:rsidRPr="00E8632C">
        <w:rPr>
          <w:b/>
        </w:rPr>
        <w:t>Discretionary LC Check</w:t>
      </w:r>
      <w:r w:rsidRPr="00E8632C">
        <w:t xml:space="preserve">: CAV </w:t>
      </w:r>
      <w:r w:rsidR="003459A0">
        <w:rPr>
          <w:i/>
        </w:rPr>
        <w:t>n</w:t>
      </w:r>
      <w:r w:rsidR="001C680B">
        <w:rPr>
          <w:i/>
        </w:rPr>
        <w:t xml:space="preserve"> </w:t>
      </w:r>
      <w:r w:rsidRPr="00E8632C">
        <w:t xml:space="preserve">can stay on any one of multiple lanes. For example, </w:t>
      </w:r>
      <w:r>
        <w:t>CAV</w:t>
      </w:r>
      <w:r w:rsidRPr="00E8632C">
        <w:t xml:space="preserve"> “R” outside of the mandatory LC zone and </w:t>
      </w:r>
      <w:r>
        <w:t>CAV</w:t>
      </w:r>
      <w:r w:rsidRPr="00E8632C">
        <w:t xml:space="preserve">s “T” in </w:t>
      </w:r>
      <w:r w:rsidRPr="00E8632C">
        <w:fldChar w:fldCharType="begin"/>
      </w:r>
      <w:r w:rsidRPr="00E8632C">
        <w:instrText xml:space="preserve"> REF _Ref31470238 \h  \* MERGEFORMAT </w:instrText>
      </w:r>
      <w:r w:rsidRPr="00E8632C">
        <w:fldChar w:fldCharType="separate"/>
      </w:r>
      <w:r w:rsidR="007918C9" w:rsidRPr="00241705">
        <w:t xml:space="preserve">Figure </w:t>
      </w:r>
      <w:r w:rsidR="007918C9">
        <w:t>2</w:t>
      </w:r>
      <w:r w:rsidRPr="00E8632C">
        <w:fldChar w:fldCharType="end"/>
      </w:r>
      <w:r w:rsidRPr="00E8632C">
        <w:t>.</w:t>
      </w:r>
    </w:p>
    <w:p w14:paraId="5C96985B" w14:textId="526877E0" w:rsidR="0010696B" w:rsidRPr="00E8632C" w:rsidRDefault="0010696B" w:rsidP="0010696B">
      <w:pPr>
        <w:pStyle w:val="FHWABulletDouble"/>
      </w:pPr>
      <w:r w:rsidRPr="00E8632C">
        <w:rPr>
          <w:b/>
        </w:rPr>
        <w:t>Lane keeping</w:t>
      </w:r>
      <w:r w:rsidRPr="00E8632C">
        <w:t xml:space="preserve">: CAV </w:t>
      </w:r>
      <w:r w:rsidR="003459A0">
        <w:rPr>
          <w:i/>
        </w:rPr>
        <w:t>n</w:t>
      </w:r>
      <w:r w:rsidR="001C680B">
        <w:rPr>
          <w:i/>
        </w:rPr>
        <w:t xml:space="preserve"> </w:t>
      </w:r>
      <w:r w:rsidRPr="00E8632C">
        <w:t xml:space="preserve">has to stay on the same lane to reach the destination or due to the regulation (e.g., solid markings). For example, </w:t>
      </w:r>
      <w:r>
        <w:t>CAV</w:t>
      </w:r>
      <w:r w:rsidRPr="00E8632C">
        <w:t xml:space="preserve"> “R” on the right lane within the mandatory LC zone.</w:t>
      </w:r>
    </w:p>
    <w:p w14:paraId="185FD1AC" w14:textId="650B0036" w:rsidR="0010696B" w:rsidRPr="00E8632C" w:rsidRDefault="0010696B" w:rsidP="0010696B">
      <w:pPr>
        <w:pStyle w:val="FHWABulletDouble"/>
      </w:pPr>
      <w:r w:rsidRPr="00E8632C">
        <w:rPr>
          <w:b/>
        </w:rPr>
        <w:t>LC in process</w:t>
      </w:r>
      <w:r w:rsidRPr="00E8632C">
        <w:t xml:space="preserve">: CAV </w:t>
      </w:r>
      <w:r w:rsidR="003459A0">
        <w:rPr>
          <w:i/>
        </w:rPr>
        <w:t>n</w:t>
      </w:r>
      <w:r w:rsidR="002E37EA">
        <w:rPr>
          <w:i/>
        </w:rPr>
        <w:t xml:space="preserve"> </w:t>
      </w:r>
      <w:r w:rsidRPr="00E8632C">
        <w:t xml:space="preserve">has already initiated the LC movements. For example, the highlighted </w:t>
      </w:r>
      <w:r>
        <w:t>CAV</w:t>
      </w:r>
      <w:r w:rsidRPr="00E8632C">
        <w:t xml:space="preserve"> “R” with </w:t>
      </w:r>
      <w:r w:rsidR="008A3678">
        <w:t xml:space="preserve">the </w:t>
      </w:r>
      <w:r w:rsidRPr="00E8632C">
        <w:t xml:space="preserve">red solid circle in </w:t>
      </w:r>
      <w:r w:rsidRPr="00E8632C">
        <w:fldChar w:fldCharType="begin"/>
      </w:r>
      <w:r w:rsidRPr="00E8632C">
        <w:instrText xml:space="preserve"> REF _Ref31470238 \h  \* MERGEFORMAT </w:instrText>
      </w:r>
      <w:r w:rsidRPr="00E8632C">
        <w:fldChar w:fldCharType="separate"/>
      </w:r>
      <w:r w:rsidR="007918C9" w:rsidRPr="00241705">
        <w:t xml:space="preserve">Figure </w:t>
      </w:r>
      <w:r w:rsidR="007918C9">
        <w:t>2</w:t>
      </w:r>
      <w:r w:rsidRPr="00E8632C">
        <w:fldChar w:fldCharType="end"/>
      </w:r>
      <w:r w:rsidRPr="00E8632C">
        <w:t>.</w:t>
      </w:r>
    </w:p>
    <w:p w14:paraId="2EFB7B91" w14:textId="7C5E8DEF" w:rsidR="0010696B" w:rsidRDefault="0010696B" w:rsidP="0010696B">
      <w:pPr>
        <w:pStyle w:val="FHWABulletLast"/>
      </w:pPr>
      <w:r w:rsidRPr="00E8632C">
        <w:rPr>
          <w:b/>
        </w:rPr>
        <w:t>LC aborted</w:t>
      </w:r>
      <w:r w:rsidRPr="00E8632C">
        <w:t xml:space="preserve">: A CAV just aborted the LC to come back to the current lane. For example, the highlighted </w:t>
      </w:r>
      <w:r>
        <w:t>CAV</w:t>
      </w:r>
      <w:r w:rsidRPr="00E8632C">
        <w:t xml:space="preserve"> “</w:t>
      </w:r>
      <w:r w:rsidR="004D4100">
        <w:t>T</w:t>
      </w:r>
      <w:r w:rsidRPr="00E8632C">
        <w:t xml:space="preserve">” with </w:t>
      </w:r>
      <w:r w:rsidR="00F34D7B">
        <w:t xml:space="preserve">the </w:t>
      </w:r>
      <w:r w:rsidRPr="00E8632C">
        <w:t xml:space="preserve">red dashed circle in </w:t>
      </w:r>
      <w:r w:rsidRPr="00E8632C">
        <w:fldChar w:fldCharType="begin"/>
      </w:r>
      <w:r w:rsidRPr="00E8632C">
        <w:instrText xml:space="preserve"> REF _Ref31470238 \h  \* MERGEFORMAT </w:instrText>
      </w:r>
      <w:r w:rsidRPr="00E8632C">
        <w:fldChar w:fldCharType="separate"/>
      </w:r>
      <w:r w:rsidR="007918C9" w:rsidRPr="00241705">
        <w:t xml:space="preserve">Figure </w:t>
      </w:r>
      <w:r w:rsidR="007918C9">
        <w:t>2</w:t>
      </w:r>
      <w:r w:rsidRPr="00E8632C">
        <w:fldChar w:fldCharType="end"/>
      </w:r>
      <w:r w:rsidRPr="00E8632C">
        <w:t>.</w:t>
      </w:r>
    </w:p>
    <w:p w14:paraId="00C0397B" w14:textId="6D0355B7" w:rsidR="0010696B" w:rsidRDefault="003459A0" w:rsidP="003459A0">
      <w:pPr>
        <w:pStyle w:val="FHWABody"/>
        <w:jc w:val="center"/>
      </w:pPr>
      <w:r>
        <w:rPr>
          <w:noProof/>
          <w:lang w:eastAsia="zh-CN"/>
        </w:rPr>
        <mc:AlternateContent>
          <mc:Choice Requires="wps">
            <w:drawing>
              <wp:anchor distT="0" distB="0" distL="114300" distR="114300" simplePos="0" relativeHeight="251660288" behindDoc="0" locked="0" layoutInCell="1" allowOverlap="1" wp14:anchorId="33FC4897" wp14:editId="15DE3C2C">
                <wp:simplePos x="0" y="0"/>
                <wp:positionH relativeFrom="column">
                  <wp:posOffset>692150</wp:posOffset>
                </wp:positionH>
                <wp:positionV relativeFrom="paragraph">
                  <wp:posOffset>469265</wp:posOffset>
                </wp:positionV>
                <wp:extent cx="305405" cy="224322"/>
                <wp:effectExtent l="21272" t="0" r="0" b="0"/>
                <wp:wrapNone/>
                <wp:docPr id="2025" name="Rectangle 2025"/>
                <wp:cNvGraphicFramePr/>
                <a:graphic xmlns:a="http://schemas.openxmlformats.org/drawingml/2006/main">
                  <a:graphicData uri="http://schemas.microsoft.com/office/word/2010/wordprocessingShape">
                    <wps:wsp>
                      <wps:cNvSpPr/>
                      <wps:spPr>
                        <a:xfrm rot="7953639">
                          <a:off x="0" y="0"/>
                          <a:ext cx="305405" cy="2243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45B4E" w14:textId="766DA4A4" w:rsidR="007918C9" w:rsidRPr="003459A0" w:rsidRDefault="007918C9" w:rsidP="003459A0">
                            <w:pPr>
                              <w:jc w:val="center"/>
                              <w:rPr>
                                <w:color w:val="000000" w:themeColor="text1"/>
                                <w:sz w:val="20"/>
                              </w:rPr>
                            </w:pPr>
                            <w:r w:rsidRPr="003459A0">
                              <w:rPr>
                                <w:color w:val="000000" w:themeColor="text1"/>
                                <w:sz w:val="20"/>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C4897" id="Rectangle 2025" o:spid="_x0000_s1028" style="position:absolute;left:0;text-align:left;margin-left:54.5pt;margin-top:36.95pt;width:24.05pt;height:17.65pt;rotation:8687495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" filled="f" stroked="f" strokeweight="1pt">
                <v:textbox>
                  <w:txbxContent>
                    <w:p w14:paraId="3FE45B4E" w14:textId="766DA4A4" w:rsidR="007918C9" w:rsidRPr="003459A0" w:rsidRDefault="007918C9" w:rsidP="003459A0">
                      <w:pPr>
                        <w:jc w:val="center"/>
                        <w:rPr>
                          <w:color w:val="000000" w:themeColor="text1"/>
                          <w:sz w:val="20"/>
                        </w:rPr>
                      </w:pPr>
                      <w:r w:rsidRPr="003459A0">
                        <w:rPr>
                          <w:color w:val="000000" w:themeColor="text1"/>
                          <w:sz w:val="20"/>
                        </w:rPr>
                        <w:t>T</w:t>
                      </w:r>
                    </w:p>
                  </w:txbxContent>
                </v:textbox>
              </v:rect>
            </w:pict>
          </mc:Fallback>
        </mc:AlternateContent>
      </w:r>
      <w:r w:rsidR="00E3605F">
        <w:rPr>
          <w:noProof/>
          <w:lang w:eastAsia="zh-CN"/>
        </w:rPr>
        <w:drawing>
          <wp:anchor distT="0" distB="0" distL="114300" distR="114300" simplePos="0" relativeHeight="251659264" behindDoc="0" locked="0" layoutInCell="1" allowOverlap="1" wp14:anchorId="60C3A2EC" wp14:editId="035D02B7">
            <wp:simplePos x="0" y="0"/>
            <wp:positionH relativeFrom="column">
              <wp:posOffset>689236</wp:posOffset>
            </wp:positionH>
            <wp:positionV relativeFrom="paragraph">
              <wp:posOffset>496450</wp:posOffset>
            </wp:positionV>
            <wp:extent cx="346882" cy="209394"/>
            <wp:effectExtent l="38100" t="95250" r="15240" b="95885"/>
            <wp:wrapNone/>
            <wp:docPr id="20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 name="图片 19"/>
                    <pic:cNvPicPr>
                      <a:picLocks noChangeAspect="1"/>
                    </pic:cNvPicPr>
                  </pic:nvPicPr>
                  <pic:blipFill>
                    <a:blip r:embed="rId18"/>
                    <a:stretch>
                      <a:fillRect/>
                    </a:stretch>
                  </pic:blipFill>
                  <pic:spPr>
                    <a:xfrm rot="2133915" flipV="1">
                      <a:off x="0" y="0"/>
                      <a:ext cx="346882" cy="209394"/>
                    </a:xfrm>
                    <a:prstGeom prst="rect">
                      <a:avLst/>
                    </a:prstGeom>
                  </pic:spPr>
                </pic:pic>
              </a:graphicData>
            </a:graphic>
            <wp14:sizeRelV relativeFrom="margin">
              <wp14:pctHeight>0</wp14:pctHeight>
            </wp14:sizeRelV>
          </wp:anchor>
        </w:drawing>
      </w:r>
      <w:r w:rsidR="001E30FB">
        <w:rPr>
          <w:noProof/>
          <w:lang w:eastAsia="zh-CN"/>
        </w:rPr>
        <mc:AlternateContent>
          <mc:Choice Requires="wpg">
            <w:drawing>
              <wp:inline distT="0" distB="0" distL="0" distR="0" wp14:anchorId="0432F5D2" wp14:editId="44232960">
                <wp:extent cx="4840927" cy="2097606"/>
                <wp:effectExtent l="0" t="0" r="17145" b="36195"/>
                <wp:docPr id="2036" name="Group 4"/>
                <wp:cNvGraphicFramePr/>
                <a:graphic xmlns:a="http://schemas.openxmlformats.org/drawingml/2006/main">
                  <a:graphicData uri="http://schemas.microsoft.com/office/word/2010/wordprocessingGroup">
                    <wpg:wgp>
                      <wpg:cNvGrpSpPr/>
                      <wpg:grpSpPr>
                        <a:xfrm>
                          <a:off x="0" y="0"/>
                          <a:ext cx="4840927" cy="2097606"/>
                          <a:chOff x="0" y="0"/>
                          <a:chExt cx="4840927" cy="2097606"/>
                        </a:xfrm>
                      </wpg:grpSpPr>
                      <wpg:grpSp>
                        <wpg:cNvPr id="2037" name="Group 2037"/>
                        <wpg:cNvGrpSpPr/>
                        <wpg:grpSpPr>
                          <a:xfrm>
                            <a:off x="84991" y="5381"/>
                            <a:ext cx="4755936" cy="2092225"/>
                            <a:chOff x="84991" y="5381"/>
                            <a:chExt cx="4755936" cy="2092225"/>
                          </a:xfrm>
                        </wpg:grpSpPr>
                        <wpg:grpSp>
                          <wpg:cNvPr id="2038" name="Group 2038"/>
                          <wpg:cNvGrpSpPr/>
                          <wpg:grpSpPr>
                            <a:xfrm>
                              <a:off x="84991" y="5381"/>
                              <a:ext cx="4755936" cy="2092225"/>
                              <a:chOff x="84991" y="5381"/>
                              <a:chExt cx="4755936" cy="2092225"/>
                            </a:xfrm>
                          </wpg:grpSpPr>
                          <wpg:grpSp>
                            <wpg:cNvPr id="2039" name="Group 2039"/>
                            <wpg:cNvGrpSpPr/>
                            <wpg:grpSpPr>
                              <a:xfrm>
                                <a:off x="84991" y="5381"/>
                                <a:ext cx="4755936" cy="2092225"/>
                                <a:chOff x="84991" y="5381"/>
                                <a:chExt cx="4755936" cy="2092225"/>
                              </a:xfrm>
                            </wpg:grpSpPr>
                            <wps:wsp>
                              <wps:cNvPr id="2040" name="矩形 17"/>
                              <wps:cNvSpPr/>
                              <wps:spPr>
                                <a:xfrm rot="5400000">
                                  <a:off x="2499118" y="61664"/>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1" name="矩形 17"/>
                              <wps:cNvSpPr/>
                              <wps:spPr>
                                <a:xfrm rot="5400000">
                                  <a:off x="4103384" y="35208"/>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2" name="矩形 14"/>
                              <wps:cNvSpPr/>
                              <wps:spPr>
                                <a:xfrm rot="5400000">
                                  <a:off x="2392198" y="-2301826"/>
                                  <a:ext cx="89108" cy="4703522"/>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043" name="矩形 17"/>
                              <wps:cNvSpPr/>
                              <wps:spPr>
                                <a:xfrm rot="5400000">
                                  <a:off x="786497" y="61387"/>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4" name="矩形 17"/>
                              <wps:cNvSpPr/>
                              <wps:spPr>
                                <a:xfrm rot="5400000">
                                  <a:off x="2493061" y="466448"/>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5" name="矩形 17"/>
                              <wps:cNvSpPr/>
                              <wps:spPr>
                                <a:xfrm rot="5400000">
                                  <a:off x="4169461" y="439992"/>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6" name="矩形 17"/>
                              <wps:cNvSpPr/>
                              <wps:spPr>
                                <a:xfrm rot="5400000">
                                  <a:off x="786497" y="466171"/>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047" name="矩形 14"/>
                              <wps:cNvSpPr/>
                              <wps:spPr>
                                <a:xfrm rot="8102653">
                                  <a:off x="4092314" y="1209154"/>
                                  <a:ext cx="89108" cy="441987"/>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496" name="矩形 14"/>
                              <wps:cNvSpPr/>
                              <wps:spPr>
                                <a:xfrm rot="8045378">
                                  <a:off x="4544320" y="1203296"/>
                                  <a:ext cx="89108" cy="441987"/>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2497" name="图片 19"/>
                                <pic:cNvPicPr>
                                  <a:picLocks noChangeAspect="1"/>
                                </pic:cNvPicPr>
                              </pic:nvPicPr>
                              <pic:blipFill>
                                <a:blip r:embed="rId18">
                                  <a:biLevel thresh="50000"/>
                                </a:blip>
                                <a:stretch>
                                  <a:fillRect/>
                                </a:stretch>
                              </pic:blipFill>
                              <pic:spPr>
                                <a:xfrm flipV="1">
                                  <a:off x="1385825" y="164183"/>
                                  <a:ext cx="346115" cy="210015"/>
                                </a:xfrm>
                                <a:prstGeom prst="rect">
                                  <a:avLst/>
                                </a:prstGeom>
                              </pic:spPr>
                            </pic:pic>
                            <wpg:grpSp>
                              <wpg:cNvPr id="2498" name="Group 2498"/>
                              <wpg:cNvGrpSpPr/>
                              <wpg:grpSpPr>
                                <a:xfrm rot="4334929">
                                  <a:off x="897424" y="533231"/>
                                  <a:ext cx="315595" cy="346905"/>
                                  <a:chOff x="883350" y="552514"/>
                                  <a:chExt cx="315595" cy="346905"/>
                                </a:xfrm>
                              </wpg:grpSpPr>
                              <pic:pic xmlns:pic="http://schemas.openxmlformats.org/drawingml/2006/picture">
                                <pic:nvPicPr>
                                  <pic:cNvPr id="2499" name="图片 19"/>
                                  <pic:cNvPicPr>
                                    <a:picLocks noChangeAspect="1"/>
                                  </pic:cNvPicPr>
                                </pic:nvPicPr>
                                <pic:blipFill>
                                  <a:blip r:embed="rId18"/>
                                  <a:stretch>
                                    <a:fillRect/>
                                  </a:stretch>
                                </pic:blipFill>
                                <pic:spPr>
                                  <a:xfrm rot="16200000" flipV="1">
                                    <a:off x="839440" y="621260"/>
                                    <a:ext cx="346905" cy="209414"/>
                                  </a:xfrm>
                                  <a:prstGeom prst="rect">
                                    <a:avLst/>
                                  </a:prstGeom>
                                </pic:spPr>
                              </pic:pic>
                              <wps:wsp>
                                <wps:cNvPr id="2500" name="文本框 27"/>
                                <wps:cNvSpPr txBox="1"/>
                                <wps:spPr>
                                  <a:xfrm>
                                    <a:off x="883350" y="653982"/>
                                    <a:ext cx="315595" cy="237490"/>
                                  </a:xfrm>
                                  <a:prstGeom prst="rect">
                                    <a:avLst/>
                                  </a:prstGeom>
                                  <a:noFill/>
                                </wps:spPr>
                                <wps:txbx>
                                  <w:txbxContent>
                                    <w:p w14:paraId="45DCCBDE" w14:textId="77777777" w:rsidR="007918C9" w:rsidRPr="007A258F" w:rsidRDefault="007918C9" w:rsidP="001E30FB">
                                      <w:pPr>
                                        <w:rPr>
                                          <w:sz w:val="20"/>
                                          <w:szCs w:val="20"/>
                                        </w:rPr>
                                      </w:pPr>
                                      <w:r w:rsidRPr="007A258F">
                                        <w:rPr>
                                          <w:color w:val="000000" w:themeColor="text1"/>
                                          <w:kern w:val="24"/>
                                          <w:sz w:val="20"/>
                                          <w:szCs w:val="20"/>
                                        </w:rPr>
                                        <w:t>T</w:t>
                                      </w:r>
                                    </w:p>
                                  </w:txbxContent>
                                </wps:txbx>
                                <wps:bodyPr wrap="square" rtlCol="0">
                                  <a:spAutoFit/>
                                </wps:bodyPr>
                              </wps:wsp>
                            </wpg:grpSp>
                            <pic:pic xmlns:pic="http://schemas.openxmlformats.org/drawingml/2006/picture">
                              <pic:nvPicPr>
                                <pic:cNvPr id="2501" name="图片 19"/>
                                <pic:cNvPicPr>
                                  <a:picLocks noChangeAspect="1"/>
                                </pic:cNvPicPr>
                              </pic:nvPicPr>
                              <pic:blipFill>
                                <a:blip r:embed="rId18"/>
                                <a:stretch>
                                  <a:fillRect/>
                                </a:stretch>
                              </pic:blipFill>
                              <pic:spPr>
                                <a:xfrm flipV="1">
                                  <a:off x="90845" y="184471"/>
                                  <a:ext cx="346115" cy="210015"/>
                                </a:xfrm>
                                <a:prstGeom prst="rect">
                                  <a:avLst/>
                                </a:prstGeom>
                              </pic:spPr>
                            </pic:pic>
                            <pic:pic xmlns:pic="http://schemas.openxmlformats.org/drawingml/2006/picture">
                              <pic:nvPicPr>
                                <pic:cNvPr id="2502" name="图片 19"/>
                                <pic:cNvPicPr>
                                  <a:picLocks noChangeAspect="1"/>
                                </pic:cNvPicPr>
                              </pic:nvPicPr>
                              <pic:blipFill>
                                <a:blip r:embed="rId18"/>
                                <a:stretch>
                                  <a:fillRect/>
                                </a:stretch>
                              </pic:blipFill>
                              <pic:spPr>
                                <a:xfrm rot="1540422" flipV="1">
                                  <a:off x="1674521" y="741710"/>
                                  <a:ext cx="346115" cy="210015"/>
                                </a:xfrm>
                                <a:prstGeom prst="rect">
                                  <a:avLst/>
                                </a:prstGeom>
                              </pic:spPr>
                            </pic:pic>
                            <wpg:grpSp>
                              <wpg:cNvPr id="2503" name="Group 2503"/>
                              <wpg:cNvGrpSpPr/>
                              <wpg:grpSpPr>
                                <a:xfrm rot="5400000">
                                  <a:off x="2530830" y="549756"/>
                                  <a:ext cx="315595" cy="346905"/>
                                  <a:chOff x="2510834" y="569751"/>
                                  <a:chExt cx="315595" cy="346905"/>
                                </a:xfrm>
                              </wpg:grpSpPr>
                              <pic:pic xmlns:pic="http://schemas.openxmlformats.org/drawingml/2006/picture">
                                <pic:nvPicPr>
                                  <pic:cNvPr id="2504" name="图片 19"/>
                                  <pic:cNvPicPr>
                                    <a:picLocks noChangeAspect="1"/>
                                  </pic:cNvPicPr>
                                </pic:nvPicPr>
                                <pic:blipFill>
                                  <a:blip r:embed="rId18"/>
                                  <a:stretch>
                                    <a:fillRect/>
                                  </a:stretch>
                                </pic:blipFill>
                                <pic:spPr>
                                  <a:xfrm rot="16200000" flipV="1">
                                    <a:off x="2474909" y="638497"/>
                                    <a:ext cx="346905" cy="209414"/>
                                  </a:xfrm>
                                  <a:prstGeom prst="rect">
                                    <a:avLst/>
                                  </a:prstGeom>
                                </pic:spPr>
                              </pic:pic>
                              <wps:wsp>
                                <wps:cNvPr id="2505" name="文本框 27"/>
                                <wps:cNvSpPr txBox="1"/>
                                <wps:spPr>
                                  <a:xfrm>
                                    <a:off x="2510834" y="650401"/>
                                    <a:ext cx="315595" cy="237490"/>
                                  </a:xfrm>
                                  <a:prstGeom prst="rect">
                                    <a:avLst/>
                                  </a:prstGeom>
                                  <a:noFill/>
                                </wps:spPr>
                                <wps:txbx>
                                  <w:txbxContent>
                                    <w:p w14:paraId="10D201B0"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g:grpSp>
                            <pic:pic xmlns:pic="http://schemas.openxmlformats.org/drawingml/2006/picture">
                              <pic:nvPicPr>
                                <pic:cNvPr id="2506" name="图片 19"/>
                                <pic:cNvPicPr>
                                  <a:picLocks noChangeAspect="1"/>
                                </pic:cNvPicPr>
                              </pic:nvPicPr>
                              <pic:blipFill>
                                <a:blip r:embed="rId18">
                                  <a:biLevel thresh="50000"/>
                                </a:blip>
                                <a:stretch>
                                  <a:fillRect/>
                                </a:stretch>
                              </pic:blipFill>
                              <pic:spPr>
                                <a:xfrm flipV="1">
                                  <a:off x="1087421" y="1005565"/>
                                  <a:ext cx="346115" cy="210015"/>
                                </a:xfrm>
                                <a:prstGeom prst="rect">
                                  <a:avLst/>
                                </a:prstGeom>
                              </pic:spPr>
                            </pic:pic>
                            <wps:wsp>
                              <wps:cNvPr id="2507" name="Straight Connector 2507"/>
                              <wps:cNvCnPr>
                                <a:cxnSpLocks/>
                              </wps:cNvCnPr>
                              <wps:spPr>
                                <a:xfrm rot="5400000">
                                  <a:off x="-10420" y="1096048"/>
                                  <a:ext cx="2003117"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508" name="Straight Arrow Connector 2508"/>
                              <wps:cNvCnPr>
                                <a:cxnSpLocks/>
                              </wps:cNvCnPr>
                              <wps:spPr>
                                <a:xfrm rot="5400000" flipV="1">
                                  <a:off x="2460948" y="62521"/>
                                  <a:ext cx="0" cy="2939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509" name="图片 19"/>
                                <pic:cNvPicPr>
                                  <a:picLocks noChangeAspect="1"/>
                                </pic:cNvPicPr>
                              </pic:nvPicPr>
                              <pic:blipFill>
                                <a:blip r:embed="rId18">
                                  <a:biLevel thresh="50000"/>
                                </a:blip>
                                <a:stretch>
                                  <a:fillRect/>
                                </a:stretch>
                              </pic:blipFill>
                              <pic:spPr>
                                <a:xfrm flipV="1">
                                  <a:off x="179585" y="974911"/>
                                  <a:ext cx="346115" cy="210015"/>
                                </a:xfrm>
                                <a:prstGeom prst="rect">
                                  <a:avLst/>
                                </a:prstGeom>
                              </pic:spPr>
                            </pic:pic>
                            <wps:wsp>
                              <wps:cNvPr id="2510" name="TextBox 66"/>
                              <wps:cNvSpPr txBox="1"/>
                              <wps:spPr>
                                <a:xfrm>
                                  <a:off x="1292611" y="1312191"/>
                                  <a:ext cx="2513330" cy="237490"/>
                                </a:xfrm>
                                <a:prstGeom prst="rect">
                                  <a:avLst/>
                                </a:prstGeom>
                                <a:noFill/>
                              </wps:spPr>
                              <wps:txbx>
                                <w:txbxContent>
                                  <w:p w14:paraId="4C1C7855" w14:textId="77777777" w:rsidR="007918C9" w:rsidRPr="007A258F" w:rsidRDefault="007918C9" w:rsidP="001E30FB">
                                    <w:pPr>
                                      <w:rPr>
                                        <w:sz w:val="20"/>
                                        <w:szCs w:val="20"/>
                                      </w:rPr>
                                    </w:pPr>
                                    <w:r w:rsidRPr="007A258F">
                                      <w:rPr>
                                        <w:color w:val="000000" w:themeColor="text1"/>
                                        <w:kern w:val="24"/>
                                        <w:sz w:val="20"/>
                                        <w:szCs w:val="20"/>
                                      </w:rPr>
                                      <w:t>Mandatory LC zone for R turn traffic</w:t>
                                    </w:r>
                                  </w:p>
                                </w:txbxContent>
                              </wps:txbx>
                              <wps:bodyPr wrap="square" rtlCol="0">
                                <a:spAutoFit/>
                              </wps:bodyPr>
                            </wps:wsp>
                            <wpg:grpSp>
                              <wpg:cNvPr id="2511" name="Group 2511"/>
                              <wpg:cNvGrpSpPr/>
                              <wpg:grpSpPr>
                                <a:xfrm rot="5400000">
                                  <a:off x="3446286" y="532771"/>
                                  <a:ext cx="315595" cy="346905"/>
                                  <a:chOff x="3413692" y="565364"/>
                                  <a:chExt cx="315595" cy="346905"/>
                                </a:xfrm>
                              </wpg:grpSpPr>
                              <pic:pic xmlns:pic="http://schemas.openxmlformats.org/drawingml/2006/picture">
                                <pic:nvPicPr>
                                  <pic:cNvPr id="2512" name="图片 19"/>
                                  <pic:cNvPicPr>
                                    <a:picLocks noChangeAspect="1"/>
                                  </pic:cNvPicPr>
                                </pic:nvPicPr>
                                <pic:blipFill>
                                  <a:blip r:embed="rId18">
                                    <a:biLevel thresh="50000"/>
                                  </a:blip>
                                  <a:stretch>
                                    <a:fillRect/>
                                  </a:stretch>
                                </pic:blipFill>
                                <pic:spPr>
                                  <a:xfrm rot="16200000" flipV="1">
                                    <a:off x="3382128" y="634110"/>
                                    <a:ext cx="346905" cy="209414"/>
                                  </a:xfrm>
                                  <a:prstGeom prst="rect">
                                    <a:avLst/>
                                  </a:prstGeom>
                                </pic:spPr>
                              </pic:pic>
                              <wps:wsp>
                                <wps:cNvPr id="2513" name="文本框 27"/>
                                <wps:cNvSpPr txBox="1"/>
                                <wps:spPr>
                                  <a:xfrm>
                                    <a:off x="3413692" y="657418"/>
                                    <a:ext cx="315595" cy="237490"/>
                                  </a:xfrm>
                                  <a:prstGeom prst="rect">
                                    <a:avLst/>
                                  </a:prstGeom>
                                  <a:noFill/>
                                </wps:spPr>
                                <wps:txbx>
                                  <w:txbxContent>
                                    <w:p w14:paraId="20E0E591" w14:textId="77777777" w:rsidR="007918C9" w:rsidRPr="007A258F" w:rsidRDefault="007918C9" w:rsidP="001E30FB">
                                      <w:pPr>
                                        <w:rPr>
                                          <w:sz w:val="20"/>
                                          <w:szCs w:val="20"/>
                                        </w:rPr>
                                      </w:pPr>
                                      <w:r w:rsidRPr="007A258F">
                                        <w:rPr>
                                          <w:color w:val="000000" w:themeColor="text1"/>
                                          <w:kern w:val="24"/>
                                          <w:sz w:val="20"/>
                                          <w:szCs w:val="20"/>
                                        </w:rPr>
                                        <w:t>T</w:t>
                                      </w:r>
                                    </w:p>
                                  </w:txbxContent>
                                </wps:txbx>
                                <wps:bodyPr wrap="square" rtlCol="0">
                                  <a:spAutoFit/>
                                </wps:bodyPr>
                              </wps:wsp>
                            </wpg:grpSp>
                            <wpg:grpSp>
                              <wpg:cNvPr id="2514" name="Group 2514"/>
                              <wpg:cNvGrpSpPr/>
                              <wpg:grpSpPr>
                                <a:xfrm rot="5400000">
                                  <a:off x="3632179" y="917281"/>
                                  <a:ext cx="314325" cy="346905"/>
                                  <a:chOff x="3618638" y="930821"/>
                                  <a:chExt cx="314325" cy="346905"/>
                                </a:xfrm>
                              </wpg:grpSpPr>
                              <pic:pic xmlns:pic="http://schemas.openxmlformats.org/drawingml/2006/picture">
                                <pic:nvPicPr>
                                  <pic:cNvPr id="2515" name="图片 19"/>
                                  <pic:cNvPicPr>
                                    <a:picLocks noChangeAspect="1"/>
                                  </pic:cNvPicPr>
                                </pic:nvPicPr>
                                <pic:blipFill>
                                  <a:blip r:embed="rId18"/>
                                  <a:stretch>
                                    <a:fillRect/>
                                  </a:stretch>
                                </pic:blipFill>
                                <pic:spPr>
                                  <a:xfrm rot="16200000" flipV="1">
                                    <a:off x="3588433" y="999567"/>
                                    <a:ext cx="346905" cy="209414"/>
                                  </a:xfrm>
                                  <a:prstGeom prst="rect">
                                    <a:avLst/>
                                  </a:prstGeom>
                                </pic:spPr>
                              </pic:pic>
                              <wps:wsp>
                                <wps:cNvPr id="2516" name="文本框 27"/>
                                <wps:cNvSpPr txBox="1"/>
                                <wps:spPr>
                                  <a:xfrm>
                                    <a:off x="3618638" y="1012719"/>
                                    <a:ext cx="314325" cy="237490"/>
                                  </a:xfrm>
                                  <a:prstGeom prst="rect">
                                    <a:avLst/>
                                  </a:prstGeom>
                                  <a:noFill/>
                                </wps:spPr>
                                <wps:txbx>
                                  <w:txbxContent>
                                    <w:p w14:paraId="1EA12B4B"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g:grpSp>
                            <wps:wsp>
                              <wps:cNvPr id="2517" name="Oval 2517"/>
                              <wps:cNvSpPr/>
                              <wps:spPr>
                                <a:xfrm rot="6375246">
                                  <a:off x="1684083" y="583141"/>
                                  <a:ext cx="310244" cy="5123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8" name="Oval 2518"/>
                              <wps:cNvSpPr/>
                              <wps:spPr>
                                <a:xfrm rot="3985854">
                                  <a:off x="855491" y="413689"/>
                                  <a:ext cx="315298" cy="53762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9" name="矩形 14"/>
                              <wps:cNvSpPr/>
                              <wps:spPr>
                                <a:xfrm rot="5400000">
                                  <a:off x="4575380" y="1057151"/>
                                  <a:ext cx="89108" cy="441987"/>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520" name="矩形 14"/>
                              <wps:cNvSpPr/>
                              <wps:spPr>
                                <a:xfrm rot="5400000">
                                  <a:off x="2009433" y="-684601"/>
                                  <a:ext cx="89108" cy="3927906"/>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pic:pic xmlns:pic="http://schemas.openxmlformats.org/drawingml/2006/picture">
                            <pic:nvPicPr>
                              <pic:cNvPr id="2521" name="图片 19"/>
                              <pic:cNvPicPr>
                                <a:picLocks noChangeAspect="1"/>
                              </pic:cNvPicPr>
                            </pic:nvPicPr>
                            <pic:blipFill>
                              <a:blip r:embed="rId18"/>
                              <a:stretch>
                                <a:fillRect/>
                              </a:stretch>
                            </pic:blipFill>
                            <pic:spPr>
                              <a:xfrm flipV="1">
                                <a:off x="3762615" y="156119"/>
                                <a:ext cx="346905" cy="209414"/>
                              </a:xfrm>
                              <a:prstGeom prst="rect">
                                <a:avLst/>
                              </a:prstGeom>
                            </pic:spPr>
                          </pic:pic>
                          <wps:wsp>
                            <wps:cNvPr id="2522" name="文本框 27"/>
                            <wps:cNvSpPr txBox="1"/>
                            <wps:spPr>
                              <a:xfrm rot="5400000">
                                <a:off x="3741661" y="164445"/>
                                <a:ext cx="314960" cy="237490"/>
                              </a:xfrm>
                              <a:prstGeom prst="rect">
                                <a:avLst/>
                              </a:prstGeom>
                              <a:noFill/>
                            </wps:spPr>
                            <wps:txbx>
                              <w:txbxContent>
                                <w:p w14:paraId="7959A31F" w14:textId="77777777" w:rsidR="007918C9" w:rsidRPr="007A258F" w:rsidRDefault="007918C9" w:rsidP="001E30FB">
                                  <w:pPr>
                                    <w:rPr>
                                      <w:sz w:val="20"/>
                                      <w:szCs w:val="20"/>
                                    </w:rPr>
                                  </w:pPr>
                                  <w:r w:rsidRPr="007A258F">
                                    <w:rPr>
                                      <w:color w:val="000000" w:themeColor="text1"/>
                                      <w:kern w:val="24"/>
                                      <w:sz w:val="20"/>
                                      <w:szCs w:val="20"/>
                                    </w:rPr>
                                    <w:t>T</w:t>
                                  </w:r>
                                </w:p>
                              </w:txbxContent>
                            </wps:txbx>
                            <wps:bodyPr wrap="square" rtlCol="0">
                              <a:spAutoFit/>
                            </wps:bodyPr>
                          </wps:wsp>
                        </wpg:grpSp>
                        <wps:wsp>
                          <wps:cNvPr id="2525" name="Straight Arrow Connector 2525"/>
                          <wps:cNvCnPr/>
                          <wps:spPr>
                            <a:xfrm>
                              <a:off x="464905" y="711620"/>
                              <a:ext cx="184452" cy="1519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6" name="Straight Arrow Connector 2526"/>
                          <wps:cNvCnPr>
                            <a:cxnSpLocks/>
                          </wps:cNvCnPr>
                          <wps:spPr>
                            <a:xfrm flipV="1">
                              <a:off x="617305" y="732656"/>
                              <a:ext cx="264107" cy="1313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7" name="文本框 27"/>
                          <wps:cNvSpPr txBox="1"/>
                          <wps:spPr>
                            <a:xfrm rot="7054330">
                              <a:off x="1658676" y="746518"/>
                              <a:ext cx="315595" cy="237490"/>
                            </a:xfrm>
                            <a:prstGeom prst="rect">
                              <a:avLst/>
                            </a:prstGeom>
                            <a:noFill/>
                          </wps:spPr>
                          <wps:txbx>
                            <w:txbxContent>
                              <w:p w14:paraId="5E8120E3"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s:wsp>
                          <wps:cNvPr id="2528" name="文本框 27"/>
                          <wps:cNvSpPr txBox="1"/>
                          <wps:spPr>
                            <a:xfrm rot="5400000">
                              <a:off x="1084883" y="1014367"/>
                              <a:ext cx="314960" cy="237490"/>
                            </a:xfrm>
                            <a:prstGeom prst="rect">
                              <a:avLst/>
                            </a:prstGeom>
                            <a:noFill/>
                          </wps:spPr>
                          <wps:txbx>
                            <w:txbxContent>
                              <w:p w14:paraId="22D24515"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s:wsp>
                          <wps:cNvPr id="2529" name="文本框 27"/>
                          <wps:cNvSpPr txBox="1"/>
                          <wps:spPr>
                            <a:xfrm rot="5400000">
                              <a:off x="1361959" y="176961"/>
                              <a:ext cx="314960" cy="237490"/>
                            </a:xfrm>
                            <a:prstGeom prst="rect">
                              <a:avLst/>
                            </a:prstGeom>
                            <a:noFill/>
                          </wps:spPr>
                          <wps:txbx>
                            <w:txbxContent>
                              <w:p w14:paraId="4B821AB5" w14:textId="77777777" w:rsidR="007918C9" w:rsidRPr="007A258F" w:rsidRDefault="007918C9" w:rsidP="001E30FB">
                                <w:pPr>
                                  <w:rPr>
                                    <w:sz w:val="20"/>
                                    <w:szCs w:val="20"/>
                                  </w:rPr>
                                </w:pPr>
                                <w:r w:rsidRPr="007A258F">
                                  <w:rPr>
                                    <w:color w:val="000000" w:themeColor="text1"/>
                                    <w:kern w:val="24"/>
                                    <w:sz w:val="20"/>
                                    <w:szCs w:val="20"/>
                                  </w:rPr>
                                  <w:t>T</w:t>
                                </w:r>
                              </w:p>
                            </w:txbxContent>
                          </wps:txbx>
                          <wps:bodyPr wrap="square" rtlCol="0">
                            <a:spAutoFit/>
                          </wps:bodyPr>
                        </wps:wsp>
                        <wps:wsp>
                          <wps:cNvPr id="2530" name="文本框 27"/>
                          <wps:cNvSpPr txBox="1"/>
                          <wps:spPr>
                            <a:xfrm rot="5400000">
                              <a:off x="168079" y="973234"/>
                              <a:ext cx="314960" cy="237490"/>
                            </a:xfrm>
                            <a:prstGeom prst="rect">
                              <a:avLst/>
                            </a:prstGeom>
                            <a:noFill/>
                          </wps:spPr>
                          <wps:txbx>
                            <w:txbxContent>
                              <w:p w14:paraId="2506AF28"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s:wsp>
                          <wps:cNvPr id="2531" name="文本框 27"/>
                          <wps:cNvSpPr txBox="1"/>
                          <wps:spPr>
                            <a:xfrm rot="5400000">
                              <a:off x="73708" y="195182"/>
                              <a:ext cx="315595" cy="237490"/>
                            </a:xfrm>
                            <a:prstGeom prst="rect">
                              <a:avLst/>
                            </a:prstGeom>
                            <a:noFill/>
                          </wps:spPr>
                          <wps:txbx>
                            <w:txbxContent>
                              <w:p w14:paraId="764948B6" w14:textId="77777777" w:rsidR="007918C9" w:rsidRPr="007A258F" w:rsidRDefault="007918C9" w:rsidP="001E30FB">
                                <w:pPr>
                                  <w:rPr>
                                    <w:sz w:val="20"/>
                                    <w:szCs w:val="20"/>
                                  </w:rPr>
                                </w:pPr>
                                <w:r w:rsidRPr="007A258F">
                                  <w:rPr>
                                    <w:color w:val="000000" w:themeColor="text1"/>
                                    <w:kern w:val="24"/>
                                    <w:sz w:val="20"/>
                                    <w:szCs w:val="20"/>
                                  </w:rPr>
                                  <w:t>R</w:t>
                                </w:r>
                              </w:p>
                            </w:txbxContent>
                          </wps:txbx>
                          <wps:bodyPr wrap="square" rtlCol="0">
                            <a:spAutoFit/>
                          </wps:bodyPr>
                        </wps:wsp>
                        <wpg:grpSp>
                          <wpg:cNvPr id="2532" name="Group 2532"/>
                          <wpg:cNvGrpSpPr/>
                          <wpg:grpSpPr>
                            <a:xfrm>
                              <a:off x="1065954" y="1589049"/>
                              <a:ext cx="2699680" cy="463291"/>
                              <a:chOff x="1065953" y="1589049"/>
                              <a:chExt cx="3144938" cy="463291"/>
                            </a:xfrm>
                          </wpg:grpSpPr>
                          <wps:wsp>
                            <wps:cNvPr id="2533" name="TextBox 82"/>
                            <wps:cNvSpPr txBox="1"/>
                            <wps:spPr>
                              <a:xfrm>
                                <a:off x="1416531" y="1589049"/>
                                <a:ext cx="2613468" cy="237490"/>
                              </a:xfrm>
                              <a:prstGeom prst="rect">
                                <a:avLst/>
                              </a:prstGeom>
                              <a:noFill/>
                            </wps:spPr>
                            <wps:txbx>
                              <w:txbxContent>
                                <w:p w14:paraId="3CD722FC" w14:textId="77777777" w:rsidR="007918C9" w:rsidRPr="007A258F" w:rsidRDefault="007918C9" w:rsidP="001E30FB">
                                  <w:pPr>
                                    <w:rPr>
                                      <w:sz w:val="20"/>
                                      <w:szCs w:val="20"/>
                                    </w:rPr>
                                  </w:pPr>
                                  <w:r w:rsidRPr="007A258F">
                                    <w:rPr>
                                      <w:color w:val="000000" w:themeColor="text1"/>
                                      <w:kern w:val="24"/>
                                      <w:sz w:val="20"/>
                                      <w:szCs w:val="20"/>
                                    </w:rPr>
                                    <w:t>: HV or CAV    T: through vehicle</w:t>
                                  </w:r>
                                </w:p>
                              </w:txbxContent>
                            </wps:txbx>
                            <wps:bodyPr wrap="square" rtlCol="0">
                              <a:spAutoFit/>
                            </wps:bodyPr>
                          </wps:wsp>
                          <wps:wsp>
                            <wps:cNvPr id="2534" name="TextBox 83"/>
                            <wps:cNvSpPr txBox="1"/>
                            <wps:spPr>
                              <a:xfrm>
                                <a:off x="1411751" y="1813203"/>
                                <a:ext cx="2799140" cy="237490"/>
                              </a:xfrm>
                              <a:prstGeom prst="rect">
                                <a:avLst/>
                              </a:prstGeom>
                              <a:noFill/>
                            </wps:spPr>
                            <wps:txbx>
                              <w:txbxContent>
                                <w:p w14:paraId="5F72711D" w14:textId="77777777" w:rsidR="007918C9" w:rsidRPr="007A258F" w:rsidRDefault="007918C9" w:rsidP="001E30FB">
                                  <w:pPr>
                                    <w:rPr>
                                      <w:sz w:val="20"/>
                                      <w:szCs w:val="20"/>
                                    </w:rPr>
                                  </w:pPr>
                                  <w:r w:rsidRPr="007A258F">
                                    <w:rPr>
                                      <w:color w:val="000000" w:themeColor="text1"/>
                                      <w:kern w:val="24"/>
                                      <w:sz w:val="20"/>
                                      <w:szCs w:val="20"/>
                                    </w:rPr>
                                    <w:t>: CAV               R: right turn vehicle</w:t>
                                  </w:r>
                                </w:p>
                              </w:txbxContent>
                            </wps:txbx>
                            <wps:bodyPr wrap="square" rtlCol="0">
                              <a:spAutoFit/>
                            </wps:bodyPr>
                          </wps:wsp>
                          <pic:pic xmlns:pic="http://schemas.openxmlformats.org/drawingml/2006/picture">
                            <pic:nvPicPr>
                              <pic:cNvPr id="2535" name="图片 19"/>
                              <pic:cNvPicPr>
                                <a:picLocks noChangeAspect="1"/>
                              </pic:cNvPicPr>
                            </pic:nvPicPr>
                            <pic:blipFill>
                              <a:blip r:embed="rId18">
                                <a:biLevel thresh="50000"/>
                              </a:blip>
                              <a:stretch>
                                <a:fillRect/>
                              </a:stretch>
                            </pic:blipFill>
                            <pic:spPr>
                              <a:xfrm flipV="1">
                                <a:off x="1065953" y="1600585"/>
                                <a:ext cx="412205" cy="210015"/>
                              </a:xfrm>
                              <a:prstGeom prst="rect">
                                <a:avLst/>
                              </a:prstGeom>
                            </pic:spPr>
                          </pic:pic>
                          <pic:pic xmlns:pic="http://schemas.openxmlformats.org/drawingml/2006/picture">
                            <pic:nvPicPr>
                              <pic:cNvPr id="2536" name="图片 19"/>
                              <pic:cNvPicPr>
                                <a:picLocks noChangeAspect="1"/>
                              </pic:cNvPicPr>
                            </pic:nvPicPr>
                            <pic:blipFill>
                              <a:blip r:embed="rId18"/>
                              <a:stretch>
                                <a:fillRect/>
                              </a:stretch>
                            </pic:blipFill>
                            <pic:spPr>
                              <a:xfrm flipV="1">
                                <a:off x="1065954" y="1842325"/>
                                <a:ext cx="412203" cy="210015"/>
                              </a:xfrm>
                              <a:prstGeom prst="rect">
                                <a:avLst/>
                              </a:prstGeom>
                            </pic:spPr>
                          </pic:pic>
                        </wpg:grpSp>
                      </wpg:grpSp>
                      <wps:wsp>
                        <wps:cNvPr id="2537" name="Rectangle 2537"/>
                        <wps:cNvSpPr/>
                        <wps:spPr>
                          <a:xfrm>
                            <a:off x="20584" y="20172"/>
                            <a:ext cx="451485" cy="237490"/>
                          </a:xfrm>
                          <a:prstGeom prst="rect">
                            <a:avLst/>
                          </a:prstGeom>
                        </wps:spPr>
                        <wps:txbx>
                          <w:txbxContent>
                            <w:p w14:paraId="5B79526F"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38" name="Rectangle 2538"/>
                        <wps:cNvSpPr/>
                        <wps:spPr>
                          <a:xfrm>
                            <a:off x="1101783" y="677097"/>
                            <a:ext cx="451485" cy="237490"/>
                          </a:xfrm>
                          <a:prstGeom prst="rect">
                            <a:avLst/>
                          </a:prstGeom>
                        </wps:spPr>
                        <wps:txbx>
                          <w:txbxContent>
                            <w:p w14:paraId="4DDB4A92"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59" name="Rectangle 2559"/>
                        <wps:cNvSpPr/>
                        <wps:spPr>
                          <a:xfrm>
                            <a:off x="1679408" y="495174"/>
                            <a:ext cx="451485" cy="237490"/>
                          </a:xfrm>
                          <a:prstGeom prst="rect">
                            <a:avLst/>
                          </a:prstGeom>
                        </wps:spPr>
                        <wps:txbx>
                          <w:txbxContent>
                            <w:p w14:paraId="095C1D59"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60" name="Rectangle 2560"/>
                        <wps:cNvSpPr/>
                        <wps:spPr>
                          <a:xfrm>
                            <a:off x="2443496" y="436771"/>
                            <a:ext cx="451485" cy="237490"/>
                          </a:xfrm>
                          <a:prstGeom prst="rect">
                            <a:avLst/>
                          </a:prstGeom>
                        </wps:spPr>
                        <wps:txbx>
                          <w:txbxContent>
                            <w:p w14:paraId="678E1DAA"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61" name="Rectangle 2561"/>
                        <wps:cNvSpPr/>
                        <wps:spPr>
                          <a:xfrm>
                            <a:off x="3549040" y="815929"/>
                            <a:ext cx="455295" cy="237490"/>
                          </a:xfrm>
                          <a:prstGeom prst="rect">
                            <a:avLst/>
                          </a:prstGeom>
                        </wps:spPr>
                        <wps:txbx>
                          <w:txbxContent>
                            <w:p w14:paraId="43077906"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square">
                          <a:spAutoFit/>
                        </wps:bodyPr>
                      </wps:wsp>
                      <wps:wsp>
                        <wps:cNvPr id="2562" name="Rectangle 2562"/>
                        <wps:cNvSpPr/>
                        <wps:spPr>
                          <a:xfrm>
                            <a:off x="3702233" y="0"/>
                            <a:ext cx="451485" cy="237490"/>
                          </a:xfrm>
                          <a:prstGeom prst="rect">
                            <a:avLst/>
                          </a:prstGeom>
                        </wps:spPr>
                        <wps:txbx>
                          <w:txbxContent>
                            <w:p w14:paraId="2F8343E9"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63" name="Rectangle 2563"/>
                        <wps:cNvSpPr/>
                        <wps:spPr>
                          <a:xfrm>
                            <a:off x="0" y="696073"/>
                            <a:ext cx="451485" cy="237490"/>
                          </a:xfrm>
                          <a:prstGeom prst="rect">
                            <a:avLst/>
                          </a:prstGeom>
                        </wps:spPr>
                        <wps:txbx>
                          <w:txbxContent>
                            <w:p w14:paraId="4C579AC1" w14:textId="77777777" w:rsidR="007918C9" w:rsidRPr="007A258F" w:rsidRDefault="007918C9" w:rsidP="001E30FB">
                              <w:pPr>
                                <w:rPr>
                                  <w:sz w:val="20"/>
                                  <w:szCs w:val="20"/>
                                </w:rPr>
                              </w:pPr>
                              <w:r w:rsidRPr="007A258F">
                                <w:rPr>
                                  <w:color w:val="000000" w:themeColor="text1"/>
                                  <w:kern w:val="24"/>
                                  <w:sz w:val="20"/>
                                  <w:szCs w:val="20"/>
                                </w:rPr>
                                <w:t>CAV</w:t>
                              </w:r>
                            </w:p>
                          </w:txbxContent>
                        </wps:txbx>
                        <wps:bodyPr wrap="none">
                          <a:spAutoFit/>
                        </wps:bodyPr>
                      </wps:wsp>
                      <wps:wsp>
                        <wps:cNvPr id="2564" name="Rectangle 2564"/>
                        <wps:cNvSpPr/>
                        <wps:spPr>
                          <a:xfrm>
                            <a:off x="1385549" y="11872"/>
                            <a:ext cx="366395" cy="237490"/>
                          </a:xfrm>
                          <a:prstGeom prst="rect">
                            <a:avLst/>
                          </a:prstGeom>
                        </wps:spPr>
                        <wps:txbx>
                          <w:txbxContent>
                            <w:p w14:paraId="0D087362" w14:textId="77777777" w:rsidR="007918C9" w:rsidRPr="007A258F" w:rsidRDefault="007918C9" w:rsidP="001E30FB">
                              <w:pPr>
                                <w:rPr>
                                  <w:sz w:val="20"/>
                                  <w:szCs w:val="20"/>
                                </w:rPr>
                              </w:pPr>
                              <w:r w:rsidRPr="007A258F">
                                <w:rPr>
                                  <w:color w:val="000000" w:themeColor="text1"/>
                                  <w:kern w:val="24"/>
                                  <w:sz w:val="20"/>
                                  <w:szCs w:val="20"/>
                                </w:rPr>
                                <w:t>HV</w:t>
                              </w:r>
                            </w:p>
                          </w:txbxContent>
                        </wps:txbx>
                        <wps:bodyPr wrap="none">
                          <a:spAutoFit/>
                        </wps:bodyPr>
                      </wps:wsp>
                      <wps:wsp>
                        <wps:cNvPr id="2566" name="Rectangle 2566"/>
                        <wps:cNvSpPr/>
                        <wps:spPr>
                          <a:xfrm>
                            <a:off x="1060953" y="845092"/>
                            <a:ext cx="366395" cy="237490"/>
                          </a:xfrm>
                          <a:prstGeom prst="rect">
                            <a:avLst/>
                          </a:prstGeom>
                        </wps:spPr>
                        <wps:txbx>
                          <w:txbxContent>
                            <w:p w14:paraId="6ECBF90F" w14:textId="77777777" w:rsidR="007918C9" w:rsidRPr="007A258F" w:rsidRDefault="007918C9" w:rsidP="001E30FB">
                              <w:pPr>
                                <w:rPr>
                                  <w:sz w:val="20"/>
                                  <w:szCs w:val="20"/>
                                </w:rPr>
                              </w:pPr>
                              <w:r w:rsidRPr="007A258F">
                                <w:rPr>
                                  <w:color w:val="000000" w:themeColor="text1"/>
                                  <w:kern w:val="24"/>
                                  <w:sz w:val="20"/>
                                  <w:szCs w:val="20"/>
                                </w:rPr>
                                <w:t>HV</w:t>
                              </w:r>
                            </w:p>
                          </w:txbxContent>
                        </wps:txbx>
                        <wps:bodyPr wrap="none">
                          <a:spAutoFit/>
                        </wps:bodyPr>
                      </wps:wsp>
                      <wps:wsp>
                        <wps:cNvPr id="2591" name="Rectangle 2591"/>
                        <wps:cNvSpPr/>
                        <wps:spPr>
                          <a:xfrm>
                            <a:off x="141372" y="1087638"/>
                            <a:ext cx="366395" cy="237490"/>
                          </a:xfrm>
                          <a:prstGeom prst="rect">
                            <a:avLst/>
                          </a:prstGeom>
                        </wps:spPr>
                        <wps:txbx>
                          <w:txbxContent>
                            <w:p w14:paraId="71C54AC3" w14:textId="77777777" w:rsidR="007918C9" w:rsidRPr="007A258F" w:rsidRDefault="007918C9" w:rsidP="001E30FB">
                              <w:pPr>
                                <w:rPr>
                                  <w:sz w:val="20"/>
                                  <w:szCs w:val="20"/>
                                </w:rPr>
                              </w:pPr>
                              <w:r w:rsidRPr="007A258F">
                                <w:rPr>
                                  <w:color w:val="000000" w:themeColor="text1"/>
                                  <w:kern w:val="24"/>
                                  <w:sz w:val="20"/>
                                  <w:szCs w:val="20"/>
                                </w:rPr>
                                <w:t>HV</w:t>
                              </w:r>
                            </w:p>
                          </w:txbxContent>
                        </wps:txbx>
                        <wps:bodyPr wrap="none">
                          <a:spAutoFit/>
                        </wps:bodyPr>
                      </wps:wsp>
                      <wps:wsp>
                        <wps:cNvPr id="2619" name="Rectangle 2619"/>
                        <wps:cNvSpPr/>
                        <wps:spPr>
                          <a:xfrm>
                            <a:off x="3397587" y="433426"/>
                            <a:ext cx="366395" cy="237490"/>
                          </a:xfrm>
                          <a:prstGeom prst="rect">
                            <a:avLst/>
                          </a:prstGeom>
                        </wps:spPr>
                        <wps:txbx>
                          <w:txbxContent>
                            <w:p w14:paraId="60AA4DDF" w14:textId="77777777" w:rsidR="007918C9" w:rsidRPr="007A258F" w:rsidRDefault="007918C9" w:rsidP="001E30FB">
                              <w:pPr>
                                <w:rPr>
                                  <w:sz w:val="20"/>
                                  <w:szCs w:val="20"/>
                                </w:rPr>
                              </w:pPr>
                              <w:r w:rsidRPr="007A258F">
                                <w:rPr>
                                  <w:color w:val="000000" w:themeColor="text1"/>
                                  <w:kern w:val="24"/>
                                  <w:sz w:val="20"/>
                                  <w:szCs w:val="20"/>
                                </w:rPr>
                                <w:t>HV</w:t>
                              </w:r>
                            </w:p>
                          </w:txbxContent>
                        </wps:txbx>
                        <wps:bodyPr wrap="none">
                          <a:spAutoFit/>
                        </wps:bodyPr>
                      </wps:wsp>
                    </wpg:wgp>
                  </a:graphicData>
                </a:graphic>
              </wp:inline>
            </w:drawing>
          </mc:Choice>
          <mc:Fallback>
            <w:pict>
              <v:group w14:anchorId="0432F5D2" id="Group 4" o:spid="_x0000_s1029" style="width:381.2pt;height:165.15pt;mso-position-horizontal-relative:char;mso-position-vertical-relative:line" coordsize="48409,2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">
                <v:group id="Group 2037" o:spid="_x0000_s1030" style="position:absolute;left:849;top:53;width:47560;height:20923" coordorigin="849,53" coordsize="47559,2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">
                  <v:group id="Group 2038" o:spid="_x0000_s1031" style="position:absolute;left:849;top:53;width:47560;height:20923" coordorigin="849,53" coordsize="47559,2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">
                    <v:group id="Group 2039" o:spid="_x0000_s1032" style="position:absolute;left:849;top:53;width:47560;height:20923" coordorigin="849,53" coordsize="47559,2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">
                      <v:rect id="矩形 17" o:spid="_x0000_s1033" style="position:absolute;left:24991;top:615;width:624;height:82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" fillcolor="black [3213]" strokecolor="white [3212]" strokeweight=".5pt"/>
                      <v:rect id="矩形 17" o:spid="_x0000_s1034" style="position:absolute;left:41033;top:352;width:624;height:82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" fillcolor="black [3213]" strokecolor="white [3212]" strokeweight=".5pt"/>
                      <v:rect id="矩形 14" o:spid="_x0000_s1035" style="position:absolute;left:23921;top:-23019;width:891;height:470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" fillcolor="#ffc000" strokecolor="#4472c4 [3204]" strokeweight=".5pt"/>
                      <v:rect id="矩形 17" o:spid="_x0000_s1036" style="position:absolute;left:7864;top:614;width:623;height:82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" fillcolor="black [3213]" strokecolor="white [3212]" strokeweight=".5pt"/>
                      <v:rect id="矩形 17" o:spid="_x0000_s1037" style="position:absolute;left:24930;top:4664;width:624;height:82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" fillcolor="black [3213]" strokecolor="white [3212]" strokeweight=".5pt"/>
                      <v:rect id="矩形 17" o:spid="_x0000_s1038" style="position:absolute;left:41694;top:4400;width:623;height:82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" fillcolor="black [3213]" strokecolor="white [3212]" strokeweight=".5pt"/>
                      <v:rect id="矩形 17" o:spid="_x0000_s1039" style="position:absolute;left:7864;top:4661;width:624;height:82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" fillcolor="black [3213]" strokecolor="white [3212]" strokeweight=".5pt"/>
                      <v:rect id="矩形 14" o:spid="_x0000_s1040" style="position:absolute;left:40923;top:12091;width:891;height:4420;rotation:88502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" fillcolor="#ffc000" strokecolor="#4472c4 [3204]" strokeweight=".5pt"/>
                      <v:rect id="矩形 14" o:spid="_x0000_s1041" style="position:absolute;left:45442;top:12033;width:891;height:4420;rotation:8787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" fillcolor="#ffc000" strokecolor="#4472c4 [3204]" strokeweight=".5pt"/>
                      <v:shape id="图片 19" o:spid="_x0000_s1042" type="#_x0000_t75" style="position:absolute;left:13858;top:1641;width:3461;height:21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">
                        <v:imagedata r:id="rId19" o:title="" grayscale="t" bilevel="t"/>
                        <v:path arrowok="t"/>
                      </v:shape>
                      <v:group id="Group 2498" o:spid="_x0000_s1043" style="position:absolute;left:8974;top:5331;width:3156;height:3469;rotation:4734898fd" coordorigin="8833,5525" coordsize="3155,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">
                        <v:shape id="图片 19" o:spid="_x0000_s1044" type="#_x0000_t75" style="position:absolute;left:8394;top:6212;width:3469;height:2095;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">
                          <v:imagedata r:id="rId19" o:title=""/>
                          <v:path arrowok="t"/>
                        </v:shape>
                        <v:shape id="文本框 27" o:spid="_x0000_s1045" type="#_x0000_t202" style="position:absolute;left:8833;top:6539;width:315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" filled="f" stroked="f">
                          <v:textbox style="mso-fit-shape-to-text:t">
                            <w:txbxContent>
                              <w:p w14:paraId="45DCCBDE" w14:textId="77777777" w:rsidR="007918C9" w:rsidRPr="007A258F" w:rsidRDefault="007918C9" w:rsidP="001E30FB">
                                <w:pPr>
                                  <w:rPr>
                                    <w:sz w:val="20"/>
                                    <w:szCs w:val="20"/>
                                  </w:rPr>
                                </w:pPr>
                                <w:r w:rsidRPr="007A258F">
                                  <w:rPr>
                                    <w:color w:val="000000" w:themeColor="text1"/>
                                    <w:kern w:val="24"/>
                                    <w:sz w:val="20"/>
                                    <w:szCs w:val="20"/>
                                  </w:rPr>
                                  <w:t>T</w:t>
                                </w:r>
                              </w:p>
                            </w:txbxContent>
                          </v:textbox>
                        </v:shape>
                      </v:group>
                      <v:shape id="图片 19" o:spid="_x0000_s1046" type="#_x0000_t75" style="position:absolute;left:908;top:1844;width:3461;height:21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">
                        <v:imagedata r:id="rId19" o:title=""/>
                        <v:path arrowok="t"/>
                      </v:shape>
                      <v:shape id="图片 19" o:spid="_x0000_s1047" type="#_x0000_t75" style="position:absolute;left:16745;top:7417;width:3461;height:2100;rotation:-1682552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">
                        <v:imagedata r:id="rId19" o:title=""/>
                        <v:path arrowok="t"/>
                      </v:shape>
                      <v:group id="Group 2503" o:spid="_x0000_s1048" style="position:absolute;left:25308;top:5497;width:3156;height:3469;rotation:90" coordorigin="25108,5697" coordsize="3155,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">
                        <v:shape id="图片 19" o:spid="_x0000_s1049" type="#_x0000_t75" style="position:absolute;left:24748;top:6385;width:3469;height:209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">
                          <v:imagedata r:id="rId19" o:title=""/>
                          <v:path arrowok="t"/>
                        </v:shape>
                        <v:shape id="文本框 27" o:spid="_x0000_s1050" type="#_x0000_t202" style="position:absolute;left:25108;top:6504;width:3156;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" filled="f" stroked="f">
                          <v:textbox style="mso-fit-shape-to-text:t">
                            <w:txbxContent>
                              <w:p w14:paraId="10D201B0" w14:textId="77777777" w:rsidR="007918C9" w:rsidRPr="007A258F" w:rsidRDefault="007918C9" w:rsidP="001E30FB">
                                <w:pPr>
                                  <w:rPr>
                                    <w:sz w:val="20"/>
                                    <w:szCs w:val="20"/>
                                  </w:rPr>
                                </w:pPr>
                                <w:r w:rsidRPr="007A258F">
                                  <w:rPr>
                                    <w:color w:val="000000" w:themeColor="text1"/>
                                    <w:kern w:val="24"/>
                                    <w:sz w:val="20"/>
                                    <w:szCs w:val="20"/>
                                  </w:rPr>
                                  <w:t>R</w:t>
                                </w:r>
                              </w:p>
                            </w:txbxContent>
                          </v:textbox>
                        </v:shape>
                      </v:group>
                      <v:shape id="图片 19" o:spid="_x0000_s1051" type="#_x0000_t75" style="position:absolute;left:10874;top:10055;width:3461;height:21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">
                        <v:imagedata r:id="rId19" o:title="" grayscale="t" bilevel="t"/>
                        <v:path arrowok="t"/>
                      </v:shape>
                      <v:line id="Straight Connector 2507" o:spid="_x0000_s1052" style="position:absolute;rotation:90;visibility:visible;mso-wrap-style:square" from="-105,10960" to="19927,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" strokecolor="black [3200]" strokeweight=".5pt">
                        <v:stroke dashstyle="longDash" joinstyle="miter"/>
                        <o:lock v:ext="edit" shapetype="f"/>
                      </v:line>
                      <v:shapetype id="_x0000_t32" coordsize="21600,21600" o:spt="32" o:oned="t" path="m,l21600,21600e" filled="f">
                        <v:path arrowok="t" fillok="f" o:connecttype="none"/>
                        <o:lock v:ext="edit" shapetype="t"/>
                      </v:shapetype>
                      <v:shape id="Straight Arrow Connector 2508" o:spid="_x0000_s1053" type="#_x0000_t32" style="position:absolute;left:24609;top:625;width:0;height:29396;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" strokecolor="black [3200]" strokeweight=".5pt">
                        <v:stroke endarrow="block" joinstyle="miter"/>
                        <o:lock v:ext="edit" shapetype="f"/>
                      </v:shape>
                      <v:shape id="图片 19" o:spid="_x0000_s1054" type="#_x0000_t75" style="position:absolute;left:1795;top:9749;width:3462;height:21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">
                        <v:imagedata r:id="rId19" o:title="" grayscale="t" bilevel="t"/>
                        <v:path arrowok="t"/>
                      </v:shape>
                      <v:shape id="TextBox 66" o:spid="_x0000_s1055" type="#_x0000_t202" style="position:absolute;left:12926;top:13121;width:2513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" filled="f" stroked="f">
                        <v:textbox style="mso-fit-shape-to-text:t">
                          <w:txbxContent>
                            <w:p w14:paraId="4C1C7855" w14:textId="77777777" w:rsidR="007918C9" w:rsidRPr="007A258F" w:rsidRDefault="007918C9" w:rsidP="001E30FB">
                              <w:pPr>
                                <w:rPr>
                                  <w:sz w:val="20"/>
                                  <w:szCs w:val="20"/>
                                </w:rPr>
                              </w:pPr>
                              <w:r w:rsidRPr="007A258F">
                                <w:rPr>
                                  <w:color w:val="000000" w:themeColor="text1"/>
                                  <w:kern w:val="24"/>
                                  <w:sz w:val="20"/>
                                  <w:szCs w:val="20"/>
                                </w:rPr>
                                <w:t>Mandatory LC zone for R turn traffic</w:t>
                              </w:r>
                            </w:p>
                          </w:txbxContent>
                        </v:textbox>
                      </v:shape>
                      <v:group id="Group 2511" o:spid="_x0000_s1056" style="position:absolute;left:34463;top:5327;width:3156;height:3469;rotation:90" coordorigin="34136,5653" coordsize="3155,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">
                        <v:shape id="图片 19" o:spid="_x0000_s1057" type="#_x0000_t75" style="position:absolute;left:33820;top:6341;width:3469;height:209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">
                          <v:imagedata r:id="rId19" o:title="" grayscale="t" bilevel="t"/>
                          <v:path arrowok="t"/>
                        </v:shape>
                        <v:shape id="文本框 27" o:spid="_x0000_s1058" type="#_x0000_t202" style="position:absolute;left:34136;top:6574;width:315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" filled="f" stroked="f">
                          <v:textbox style="mso-fit-shape-to-text:t">
                            <w:txbxContent>
                              <w:p w14:paraId="20E0E591" w14:textId="77777777" w:rsidR="007918C9" w:rsidRPr="007A258F" w:rsidRDefault="007918C9" w:rsidP="001E30FB">
                                <w:pPr>
                                  <w:rPr>
                                    <w:sz w:val="20"/>
                                    <w:szCs w:val="20"/>
                                  </w:rPr>
                                </w:pPr>
                                <w:r w:rsidRPr="007A258F">
                                  <w:rPr>
                                    <w:color w:val="000000" w:themeColor="text1"/>
                                    <w:kern w:val="24"/>
                                    <w:sz w:val="20"/>
                                    <w:szCs w:val="20"/>
                                  </w:rPr>
                                  <w:t>T</w:t>
                                </w:r>
                              </w:p>
                            </w:txbxContent>
                          </v:textbox>
                        </v:shape>
                      </v:group>
                      <v:group id="Group 2514" o:spid="_x0000_s1059" style="position:absolute;left:36321;top:9172;width:3143;height:3469;rotation:90" coordorigin="36186,9308" coordsize="3143,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">
                        <v:shape id="图片 19" o:spid="_x0000_s1060" type="#_x0000_t75" style="position:absolute;left:35883;top:9996;width:3469;height:209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">
                          <v:imagedata r:id="rId19" o:title=""/>
                          <v:path arrowok="t"/>
                        </v:shape>
                        <v:shape id="文本框 27" o:spid="_x0000_s1061" type="#_x0000_t202" style="position:absolute;left:36186;top:10127;width:31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" filled="f" stroked="f">
                          <v:textbox style="mso-fit-shape-to-text:t">
                            <w:txbxContent>
                              <w:p w14:paraId="1EA12B4B" w14:textId="77777777" w:rsidR="007918C9" w:rsidRPr="007A258F" w:rsidRDefault="007918C9" w:rsidP="001E30FB">
                                <w:pPr>
                                  <w:rPr>
                                    <w:sz w:val="20"/>
                                    <w:szCs w:val="20"/>
                                  </w:rPr>
                                </w:pPr>
                                <w:r w:rsidRPr="007A258F">
                                  <w:rPr>
                                    <w:color w:val="000000" w:themeColor="text1"/>
                                    <w:kern w:val="24"/>
                                    <w:sz w:val="20"/>
                                    <w:szCs w:val="20"/>
                                  </w:rPr>
                                  <w:t>R</w:t>
                                </w:r>
                              </w:p>
                            </w:txbxContent>
                          </v:textbox>
                        </v:shape>
                      </v:group>
                      <v:oval id="Oval 2517" o:spid="_x0000_s1062" style="position:absolute;left:16841;top:5831;width:3102;height:5124;rotation:69634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" filled="f" strokecolor="red" strokeweight="1pt">
                        <v:stroke joinstyle="miter"/>
                      </v:oval>
                      <v:oval id="Oval 2518" o:spid="_x0000_s1063" style="position:absolute;left:8554;top:4137;width:3153;height:5376;rotation:43536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" filled="f" strokecolor="red" strokeweight="1pt">
                        <v:stroke dashstyle="dash" joinstyle="miter"/>
                      </v:oval>
                      <v:rect id="矩形 14" o:spid="_x0000_s1064" style="position:absolute;left:45753;top:10571;width:891;height:44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" fillcolor="#ffc000" strokecolor="#4472c4 [3204]" strokeweight=".5pt"/>
                      <v:rect id="矩形 14" o:spid="_x0000_s1065" style="position:absolute;left:20094;top:-6847;width:892;height:392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" fillcolor="#ffc000" strokecolor="#4472c4 [3204]" strokeweight=".5pt"/>
                    </v:group>
                    <v:shape id="图片 19" o:spid="_x0000_s1066" type="#_x0000_t75" style="position:absolute;left:37626;top:1561;width:3469;height:209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">
                      <v:imagedata r:id="rId19" o:title=""/>
                      <v:path arrowok="t"/>
                    </v:shape>
                    <v:shape id="文本框 27" o:spid="_x0000_s1067" type="#_x0000_t202" style="position:absolute;left:37416;top:1644;width:3149;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" filled="f" stroked="f">
                      <v:textbox style="mso-fit-shape-to-text:t">
                        <w:txbxContent>
                          <w:p w14:paraId="7959A31F" w14:textId="77777777" w:rsidR="007918C9" w:rsidRPr="007A258F" w:rsidRDefault="007918C9" w:rsidP="001E30FB">
                            <w:pPr>
                              <w:rPr>
                                <w:sz w:val="20"/>
                                <w:szCs w:val="20"/>
                              </w:rPr>
                            </w:pPr>
                            <w:r w:rsidRPr="007A258F">
                              <w:rPr>
                                <w:color w:val="000000" w:themeColor="text1"/>
                                <w:kern w:val="24"/>
                                <w:sz w:val="20"/>
                                <w:szCs w:val="20"/>
                              </w:rPr>
                              <w:t>T</w:t>
                            </w:r>
                          </w:p>
                        </w:txbxContent>
                      </v:textbox>
                    </v:shape>
                  </v:group>
                  <v:shape id="Straight Arrow Connector 2525" o:spid="_x0000_s1068" type="#_x0000_t32" style="position:absolute;left:4649;top:7116;width:1844;height:1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" strokecolor="red" strokeweight=".5pt">
                    <v:stroke endarrow="block" joinstyle="miter"/>
                  </v:shape>
                  <v:shape id="Straight Arrow Connector 2526" o:spid="_x0000_s1069" type="#_x0000_t32" style="position:absolute;left:6173;top:7326;width:2641;height:13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" strokecolor="red" strokeweight=".5pt">
                    <v:stroke endarrow="block" joinstyle="miter"/>
                    <o:lock v:ext="edit" shapetype="f"/>
                  </v:shape>
                  <v:shape id="文本框 27" o:spid="_x0000_s1070" type="#_x0000_t202" style="position:absolute;left:16587;top:7464;width:3156;height:2375;rotation:77052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" filled="f" stroked="f">
                    <v:textbox style="mso-fit-shape-to-text:t">
                      <w:txbxContent>
                        <w:p w14:paraId="5E8120E3" w14:textId="77777777" w:rsidR="007918C9" w:rsidRPr="007A258F" w:rsidRDefault="007918C9" w:rsidP="001E30FB">
                          <w:pPr>
                            <w:rPr>
                              <w:sz w:val="20"/>
                              <w:szCs w:val="20"/>
                            </w:rPr>
                          </w:pPr>
                          <w:r w:rsidRPr="007A258F">
                            <w:rPr>
                              <w:color w:val="000000" w:themeColor="text1"/>
                              <w:kern w:val="24"/>
                              <w:sz w:val="20"/>
                              <w:szCs w:val="20"/>
                            </w:rPr>
                            <w:t>R</w:t>
                          </w:r>
                        </w:p>
                      </w:txbxContent>
                    </v:textbox>
                  </v:shape>
                  <v:shape id="文本框 27" o:spid="_x0000_s1071" type="#_x0000_t202" style="position:absolute;left:10849;top:10143;width:3149;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" filled="f" stroked="f">
                    <v:textbox style="mso-fit-shape-to-text:t">
                      <w:txbxContent>
                        <w:p w14:paraId="22D24515" w14:textId="77777777" w:rsidR="007918C9" w:rsidRPr="007A258F" w:rsidRDefault="007918C9" w:rsidP="001E30FB">
                          <w:pPr>
                            <w:rPr>
                              <w:sz w:val="20"/>
                              <w:szCs w:val="20"/>
                            </w:rPr>
                          </w:pPr>
                          <w:r w:rsidRPr="007A258F">
                            <w:rPr>
                              <w:color w:val="000000" w:themeColor="text1"/>
                              <w:kern w:val="24"/>
                              <w:sz w:val="20"/>
                              <w:szCs w:val="20"/>
                            </w:rPr>
                            <w:t>R</w:t>
                          </w:r>
                        </w:p>
                      </w:txbxContent>
                    </v:textbox>
                  </v:shape>
                  <v:shape id="文本框 27" o:spid="_x0000_s1072" type="#_x0000_t202" style="position:absolute;left:13619;top:1769;width:3149;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" filled="f" stroked="f">
                    <v:textbox style="mso-fit-shape-to-text:t">
                      <w:txbxContent>
                        <w:p w14:paraId="4B821AB5" w14:textId="77777777" w:rsidR="007918C9" w:rsidRPr="007A258F" w:rsidRDefault="007918C9" w:rsidP="001E30FB">
                          <w:pPr>
                            <w:rPr>
                              <w:sz w:val="20"/>
                              <w:szCs w:val="20"/>
                            </w:rPr>
                          </w:pPr>
                          <w:r w:rsidRPr="007A258F">
                            <w:rPr>
                              <w:color w:val="000000" w:themeColor="text1"/>
                              <w:kern w:val="24"/>
                              <w:sz w:val="20"/>
                              <w:szCs w:val="20"/>
                            </w:rPr>
                            <w:t>T</w:t>
                          </w:r>
                        </w:p>
                      </w:txbxContent>
                    </v:textbox>
                  </v:shape>
                  <v:shape id="文本框 27" o:spid="_x0000_s1073" type="#_x0000_t202" style="position:absolute;left:1681;top:9731;width:3150;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" filled="f" stroked="f">
                    <v:textbox style="mso-fit-shape-to-text:t">
                      <w:txbxContent>
                        <w:p w14:paraId="2506AF28" w14:textId="77777777" w:rsidR="007918C9" w:rsidRPr="007A258F" w:rsidRDefault="007918C9" w:rsidP="001E30FB">
                          <w:pPr>
                            <w:rPr>
                              <w:sz w:val="20"/>
                              <w:szCs w:val="20"/>
                            </w:rPr>
                          </w:pPr>
                          <w:r w:rsidRPr="007A258F">
                            <w:rPr>
                              <w:color w:val="000000" w:themeColor="text1"/>
                              <w:kern w:val="24"/>
                              <w:sz w:val="20"/>
                              <w:szCs w:val="20"/>
                            </w:rPr>
                            <w:t>R</w:t>
                          </w:r>
                        </w:p>
                      </w:txbxContent>
                    </v:textbox>
                  </v:shape>
                  <v:shape id="文本框 27" o:spid="_x0000_s1074" type="#_x0000_t202" style="position:absolute;left:737;top:1951;width:3156;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" filled="f" stroked="f">
                    <v:textbox style="mso-fit-shape-to-text:t">
                      <w:txbxContent>
                        <w:p w14:paraId="764948B6" w14:textId="77777777" w:rsidR="007918C9" w:rsidRPr="007A258F" w:rsidRDefault="007918C9" w:rsidP="001E30FB">
                          <w:pPr>
                            <w:rPr>
                              <w:sz w:val="20"/>
                              <w:szCs w:val="20"/>
                            </w:rPr>
                          </w:pPr>
                          <w:r w:rsidRPr="007A258F">
                            <w:rPr>
                              <w:color w:val="000000" w:themeColor="text1"/>
                              <w:kern w:val="24"/>
                              <w:sz w:val="20"/>
                              <w:szCs w:val="20"/>
                            </w:rPr>
                            <w:t>R</w:t>
                          </w:r>
                        </w:p>
                      </w:txbxContent>
                    </v:textbox>
                  </v:shape>
                  <v:group id="Group 2532" o:spid="_x0000_s1075" style="position:absolute;left:10659;top:15890;width:26997;height:4633" coordorigin="10659,15890" coordsize="31449,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">
                    <v:shape id="TextBox 82" o:spid="_x0000_s1076" type="#_x0000_t202" style="position:absolute;left:14165;top:15890;width:2613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" filled="f" stroked="f">
                      <v:textbox style="mso-fit-shape-to-text:t">
                        <w:txbxContent>
                          <w:p w14:paraId="3CD722FC" w14:textId="77777777" w:rsidR="007918C9" w:rsidRPr="007A258F" w:rsidRDefault="007918C9" w:rsidP="001E30FB">
                            <w:pPr>
                              <w:rPr>
                                <w:sz w:val="20"/>
                                <w:szCs w:val="20"/>
                              </w:rPr>
                            </w:pPr>
                            <w:r w:rsidRPr="007A258F">
                              <w:rPr>
                                <w:color w:val="000000" w:themeColor="text1"/>
                                <w:kern w:val="24"/>
                                <w:sz w:val="20"/>
                                <w:szCs w:val="20"/>
                              </w:rPr>
                              <w:t>: HV or CAV    T: through vehicle</w:t>
                            </w:r>
                          </w:p>
                        </w:txbxContent>
                      </v:textbox>
                    </v:shape>
                    <v:shape id="TextBox 83" o:spid="_x0000_s1077" type="#_x0000_t202" style="position:absolute;left:14117;top:18132;width:2799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" filled="f" stroked="f">
                      <v:textbox style="mso-fit-shape-to-text:t">
                        <w:txbxContent>
                          <w:p w14:paraId="5F72711D" w14:textId="77777777" w:rsidR="007918C9" w:rsidRPr="007A258F" w:rsidRDefault="007918C9" w:rsidP="001E30FB">
                            <w:pPr>
                              <w:rPr>
                                <w:sz w:val="20"/>
                                <w:szCs w:val="20"/>
                              </w:rPr>
                            </w:pPr>
                            <w:r w:rsidRPr="007A258F">
                              <w:rPr>
                                <w:color w:val="000000" w:themeColor="text1"/>
                                <w:kern w:val="24"/>
                                <w:sz w:val="20"/>
                                <w:szCs w:val="20"/>
                              </w:rPr>
                              <w:t>: CAV               R: right turn vehicle</w:t>
                            </w:r>
                          </w:p>
                        </w:txbxContent>
                      </v:textbox>
                    </v:shape>
                    <v:shape id="图片 19" o:spid="_x0000_s1078" type="#_x0000_t75" style="position:absolute;left:10659;top:16005;width:4122;height:210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">
                      <v:imagedata r:id="rId19" o:title="" grayscale="t" bilevel="t"/>
                      <v:path arrowok="t"/>
                    </v:shape>
                    <v:shape id="图片 19" o:spid="_x0000_s1079" type="#_x0000_t75" style="position:absolute;left:10659;top:18423;width:4122;height:210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">
                      <v:imagedata r:id="rId19" o:title=""/>
                      <v:path arrowok="t"/>
                    </v:shape>
                  </v:group>
                </v:group>
                <v:rect id="Rectangle 2537" o:spid="_x0000_s1080" style="position:absolute;left:205;top:201;width:4515;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" filled="f" stroked="f">
                  <v:textbox style="mso-fit-shape-to-text:t">
                    <w:txbxContent>
                      <w:p w14:paraId="5B79526F"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38" o:spid="_x0000_s1081" style="position:absolute;left:11017;top:6770;width:4515;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" filled="f" stroked="f">
                  <v:textbox style="mso-fit-shape-to-text:t">
                    <w:txbxContent>
                      <w:p w14:paraId="4DDB4A92"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59" o:spid="_x0000_s1082" style="position:absolute;left:16794;top:4951;width:451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" filled="f" stroked="f">
                  <v:textbox style="mso-fit-shape-to-text:t">
                    <w:txbxContent>
                      <w:p w14:paraId="095C1D59"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60" o:spid="_x0000_s1083" style="position:absolute;left:24434;top:4367;width:4515;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" filled="f" stroked="f">
                  <v:textbox style="mso-fit-shape-to-text:t">
                    <w:txbxContent>
                      <w:p w14:paraId="678E1DAA"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61" o:spid="_x0000_s1084" style="position:absolute;left:35490;top:8159;width:455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" filled="f" stroked="f">
                  <v:textbox style="mso-fit-shape-to-text:t">
                    <w:txbxContent>
                      <w:p w14:paraId="43077906"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62" o:spid="_x0000_s1085" style="position:absolute;left:37022;width:4515;height:23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" filled="f" stroked="f">
                  <v:textbox style="mso-fit-shape-to-text:t">
                    <w:txbxContent>
                      <w:p w14:paraId="2F8343E9"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63" o:spid="_x0000_s1086" style="position:absolute;top:6960;width:451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" filled="f" stroked="f">
                  <v:textbox style="mso-fit-shape-to-text:t">
                    <w:txbxContent>
                      <w:p w14:paraId="4C579AC1" w14:textId="77777777" w:rsidR="007918C9" w:rsidRPr="007A258F" w:rsidRDefault="007918C9" w:rsidP="001E30FB">
                        <w:pPr>
                          <w:rPr>
                            <w:sz w:val="20"/>
                            <w:szCs w:val="20"/>
                          </w:rPr>
                        </w:pPr>
                        <w:r w:rsidRPr="007A258F">
                          <w:rPr>
                            <w:color w:val="000000" w:themeColor="text1"/>
                            <w:kern w:val="24"/>
                            <w:sz w:val="20"/>
                            <w:szCs w:val="20"/>
                          </w:rPr>
                          <w:t>CAV</w:t>
                        </w:r>
                      </w:p>
                    </w:txbxContent>
                  </v:textbox>
                </v:rect>
                <v:rect id="Rectangle 2564" o:spid="_x0000_s1087" style="position:absolute;left:13855;top:118;width:366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" filled="f" stroked="f">
                  <v:textbox style="mso-fit-shape-to-text:t">
                    <w:txbxContent>
                      <w:p w14:paraId="0D087362" w14:textId="77777777" w:rsidR="007918C9" w:rsidRPr="007A258F" w:rsidRDefault="007918C9" w:rsidP="001E30FB">
                        <w:pPr>
                          <w:rPr>
                            <w:sz w:val="20"/>
                            <w:szCs w:val="20"/>
                          </w:rPr>
                        </w:pPr>
                        <w:r w:rsidRPr="007A258F">
                          <w:rPr>
                            <w:color w:val="000000" w:themeColor="text1"/>
                            <w:kern w:val="24"/>
                            <w:sz w:val="20"/>
                            <w:szCs w:val="20"/>
                          </w:rPr>
                          <w:t>HV</w:t>
                        </w:r>
                      </w:p>
                    </w:txbxContent>
                  </v:textbox>
                </v:rect>
                <v:rect id="Rectangle 2566" o:spid="_x0000_s1088" style="position:absolute;left:10609;top:8450;width:366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" filled="f" stroked="f">
                  <v:textbox style="mso-fit-shape-to-text:t">
                    <w:txbxContent>
                      <w:p w14:paraId="6ECBF90F" w14:textId="77777777" w:rsidR="007918C9" w:rsidRPr="007A258F" w:rsidRDefault="007918C9" w:rsidP="001E30FB">
                        <w:pPr>
                          <w:rPr>
                            <w:sz w:val="20"/>
                            <w:szCs w:val="20"/>
                          </w:rPr>
                        </w:pPr>
                        <w:r w:rsidRPr="007A258F">
                          <w:rPr>
                            <w:color w:val="000000" w:themeColor="text1"/>
                            <w:kern w:val="24"/>
                            <w:sz w:val="20"/>
                            <w:szCs w:val="20"/>
                          </w:rPr>
                          <w:t>HV</w:t>
                        </w:r>
                      </w:p>
                    </w:txbxContent>
                  </v:textbox>
                </v:rect>
                <v:rect id="Rectangle 2591" o:spid="_x0000_s1089" style="position:absolute;left:1413;top:10876;width:366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" filled="f" stroked="f">
                  <v:textbox style="mso-fit-shape-to-text:t">
                    <w:txbxContent>
                      <w:p w14:paraId="71C54AC3" w14:textId="77777777" w:rsidR="007918C9" w:rsidRPr="007A258F" w:rsidRDefault="007918C9" w:rsidP="001E30FB">
                        <w:pPr>
                          <w:rPr>
                            <w:sz w:val="20"/>
                            <w:szCs w:val="20"/>
                          </w:rPr>
                        </w:pPr>
                        <w:r w:rsidRPr="007A258F">
                          <w:rPr>
                            <w:color w:val="000000" w:themeColor="text1"/>
                            <w:kern w:val="24"/>
                            <w:sz w:val="20"/>
                            <w:szCs w:val="20"/>
                          </w:rPr>
                          <w:t>HV</w:t>
                        </w:r>
                      </w:p>
                    </w:txbxContent>
                  </v:textbox>
                </v:rect>
                <v:rect id="Rectangle 2619" o:spid="_x0000_s1090" style="position:absolute;left:33975;top:4334;width:3664;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" filled="f" stroked="f">
                  <v:textbox style="mso-fit-shape-to-text:t">
                    <w:txbxContent>
                      <w:p w14:paraId="60AA4DDF" w14:textId="77777777" w:rsidR="007918C9" w:rsidRPr="007A258F" w:rsidRDefault="007918C9" w:rsidP="001E30FB">
                        <w:pPr>
                          <w:rPr>
                            <w:sz w:val="20"/>
                            <w:szCs w:val="20"/>
                          </w:rPr>
                        </w:pPr>
                        <w:r w:rsidRPr="007A258F">
                          <w:rPr>
                            <w:color w:val="000000" w:themeColor="text1"/>
                            <w:kern w:val="24"/>
                            <w:sz w:val="20"/>
                            <w:szCs w:val="20"/>
                          </w:rPr>
                          <w:t>HV</w:t>
                        </w:r>
                      </w:p>
                    </w:txbxContent>
                  </v:textbox>
                </v:rect>
                <w10:anchorlock/>
              </v:group>
            </w:pict>
          </mc:Fallback>
        </mc:AlternateContent>
      </w:r>
    </w:p>
    <w:p w14:paraId="6969C1F4" w14:textId="77777777" w:rsidR="00CE2A11" w:rsidRPr="00814F0E" w:rsidRDefault="00CE2A11" w:rsidP="00CE2A11">
      <w:pPr>
        <w:pStyle w:val="FHWASource"/>
        <w:ind w:firstLine="810"/>
      </w:pPr>
      <w:r>
        <w:t>Source: FHWA.</w:t>
      </w:r>
    </w:p>
    <w:p w14:paraId="1942962B" w14:textId="739BBAB6" w:rsidR="0010696B" w:rsidRPr="00241705" w:rsidRDefault="0010696B" w:rsidP="00CE2A11">
      <w:pPr>
        <w:pStyle w:val="FHWACaptionFigure"/>
      </w:pPr>
      <w:bookmarkStart w:id="20" w:name="_Ref31470238"/>
      <w:bookmarkStart w:id="21" w:name="_Toc34644748"/>
      <w:bookmarkStart w:id="22" w:name="_Toc35700631"/>
      <w:r w:rsidRPr="00241705">
        <w:t xml:space="preserve">Figure </w:t>
      </w:r>
      <w:r w:rsidR="008C6E16">
        <w:fldChar w:fldCharType="begin"/>
      </w:r>
      <w:r w:rsidR="008C6E16">
        <w:instrText xml:space="preserve"> SEQ Figure \* ARABIC </w:instrText>
      </w:r>
      <w:r w:rsidR="008C6E16">
        <w:fldChar w:fldCharType="separate"/>
      </w:r>
      <w:r w:rsidR="007918C9">
        <w:rPr>
          <w:noProof/>
        </w:rPr>
        <w:t>2</w:t>
      </w:r>
      <w:r w:rsidR="008C6E16">
        <w:rPr>
          <w:noProof/>
        </w:rPr>
        <w:fldChar w:fldCharType="end"/>
      </w:r>
      <w:bookmarkEnd w:id="20"/>
      <w:r w:rsidRPr="00241705">
        <w:t>. Illustration</w:t>
      </w:r>
      <w:r>
        <w:t>.</w:t>
      </w:r>
      <w:r w:rsidRPr="00241705">
        <w:t xml:space="preserve"> </w:t>
      </w:r>
      <w:r>
        <w:t>V</w:t>
      </w:r>
      <w:r w:rsidRPr="00241705">
        <w:t>ehicle states.</w:t>
      </w:r>
      <w:bookmarkEnd w:id="21"/>
      <w:bookmarkEnd w:id="22"/>
    </w:p>
    <w:p w14:paraId="2A87BD79" w14:textId="77777777" w:rsidR="0010696B" w:rsidRDefault="001C2EA5" w:rsidP="0010696B">
      <w:pPr>
        <w:pStyle w:val="FHWAH2"/>
      </w:pPr>
      <w:bookmarkStart w:id="23" w:name="_Toc34644728"/>
      <w:bookmarkStart w:id="24" w:name="_Toc35700611"/>
      <w:r w:rsidRPr="00814F0E">
        <w:t>C</w:t>
      </w:r>
      <w:r>
        <w:t>onnected Autonomous Vehicle</w:t>
      </w:r>
      <w:r w:rsidR="0010696B" w:rsidRPr="00814F0E">
        <w:t xml:space="preserve"> </w:t>
      </w:r>
      <w:r>
        <w:t>Car-f</w:t>
      </w:r>
      <w:r w:rsidR="0010696B">
        <w:t>ollowing</w:t>
      </w:r>
      <w:bookmarkEnd w:id="23"/>
      <w:bookmarkEnd w:id="24"/>
      <w:r w:rsidR="0010696B" w:rsidRPr="00814F0E">
        <w:t xml:space="preserve"> </w:t>
      </w:r>
    </w:p>
    <w:p w14:paraId="347C9A3B" w14:textId="38E162A6" w:rsidR="0010696B" w:rsidRDefault="0010696B" w:rsidP="0010696B">
      <w:pPr>
        <w:pStyle w:val="FHWABody"/>
      </w:pPr>
      <w:r w:rsidRPr="00814F0E">
        <w:t xml:space="preserve">As shown in </w:t>
      </w:r>
      <w:r w:rsidRPr="00814F0E">
        <w:fldChar w:fldCharType="begin"/>
      </w:r>
      <w:r w:rsidRPr="00814F0E">
        <w:instrText xml:space="preserve"> REF _Ref31471127 \h  \* MERGEFORMAT </w:instrText>
      </w:r>
      <w:r w:rsidRPr="00814F0E">
        <w:fldChar w:fldCharType="separate"/>
      </w:r>
      <w:r w:rsidR="007918C9" w:rsidRPr="00241705">
        <w:t xml:space="preserve">Figure </w:t>
      </w:r>
      <w:r w:rsidR="007918C9">
        <w:rPr>
          <w:noProof/>
        </w:rPr>
        <w:t>3</w:t>
      </w:r>
      <w:r w:rsidRPr="00814F0E">
        <w:fldChar w:fldCharType="end"/>
      </w:r>
      <w:r w:rsidRPr="00814F0E">
        <w:t xml:space="preserve">, the center line of the lane is set as CAV CF path (i.e., the red dashed line). At simulation time </w:t>
      </w:r>
      <w:r w:rsidR="002E37EA">
        <w:rPr>
          <w:i/>
        </w:rPr>
        <w:t>t</w:t>
      </w:r>
      <w:r w:rsidRPr="00814F0E">
        <w:rPr>
          <w:iCs/>
        </w:rPr>
        <w:t xml:space="preserve">, CAV </w:t>
      </w:r>
      <w:r w:rsidR="004D4100">
        <w:rPr>
          <w:i/>
        </w:rPr>
        <w:t>n</w:t>
      </w:r>
      <w:r w:rsidRPr="00814F0E">
        <w:t>’s CF behavior is defined based on its cooperative state initialization.</w:t>
      </w:r>
    </w:p>
    <w:p w14:paraId="2B35AA05" w14:textId="4FCCD07D" w:rsidR="0010696B" w:rsidRDefault="009B025C" w:rsidP="004D4100">
      <w:pPr>
        <w:pStyle w:val="FHWABody"/>
        <w:jc w:val="center"/>
      </w:pPr>
      <w:r w:rsidRPr="009B025C">
        <w:rPr>
          <w:noProof/>
          <w:lang w:eastAsia="zh-CN"/>
        </w:rPr>
        <w:lastRenderedPageBreak/>
        <mc:AlternateContent>
          <mc:Choice Requires="wpg">
            <w:drawing>
              <wp:inline distT="0" distB="0" distL="0" distR="0" wp14:anchorId="3F8960B8" wp14:editId="1450487D">
                <wp:extent cx="2197952" cy="3162935"/>
                <wp:effectExtent l="0" t="0" r="12065" b="18415"/>
                <wp:docPr id="3136" name="Group 25"/>
                <wp:cNvGraphicFramePr/>
                <a:graphic xmlns:a="http://schemas.openxmlformats.org/drawingml/2006/main">
                  <a:graphicData uri="http://schemas.microsoft.com/office/word/2010/wordprocessingGroup">
                    <wpg:wgp>
                      <wpg:cNvGrpSpPr/>
                      <wpg:grpSpPr>
                        <a:xfrm>
                          <a:off x="0" y="0"/>
                          <a:ext cx="2197952" cy="3162935"/>
                          <a:chOff x="0" y="0"/>
                          <a:chExt cx="2197952" cy="3162935"/>
                        </a:xfrm>
                      </wpg:grpSpPr>
                      <wpg:grpSp>
                        <wpg:cNvPr id="3137" name="Group 3137"/>
                        <wpg:cNvGrpSpPr/>
                        <wpg:grpSpPr>
                          <a:xfrm>
                            <a:off x="22442" y="0"/>
                            <a:ext cx="2175510" cy="3162935"/>
                            <a:chOff x="22442" y="0"/>
                            <a:chExt cx="3200224" cy="5200544"/>
                          </a:xfrm>
                        </wpg:grpSpPr>
                        <wpg:grpSp>
                          <wpg:cNvPr id="3138" name="Group 3138"/>
                          <wpg:cNvGrpSpPr/>
                          <wpg:grpSpPr>
                            <a:xfrm>
                              <a:off x="22442" y="0"/>
                              <a:ext cx="3200224" cy="5200544"/>
                              <a:chOff x="22442" y="0"/>
                              <a:chExt cx="3200224" cy="5200544"/>
                            </a:xfrm>
                          </wpg:grpSpPr>
                          <wpg:grpSp>
                            <wpg:cNvPr id="3139" name="组合 16"/>
                            <wpg:cNvGrpSpPr/>
                            <wpg:grpSpPr>
                              <a:xfrm>
                                <a:off x="22442" y="482414"/>
                                <a:ext cx="3200224" cy="4718130"/>
                                <a:chOff x="22442" y="482414"/>
                                <a:chExt cx="4156915" cy="4775646"/>
                              </a:xfrm>
                            </wpg:grpSpPr>
                            <wps:wsp>
                              <wps:cNvPr id="3140" name="矩形 12"/>
                              <wps:cNvSpPr/>
                              <wps:spPr>
                                <a:xfrm>
                                  <a:off x="116646" y="497199"/>
                                  <a:ext cx="3958541"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3141" name="矩形 13"/>
                              <wps:cNvSpPr/>
                              <wps:spPr>
                                <a:xfrm>
                                  <a:off x="4063610" y="497200"/>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142" name="矩形 14"/>
                              <wps:cNvSpPr/>
                              <wps:spPr>
                                <a:xfrm>
                                  <a:off x="22442" y="482414"/>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3143" name="矩形 17"/>
                            <wps:cNvSpPr/>
                            <wps:spPr>
                              <a:xfrm>
                                <a:off x="1583073" y="3336352"/>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3144" name="组合 6"/>
                            <wpg:cNvGrpSpPr/>
                            <wpg:grpSpPr>
                              <a:xfrm>
                                <a:off x="577685" y="3468263"/>
                                <a:ext cx="807061" cy="854470"/>
                                <a:chOff x="577685" y="3468263"/>
                                <a:chExt cx="1048329" cy="1109909"/>
                              </a:xfrm>
                            </wpg:grpSpPr>
                            <pic:pic xmlns:pic="http://schemas.openxmlformats.org/drawingml/2006/picture">
                              <pic:nvPicPr>
                                <pic:cNvPr id="3145" name="图片 19"/>
                                <pic:cNvPicPr>
                                  <a:picLocks noChangeAspect="1"/>
                                </pic:cNvPicPr>
                              </pic:nvPicPr>
                              <pic:blipFill>
                                <a:blip r:embed="rId18"/>
                                <a:stretch>
                                  <a:fillRect/>
                                </a:stretch>
                              </pic:blipFill>
                              <pic:spPr>
                                <a:xfrm rot="16200000" flipV="1">
                                  <a:off x="483357" y="3717193"/>
                                  <a:ext cx="987564" cy="489703"/>
                                </a:xfrm>
                                <a:prstGeom prst="rect">
                                  <a:avLst/>
                                </a:prstGeom>
                              </pic:spPr>
                            </pic:pic>
                            <wps:wsp>
                              <wps:cNvPr id="3146" name="文本框 27"/>
                              <wps:cNvSpPr txBox="1"/>
                              <wps:spPr>
                                <a:xfrm>
                                  <a:off x="577685" y="3790443"/>
                                  <a:ext cx="1048329" cy="787729"/>
                                </a:xfrm>
                                <a:prstGeom prst="rect">
                                  <a:avLst/>
                                </a:prstGeom>
                                <a:noFill/>
                              </wps:spPr>
                              <wps:txbx>
                                <w:txbxContent>
                                  <w:p w14:paraId="0F3050BE" w14:textId="77777777" w:rsidR="007918C9" w:rsidRDefault="007918C9" w:rsidP="009B025C">
                                    <w:pPr>
                                      <w:textAlignment w:val="baseline"/>
                                    </w:pPr>
                                    <w:r>
                                      <w:rPr>
                                        <w:rFonts w:eastAsia="DengXian" w:cstheme="minorBidi"/>
                                        <w:color w:val="000000"/>
                                        <w:kern w:val="24"/>
                                        <w:sz w:val="20"/>
                                        <w:szCs w:val="20"/>
                                      </w:rPr>
                                      <w:t>CAV</w:t>
                                    </w:r>
                                  </w:p>
                                </w:txbxContent>
                              </wps:txbx>
                              <wps:bodyPr wrap="square" rtlCol="0">
                                <a:noAutofit/>
                              </wps:bodyPr>
                            </wps:wsp>
                          </wpg:grpSp>
                          <wps:wsp>
                            <wps:cNvPr id="3147" name="矩形 17"/>
                            <wps:cNvSpPr/>
                            <wps:spPr>
                              <a:xfrm>
                                <a:off x="1583073" y="665613"/>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148" name="Rectangle 3148"/>
                            <wps:cNvSpPr/>
                            <wps:spPr>
                              <a:xfrm>
                                <a:off x="62897" y="11207"/>
                                <a:ext cx="1441691" cy="620007"/>
                              </a:xfrm>
                              <a:prstGeom prst="rect">
                                <a:avLst/>
                              </a:prstGeom>
                            </wps:spPr>
                            <wps:txbx>
                              <w:txbxContent>
                                <w:p w14:paraId="5E287811" w14:textId="77777777" w:rsidR="007918C9" w:rsidRDefault="007918C9" w:rsidP="009B025C">
                                  <w:pPr>
                                    <w:textAlignment w:val="baseline"/>
                                  </w:pPr>
                                  <w:r>
                                    <w:rPr>
                                      <w:rFonts w:eastAsia="DengXian" w:cstheme="minorBidi"/>
                                      <w:color w:val="000000"/>
                                      <w:kern w:val="24"/>
                                      <w:sz w:val="20"/>
                                      <w:szCs w:val="20"/>
                                    </w:rPr>
                                    <w:t>Current lane</w:t>
                                  </w:r>
                                </w:p>
                              </w:txbxContent>
                            </wps:txbx>
                            <wps:bodyPr wrap="square">
                              <a:noAutofit/>
                            </wps:bodyPr>
                          </wps:wsp>
                          <wps:wsp>
                            <wps:cNvPr id="3149" name="Rectangle 3149"/>
                            <wps:cNvSpPr/>
                            <wps:spPr>
                              <a:xfrm>
                                <a:off x="1675257" y="0"/>
                                <a:ext cx="1546778" cy="620007"/>
                              </a:xfrm>
                              <a:prstGeom prst="rect">
                                <a:avLst/>
                              </a:prstGeom>
                            </wps:spPr>
                            <wps:txbx>
                              <w:txbxContent>
                                <w:p w14:paraId="53E6A522" w14:textId="77777777" w:rsidR="007918C9" w:rsidRDefault="007918C9" w:rsidP="009B025C">
                                  <w:pPr>
                                    <w:textAlignment w:val="baseline"/>
                                  </w:pPr>
                                  <w:r>
                                    <w:rPr>
                                      <w:rFonts w:eastAsia="DengXian" w:cstheme="minorBidi"/>
                                      <w:color w:val="000000"/>
                                      <w:kern w:val="24"/>
                                      <w:sz w:val="20"/>
                                      <w:szCs w:val="20"/>
                                    </w:rPr>
                                    <w:t>Target lane</w:t>
                                  </w:r>
                                </w:p>
                              </w:txbxContent>
                            </wps:txbx>
                            <wps:bodyPr wrap="square">
                              <a:noAutofit/>
                            </wps:bodyPr>
                          </wps:wsp>
                          <pic:pic xmlns:pic="http://schemas.openxmlformats.org/drawingml/2006/picture">
                            <pic:nvPicPr>
                              <pic:cNvPr id="3150" name="图片 18"/>
                              <pic:cNvPicPr>
                                <a:picLocks noChangeAspect="1"/>
                              </pic:cNvPicPr>
                            </pic:nvPicPr>
                            <pic:blipFill>
                              <a:blip r:embed="rId20">
                                <a:biLevel thresh="50000"/>
                              </a:blip>
                              <a:stretch>
                                <a:fillRect/>
                              </a:stretch>
                            </pic:blipFill>
                            <pic:spPr>
                              <a:xfrm rot="16200000" flipV="1">
                                <a:off x="431462" y="1019946"/>
                                <a:ext cx="772124" cy="382871"/>
                              </a:xfrm>
                              <a:prstGeom prst="rect">
                                <a:avLst/>
                              </a:prstGeom>
                            </pic:spPr>
                          </pic:pic>
                          <wps:wsp>
                            <wps:cNvPr id="3151" name="文本框 1"/>
                            <wps:cNvSpPr txBox="1"/>
                            <wps:spPr>
                              <a:xfrm>
                                <a:off x="626073" y="1063656"/>
                                <a:ext cx="292735" cy="620007"/>
                              </a:xfrm>
                              <a:prstGeom prst="rect">
                                <a:avLst/>
                              </a:prstGeom>
                              <a:noFill/>
                            </wps:spPr>
                            <wps:txbx>
                              <w:txbxContent>
                                <w:p w14:paraId="53DFF237" w14:textId="77777777" w:rsidR="007918C9" w:rsidRDefault="007918C9" w:rsidP="009B025C">
                                  <w:pPr>
                                    <w:textAlignment w:val="baseline"/>
                                  </w:pPr>
                                  <w:r>
                                    <w:rPr>
                                      <w:rFonts w:eastAsia="DengXian" w:cstheme="minorBidi"/>
                                      <w:color w:val="000000"/>
                                      <w:kern w:val="24"/>
                                      <w:sz w:val="20"/>
                                      <w:szCs w:val="20"/>
                                    </w:rPr>
                                    <w:t>1</w:t>
                                  </w:r>
                                </w:p>
                              </w:txbxContent>
                            </wps:txbx>
                            <wps:bodyPr wrap="square" rtlCol="0">
                              <a:noAutofit/>
                            </wps:bodyPr>
                          </wps:wsp>
                          <wpg:grpSp>
                            <wpg:cNvPr id="3152" name="Group 3152"/>
                            <wpg:cNvGrpSpPr/>
                            <wpg:grpSpPr>
                              <a:xfrm>
                                <a:off x="2187263" y="1350217"/>
                                <a:ext cx="394313" cy="3285766"/>
                                <a:chOff x="2187263" y="1350217"/>
                                <a:chExt cx="394313" cy="3285766"/>
                              </a:xfrm>
                            </wpg:grpSpPr>
                            <pic:pic xmlns:pic="http://schemas.openxmlformats.org/drawingml/2006/picture">
                              <pic:nvPicPr>
                                <pic:cNvPr id="3153" name="图片 18"/>
                                <pic:cNvPicPr>
                                  <a:picLocks noChangeAspect="1"/>
                                </pic:cNvPicPr>
                              </pic:nvPicPr>
                              <pic:blipFill>
                                <a:blip r:embed="rId20">
                                  <a:biLevel thresh="50000"/>
                                </a:blip>
                                <a:stretch>
                                  <a:fillRect/>
                                </a:stretch>
                              </pic:blipFill>
                              <pic:spPr>
                                <a:xfrm rot="16200000" flipV="1">
                                  <a:off x="2004079" y="3942287"/>
                                  <a:ext cx="772124" cy="382871"/>
                                </a:xfrm>
                                <a:prstGeom prst="rect">
                                  <a:avLst/>
                                </a:prstGeom>
                              </pic:spPr>
                            </pic:pic>
                            <wps:wsp>
                              <wps:cNvPr id="3154" name="文本框 28"/>
                              <wps:cNvSpPr txBox="1"/>
                              <wps:spPr>
                                <a:xfrm>
                                  <a:off x="2214379" y="4015976"/>
                                  <a:ext cx="292100" cy="620007"/>
                                </a:xfrm>
                                <a:prstGeom prst="rect">
                                  <a:avLst/>
                                </a:prstGeom>
                                <a:noFill/>
                              </wps:spPr>
                              <wps:txbx>
                                <w:txbxContent>
                                  <w:p w14:paraId="0F95D964" w14:textId="77777777" w:rsidR="007918C9" w:rsidRDefault="007918C9" w:rsidP="009B025C">
                                    <w:pPr>
                                      <w:textAlignment w:val="baseline"/>
                                    </w:pPr>
                                    <w:r>
                                      <w:rPr>
                                        <w:rFonts w:eastAsia="DengXian" w:cstheme="minorBidi"/>
                                        <w:color w:val="000000"/>
                                        <w:kern w:val="24"/>
                                        <w:sz w:val="20"/>
                                        <w:szCs w:val="20"/>
                                      </w:rPr>
                                      <w:t>3</w:t>
                                    </w:r>
                                  </w:p>
                                </w:txbxContent>
                              </wps:txbx>
                              <wps:bodyPr wrap="square" rtlCol="0">
                                <a:noAutofit/>
                              </wps:bodyPr>
                            </wps:wsp>
                            <pic:pic xmlns:pic="http://schemas.openxmlformats.org/drawingml/2006/picture">
                              <pic:nvPicPr>
                                <pic:cNvPr id="3155" name="图片 18"/>
                                <pic:cNvPicPr>
                                  <a:picLocks noChangeAspect="1"/>
                                </pic:cNvPicPr>
                              </pic:nvPicPr>
                              <pic:blipFill>
                                <a:blip r:embed="rId20">
                                  <a:biLevel thresh="50000"/>
                                </a:blip>
                                <a:stretch>
                                  <a:fillRect/>
                                </a:stretch>
                              </pic:blipFill>
                              <pic:spPr>
                                <a:xfrm rot="16200000" flipV="1">
                                  <a:off x="1992637" y="1544843"/>
                                  <a:ext cx="772124" cy="382871"/>
                                </a:xfrm>
                                <a:prstGeom prst="rect">
                                  <a:avLst/>
                                </a:prstGeom>
                              </pic:spPr>
                            </pic:pic>
                          </wpg:grpSp>
                          <wps:wsp>
                            <wps:cNvPr id="3156" name="文本框 26"/>
                            <wps:cNvSpPr txBox="1"/>
                            <wps:spPr>
                              <a:xfrm>
                                <a:off x="2180401" y="1597442"/>
                                <a:ext cx="378461" cy="620007"/>
                              </a:xfrm>
                              <a:prstGeom prst="rect">
                                <a:avLst/>
                              </a:prstGeom>
                              <a:noFill/>
                            </wps:spPr>
                            <wps:txbx>
                              <w:txbxContent>
                                <w:p w14:paraId="4442018C" w14:textId="77777777" w:rsidR="007918C9" w:rsidRDefault="007918C9" w:rsidP="009B025C">
                                  <w:pPr>
                                    <w:textAlignment w:val="baseline"/>
                                  </w:pPr>
                                  <w:r>
                                    <w:rPr>
                                      <w:rFonts w:eastAsia="DengXian" w:cstheme="minorBidi"/>
                                      <w:color w:val="000000"/>
                                      <w:kern w:val="24"/>
                                      <w:sz w:val="20"/>
                                      <w:szCs w:val="20"/>
                                    </w:rPr>
                                    <w:t>2</w:t>
                                  </w:r>
                                </w:p>
                              </w:txbxContent>
                            </wps:txbx>
                            <wps:bodyPr wrap="square" rtlCol="0">
                              <a:noAutofit/>
                            </wps:bodyPr>
                          </wps:wsp>
                        </wpg:grpSp>
                        <wps:wsp>
                          <wps:cNvPr id="3157" name="Straight Connector 3157"/>
                          <wps:cNvCnPr>
                            <a:cxnSpLocks/>
                          </wps:cNvCnPr>
                          <wps:spPr>
                            <a:xfrm>
                              <a:off x="817524" y="1597444"/>
                              <a:ext cx="13153" cy="1824590"/>
                            </a:xfrm>
                            <a:prstGeom prst="line">
                              <a:avLst/>
                            </a:prstGeom>
                            <a:ln w="28575">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wpg:grpSp>
                      <wps:wsp>
                        <wps:cNvPr id="3158" name="TextBox 31"/>
                        <wps:cNvSpPr txBox="1"/>
                        <wps:spPr>
                          <a:xfrm>
                            <a:off x="0" y="2900318"/>
                            <a:ext cx="1583690" cy="245745"/>
                          </a:xfrm>
                          <a:prstGeom prst="rect">
                            <a:avLst/>
                          </a:prstGeom>
                          <a:noFill/>
                        </wps:spPr>
                        <wps:txbx>
                          <w:txbxContent>
                            <w:p w14:paraId="235E23CB" w14:textId="77777777" w:rsidR="007918C9" w:rsidRDefault="007918C9" w:rsidP="009B025C">
                              <w:pPr>
                                <w:spacing w:line="252" w:lineRule="auto"/>
                                <w:textAlignment w:val="baseline"/>
                              </w:pPr>
                              <w:r>
                                <w:rPr>
                                  <w:rFonts w:eastAsia="DengXian" w:cstheme="minorBidi"/>
                                  <w:color w:val="000000"/>
                                  <w:kern w:val="24"/>
                                  <w:sz w:val="20"/>
                                  <w:szCs w:val="20"/>
                                </w:rPr>
                                <w:t>Veh 1,2 and 3: CAV or HV</w:t>
                              </w:r>
                            </w:p>
                          </w:txbxContent>
                        </wps:txbx>
                        <wps:bodyPr wrap="none" rtlCol="0">
                          <a:spAutoFit/>
                        </wps:bodyPr>
                      </wps:wsp>
                    </wpg:wgp>
                  </a:graphicData>
                </a:graphic>
              </wp:inline>
            </w:drawing>
          </mc:Choice>
          <mc:Fallback>
            <w:pict>
              <v:group w14:anchorId="3F8960B8" id="Group 25" o:spid="_x0000_s1091" style="width:173.05pt;height:249.05pt;mso-position-horizontal-relative:char;mso-position-vertical-relative:line" coordsize="21979,3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">
                <v:group id="Group 3137" o:spid="_x0000_s1092" style="position:absolute;left:224;width:21755;height:31629" coordorigin="224" coordsize="32002,5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">
                  <v:group id="Group 3138" o:spid="_x0000_s1093" style="position:absolute;left:224;width:32002;height:52005" coordorigin="224" coordsize="32002,5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">
                    <v:group id="组合 16" o:spid="_x0000_s1094" style="position:absolute;left:224;top:4824;width:32002;height:47181" coordorigin="224,4824"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">
                      <v:rect id="矩形 12" o:spid="_x0000_s1095" style="position:absolute;left:1166;top:4971;width:39585;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" fillcolor="white [3201]" strokecolor="black [3200]" strokeweight="1pt"/>
                      <v:rect id="矩形 13" o:spid="_x0000_s1096" style="position:absolute;left:40636;top:4972;width:1157;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" fillcolor="#ffc000" strokecolor="#4472c4 [3204]" strokeweight=".5pt"/>
                      <v:rect id="矩形 14" o:spid="_x0000_s1097" style="position:absolute;left:224;top:4824;width:1157;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" fillcolor="#ffc000" strokecolor="#4472c4 [3204]" strokeweight=".5pt"/>
                    </v:group>
                    <v:rect id="矩形 17" o:spid="_x0000_s1098" style="position:absolute;left:15830;top:33363;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" fillcolor="black [3213]" strokecolor="white [3212]" strokeweight=".5pt"/>
                    <v:group id="组合 6" o:spid="_x0000_s1099" style="position:absolute;left:5776;top:34682;width:8071;height:8545" coordorigin="5776,34682" coordsize="10483,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">
                      <v:shape id="图片 19" o:spid="_x0000_s1100" type="#_x0000_t75" style="position:absolute;left:4833;top:37171;width:9876;height:489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">
                        <v:imagedata r:id="rId19" o:title=""/>
                        <v:path arrowok="t"/>
                      </v:shape>
                      <v:shape id="文本框 27" o:spid="_x0000_s1101" type="#_x0000_t202" style="position:absolute;left:5776;top:37904;width:10484;height:7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" filled="f" stroked="f">
                        <v:textbox>
                          <w:txbxContent>
                            <w:p w14:paraId="0F3050BE" w14:textId="77777777" w:rsidR="007918C9" w:rsidRDefault="007918C9" w:rsidP="009B025C">
                              <w:pPr>
                                <w:textAlignment w:val="baseline"/>
                              </w:pPr>
                              <w:r>
                                <w:rPr>
                                  <w:rFonts w:eastAsia="DengXian" w:cstheme="minorBidi"/>
                                  <w:color w:val="000000"/>
                                  <w:kern w:val="24"/>
                                  <w:sz w:val="20"/>
                                  <w:szCs w:val="20"/>
                                </w:rPr>
                                <w:t>CAV</w:t>
                              </w:r>
                            </w:p>
                          </w:txbxContent>
                        </v:textbox>
                      </v:shape>
                    </v:group>
                    <v:rect id="矩形 17" o:spid="_x0000_s1102" style="position:absolute;left:15830;top:6656;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" fillcolor="black [3213]" strokecolor="white [3212]" strokeweight=".5pt"/>
                    <v:rect id="Rectangle 3148" o:spid="_x0000_s1103" style="position:absolute;left:628;top:112;width:14417;height: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" filled="f" stroked="f">
                      <v:textbox>
                        <w:txbxContent>
                          <w:p w14:paraId="5E287811" w14:textId="77777777" w:rsidR="007918C9" w:rsidRDefault="007918C9" w:rsidP="009B025C">
                            <w:pPr>
                              <w:textAlignment w:val="baseline"/>
                            </w:pPr>
                            <w:r>
                              <w:rPr>
                                <w:rFonts w:eastAsia="DengXian" w:cstheme="minorBidi"/>
                                <w:color w:val="000000"/>
                                <w:kern w:val="24"/>
                                <w:sz w:val="20"/>
                                <w:szCs w:val="20"/>
                              </w:rPr>
                              <w:t>Current lane</w:t>
                            </w:r>
                          </w:p>
                        </w:txbxContent>
                      </v:textbox>
                    </v:rect>
                    <v:rect id="Rectangle 3149" o:spid="_x0000_s1104" style="position:absolute;left:16752;width:15468;height: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" filled="f" stroked="f">
                      <v:textbox>
                        <w:txbxContent>
                          <w:p w14:paraId="53E6A522" w14:textId="77777777" w:rsidR="007918C9" w:rsidRDefault="007918C9" w:rsidP="009B025C">
                            <w:pPr>
                              <w:textAlignment w:val="baseline"/>
                            </w:pPr>
                            <w:r>
                              <w:rPr>
                                <w:rFonts w:eastAsia="DengXian" w:cstheme="minorBidi"/>
                                <w:color w:val="000000"/>
                                <w:kern w:val="24"/>
                                <w:sz w:val="20"/>
                                <w:szCs w:val="20"/>
                              </w:rPr>
                              <w:t>Target lane</w:t>
                            </w:r>
                          </w:p>
                        </w:txbxContent>
                      </v:textbox>
                    </v:rect>
                    <v:shape id="图片 18" o:spid="_x0000_s1105" type="#_x0000_t75" style="position:absolute;left:4314;top:10199;width:7721;height:3829;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">
                      <v:imagedata r:id="rId21" o:title="" grayscale="t" bilevel="t"/>
                      <v:path arrowok="t"/>
                    </v:shape>
                    <v:shape id="文本框 1" o:spid="_x0000_s1106" type="#_x0000_t202" style="position:absolute;left:6260;top:10636;width:2928;height: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" filled="f" stroked="f">
                      <v:textbox>
                        <w:txbxContent>
                          <w:p w14:paraId="53DFF237" w14:textId="77777777" w:rsidR="007918C9" w:rsidRDefault="007918C9" w:rsidP="009B025C">
                            <w:pPr>
                              <w:textAlignment w:val="baseline"/>
                            </w:pPr>
                            <w:r>
                              <w:rPr>
                                <w:rFonts w:eastAsia="DengXian" w:cstheme="minorBidi"/>
                                <w:color w:val="000000"/>
                                <w:kern w:val="24"/>
                                <w:sz w:val="20"/>
                                <w:szCs w:val="20"/>
                              </w:rPr>
                              <w:t>1</w:t>
                            </w:r>
                          </w:p>
                        </w:txbxContent>
                      </v:textbox>
                    </v:shape>
                    <v:group id="Group 3152" o:spid="_x0000_s1107" style="position:absolute;left:21872;top:13502;width:3943;height:32857" coordorigin="21872,13502" coordsize="3943,32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n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RxuoT/N+EJyM0fAAAA//8DAFBLAQItABQABgAIAAAAIQDb4fbL7gAAAIUBAAATAAAAAAAA&#10;AAAAAAAAAAAAAABbQ29udGVudF9UeXBlc10ueG1sUEsBAi0AFAAGAAgAAAAhAFr0LFu/AAAAFQEA&#10;AAsAAAAAAAAAAAAAAAAAHwEAAF9yZWxzLy5yZWxzUEsBAi0AFAAGAAgAAAAhAATn9KfHAAAA3QAA&#10;AA8AAAAAAAAAAAAAAAAABwIAAGRycy9kb3ducmV2LnhtbFBLBQYAAAAAAwADALcAAAD7AgAAAAA=&#10;">
                      <v:shape id="图片 18" o:spid="_x0000_s1108" type="#_x0000_t75" style="position:absolute;left:20040;top:39423;width:7721;height:3828;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">
                        <v:imagedata r:id="rId21" o:title="" grayscale="t" bilevel="t"/>
                        <v:path arrowok="t"/>
                      </v:shape>
                      <v:shape id="文本框 28" o:spid="_x0000_s1109" type="#_x0000_t202" style="position:absolute;left:22143;top:40159;width:2921;height: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" filled="f" stroked="f">
                        <v:textbox>
                          <w:txbxContent>
                            <w:p w14:paraId="0F95D964" w14:textId="77777777" w:rsidR="007918C9" w:rsidRDefault="007918C9" w:rsidP="009B025C">
                              <w:pPr>
                                <w:textAlignment w:val="baseline"/>
                              </w:pPr>
                              <w:r>
                                <w:rPr>
                                  <w:rFonts w:eastAsia="DengXian" w:cstheme="minorBidi"/>
                                  <w:color w:val="000000"/>
                                  <w:kern w:val="24"/>
                                  <w:sz w:val="20"/>
                                  <w:szCs w:val="20"/>
                                </w:rPr>
                                <w:t>3</w:t>
                              </w:r>
                            </w:p>
                          </w:txbxContent>
                        </v:textbox>
                      </v:shape>
                      <v:shape id="图片 18" o:spid="_x0000_s1110" type="#_x0000_t75" style="position:absolute;left:19926;top:15448;width:7721;height:3829;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">
                        <v:imagedata r:id="rId21" o:title="" grayscale="t" bilevel="t"/>
                        <v:path arrowok="t"/>
                      </v:shape>
                    </v:group>
                    <v:shape id="文本框 26" o:spid="_x0000_s1111" type="#_x0000_t202" style="position:absolute;left:21804;top:15974;width:3784;height: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" filled="f" stroked="f">
                      <v:textbox>
                        <w:txbxContent>
                          <w:p w14:paraId="4442018C" w14:textId="77777777" w:rsidR="007918C9" w:rsidRDefault="007918C9" w:rsidP="009B025C">
                            <w:pPr>
                              <w:textAlignment w:val="baseline"/>
                            </w:pPr>
                            <w:r>
                              <w:rPr>
                                <w:rFonts w:eastAsia="DengXian" w:cstheme="minorBidi"/>
                                <w:color w:val="000000"/>
                                <w:kern w:val="24"/>
                                <w:sz w:val="20"/>
                                <w:szCs w:val="20"/>
                              </w:rPr>
                              <w:t>2</w:t>
                            </w:r>
                          </w:p>
                        </w:txbxContent>
                      </v:textbox>
                    </v:shape>
                  </v:group>
                  <v:line id="Straight Connector 3157" o:spid="_x0000_s1112" style="position:absolute;visibility:visible;mso-wrap-style:square" from="8175,15974" to="8306,3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" strokecolor="red" strokeweight="2.25pt">
                    <v:stroke dashstyle="longDash" joinstyle="miter"/>
                    <o:lock v:ext="edit" shapetype="f"/>
                  </v:line>
                </v:group>
                <v:shape id="TextBox 31" o:spid="_x0000_s1113" type="#_x0000_t202" style="position:absolute;top:29003;width:15836;height:24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" filled="f" stroked="f">
                  <v:textbox style="mso-fit-shape-to-text:t">
                    <w:txbxContent>
                      <w:p w14:paraId="235E23CB" w14:textId="77777777" w:rsidR="007918C9" w:rsidRDefault="007918C9" w:rsidP="009B025C">
                        <w:pPr>
                          <w:spacing w:line="252" w:lineRule="auto"/>
                          <w:textAlignment w:val="baseline"/>
                        </w:pPr>
                        <w:r>
                          <w:rPr>
                            <w:rFonts w:eastAsia="DengXian" w:cstheme="minorBidi"/>
                            <w:color w:val="000000"/>
                            <w:kern w:val="24"/>
                            <w:sz w:val="20"/>
                            <w:szCs w:val="20"/>
                          </w:rPr>
                          <w:t>Veh 1,2 and 3: CAV or HV</w:t>
                        </w:r>
                      </w:p>
                    </w:txbxContent>
                  </v:textbox>
                </v:shape>
                <w10:anchorlock/>
              </v:group>
            </w:pict>
          </mc:Fallback>
        </mc:AlternateContent>
      </w:r>
    </w:p>
    <w:p w14:paraId="44C83A76" w14:textId="77777777" w:rsidR="0073267A" w:rsidRPr="00814F0E" w:rsidRDefault="0073267A" w:rsidP="0073267A">
      <w:pPr>
        <w:pStyle w:val="FHWASource"/>
        <w:ind w:firstLine="2970"/>
      </w:pPr>
      <w:r>
        <w:t>Source: FHWA.</w:t>
      </w:r>
    </w:p>
    <w:p w14:paraId="5077A6FE" w14:textId="58C29A22" w:rsidR="0010696B" w:rsidRPr="00241705" w:rsidRDefault="0010696B" w:rsidP="0073267A">
      <w:pPr>
        <w:pStyle w:val="FHWACaptionFigure"/>
      </w:pPr>
      <w:bookmarkStart w:id="25" w:name="_Ref31471127"/>
      <w:bookmarkStart w:id="26" w:name="_Toc34644749"/>
      <w:bookmarkStart w:id="27" w:name="_Toc35700632"/>
      <w:r w:rsidRPr="00241705">
        <w:t xml:space="preserve">Figure </w:t>
      </w:r>
      <w:r w:rsidR="008C6E16">
        <w:fldChar w:fldCharType="begin"/>
      </w:r>
      <w:r w:rsidR="008C6E16">
        <w:instrText xml:space="preserve"> SEQ Figure \* ARABIC </w:instrText>
      </w:r>
      <w:r w:rsidR="008C6E16">
        <w:fldChar w:fldCharType="separate"/>
      </w:r>
      <w:r w:rsidR="007918C9">
        <w:rPr>
          <w:noProof/>
        </w:rPr>
        <w:t>3</w:t>
      </w:r>
      <w:r w:rsidR="008C6E16">
        <w:rPr>
          <w:noProof/>
        </w:rPr>
        <w:fldChar w:fldCharType="end"/>
      </w:r>
      <w:bookmarkEnd w:id="25"/>
      <w:r w:rsidRPr="00241705">
        <w:t>. Illustration</w:t>
      </w:r>
      <w:r>
        <w:t>.</w:t>
      </w:r>
      <w:r w:rsidRPr="00241705">
        <w:t xml:space="preserve"> </w:t>
      </w:r>
      <w:r w:rsidRPr="00A87FE4">
        <w:t xml:space="preserve">Connected </w:t>
      </w:r>
      <w:r>
        <w:t>a</w:t>
      </w:r>
      <w:r w:rsidRPr="00A87FE4">
        <w:t xml:space="preserve">utonomous vehicle </w:t>
      </w:r>
      <w:r>
        <w:t xml:space="preserve">car following </w:t>
      </w:r>
      <w:r w:rsidRPr="00241705">
        <w:t>path.</w:t>
      </w:r>
      <w:bookmarkEnd w:id="26"/>
      <w:bookmarkEnd w:id="27"/>
    </w:p>
    <w:p w14:paraId="194E4E38" w14:textId="218696DD" w:rsidR="0010696B" w:rsidRDefault="00B606A8" w:rsidP="004D4100">
      <w:pPr>
        <w:pStyle w:val="FHWABody"/>
        <w:jc w:val="center"/>
      </w:pPr>
      <w:r>
        <w:rPr>
          <w:noProof/>
          <w:lang w:eastAsia="zh-CN"/>
        </w:rPr>
        <mc:AlternateContent>
          <mc:Choice Requires="wpg">
            <w:drawing>
              <wp:inline distT="0" distB="0" distL="0" distR="0" wp14:anchorId="66F9AE7C" wp14:editId="13A7CB67">
                <wp:extent cx="2167255" cy="2916653"/>
                <wp:effectExtent l="0" t="0" r="23495" b="0"/>
                <wp:docPr id="2370" name="Group 2370">
                  <a:extLst xmlns:a="http://schemas.openxmlformats.org/drawingml/2006/main">
                    <a:ext uri="{FF2B5EF4-FFF2-40B4-BE49-F238E27FC236}">
                      <a16:creationId xmlns:a16="http://schemas.microsoft.com/office/drawing/2014/main" id="{122C3E50-7FED-43C8-B3A0-ADCACDC68AA6}"/>
                    </a:ext>
                  </a:extLst>
                </wp:docPr>
                <wp:cNvGraphicFramePr/>
                <a:graphic xmlns:a="http://schemas.openxmlformats.org/drawingml/2006/main">
                  <a:graphicData uri="http://schemas.microsoft.com/office/word/2010/wordprocessingGroup">
                    <wpg:wgp>
                      <wpg:cNvGrpSpPr/>
                      <wpg:grpSpPr>
                        <a:xfrm>
                          <a:off x="0" y="0"/>
                          <a:ext cx="2167255" cy="2916653"/>
                          <a:chOff x="71874" y="0"/>
                          <a:chExt cx="2167296" cy="2916653"/>
                        </a:xfrm>
                      </wpg:grpSpPr>
                      <wpg:grpSp>
                        <wpg:cNvPr id="2371" name="组合 16">
                          <a:extLst>
                            <a:ext uri="{FF2B5EF4-FFF2-40B4-BE49-F238E27FC236}">
                              <a16:creationId xmlns:a16="http://schemas.microsoft.com/office/drawing/2014/main" id="{BA26CA9E-F1A3-40C6-891D-9D3909C9B0E5}"/>
                            </a:ext>
                          </a:extLst>
                        </wpg:cNvPr>
                        <wpg:cNvGrpSpPr/>
                        <wpg:grpSpPr>
                          <a:xfrm>
                            <a:off x="71874" y="268366"/>
                            <a:ext cx="2167296" cy="2624690"/>
                            <a:chOff x="71874" y="268366"/>
                            <a:chExt cx="4156915" cy="4775646"/>
                          </a:xfrm>
                        </wpg:grpSpPr>
                        <wps:wsp>
                          <wps:cNvPr id="2372" name="矩形 12">
                            <a:extLst>
                              <a:ext uri="{FF2B5EF4-FFF2-40B4-BE49-F238E27FC236}">
                                <a16:creationId xmlns:a16="http://schemas.microsoft.com/office/drawing/2014/main" id="{17F3D362-814F-4F4C-8D5E-C4F19D1A69E8}"/>
                              </a:ext>
                            </a:extLst>
                          </wps:cNvPr>
                          <wps:cNvSpPr/>
                          <wps:spPr>
                            <a:xfrm>
                              <a:off x="166077" y="283150"/>
                              <a:ext cx="3958541"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2373" name="矩形 13">
                            <a:extLst>
                              <a:ext uri="{FF2B5EF4-FFF2-40B4-BE49-F238E27FC236}">
                                <a16:creationId xmlns:a16="http://schemas.microsoft.com/office/drawing/2014/main" id="{2B0E6230-0762-4C98-9FDE-A140E66F20FB}"/>
                              </a:ext>
                            </a:extLst>
                          </wps:cNvPr>
                          <wps:cNvSpPr/>
                          <wps:spPr>
                            <a:xfrm>
                              <a:off x="4113042" y="283152"/>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374" name="矩形 14">
                            <a:extLst>
                              <a:ext uri="{FF2B5EF4-FFF2-40B4-BE49-F238E27FC236}">
                                <a16:creationId xmlns:a16="http://schemas.microsoft.com/office/drawing/2014/main" id="{4D1CA4D1-16B7-41A9-B082-5FBEDA6542FE}"/>
                              </a:ext>
                            </a:extLst>
                          </wps:cNvPr>
                          <wps:cNvSpPr/>
                          <wps:spPr>
                            <a:xfrm>
                              <a:off x="71874" y="268366"/>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2375" name="矩形 17">
                          <a:extLst>
                            <a:ext uri="{FF2B5EF4-FFF2-40B4-BE49-F238E27FC236}">
                              <a16:creationId xmlns:a16="http://schemas.microsoft.com/office/drawing/2014/main" id="{8AAD4855-02AE-429D-B651-C4D9CF23E37C}"/>
                            </a:ext>
                          </a:extLst>
                        </wps:cNvPr>
                        <wps:cNvSpPr/>
                        <wps:spPr>
                          <a:xfrm>
                            <a:off x="1128784" y="1856008"/>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376" name="文本框 1">
                          <a:extLst>
                            <a:ext uri="{FF2B5EF4-FFF2-40B4-BE49-F238E27FC236}">
                              <a16:creationId xmlns:a16="http://schemas.microsoft.com/office/drawing/2014/main" id="{C545C9D2-F06D-4AAA-9419-C8F03FF27170}"/>
                            </a:ext>
                          </a:extLst>
                        </wps:cNvPr>
                        <wps:cNvSpPr txBox="1"/>
                        <wps:spPr>
                          <a:xfrm>
                            <a:off x="552037" y="469152"/>
                            <a:ext cx="198124" cy="237490"/>
                          </a:xfrm>
                          <a:prstGeom prst="rect">
                            <a:avLst/>
                          </a:prstGeom>
                          <a:noFill/>
                        </wps:spPr>
                        <wps:txbx>
                          <w:txbxContent>
                            <w:p w14:paraId="5BB04249" w14:textId="77777777" w:rsidR="007918C9" w:rsidRDefault="007918C9" w:rsidP="0010696B">
                              <w:pPr>
                                <w:pStyle w:val="NormalWeb"/>
                                <w:spacing w:before="0" w:beforeAutospacing="0" w:after="0" w:afterAutospacing="0"/>
                              </w:pPr>
                              <w:r>
                                <w:rPr>
                                  <w:rFonts w:eastAsia="DengXian"/>
                                  <w:color w:val="000000"/>
                                  <w:kern w:val="24"/>
                                  <w:sz w:val="20"/>
                                  <w:szCs w:val="20"/>
                                </w:rPr>
                                <w:t>1</w:t>
                              </w:r>
                            </w:p>
                          </w:txbxContent>
                        </wps:txbx>
                        <wps:bodyPr wrap="square" rtlCol="0">
                          <a:spAutoFit/>
                        </wps:bodyPr>
                      </wps:wsp>
                      <wpg:grpSp>
                        <wpg:cNvPr id="2377" name="组合 6">
                          <a:extLst>
                            <a:ext uri="{FF2B5EF4-FFF2-40B4-BE49-F238E27FC236}">
                              <a16:creationId xmlns:a16="http://schemas.microsoft.com/office/drawing/2014/main" id="{BFD50E9B-1AAF-4742-919D-AA952274CF8C}"/>
                            </a:ext>
                          </a:extLst>
                        </wpg:cNvPr>
                        <wpg:cNvGrpSpPr/>
                        <wpg:grpSpPr>
                          <a:xfrm>
                            <a:off x="1500952" y="682880"/>
                            <a:ext cx="399950" cy="435069"/>
                            <a:chOff x="1500952" y="682880"/>
                            <a:chExt cx="767114" cy="1015877"/>
                          </a:xfrm>
                        </wpg:grpSpPr>
                        <pic:pic xmlns:pic="http://schemas.openxmlformats.org/drawingml/2006/picture">
                          <pic:nvPicPr>
                            <pic:cNvPr id="2378" name="图片 19">
                              <a:extLst>
                                <a:ext uri="{FF2B5EF4-FFF2-40B4-BE49-F238E27FC236}">
                                  <a16:creationId xmlns:a16="http://schemas.microsoft.com/office/drawing/2014/main" id="{4B72FE63-345E-4A86-8C9D-CD9048BF0645}"/>
                                </a:ext>
                              </a:extLst>
                            </pic:cNvPr>
                            <pic:cNvPicPr>
                              <a:picLocks noChangeAspect="1"/>
                            </pic:cNvPicPr>
                          </pic:nvPicPr>
                          <pic:blipFill>
                            <a:blip r:embed="rId18"/>
                            <a:stretch>
                              <a:fillRect/>
                            </a:stretch>
                          </pic:blipFill>
                          <pic:spPr>
                            <a:xfrm rot="16200000" flipV="1">
                              <a:off x="1244884" y="938948"/>
                              <a:ext cx="1015877" cy="503742"/>
                            </a:xfrm>
                            <a:prstGeom prst="rect">
                              <a:avLst/>
                            </a:prstGeom>
                          </pic:spPr>
                        </pic:pic>
                        <wps:wsp>
                          <wps:cNvPr id="2379" name="文本框 27">
                            <a:extLst>
                              <a:ext uri="{FF2B5EF4-FFF2-40B4-BE49-F238E27FC236}">
                                <a16:creationId xmlns:a16="http://schemas.microsoft.com/office/drawing/2014/main" id="{E7CB77F8-A624-4B45-962E-A19E253F04DA}"/>
                              </a:ext>
                            </a:extLst>
                          </wps:cNvPr>
                          <wps:cNvSpPr txBox="1"/>
                          <wps:spPr>
                            <a:xfrm>
                              <a:off x="1510489" y="999923"/>
                              <a:ext cx="757577" cy="554534"/>
                            </a:xfrm>
                            <a:prstGeom prst="rect">
                              <a:avLst/>
                            </a:prstGeom>
                            <a:noFill/>
                          </wps:spPr>
                          <wps:txbx>
                            <w:txbxContent>
                              <w:p w14:paraId="58E6D76D" w14:textId="77777777" w:rsidR="007918C9" w:rsidRDefault="007918C9" w:rsidP="0010696B">
                                <w:pPr>
                                  <w:pStyle w:val="NormalWeb"/>
                                  <w:spacing w:before="0" w:beforeAutospacing="0" w:after="0" w:afterAutospacing="0"/>
                                </w:pPr>
                                <w:r>
                                  <w:rPr>
                                    <w:rFonts w:eastAsia="DengXian"/>
                                    <w:color w:val="000000"/>
                                    <w:kern w:val="24"/>
                                    <w:sz w:val="20"/>
                                    <w:szCs w:val="20"/>
                                  </w:rPr>
                                  <w:t>2</w:t>
                                </w:r>
                              </w:p>
                            </w:txbxContent>
                          </wps:txbx>
                          <wps:bodyPr wrap="square" rtlCol="0">
                            <a:spAutoFit/>
                          </wps:bodyPr>
                        </wps:wsp>
                      </wpg:grpSp>
                      <wps:wsp>
                        <wps:cNvPr id="2380" name="矩形 17">
                          <a:extLst>
                            <a:ext uri="{FF2B5EF4-FFF2-40B4-BE49-F238E27FC236}">
                              <a16:creationId xmlns:a16="http://schemas.microsoft.com/office/drawing/2014/main" id="{DAC0210F-8B44-47A8-8415-4F7B91B53612}"/>
                            </a:ext>
                          </a:extLst>
                        </wps:cNvPr>
                        <wps:cNvSpPr/>
                        <wps:spPr>
                          <a:xfrm>
                            <a:off x="1128784" y="370279"/>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381" name="Rectangle 2381">
                          <a:extLst>
                            <a:ext uri="{FF2B5EF4-FFF2-40B4-BE49-F238E27FC236}">
                              <a16:creationId xmlns:a16="http://schemas.microsoft.com/office/drawing/2014/main" id="{12D6848A-5434-4F39-8A0C-AE19FBD6AF2E}"/>
                            </a:ext>
                          </a:extLst>
                        </wps:cNvPr>
                        <wps:cNvSpPr/>
                        <wps:spPr>
                          <a:xfrm>
                            <a:off x="99267" y="6236"/>
                            <a:ext cx="814720" cy="237490"/>
                          </a:xfrm>
                          <a:prstGeom prst="rect">
                            <a:avLst/>
                          </a:prstGeom>
                        </wps:spPr>
                        <wps:txbx>
                          <w:txbxContent>
                            <w:p w14:paraId="6E914680" w14:textId="77777777" w:rsidR="007918C9" w:rsidRDefault="007918C9" w:rsidP="0010696B">
                              <w:pPr>
                                <w:pStyle w:val="NormalWeb"/>
                                <w:spacing w:before="0" w:beforeAutospacing="0" w:after="0" w:afterAutospacing="0"/>
                              </w:pPr>
                              <w:r>
                                <w:rPr>
                                  <w:rFonts w:eastAsia="DengXian"/>
                                  <w:color w:val="000000"/>
                                  <w:kern w:val="24"/>
                                  <w:sz w:val="20"/>
                                  <w:szCs w:val="20"/>
                                </w:rPr>
                                <w:t>Current lane</w:t>
                              </w:r>
                            </w:p>
                          </w:txbxContent>
                        </wps:txbx>
                        <wps:bodyPr wrap="none">
                          <a:spAutoFit/>
                        </wps:bodyPr>
                      </wps:wsp>
                      <wps:wsp>
                        <wps:cNvPr id="2382" name="Rectangle 2382">
                          <a:extLst>
                            <a:ext uri="{FF2B5EF4-FFF2-40B4-BE49-F238E27FC236}">
                              <a16:creationId xmlns:a16="http://schemas.microsoft.com/office/drawing/2014/main" id="{37AA5F29-5395-49FD-8061-E963786449F8}"/>
                            </a:ext>
                          </a:extLst>
                        </wps:cNvPr>
                        <wps:cNvSpPr/>
                        <wps:spPr>
                          <a:xfrm>
                            <a:off x="1191547" y="0"/>
                            <a:ext cx="757569" cy="237490"/>
                          </a:xfrm>
                          <a:prstGeom prst="rect">
                            <a:avLst/>
                          </a:prstGeom>
                        </wps:spPr>
                        <wps:txbx>
                          <w:txbxContent>
                            <w:p w14:paraId="06762235" w14:textId="77777777" w:rsidR="007918C9" w:rsidRDefault="007918C9" w:rsidP="0010696B">
                              <w:pPr>
                                <w:pStyle w:val="NormalWeb"/>
                                <w:spacing w:before="0" w:beforeAutospacing="0" w:after="0" w:afterAutospacing="0"/>
                              </w:pPr>
                              <w:r>
                                <w:rPr>
                                  <w:rFonts w:eastAsia="DengXian"/>
                                  <w:color w:val="000000"/>
                                  <w:kern w:val="24"/>
                                  <w:sz w:val="20"/>
                                  <w:szCs w:val="20"/>
                                </w:rPr>
                                <w:t>Target lane</w:t>
                              </w:r>
                            </w:p>
                          </w:txbxContent>
                        </wps:txbx>
                        <wps:bodyPr wrap="none">
                          <a:spAutoFit/>
                        </wps:bodyPr>
                      </wps:wsp>
                      <pic:pic xmlns:pic="http://schemas.openxmlformats.org/drawingml/2006/picture">
                        <pic:nvPicPr>
                          <pic:cNvPr id="2383" name="图片 19">
                            <a:extLst>
                              <a:ext uri="{FF2B5EF4-FFF2-40B4-BE49-F238E27FC236}">
                                <a16:creationId xmlns:a16="http://schemas.microsoft.com/office/drawing/2014/main" id="{6D7A5750-569B-48CB-B528-2B934569202D}"/>
                              </a:ext>
                            </a:extLst>
                          </pic:cNvPr>
                          <pic:cNvPicPr>
                            <a:picLocks noChangeAspect="1"/>
                          </pic:cNvPicPr>
                        </pic:nvPicPr>
                        <pic:blipFill>
                          <a:blip r:embed="rId18">
                            <a:biLevel thresh="50000"/>
                          </a:blip>
                          <a:stretch>
                            <a:fillRect/>
                          </a:stretch>
                        </pic:blipFill>
                        <pic:spPr>
                          <a:xfrm rot="16200000" flipV="1">
                            <a:off x="474643" y="455602"/>
                            <a:ext cx="434078" cy="263389"/>
                          </a:xfrm>
                          <a:prstGeom prst="rect">
                            <a:avLst/>
                          </a:prstGeom>
                        </pic:spPr>
                      </pic:pic>
                      <wpg:grpSp>
                        <wpg:cNvPr id="2384" name="Group 2384">
                          <a:extLst>
                            <a:ext uri="{FF2B5EF4-FFF2-40B4-BE49-F238E27FC236}">
                              <a16:creationId xmlns:a16="http://schemas.microsoft.com/office/drawing/2014/main" id="{5A6045BB-DD81-4140-94F2-B19B4356C054}"/>
                            </a:ext>
                          </a:extLst>
                        </wpg:cNvPr>
                        <wpg:cNvGrpSpPr/>
                        <wpg:grpSpPr>
                          <a:xfrm>
                            <a:off x="1407948" y="2213450"/>
                            <a:ext cx="464194" cy="434078"/>
                            <a:chOff x="1407948" y="2213450"/>
                            <a:chExt cx="464194" cy="434078"/>
                          </a:xfrm>
                        </wpg:grpSpPr>
                        <pic:pic xmlns:pic="http://schemas.openxmlformats.org/drawingml/2006/picture">
                          <pic:nvPicPr>
                            <pic:cNvPr id="2385" name="图片 19">
                              <a:extLst>
                                <a:ext uri="{FF2B5EF4-FFF2-40B4-BE49-F238E27FC236}">
                                  <a16:creationId xmlns:a16="http://schemas.microsoft.com/office/drawing/2014/main" id="{9F556E5C-D103-4640-BE9D-BA45B712C3E0}"/>
                                </a:ext>
                              </a:extLst>
                            </pic:cNvPr>
                            <pic:cNvPicPr>
                              <a:picLocks noChangeAspect="1"/>
                            </pic:cNvPicPr>
                          </pic:nvPicPr>
                          <pic:blipFill>
                            <a:blip r:embed="rId18">
                              <a:biLevel thresh="50000"/>
                            </a:blip>
                            <a:stretch>
                              <a:fillRect/>
                            </a:stretch>
                          </pic:blipFill>
                          <pic:spPr>
                            <a:xfrm rot="16200000" flipV="1">
                              <a:off x="1420459" y="2298794"/>
                              <a:ext cx="434078" cy="263389"/>
                            </a:xfrm>
                            <a:prstGeom prst="rect">
                              <a:avLst/>
                            </a:prstGeom>
                          </pic:spPr>
                        </pic:pic>
                        <wps:wsp>
                          <wps:cNvPr id="2386" name="文本框 1">
                            <a:extLst>
                              <a:ext uri="{FF2B5EF4-FFF2-40B4-BE49-F238E27FC236}">
                                <a16:creationId xmlns:a16="http://schemas.microsoft.com/office/drawing/2014/main" id="{AFBC2985-34EE-4931-BCDC-FC74A79D4E27}"/>
                              </a:ext>
                            </a:extLst>
                          </wps:cNvPr>
                          <wps:cNvSpPr txBox="1"/>
                          <wps:spPr>
                            <a:xfrm>
                              <a:off x="1407948" y="2343772"/>
                              <a:ext cx="464194" cy="237490"/>
                            </a:xfrm>
                            <a:prstGeom prst="rect">
                              <a:avLst/>
                            </a:prstGeom>
                            <a:noFill/>
                          </wps:spPr>
                          <wps:txbx>
                            <w:txbxContent>
                              <w:p w14:paraId="2CA11DAA" w14:textId="77777777" w:rsidR="007918C9" w:rsidRDefault="007918C9" w:rsidP="0010696B">
                                <w:pPr>
                                  <w:pStyle w:val="NormalWeb"/>
                                  <w:spacing w:before="0" w:beforeAutospacing="0" w:after="0" w:afterAutospacing="0"/>
                                  <w:jc w:val="center"/>
                                </w:pPr>
                                <w:r>
                                  <w:rPr>
                                    <w:rFonts w:eastAsia="DengXian"/>
                                    <w:color w:val="000000"/>
                                    <w:kern w:val="24"/>
                                    <w:sz w:val="20"/>
                                    <w:szCs w:val="20"/>
                                  </w:rPr>
                                  <w:t>3</w:t>
                                </w:r>
                              </w:p>
                            </w:txbxContent>
                          </wps:txbx>
                          <wps:bodyPr wrap="square" rtlCol="0">
                            <a:spAutoFit/>
                          </wps:bodyPr>
                        </wps:wsp>
                      </wpg:grpSp>
                      <wps:wsp>
                        <wps:cNvPr id="2388" name="文本框 1">
                          <a:extLst>
                            <a:ext uri="{FF2B5EF4-FFF2-40B4-BE49-F238E27FC236}">
                              <a16:creationId xmlns:a16="http://schemas.microsoft.com/office/drawing/2014/main" id="{7E99D9EB-8EDC-40D9-9DF8-375EFEC9841D}"/>
                            </a:ext>
                          </a:extLst>
                        </wps:cNvPr>
                        <wps:cNvSpPr txBox="1"/>
                        <wps:spPr>
                          <a:xfrm>
                            <a:off x="475490" y="492074"/>
                            <a:ext cx="421648" cy="237490"/>
                          </a:xfrm>
                          <a:prstGeom prst="rect">
                            <a:avLst/>
                          </a:prstGeom>
                          <a:noFill/>
                        </wps:spPr>
                        <wps:txbx>
                          <w:txbxContent>
                            <w:p w14:paraId="452B8F35" w14:textId="77777777" w:rsidR="007918C9" w:rsidRDefault="007918C9" w:rsidP="0010696B">
                              <w:pPr>
                                <w:pStyle w:val="NormalWeb"/>
                                <w:spacing w:before="0" w:beforeAutospacing="0" w:after="0" w:afterAutospacing="0"/>
                                <w:jc w:val="center"/>
                              </w:pPr>
                              <w:r>
                                <w:rPr>
                                  <w:rFonts w:eastAsia="DengXian"/>
                                  <w:color w:val="000000"/>
                                  <w:kern w:val="24"/>
                                  <w:sz w:val="20"/>
                                  <w:szCs w:val="20"/>
                                </w:rPr>
                                <w:t>1</w:t>
                              </w:r>
                            </w:p>
                          </w:txbxContent>
                        </wps:txbx>
                        <wps:bodyPr wrap="square" rtlCol="0">
                          <a:spAutoFit/>
                        </wps:bodyPr>
                      </wps:wsp>
                      <wps:wsp>
                        <wps:cNvPr id="2389" name="流程图: 合并 7">
                          <a:extLst>
                            <a:ext uri="{FF2B5EF4-FFF2-40B4-BE49-F238E27FC236}">
                              <a16:creationId xmlns:a16="http://schemas.microsoft.com/office/drawing/2014/main" id="{DE0293F9-37D0-425B-8438-7CA9BAD4BE17}"/>
                            </a:ext>
                          </a:extLst>
                        </wps:cNvPr>
                        <wps:cNvSpPr/>
                        <wps:spPr>
                          <a:xfrm>
                            <a:off x="600476" y="1004799"/>
                            <a:ext cx="74500" cy="1018962"/>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2390" name="Picture 2390">
                            <a:extLst>
                              <a:ext uri="{FF2B5EF4-FFF2-40B4-BE49-F238E27FC236}">
                                <a16:creationId xmlns:a16="http://schemas.microsoft.com/office/drawing/2014/main" id="{29036219-2C99-426C-A2DB-09EDE60EC98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4075928">
                            <a:off x="1160532" y="956748"/>
                            <a:ext cx="321753" cy="321753"/>
                          </a:xfrm>
                          <a:prstGeom prst="rect">
                            <a:avLst/>
                          </a:prstGeom>
                        </pic:spPr>
                      </pic:pic>
                      <wpg:grpSp>
                        <wpg:cNvPr id="2391" name="Group 2391">
                          <a:extLst>
                            <a:ext uri="{FF2B5EF4-FFF2-40B4-BE49-F238E27FC236}">
                              <a16:creationId xmlns:a16="http://schemas.microsoft.com/office/drawing/2014/main" id="{BA11260E-DFB1-4D69-AC18-3670B4D5F923}"/>
                            </a:ext>
                          </a:extLst>
                        </wpg:cNvPr>
                        <wpg:cNvGrpSpPr/>
                        <wpg:grpSpPr>
                          <a:xfrm>
                            <a:off x="416233" y="1801026"/>
                            <a:ext cx="464194" cy="434078"/>
                            <a:chOff x="416233" y="1801026"/>
                            <a:chExt cx="464194" cy="434078"/>
                          </a:xfrm>
                        </wpg:grpSpPr>
                        <pic:pic xmlns:pic="http://schemas.openxmlformats.org/drawingml/2006/picture">
                          <pic:nvPicPr>
                            <pic:cNvPr id="2392" name="图片 19">
                              <a:extLst>
                                <a:ext uri="{FF2B5EF4-FFF2-40B4-BE49-F238E27FC236}">
                                  <a16:creationId xmlns:a16="http://schemas.microsoft.com/office/drawing/2014/main" id="{D6B4246B-8389-4FAA-98F4-BC03C8C6CFB2}"/>
                                </a:ext>
                              </a:extLst>
                            </pic:cNvPr>
                            <pic:cNvPicPr>
                              <a:picLocks noChangeAspect="1"/>
                            </pic:cNvPicPr>
                          </pic:nvPicPr>
                          <pic:blipFill>
                            <a:blip r:embed="rId18">
                              <a:grayscl/>
                            </a:blip>
                            <a:stretch>
                              <a:fillRect/>
                            </a:stretch>
                          </pic:blipFill>
                          <pic:spPr>
                            <a:xfrm rot="16200000" flipV="1">
                              <a:off x="420383" y="1886370"/>
                              <a:ext cx="434078" cy="263389"/>
                            </a:xfrm>
                            <a:prstGeom prst="rect">
                              <a:avLst/>
                            </a:prstGeom>
                          </pic:spPr>
                        </pic:pic>
                        <wps:wsp>
                          <wps:cNvPr id="2393" name="文本框 1">
                            <a:extLst>
                              <a:ext uri="{FF2B5EF4-FFF2-40B4-BE49-F238E27FC236}">
                                <a16:creationId xmlns:a16="http://schemas.microsoft.com/office/drawing/2014/main" id="{D90229F0-5AEE-43C5-AB6E-965A6E3DFCDE}"/>
                              </a:ext>
                            </a:extLst>
                          </wps:cNvPr>
                          <wps:cNvSpPr txBox="1"/>
                          <wps:spPr>
                            <a:xfrm>
                              <a:off x="416233" y="1963096"/>
                              <a:ext cx="464194" cy="237490"/>
                            </a:xfrm>
                            <a:prstGeom prst="rect">
                              <a:avLst/>
                            </a:prstGeom>
                            <a:noFill/>
                          </wps:spPr>
                          <wps:txbx>
                            <w:txbxContent>
                              <w:p w14:paraId="2FABFA38" w14:textId="77777777" w:rsidR="007918C9" w:rsidRDefault="007918C9" w:rsidP="0010696B">
                                <w:pPr>
                                  <w:pStyle w:val="NormalWeb"/>
                                  <w:spacing w:before="0" w:beforeAutospacing="0" w:after="0" w:afterAutospacing="0"/>
                                  <w:jc w:val="center"/>
                                </w:pPr>
                                <w:r>
                                  <w:rPr>
                                    <w:rFonts w:eastAsia="DengXian"/>
                                    <w:color w:val="000000"/>
                                    <w:kern w:val="24"/>
                                    <w:sz w:val="20"/>
                                    <w:szCs w:val="20"/>
                                  </w:rPr>
                                  <w:t>CAV</w:t>
                                </w:r>
                              </w:p>
                            </w:txbxContent>
                          </wps:txbx>
                          <wps:bodyPr wrap="square" rtlCol="0">
                            <a:spAutoFit/>
                          </wps:bodyPr>
                        </wps:wsp>
                      </wpg:grpSp>
                      <wps:wsp>
                        <wps:cNvPr id="2394" name="TextBox 31">
                          <a:extLst>
                            <a:ext uri="{FF2B5EF4-FFF2-40B4-BE49-F238E27FC236}">
                              <a16:creationId xmlns:a16="http://schemas.microsoft.com/office/drawing/2014/main" id="{649076EF-1046-442F-8E06-0A2F9D07E688}"/>
                            </a:ext>
                          </a:extLst>
                        </wps:cNvPr>
                        <wps:cNvSpPr txBox="1"/>
                        <wps:spPr>
                          <a:xfrm>
                            <a:off x="72499" y="2515968"/>
                            <a:ext cx="1456717" cy="400685"/>
                          </a:xfrm>
                          <a:prstGeom prst="rect">
                            <a:avLst/>
                          </a:prstGeom>
                          <a:noFill/>
                        </wps:spPr>
                        <wps:txbx>
                          <w:txbxContent>
                            <w:p w14:paraId="0578E2AA" w14:textId="77777777" w:rsidR="007918C9" w:rsidRDefault="007918C9" w:rsidP="0010696B">
                              <w:pPr>
                                <w:pStyle w:val="NormalWeb"/>
                                <w:spacing w:before="0" w:beforeAutospacing="0" w:after="0" w:afterAutospacing="0" w:line="254" w:lineRule="auto"/>
                                <w:textAlignment w:val="baseline"/>
                                <w:rPr>
                                  <w:rFonts w:eastAsia="DengXian"/>
                                  <w:color w:val="000000"/>
                                  <w:kern w:val="24"/>
                                  <w:sz w:val="20"/>
                                  <w:szCs w:val="20"/>
                                </w:rPr>
                              </w:pPr>
                              <w:r>
                                <w:rPr>
                                  <w:rFonts w:eastAsia="DengXian"/>
                                  <w:color w:val="000000"/>
                                  <w:kern w:val="24"/>
                                  <w:sz w:val="20"/>
                                  <w:szCs w:val="20"/>
                                </w:rPr>
                                <w:t>Veh 1and 3: CAV or HV</w:t>
                              </w:r>
                            </w:p>
                            <w:p w14:paraId="099C3840" w14:textId="77777777" w:rsidR="007918C9" w:rsidRDefault="007918C9" w:rsidP="0010696B">
                              <w:pPr>
                                <w:pStyle w:val="NormalWeb"/>
                                <w:spacing w:before="0" w:beforeAutospacing="0" w:after="0" w:afterAutospacing="0" w:line="254" w:lineRule="auto"/>
                                <w:textAlignment w:val="baseline"/>
                              </w:pPr>
                              <w:r>
                                <w:rPr>
                                  <w:rFonts w:eastAsia="DengXian"/>
                                  <w:color w:val="000000"/>
                                  <w:kern w:val="24"/>
                                  <w:sz w:val="20"/>
                                  <w:szCs w:val="20"/>
                                </w:rPr>
                                <w:t>Veh 2: CAV</w:t>
                              </w:r>
                            </w:p>
                          </w:txbxContent>
                        </wps:txbx>
                        <wps:bodyPr wrap="none" rtlCol="0">
                          <a:spAutoFit/>
                        </wps:bodyPr>
                      </wps:wsp>
                    </wpg:wgp>
                  </a:graphicData>
                </a:graphic>
              </wp:inline>
            </w:drawing>
          </mc:Choice>
          <mc:Fallback>
            <w:pict>
              <v:group w14:anchorId="66F9AE7C" id="Group 2370" o:spid="_x0000_s1114" style="width:170.65pt;height:229.65pt;mso-position-horizontal-relative:char;mso-position-vertical-relative:line" coordorigin="718" coordsize="21672,2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">
                <v:group id="组合 16" o:spid="_x0000_s1115" style="position:absolute;left:718;top:2683;width:21673;height:26247" coordorigin="718,2683"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">
                  <v:rect id="矩形 12" o:spid="_x0000_s1116" style="position:absolute;left:1660;top:2831;width:39586;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" fillcolor="white [3201]" strokecolor="black [3200]" strokeweight="1pt"/>
                  <v:rect id="矩形 13" o:spid="_x0000_s1117" style="position:absolute;left:41130;top:2831;width:1157;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" fillcolor="#ffc000" strokecolor="#4472c4 [3204]" strokeweight=".5pt"/>
                  <v:rect id="矩形 14" o:spid="_x0000_s1118" style="position:absolute;left:718;top:2683;width:1158;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" fillcolor="#ffc000" strokecolor="#4472c4 [3204]" strokeweight=".5pt"/>
                </v:group>
                <v:rect id="矩形 17" o:spid="_x0000_s1119" style="position:absolute;left:11287;top:18560;width:423;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" fillcolor="black [3213]" strokecolor="white [3212]" strokeweight=".5pt"/>
                <v:shape id="文本框 1" o:spid="_x0000_s1120" type="#_x0000_t202" style="position:absolute;left:5520;top:4691;width:198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" filled="f" stroked="f">
                  <v:textbox style="mso-fit-shape-to-text:t">
                    <w:txbxContent>
                      <w:p w14:paraId="5BB04249" w14:textId="77777777" w:rsidR="007918C9" w:rsidRDefault="007918C9" w:rsidP="0010696B">
                        <w:pPr>
                          <w:pStyle w:val="NormalWeb"/>
                          <w:spacing w:before="0" w:beforeAutospacing="0" w:after="0" w:afterAutospacing="0"/>
                        </w:pPr>
                        <w:r>
                          <w:rPr>
                            <w:rFonts w:eastAsia="DengXian"/>
                            <w:color w:val="000000"/>
                            <w:kern w:val="24"/>
                            <w:sz w:val="20"/>
                            <w:szCs w:val="20"/>
                          </w:rPr>
                          <w:t>1</w:t>
                        </w:r>
                      </w:p>
                    </w:txbxContent>
                  </v:textbox>
                </v:shape>
                <v:group id="组合 6" o:spid="_x0000_s1121" style="position:absolute;left:15009;top:6828;width:4000;height:4351" coordorigin="15009,6828" coordsize="7671,1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shape id="图片 19" o:spid="_x0000_s1122" type="#_x0000_t75" style="position:absolute;left:12448;top:9389;width:10159;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">
                    <v:imagedata r:id="rId19" o:title=""/>
                    <v:path arrowok="t"/>
                  </v:shape>
                  <v:shape id="文本框 27" o:spid="_x0000_s1123" type="#_x0000_t202" style="position:absolute;left:15104;top:9999;width:7576;height: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" filled="f" stroked="f">
                    <v:textbox style="mso-fit-shape-to-text:t">
                      <w:txbxContent>
                        <w:p w14:paraId="58E6D76D" w14:textId="77777777" w:rsidR="007918C9" w:rsidRDefault="007918C9" w:rsidP="0010696B">
                          <w:pPr>
                            <w:pStyle w:val="NormalWeb"/>
                            <w:spacing w:before="0" w:beforeAutospacing="0" w:after="0" w:afterAutospacing="0"/>
                          </w:pPr>
                          <w:r>
                            <w:rPr>
                              <w:rFonts w:eastAsia="DengXian"/>
                              <w:color w:val="000000"/>
                              <w:kern w:val="24"/>
                              <w:sz w:val="20"/>
                              <w:szCs w:val="20"/>
                            </w:rPr>
                            <w:t>2</w:t>
                          </w:r>
                        </w:p>
                      </w:txbxContent>
                    </v:textbox>
                  </v:shape>
                </v:group>
                <v:rect id="矩形 17" o:spid="_x0000_s1124" style="position:absolute;left:11287;top:3702;width:423;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" fillcolor="black [3213]" strokecolor="white [3212]" strokeweight=".5pt"/>
                <v:rect id="Rectangle 2381" o:spid="_x0000_s1125" style="position:absolute;left:992;top:62;width:8147;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" filled="f" stroked="f">
                  <v:textbox style="mso-fit-shape-to-text:t">
                    <w:txbxContent>
                      <w:p w14:paraId="6E914680" w14:textId="77777777" w:rsidR="007918C9" w:rsidRDefault="007918C9" w:rsidP="0010696B">
                        <w:pPr>
                          <w:pStyle w:val="NormalWeb"/>
                          <w:spacing w:before="0" w:beforeAutospacing="0" w:after="0" w:afterAutospacing="0"/>
                        </w:pPr>
                        <w:r>
                          <w:rPr>
                            <w:rFonts w:eastAsia="DengXian"/>
                            <w:color w:val="000000"/>
                            <w:kern w:val="24"/>
                            <w:sz w:val="20"/>
                            <w:szCs w:val="20"/>
                          </w:rPr>
                          <w:t>Current lane</w:t>
                        </w:r>
                      </w:p>
                    </w:txbxContent>
                  </v:textbox>
                </v:rect>
                <v:rect id="Rectangle 2382" o:spid="_x0000_s1126" style="position:absolute;left:11915;width:7576;height:23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" filled="f" stroked="f">
                  <v:textbox style="mso-fit-shape-to-text:t">
                    <w:txbxContent>
                      <w:p w14:paraId="06762235" w14:textId="77777777" w:rsidR="007918C9" w:rsidRDefault="007918C9" w:rsidP="0010696B">
                        <w:pPr>
                          <w:pStyle w:val="NormalWeb"/>
                          <w:spacing w:before="0" w:beforeAutospacing="0" w:after="0" w:afterAutospacing="0"/>
                        </w:pPr>
                        <w:r>
                          <w:rPr>
                            <w:rFonts w:eastAsia="DengXian"/>
                            <w:color w:val="000000"/>
                            <w:kern w:val="24"/>
                            <w:sz w:val="20"/>
                            <w:szCs w:val="20"/>
                          </w:rPr>
                          <w:t>Target lane</w:t>
                        </w:r>
                      </w:p>
                    </w:txbxContent>
                  </v:textbox>
                </v:rect>
                <v:shape id="图片 19" o:spid="_x0000_s1127" type="#_x0000_t75" style="position:absolute;left:4745;top:4556;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">
                  <v:imagedata r:id="rId19" o:title="" grayscale="t" bilevel="t"/>
                  <v:path arrowok="t"/>
                </v:shape>
                <v:group id="Group 2384" o:spid="_x0000_s1128" style="position:absolute;left:14079;top:22134;width:4642;height:4341" coordorigin="14079,22134" coordsize="4641,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">
                  <v:shape id="图片 19" o:spid="_x0000_s1129" type="#_x0000_t75" style="position:absolute;left:14204;top:22988;width:4341;height:26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">
                    <v:imagedata r:id="rId19" o:title="" grayscale="t" bilevel="t"/>
                    <v:path arrowok="t"/>
                  </v:shape>
                  <v:shape id="文本框 1" o:spid="_x0000_s1130" type="#_x0000_t202" style="position:absolute;left:14079;top:23437;width:46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" filled="f" stroked="f">
                    <v:textbox style="mso-fit-shape-to-text:t">
                      <w:txbxContent>
                        <w:p w14:paraId="2CA11DAA" w14:textId="77777777" w:rsidR="007918C9" w:rsidRDefault="007918C9" w:rsidP="0010696B">
                          <w:pPr>
                            <w:pStyle w:val="NormalWeb"/>
                            <w:spacing w:before="0" w:beforeAutospacing="0" w:after="0" w:afterAutospacing="0"/>
                            <w:jc w:val="center"/>
                          </w:pPr>
                          <w:r>
                            <w:rPr>
                              <w:rFonts w:eastAsia="DengXian"/>
                              <w:color w:val="000000"/>
                              <w:kern w:val="24"/>
                              <w:sz w:val="20"/>
                              <w:szCs w:val="20"/>
                            </w:rPr>
                            <w:t>3</w:t>
                          </w:r>
                        </w:p>
                      </w:txbxContent>
                    </v:textbox>
                  </v:shape>
                </v:group>
                <v:shape id="文本框 1" o:spid="_x0000_s1131" type="#_x0000_t202" style="position:absolute;left:4754;top:4920;width:421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" filled="f" stroked="f">
                  <v:textbox style="mso-fit-shape-to-text:t">
                    <w:txbxContent>
                      <w:p w14:paraId="452B8F35" w14:textId="77777777" w:rsidR="007918C9" w:rsidRDefault="007918C9" w:rsidP="0010696B">
                        <w:pPr>
                          <w:pStyle w:val="NormalWeb"/>
                          <w:spacing w:before="0" w:beforeAutospacing="0" w:after="0" w:afterAutospacing="0"/>
                          <w:jc w:val="center"/>
                        </w:pPr>
                        <w:r>
                          <w:rPr>
                            <w:rFonts w:eastAsia="DengXian"/>
                            <w:color w:val="000000"/>
                            <w:kern w:val="24"/>
                            <w:sz w:val="20"/>
                            <w:szCs w:val="20"/>
                          </w:rPr>
                          <w:t>1</w:t>
                        </w:r>
                      </w:p>
                    </w:txbxContent>
                  </v:textbox>
                </v:shape>
                <v:shapetype id="_x0000_t128" coordsize="21600,21600" o:spt="128" path="m,l21600,,10800,21600xe">
                  <v:stroke joinstyle="miter"/>
                  <v:path gradientshapeok="t" o:connecttype="custom" o:connectlocs="10800,0;5400,10800;10800,21600;16200,10800" textboxrect="5400,0,16200,10800"/>
                </v:shapetype>
                <v:shape id="流程图: 合并 7" o:spid="_x0000_s1132" type="#_x0000_t128" style="position:absolute;left:6004;top:10047;width:745;height:10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" fillcolor="#4f7ac7 [3028]" strokecolor="#4472c4 [3204]" strokeweight=".5pt">
                  <v:fill color2="#416fc3 [3172]" rotate="t" colors="0 #6083cb;.5 #3e70ca;1 #2e61ba" focus="100%" type="gradient">
                    <o:fill v:ext="view" type="gradientUnscaled"/>
                  </v:fill>
                </v:shape>
                <v:shape id="Picture 2390" o:spid="_x0000_s1133" type="#_x0000_t75" style="position:absolute;left:11605;top:9567;width:3218;height:3217;rotation:-82182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">
                  <v:imagedata r:id="rId23" o:title=""/>
                  <v:path arrowok="t"/>
                </v:shape>
                <v:group id="Group 2391" o:spid="_x0000_s1134" style="position:absolute;left:4162;top:18010;width:4642;height:4341" coordorigin="4162,18010" coordsize="4641,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">
                  <v:shape id="图片 19" o:spid="_x0000_s1135" type="#_x0000_t75" style="position:absolute;left:4203;top:18864;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">
                    <v:imagedata r:id="rId19" o:title="" grayscale="t"/>
                    <v:path arrowok="t"/>
                  </v:shape>
                  <v:shape id="文本框 1" o:spid="_x0000_s1136" type="#_x0000_t202" style="position:absolute;left:4162;top:19630;width:46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" filled="f" stroked="f">
                    <v:textbox style="mso-fit-shape-to-text:t">
                      <w:txbxContent>
                        <w:p w14:paraId="2FABFA38" w14:textId="77777777" w:rsidR="007918C9" w:rsidRDefault="007918C9" w:rsidP="0010696B">
                          <w:pPr>
                            <w:pStyle w:val="NormalWeb"/>
                            <w:spacing w:before="0" w:beforeAutospacing="0" w:after="0" w:afterAutospacing="0"/>
                            <w:jc w:val="center"/>
                          </w:pPr>
                          <w:r>
                            <w:rPr>
                              <w:rFonts w:eastAsia="DengXian"/>
                              <w:color w:val="000000"/>
                              <w:kern w:val="24"/>
                              <w:sz w:val="20"/>
                              <w:szCs w:val="20"/>
                            </w:rPr>
                            <w:t>CAV</w:t>
                          </w:r>
                        </w:p>
                      </w:txbxContent>
                    </v:textbox>
                  </v:shape>
                </v:group>
                <v:shape id="TextBox 31" o:spid="_x0000_s1137" type="#_x0000_t202" style="position:absolute;left:724;top:25159;width:14568;height:4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" filled="f" stroked="f">
                  <v:textbox style="mso-fit-shape-to-text:t">
                    <w:txbxContent>
                      <w:p w14:paraId="0578E2AA" w14:textId="77777777" w:rsidR="007918C9" w:rsidRDefault="007918C9" w:rsidP="0010696B">
                        <w:pPr>
                          <w:pStyle w:val="NormalWeb"/>
                          <w:spacing w:before="0" w:beforeAutospacing="0" w:after="0" w:afterAutospacing="0" w:line="254" w:lineRule="auto"/>
                          <w:textAlignment w:val="baseline"/>
                          <w:rPr>
                            <w:rFonts w:eastAsia="DengXian"/>
                            <w:color w:val="000000"/>
                            <w:kern w:val="24"/>
                            <w:sz w:val="20"/>
                            <w:szCs w:val="20"/>
                          </w:rPr>
                        </w:pPr>
                        <w:r>
                          <w:rPr>
                            <w:rFonts w:eastAsia="DengXian"/>
                            <w:color w:val="000000"/>
                            <w:kern w:val="24"/>
                            <w:sz w:val="20"/>
                            <w:szCs w:val="20"/>
                          </w:rPr>
                          <w:t>Veh 1and 3: CAV or HV</w:t>
                        </w:r>
                      </w:p>
                      <w:p w14:paraId="099C3840" w14:textId="77777777" w:rsidR="007918C9" w:rsidRDefault="007918C9" w:rsidP="0010696B">
                        <w:pPr>
                          <w:pStyle w:val="NormalWeb"/>
                          <w:spacing w:before="0" w:beforeAutospacing="0" w:after="0" w:afterAutospacing="0" w:line="254" w:lineRule="auto"/>
                          <w:textAlignment w:val="baseline"/>
                        </w:pPr>
                        <w:r>
                          <w:rPr>
                            <w:rFonts w:eastAsia="DengXian"/>
                            <w:color w:val="000000"/>
                            <w:kern w:val="24"/>
                            <w:sz w:val="20"/>
                            <w:szCs w:val="20"/>
                          </w:rPr>
                          <w:t>Veh 2: CAV</w:t>
                        </w:r>
                      </w:p>
                    </w:txbxContent>
                  </v:textbox>
                </v:shape>
                <w10:anchorlock/>
              </v:group>
            </w:pict>
          </mc:Fallback>
        </mc:AlternateContent>
      </w:r>
      <w:r>
        <w:rPr>
          <w:noProof/>
          <w:lang w:eastAsia="zh-CN"/>
        </w:rPr>
        <mc:AlternateContent>
          <mc:Choice Requires="wpg">
            <w:drawing>
              <wp:inline distT="0" distB="0" distL="0" distR="0" wp14:anchorId="2732E7AA" wp14:editId="66EE35E7">
                <wp:extent cx="2172970" cy="2911694"/>
                <wp:effectExtent l="0" t="0" r="17780" b="3175"/>
                <wp:docPr id="32" name="Group 32"/>
                <wp:cNvGraphicFramePr/>
                <a:graphic xmlns:a="http://schemas.openxmlformats.org/drawingml/2006/main">
                  <a:graphicData uri="http://schemas.microsoft.com/office/word/2010/wordprocessingGroup">
                    <wpg:wgp>
                      <wpg:cNvGrpSpPr/>
                      <wpg:grpSpPr>
                        <a:xfrm>
                          <a:off x="0" y="0"/>
                          <a:ext cx="2172970" cy="2911694"/>
                          <a:chOff x="74078" y="0"/>
                          <a:chExt cx="2173515" cy="2935811"/>
                        </a:xfrm>
                      </wpg:grpSpPr>
                      <wpg:grpSp>
                        <wpg:cNvPr id="34" name="组合 16"/>
                        <wpg:cNvGrpSpPr/>
                        <wpg:grpSpPr>
                          <a:xfrm>
                            <a:off x="74078" y="267755"/>
                            <a:ext cx="2173515" cy="2618708"/>
                            <a:chOff x="74078" y="267755"/>
                            <a:chExt cx="4156915" cy="4775646"/>
                          </a:xfrm>
                        </wpg:grpSpPr>
                        <wps:wsp>
                          <wps:cNvPr id="35" name="矩形 12"/>
                          <wps:cNvSpPr/>
                          <wps:spPr>
                            <a:xfrm>
                              <a:off x="168282" y="282538"/>
                              <a:ext cx="3958542" cy="4760862"/>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36" name="矩形 13"/>
                          <wps:cNvSpPr/>
                          <wps:spPr>
                            <a:xfrm>
                              <a:off x="4115246" y="282541"/>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752" name="矩形 14"/>
                          <wps:cNvSpPr/>
                          <wps:spPr>
                            <a:xfrm>
                              <a:off x="74078" y="267755"/>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2753" name="矩形 17"/>
                        <wps:cNvSpPr/>
                        <wps:spPr>
                          <a:xfrm>
                            <a:off x="1134021" y="1851779"/>
                            <a:ext cx="42364" cy="45657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754" name="文本框 1"/>
                        <wps:cNvSpPr txBox="1"/>
                        <wps:spPr>
                          <a:xfrm>
                            <a:off x="555230" y="468144"/>
                            <a:ext cx="198755" cy="237490"/>
                          </a:xfrm>
                          <a:prstGeom prst="rect">
                            <a:avLst/>
                          </a:prstGeom>
                          <a:noFill/>
                        </wps:spPr>
                        <wps:txbx>
                          <w:txbxContent>
                            <w:p w14:paraId="6CE10CD9" w14:textId="77777777" w:rsidR="007918C9" w:rsidRDefault="007918C9" w:rsidP="0010696B">
                              <w:r>
                                <w:rPr>
                                  <w:rFonts w:eastAsia="DengXian"/>
                                  <w:color w:val="000000"/>
                                  <w:kern w:val="24"/>
                                  <w:sz w:val="20"/>
                                  <w:szCs w:val="20"/>
                                </w:rPr>
                                <w:t>1</w:t>
                              </w:r>
                            </w:p>
                          </w:txbxContent>
                        </wps:txbx>
                        <wps:bodyPr wrap="square" rtlCol="0">
                          <a:spAutoFit/>
                        </wps:bodyPr>
                      </wps:wsp>
                      <wps:wsp>
                        <wps:cNvPr id="2755" name="矩形 17"/>
                        <wps:cNvSpPr/>
                        <wps:spPr>
                          <a:xfrm>
                            <a:off x="1134021" y="369436"/>
                            <a:ext cx="42364" cy="45657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756" name="Rectangle 2756"/>
                        <wps:cNvSpPr/>
                        <wps:spPr>
                          <a:xfrm>
                            <a:off x="101541" y="6223"/>
                            <a:ext cx="814705" cy="237490"/>
                          </a:xfrm>
                          <a:prstGeom prst="rect">
                            <a:avLst/>
                          </a:prstGeom>
                        </wps:spPr>
                        <wps:txbx>
                          <w:txbxContent>
                            <w:p w14:paraId="516B58E2" w14:textId="77777777" w:rsidR="007918C9" w:rsidRDefault="007918C9" w:rsidP="0010696B">
                              <w:r>
                                <w:rPr>
                                  <w:rFonts w:eastAsia="DengXian"/>
                                  <w:color w:val="000000"/>
                                  <w:kern w:val="24"/>
                                  <w:sz w:val="20"/>
                                  <w:szCs w:val="20"/>
                                </w:rPr>
                                <w:t>Current lane</w:t>
                              </w:r>
                            </w:p>
                          </w:txbxContent>
                        </wps:txbx>
                        <wps:bodyPr wrap="none">
                          <a:spAutoFit/>
                        </wps:bodyPr>
                      </wps:wsp>
                      <wps:wsp>
                        <wps:cNvPr id="2757" name="Rectangle 2757"/>
                        <wps:cNvSpPr/>
                        <wps:spPr>
                          <a:xfrm>
                            <a:off x="1196049" y="0"/>
                            <a:ext cx="757555" cy="237490"/>
                          </a:xfrm>
                          <a:prstGeom prst="rect">
                            <a:avLst/>
                          </a:prstGeom>
                        </wps:spPr>
                        <wps:txbx>
                          <w:txbxContent>
                            <w:p w14:paraId="3FEC9E37" w14:textId="77777777" w:rsidR="007918C9" w:rsidRDefault="007918C9" w:rsidP="0010696B">
                              <w:r>
                                <w:rPr>
                                  <w:rFonts w:eastAsia="DengXian"/>
                                  <w:color w:val="000000"/>
                                  <w:kern w:val="24"/>
                                  <w:sz w:val="20"/>
                                  <w:szCs w:val="20"/>
                                </w:rPr>
                                <w:t>Target lane</w:t>
                              </w:r>
                            </w:p>
                          </w:txbxContent>
                        </wps:txbx>
                        <wps:bodyPr wrap="none">
                          <a:spAutoFit/>
                        </wps:bodyPr>
                      </wps:wsp>
                      <pic:pic xmlns:pic="http://schemas.openxmlformats.org/drawingml/2006/picture">
                        <pic:nvPicPr>
                          <pic:cNvPr id="2758" name="图片 19"/>
                          <pic:cNvPicPr>
                            <a:picLocks noChangeAspect="1"/>
                          </pic:cNvPicPr>
                        </pic:nvPicPr>
                        <pic:blipFill>
                          <a:blip r:embed="rId18"/>
                          <a:stretch>
                            <a:fillRect/>
                          </a:stretch>
                        </pic:blipFill>
                        <pic:spPr>
                          <a:xfrm rot="16200000" flipV="1">
                            <a:off x="430732" y="2183074"/>
                            <a:ext cx="434077" cy="263389"/>
                          </a:xfrm>
                          <a:prstGeom prst="rect">
                            <a:avLst/>
                          </a:prstGeom>
                        </pic:spPr>
                      </pic:pic>
                      <wps:wsp>
                        <wps:cNvPr id="2759" name="文本框 1"/>
                        <wps:cNvSpPr txBox="1"/>
                        <wps:spPr>
                          <a:xfrm>
                            <a:off x="410011" y="2219000"/>
                            <a:ext cx="464185" cy="237490"/>
                          </a:xfrm>
                          <a:prstGeom prst="rect">
                            <a:avLst/>
                          </a:prstGeom>
                          <a:noFill/>
                        </wps:spPr>
                        <wps:txbx>
                          <w:txbxContent>
                            <w:p w14:paraId="54B6A998" w14:textId="77777777" w:rsidR="007918C9" w:rsidRDefault="007918C9" w:rsidP="0010696B">
                              <w:pPr>
                                <w:jc w:val="center"/>
                              </w:pPr>
                              <w:r>
                                <w:rPr>
                                  <w:rFonts w:eastAsia="DengXian"/>
                                  <w:color w:val="000000"/>
                                  <w:kern w:val="24"/>
                                  <w:sz w:val="20"/>
                                  <w:szCs w:val="20"/>
                                </w:rPr>
                                <w:t>CAV</w:t>
                              </w:r>
                            </w:p>
                          </w:txbxContent>
                        </wps:txbx>
                        <wps:bodyPr wrap="square" rtlCol="0">
                          <a:spAutoFit/>
                        </wps:bodyPr>
                      </wps:wsp>
                      <pic:pic xmlns:pic="http://schemas.openxmlformats.org/drawingml/2006/picture">
                        <pic:nvPicPr>
                          <pic:cNvPr id="2760" name="图片 19"/>
                          <pic:cNvPicPr>
                            <a:picLocks noChangeAspect="1"/>
                          </pic:cNvPicPr>
                        </pic:nvPicPr>
                        <pic:blipFill>
                          <a:blip r:embed="rId18">
                            <a:biLevel thresh="50000"/>
                          </a:blip>
                          <a:stretch>
                            <a:fillRect/>
                          </a:stretch>
                        </pic:blipFill>
                        <pic:spPr>
                          <a:xfrm rot="16200000" flipV="1">
                            <a:off x="432694" y="416915"/>
                            <a:ext cx="434078" cy="263389"/>
                          </a:xfrm>
                          <a:prstGeom prst="rect">
                            <a:avLst/>
                          </a:prstGeom>
                        </pic:spPr>
                      </pic:pic>
                      <wps:wsp>
                        <wps:cNvPr id="2761" name="文本框 1"/>
                        <wps:cNvSpPr txBox="1"/>
                        <wps:spPr>
                          <a:xfrm>
                            <a:off x="422558" y="470338"/>
                            <a:ext cx="464185" cy="237490"/>
                          </a:xfrm>
                          <a:prstGeom prst="rect">
                            <a:avLst/>
                          </a:prstGeom>
                          <a:noFill/>
                        </wps:spPr>
                        <wps:txbx>
                          <w:txbxContent>
                            <w:p w14:paraId="34DFCD17" w14:textId="77777777" w:rsidR="007918C9" w:rsidRDefault="007918C9" w:rsidP="0010696B">
                              <w:pPr>
                                <w:jc w:val="center"/>
                              </w:pPr>
                              <w:r>
                                <w:rPr>
                                  <w:rFonts w:eastAsia="DengXian"/>
                                  <w:color w:val="000000"/>
                                  <w:kern w:val="24"/>
                                  <w:sz w:val="20"/>
                                  <w:szCs w:val="20"/>
                                </w:rPr>
                                <w:t>1</w:t>
                              </w:r>
                            </w:p>
                          </w:txbxContent>
                        </wps:txbx>
                        <wps:bodyPr wrap="square" rtlCol="0">
                          <a:spAutoFit/>
                        </wps:bodyPr>
                      </wps:wsp>
                      <wps:wsp>
                        <wps:cNvPr id="2762" name="流程图: 合并 7"/>
                        <wps:cNvSpPr/>
                        <wps:spPr>
                          <a:xfrm>
                            <a:off x="615913" y="976365"/>
                            <a:ext cx="77224" cy="1056218"/>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s:wsp>
                        <wps:cNvPr id="2763" name="流程图: 合并 7"/>
                        <wps:cNvSpPr/>
                        <wps:spPr>
                          <a:xfrm rot="2387285">
                            <a:off x="1197213" y="1119399"/>
                            <a:ext cx="53409" cy="852617"/>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2764" name="Picture 276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2764209">
                            <a:off x="1306647" y="854500"/>
                            <a:ext cx="321753" cy="321753"/>
                          </a:xfrm>
                          <a:prstGeom prst="rect">
                            <a:avLst/>
                          </a:prstGeom>
                        </pic:spPr>
                      </pic:pic>
                      <pic:pic xmlns:pic="http://schemas.openxmlformats.org/drawingml/2006/picture">
                        <pic:nvPicPr>
                          <pic:cNvPr id="2765" name="Picture 276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2368959">
                            <a:off x="702285" y="1863467"/>
                            <a:ext cx="321753" cy="321753"/>
                          </a:xfrm>
                          <a:prstGeom prst="rect">
                            <a:avLst/>
                          </a:prstGeom>
                        </pic:spPr>
                      </pic:pic>
                      <wpg:grpSp>
                        <wpg:cNvPr id="2766" name="组合 6"/>
                        <wpg:cNvGrpSpPr/>
                        <wpg:grpSpPr>
                          <a:xfrm>
                            <a:off x="1577724" y="621569"/>
                            <a:ext cx="404407" cy="435068"/>
                            <a:chOff x="1577724" y="621569"/>
                            <a:chExt cx="775662" cy="1015877"/>
                          </a:xfrm>
                        </wpg:grpSpPr>
                        <pic:pic xmlns:pic="http://schemas.openxmlformats.org/drawingml/2006/picture">
                          <pic:nvPicPr>
                            <pic:cNvPr id="2767" name="图片 19"/>
                            <pic:cNvPicPr>
                              <a:picLocks noChangeAspect="1"/>
                            </pic:cNvPicPr>
                          </pic:nvPicPr>
                          <pic:blipFill>
                            <a:blip r:embed="rId18"/>
                            <a:stretch>
                              <a:fillRect/>
                            </a:stretch>
                          </pic:blipFill>
                          <pic:spPr>
                            <a:xfrm rot="16200000" flipV="1">
                              <a:off x="1321656" y="877637"/>
                              <a:ext cx="1015877" cy="503742"/>
                            </a:xfrm>
                            <a:prstGeom prst="rect">
                              <a:avLst/>
                            </a:prstGeom>
                          </pic:spPr>
                        </pic:pic>
                        <wps:wsp>
                          <wps:cNvPr id="2768" name="文本框 27"/>
                          <wps:cNvSpPr txBox="1"/>
                          <wps:spPr>
                            <a:xfrm>
                              <a:off x="1595824" y="957865"/>
                              <a:ext cx="757562" cy="554535"/>
                            </a:xfrm>
                            <a:prstGeom prst="rect">
                              <a:avLst/>
                            </a:prstGeom>
                            <a:noFill/>
                          </wps:spPr>
                          <wps:txbx>
                            <w:txbxContent>
                              <w:p w14:paraId="0A02FBBD" w14:textId="77777777" w:rsidR="007918C9" w:rsidRDefault="007918C9" w:rsidP="0010696B">
                                <w:r>
                                  <w:rPr>
                                    <w:rFonts w:eastAsia="DengXian"/>
                                    <w:color w:val="000000"/>
                                    <w:kern w:val="24"/>
                                    <w:sz w:val="20"/>
                                    <w:szCs w:val="20"/>
                                  </w:rPr>
                                  <w:t>2</w:t>
                                </w:r>
                              </w:p>
                            </w:txbxContent>
                          </wps:txbx>
                          <wps:bodyPr wrap="square" rtlCol="0">
                            <a:spAutoFit/>
                          </wps:bodyPr>
                        </wps:wsp>
                      </wpg:grpSp>
                      <wpg:grpSp>
                        <wpg:cNvPr id="2769" name="Group 2769"/>
                        <wpg:cNvGrpSpPr/>
                        <wpg:grpSpPr>
                          <a:xfrm>
                            <a:off x="1489346" y="2229777"/>
                            <a:ext cx="464185" cy="434078"/>
                            <a:chOff x="1489346" y="2229777"/>
                            <a:chExt cx="464185" cy="434078"/>
                          </a:xfrm>
                        </wpg:grpSpPr>
                        <pic:pic xmlns:pic="http://schemas.openxmlformats.org/drawingml/2006/picture">
                          <pic:nvPicPr>
                            <pic:cNvPr id="2770" name="图片 19"/>
                            <pic:cNvPicPr>
                              <a:picLocks noChangeAspect="1"/>
                            </pic:cNvPicPr>
                          </pic:nvPicPr>
                          <pic:blipFill>
                            <a:blip r:embed="rId18">
                              <a:biLevel thresh="50000"/>
                            </a:blip>
                            <a:stretch>
                              <a:fillRect/>
                            </a:stretch>
                          </pic:blipFill>
                          <pic:spPr>
                            <a:xfrm rot="16200000" flipV="1">
                              <a:off x="1505753" y="2315121"/>
                              <a:ext cx="434078" cy="263389"/>
                            </a:xfrm>
                            <a:prstGeom prst="rect">
                              <a:avLst/>
                            </a:prstGeom>
                          </pic:spPr>
                        </pic:pic>
                        <wps:wsp>
                          <wps:cNvPr id="2771" name="文本框 1"/>
                          <wps:cNvSpPr txBox="1"/>
                          <wps:spPr>
                            <a:xfrm>
                              <a:off x="1489346" y="2369873"/>
                              <a:ext cx="464185" cy="237490"/>
                            </a:xfrm>
                            <a:prstGeom prst="rect">
                              <a:avLst/>
                            </a:prstGeom>
                            <a:noFill/>
                          </wps:spPr>
                          <wps:txbx>
                            <w:txbxContent>
                              <w:p w14:paraId="666BFB66" w14:textId="77777777" w:rsidR="007918C9" w:rsidRDefault="007918C9" w:rsidP="0010696B">
                                <w:pPr>
                                  <w:jc w:val="center"/>
                                </w:pPr>
                                <w:r>
                                  <w:rPr>
                                    <w:rFonts w:eastAsia="DengXian"/>
                                    <w:color w:val="000000"/>
                                    <w:kern w:val="24"/>
                                    <w:sz w:val="20"/>
                                    <w:szCs w:val="20"/>
                                  </w:rPr>
                                  <w:t>3</w:t>
                                </w:r>
                              </w:p>
                            </w:txbxContent>
                          </wps:txbx>
                          <wps:bodyPr wrap="square" rtlCol="0">
                            <a:spAutoFit/>
                          </wps:bodyPr>
                        </wps:wsp>
                      </wpg:grpSp>
                      <wps:wsp>
                        <wps:cNvPr id="2772" name="TextBox 31"/>
                        <wps:cNvSpPr txBox="1"/>
                        <wps:spPr>
                          <a:xfrm>
                            <a:off x="123334" y="2531807"/>
                            <a:ext cx="1438636" cy="404004"/>
                          </a:xfrm>
                          <a:prstGeom prst="rect">
                            <a:avLst/>
                          </a:prstGeom>
                          <a:noFill/>
                        </wps:spPr>
                        <wps:txbx>
                          <w:txbxContent>
                            <w:p w14:paraId="0DB7DFC2" w14:textId="77777777" w:rsidR="007918C9" w:rsidRDefault="007918C9" w:rsidP="0010696B">
                              <w:pPr>
                                <w:spacing w:line="254" w:lineRule="auto"/>
                                <w:textAlignment w:val="baseline"/>
                                <w:rPr>
                                  <w:rFonts w:eastAsia="DengXian"/>
                                  <w:color w:val="000000"/>
                                  <w:kern w:val="24"/>
                                  <w:sz w:val="20"/>
                                  <w:szCs w:val="20"/>
                                </w:rPr>
                              </w:pPr>
                              <w:r>
                                <w:rPr>
                                  <w:rFonts w:eastAsia="DengXian"/>
                                  <w:color w:val="000000"/>
                                  <w:kern w:val="24"/>
                                  <w:sz w:val="20"/>
                                  <w:szCs w:val="20"/>
                                </w:rPr>
                                <w:t>Veh 1</w:t>
                              </w:r>
                              <w:r>
                                <w:rPr>
                                  <w:rFonts w:eastAsia="DengXian"/>
                                  <w:color w:val="000000"/>
                                  <w:kern w:val="24"/>
                                  <w:sz w:val="18"/>
                                  <w:szCs w:val="18"/>
                                </w:rPr>
                                <w:t>and</w:t>
                              </w:r>
                              <w:r>
                                <w:rPr>
                                  <w:rFonts w:eastAsia="DengXian"/>
                                  <w:color w:val="000000"/>
                                  <w:kern w:val="24"/>
                                  <w:sz w:val="20"/>
                                  <w:szCs w:val="20"/>
                                </w:rPr>
                                <w:t xml:space="preserve"> 3: CAV or HV</w:t>
                              </w:r>
                            </w:p>
                            <w:p w14:paraId="620FCA00" w14:textId="77777777" w:rsidR="007918C9" w:rsidRDefault="007918C9" w:rsidP="0010696B">
                              <w:pPr>
                                <w:spacing w:line="254" w:lineRule="auto"/>
                                <w:textAlignment w:val="baseline"/>
                              </w:pPr>
                              <w:r>
                                <w:rPr>
                                  <w:rFonts w:eastAsia="DengXian"/>
                                  <w:color w:val="000000"/>
                                  <w:kern w:val="24"/>
                                  <w:sz w:val="20"/>
                                  <w:szCs w:val="20"/>
                                </w:rPr>
                                <w:t>Veh 2: CAV</w:t>
                              </w:r>
                            </w:p>
                          </w:txbxContent>
                        </wps:txbx>
                        <wps:bodyPr wrap="none" rtlCol="0">
                          <a:spAutoFit/>
                        </wps:bodyPr>
                      </wps:wsp>
                    </wpg:wgp>
                  </a:graphicData>
                </a:graphic>
              </wp:inline>
            </w:drawing>
          </mc:Choice>
          <mc:Fallback>
            <w:pict>
              <v:group w14:anchorId="2732E7AA" id="Group 32" o:spid="_x0000_s1138" style="width:171.1pt;height:229.25pt;mso-position-horizontal-relative:char;mso-position-vertical-relative:line" coordorigin="740" coordsize="21735,2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">
                <v:group id="组合 16" o:spid="_x0000_s1139" style="position:absolute;left:740;top:2677;width:21735;height:26187" coordorigin="740,2677"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矩形 12" o:spid="_x0000_s1140" style="position:absolute;left:1682;top:2825;width:39586;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矩形 13" o:spid="_x0000_s1141" style="position:absolute;left:41152;top:2825;width:1157;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" fillcolor="#ffc000" strokecolor="#4472c4 [3204]" strokeweight=".5pt"/>
                  <v:rect id="矩形 14" o:spid="_x0000_s1142" style="position:absolute;left:740;top:2677;width:1158;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" fillcolor="#ffc000" strokecolor="#4472c4 [3204]" strokeweight=".5pt"/>
                </v:group>
                <v:rect id="矩形 17" o:spid="_x0000_s1143" style="position:absolute;left:11340;top:18517;width:423;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" fillcolor="black [3213]" strokecolor="white [3212]" strokeweight=".5pt"/>
                <v:shape id="文本框 1" o:spid="_x0000_s1144" type="#_x0000_t202" style="position:absolute;left:5552;top:4681;width:198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" filled="f" stroked="f">
                  <v:textbox style="mso-fit-shape-to-text:t">
                    <w:txbxContent>
                      <w:p w14:paraId="6CE10CD9" w14:textId="77777777" w:rsidR="007918C9" w:rsidRDefault="007918C9" w:rsidP="0010696B">
                        <w:r>
                          <w:rPr>
                            <w:rFonts w:eastAsia="DengXian"/>
                            <w:color w:val="000000"/>
                            <w:kern w:val="24"/>
                            <w:sz w:val="20"/>
                            <w:szCs w:val="20"/>
                          </w:rPr>
                          <w:t>1</w:t>
                        </w:r>
                      </w:p>
                    </w:txbxContent>
                  </v:textbox>
                </v:shape>
                <v:rect id="矩形 17" o:spid="_x0000_s1145" style="position:absolute;left:11340;top:3694;width:423;height:4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" fillcolor="black [3213]" strokecolor="white [3212]" strokeweight=".5pt"/>
                <v:rect id="Rectangle 2756" o:spid="_x0000_s1146" style="position:absolute;left:1015;top:62;width:8147;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" filled="f" stroked="f">
                  <v:textbox style="mso-fit-shape-to-text:t">
                    <w:txbxContent>
                      <w:p w14:paraId="516B58E2" w14:textId="77777777" w:rsidR="007918C9" w:rsidRDefault="007918C9" w:rsidP="0010696B">
                        <w:r>
                          <w:rPr>
                            <w:rFonts w:eastAsia="DengXian"/>
                            <w:color w:val="000000"/>
                            <w:kern w:val="24"/>
                            <w:sz w:val="20"/>
                            <w:szCs w:val="20"/>
                          </w:rPr>
                          <w:t>Current lane</w:t>
                        </w:r>
                      </w:p>
                    </w:txbxContent>
                  </v:textbox>
                </v:rect>
                <v:rect id="Rectangle 2757" o:spid="_x0000_s1147" style="position:absolute;left:11960;width:7576;height:23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" filled="f" stroked="f">
                  <v:textbox style="mso-fit-shape-to-text:t">
                    <w:txbxContent>
                      <w:p w14:paraId="3FEC9E37" w14:textId="77777777" w:rsidR="007918C9" w:rsidRDefault="007918C9" w:rsidP="0010696B">
                        <w:r>
                          <w:rPr>
                            <w:rFonts w:eastAsia="DengXian"/>
                            <w:color w:val="000000"/>
                            <w:kern w:val="24"/>
                            <w:sz w:val="20"/>
                            <w:szCs w:val="20"/>
                          </w:rPr>
                          <w:t>Target lane</w:t>
                        </w:r>
                      </w:p>
                    </w:txbxContent>
                  </v:textbox>
                </v:rect>
                <v:shape id="图片 19" o:spid="_x0000_s1148" type="#_x0000_t75" style="position:absolute;left:4306;top:21831;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">
                  <v:imagedata r:id="rId19" o:title=""/>
                  <v:path arrowok="t"/>
                </v:shape>
                <v:shape id="文本框 1" o:spid="_x0000_s1149" type="#_x0000_t202" style="position:absolute;left:4100;top:22190;width:464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" filled="f" stroked="f">
                  <v:textbox style="mso-fit-shape-to-text:t">
                    <w:txbxContent>
                      <w:p w14:paraId="54B6A998" w14:textId="77777777" w:rsidR="007918C9" w:rsidRDefault="007918C9" w:rsidP="0010696B">
                        <w:pPr>
                          <w:jc w:val="center"/>
                        </w:pPr>
                        <w:r>
                          <w:rPr>
                            <w:rFonts w:eastAsia="DengXian"/>
                            <w:color w:val="000000"/>
                            <w:kern w:val="24"/>
                            <w:sz w:val="20"/>
                            <w:szCs w:val="20"/>
                          </w:rPr>
                          <w:t>CAV</w:t>
                        </w:r>
                      </w:p>
                    </w:txbxContent>
                  </v:textbox>
                </v:shape>
                <v:shape id="图片 19" o:spid="_x0000_s1150" type="#_x0000_t75" style="position:absolute;left:4326;top:4169;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">
                  <v:imagedata r:id="rId19" o:title="" grayscale="t" bilevel="t"/>
                  <v:path arrowok="t"/>
                </v:shape>
                <v:shape id="文本框 1" o:spid="_x0000_s1151" type="#_x0000_t202" style="position:absolute;left:4225;top:4703;width:46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" filled="f" stroked="f">
                  <v:textbox style="mso-fit-shape-to-text:t">
                    <w:txbxContent>
                      <w:p w14:paraId="34DFCD17" w14:textId="77777777" w:rsidR="007918C9" w:rsidRDefault="007918C9" w:rsidP="0010696B">
                        <w:pPr>
                          <w:jc w:val="center"/>
                        </w:pPr>
                        <w:r>
                          <w:rPr>
                            <w:rFonts w:eastAsia="DengXian"/>
                            <w:color w:val="000000"/>
                            <w:kern w:val="24"/>
                            <w:sz w:val="20"/>
                            <w:szCs w:val="20"/>
                          </w:rPr>
                          <w:t>1</w:t>
                        </w:r>
                      </w:p>
                    </w:txbxContent>
                  </v:textbox>
                </v:shape>
                <v:shape id="流程图: 合并 7" o:spid="_x0000_s1152" type="#_x0000_t128" style="position:absolute;left:6159;top:9763;width:772;height:10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" fillcolor="#4f7ac7 [3028]" strokecolor="#4472c4 [3204]" strokeweight=".5pt">
                  <v:fill color2="#416fc3 [3172]" rotate="t" colors="0 #6083cb;.5 #3e70ca;1 #2e61ba" focus="100%" type="gradient">
                    <o:fill v:ext="view" type="gradientUnscaled"/>
                  </v:fill>
                </v:shape>
                <v:shape id="流程图: 合并 7" o:spid="_x0000_s1153" type="#_x0000_t128" style="position:absolute;left:11972;top:11193;width:534;height:8527;rotation:26075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" fillcolor="#4f7ac7 [3028]" strokecolor="#4472c4 [3204]" strokeweight=".5pt">
                  <v:fill color2="#416fc3 [3172]" rotate="t" colors="0 #6083cb;.5 #3e70ca;1 #2e61ba" focus="100%" type="gradient">
                    <o:fill v:ext="view" type="gradientUnscaled"/>
                  </v:fill>
                </v:shape>
                <v:shape id="Picture 2764" o:spid="_x0000_s1154" type="#_x0000_t75" style="position:absolute;left:13066;top:8545;width:3218;height:3217;rotation:-965104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">
                  <v:imagedata r:id="rId23" o:title=""/>
                  <v:path arrowok="t"/>
                </v:shape>
                <v:shape id="Picture 2765" o:spid="_x0000_s1155" type="#_x0000_t75" style="position:absolute;left:7022;top:18634;width:3218;height:3218;rotation:258753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">
                  <v:imagedata r:id="rId23" o:title=""/>
                  <v:path arrowok="t"/>
                </v:shape>
                <v:group id="组合 6" o:spid="_x0000_s1156" style="position:absolute;left:15777;top:6215;width:4044;height:4351" coordorigin="15777,6215" coordsize="7756,1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">
                  <v:shape id="图片 19" o:spid="_x0000_s1157" type="#_x0000_t75" style="position:absolute;left:13216;top:8776;width:10159;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">
                    <v:imagedata r:id="rId19" o:title=""/>
                    <v:path arrowok="t"/>
                  </v:shape>
                  <v:shape id="文本框 27" o:spid="_x0000_s1158" type="#_x0000_t202" style="position:absolute;left:15958;top:9578;width:7575;height:5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" filled="f" stroked="f">
                    <v:textbox style="mso-fit-shape-to-text:t">
                      <w:txbxContent>
                        <w:p w14:paraId="0A02FBBD" w14:textId="77777777" w:rsidR="007918C9" w:rsidRDefault="007918C9" w:rsidP="0010696B">
                          <w:r>
                            <w:rPr>
                              <w:rFonts w:eastAsia="DengXian"/>
                              <w:color w:val="000000"/>
                              <w:kern w:val="24"/>
                              <w:sz w:val="20"/>
                              <w:szCs w:val="20"/>
                            </w:rPr>
                            <w:t>2</w:t>
                          </w:r>
                        </w:p>
                      </w:txbxContent>
                    </v:textbox>
                  </v:shape>
                </v:group>
                <v:group id="Group 2769" o:spid="_x0000_s1159" style="position:absolute;left:14893;top:22297;width:4642;height:4341" coordorigin="14893,22297" coordsize="4641,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">
                  <v:shape id="图片 19" o:spid="_x0000_s1160" type="#_x0000_t75" style="position:absolute;left:15056;top:23151;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">
                    <v:imagedata r:id="rId19" o:title="" grayscale="t" bilevel="t"/>
                    <v:path arrowok="t"/>
                  </v:shape>
                  <v:shape id="文本框 1" o:spid="_x0000_s1161" type="#_x0000_t202" style="position:absolute;left:14893;top:23698;width:46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" filled="f" stroked="f">
                    <v:textbox style="mso-fit-shape-to-text:t">
                      <w:txbxContent>
                        <w:p w14:paraId="666BFB66" w14:textId="77777777" w:rsidR="007918C9" w:rsidRDefault="007918C9" w:rsidP="0010696B">
                          <w:pPr>
                            <w:jc w:val="center"/>
                          </w:pPr>
                          <w:r>
                            <w:rPr>
                              <w:rFonts w:eastAsia="DengXian"/>
                              <w:color w:val="000000"/>
                              <w:kern w:val="24"/>
                              <w:sz w:val="20"/>
                              <w:szCs w:val="20"/>
                            </w:rPr>
                            <w:t>3</w:t>
                          </w:r>
                        </w:p>
                      </w:txbxContent>
                    </v:textbox>
                  </v:shape>
                </v:group>
                <v:shape id="TextBox 31" o:spid="_x0000_s1162" type="#_x0000_t202" style="position:absolute;left:1233;top:25318;width:14386;height:40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" filled="f" stroked="f">
                  <v:textbox style="mso-fit-shape-to-text:t">
                    <w:txbxContent>
                      <w:p w14:paraId="0DB7DFC2" w14:textId="77777777" w:rsidR="007918C9" w:rsidRDefault="007918C9" w:rsidP="0010696B">
                        <w:pPr>
                          <w:spacing w:line="254" w:lineRule="auto"/>
                          <w:textAlignment w:val="baseline"/>
                          <w:rPr>
                            <w:rFonts w:eastAsia="DengXian"/>
                            <w:color w:val="000000"/>
                            <w:kern w:val="24"/>
                            <w:sz w:val="20"/>
                            <w:szCs w:val="20"/>
                          </w:rPr>
                        </w:pPr>
                        <w:r>
                          <w:rPr>
                            <w:rFonts w:eastAsia="DengXian"/>
                            <w:color w:val="000000"/>
                            <w:kern w:val="24"/>
                            <w:sz w:val="20"/>
                            <w:szCs w:val="20"/>
                          </w:rPr>
                          <w:t>Veh 1</w:t>
                        </w:r>
                        <w:r>
                          <w:rPr>
                            <w:rFonts w:eastAsia="DengXian"/>
                            <w:color w:val="000000"/>
                            <w:kern w:val="24"/>
                            <w:sz w:val="18"/>
                            <w:szCs w:val="18"/>
                          </w:rPr>
                          <w:t>and</w:t>
                        </w:r>
                        <w:r>
                          <w:rPr>
                            <w:rFonts w:eastAsia="DengXian"/>
                            <w:color w:val="000000"/>
                            <w:kern w:val="24"/>
                            <w:sz w:val="20"/>
                            <w:szCs w:val="20"/>
                          </w:rPr>
                          <w:t xml:space="preserve"> 3: CAV or HV</w:t>
                        </w:r>
                      </w:p>
                      <w:p w14:paraId="620FCA00" w14:textId="77777777" w:rsidR="007918C9" w:rsidRDefault="007918C9" w:rsidP="0010696B">
                        <w:pPr>
                          <w:spacing w:line="254" w:lineRule="auto"/>
                          <w:textAlignment w:val="baseline"/>
                        </w:pPr>
                        <w:r>
                          <w:rPr>
                            <w:rFonts w:eastAsia="DengXian"/>
                            <w:color w:val="000000"/>
                            <w:kern w:val="24"/>
                            <w:sz w:val="20"/>
                            <w:szCs w:val="20"/>
                          </w:rPr>
                          <w:t>Veh 2: CAV</w:t>
                        </w:r>
                      </w:p>
                    </w:txbxContent>
                  </v:textbox>
                </v:shape>
                <w10:anchorlock/>
              </v:group>
            </w:pict>
          </mc:Fallback>
        </mc:AlternateContent>
      </w:r>
    </w:p>
    <w:p w14:paraId="6C1B7C0E" w14:textId="77777777" w:rsidR="00B606A8" w:rsidRPr="00B606A8" w:rsidRDefault="00B606A8" w:rsidP="00B606A8">
      <w:pPr>
        <w:pStyle w:val="FHWASource"/>
        <w:tabs>
          <w:tab w:val="left" w:pos="5400"/>
        </w:tabs>
        <w:ind w:firstLine="450"/>
        <w:rPr>
          <w:sz w:val="22"/>
          <w:szCs w:val="22"/>
        </w:rPr>
      </w:pPr>
      <w:r w:rsidRPr="004A23BB">
        <w:t>Source: FHWA.</w:t>
      </w:r>
      <w:r>
        <w:tab/>
      </w:r>
      <w:r w:rsidRPr="004A23BB">
        <w:t>Source: FHWA.</w:t>
      </w:r>
    </w:p>
    <w:p w14:paraId="75730A63" w14:textId="77777777" w:rsidR="0010696B" w:rsidRPr="00814F0E" w:rsidRDefault="0010696B" w:rsidP="009907B0">
      <w:pPr>
        <w:pStyle w:val="FHWACaptionFigure"/>
        <w:tabs>
          <w:tab w:val="left" w:pos="6030"/>
        </w:tabs>
        <w:ind w:firstLine="1080"/>
        <w:jc w:val="left"/>
      </w:pPr>
      <w:r>
        <w:t>A.</w:t>
      </w:r>
      <w:r w:rsidRPr="00814F0E">
        <w:t xml:space="preserve"> Uncooperative CAV</w:t>
      </w:r>
      <w:r>
        <w:t>.</w:t>
      </w:r>
      <w:r w:rsidRPr="00814F0E">
        <w:t xml:space="preserve"> </w:t>
      </w:r>
      <w:r w:rsidR="009907B0">
        <w:tab/>
      </w:r>
      <w:r>
        <w:t>B.</w:t>
      </w:r>
      <w:r w:rsidRPr="00814F0E">
        <w:t xml:space="preserve"> Cooperative CAV</w:t>
      </w:r>
      <w:r>
        <w:t>.</w:t>
      </w:r>
    </w:p>
    <w:p w14:paraId="596267FB" w14:textId="3A16B77F" w:rsidR="0010696B" w:rsidRDefault="0010696B" w:rsidP="00B606A8">
      <w:pPr>
        <w:pStyle w:val="FHWACaptionFigure"/>
      </w:pPr>
      <w:bookmarkStart w:id="28" w:name="_Ref31471673"/>
      <w:bookmarkStart w:id="29" w:name="_Toc34644750"/>
      <w:bookmarkStart w:id="30" w:name="_Toc35700633"/>
      <w:r w:rsidRPr="00241705">
        <w:t xml:space="preserve">Figure </w:t>
      </w:r>
      <w:r w:rsidR="008C6E16">
        <w:fldChar w:fldCharType="begin"/>
      </w:r>
      <w:r w:rsidR="008C6E16">
        <w:instrText xml:space="preserve"> SEQ Figure \* ARABIC </w:instrText>
      </w:r>
      <w:r w:rsidR="008C6E16">
        <w:fldChar w:fldCharType="separate"/>
      </w:r>
      <w:r w:rsidR="007918C9">
        <w:rPr>
          <w:noProof/>
        </w:rPr>
        <w:t>4</w:t>
      </w:r>
      <w:r w:rsidR="008C6E16">
        <w:rPr>
          <w:noProof/>
        </w:rPr>
        <w:fldChar w:fldCharType="end"/>
      </w:r>
      <w:bookmarkEnd w:id="28"/>
      <w:r w:rsidRPr="00176DFB">
        <w:t>.</w:t>
      </w:r>
      <w:r w:rsidRPr="00241705">
        <w:t xml:space="preserve"> Illustration</w:t>
      </w:r>
      <w:r>
        <w:t>.</w:t>
      </w:r>
      <w:r w:rsidRPr="00241705">
        <w:t xml:space="preserve"> </w:t>
      </w:r>
      <w:r>
        <w:t>U</w:t>
      </w:r>
      <w:r w:rsidRPr="00241705">
        <w:t xml:space="preserve">ncooperative/cooperative </w:t>
      </w:r>
      <w:r>
        <w:t>c</w:t>
      </w:r>
      <w:r w:rsidRPr="00A87FE4">
        <w:t xml:space="preserve">onnected </w:t>
      </w:r>
      <w:r>
        <w:t>a</w:t>
      </w:r>
      <w:r w:rsidRPr="00A87FE4">
        <w:t>utonomous vehicle</w:t>
      </w:r>
      <w:r w:rsidRPr="00241705">
        <w:t>.</w:t>
      </w:r>
      <w:bookmarkEnd w:id="29"/>
      <w:bookmarkEnd w:id="30"/>
    </w:p>
    <w:p w14:paraId="2F3BF74E" w14:textId="77777777" w:rsidR="00B97C65" w:rsidRPr="005F6249" w:rsidRDefault="00B97C65" w:rsidP="00B97C65">
      <w:pPr>
        <w:pStyle w:val="FHWABody"/>
      </w:pPr>
      <w:r w:rsidRPr="005F6249">
        <w:t>The</w:t>
      </w:r>
      <w:r>
        <w:t xml:space="preserve"> CAV</w:t>
      </w:r>
      <w:r w:rsidRPr="005F6249">
        <w:t xml:space="preserve"> cooperative</w:t>
      </w:r>
      <w:r>
        <w:t xml:space="preserve"> states are defined as follow</w:t>
      </w:r>
      <w:r w:rsidRPr="005F6249">
        <w:t>:</w:t>
      </w:r>
    </w:p>
    <w:p w14:paraId="2A8B2D20" w14:textId="58ECC8E2" w:rsidR="00B97C65" w:rsidRPr="005F6249" w:rsidRDefault="00B97C65" w:rsidP="00B97C65">
      <w:pPr>
        <w:pStyle w:val="FHWABulletDouble"/>
      </w:pPr>
      <w:r w:rsidRPr="00584E2C">
        <w:rPr>
          <w:b/>
        </w:rPr>
        <w:lastRenderedPageBreak/>
        <w:t>CAV</w:t>
      </w:r>
      <w:r w:rsidRPr="005F6249">
        <w:rPr>
          <w:b/>
        </w:rPr>
        <w:t xml:space="preserve"> </w:t>
      </w:r>
      <w:r w:rsidR="004D4100">
        <w:rPr>
          <w:b/>
          <w:i/>
        </w:rPr>
        <w:t>n</w:t>
      </w:r>
      <w:r w:rsidRPr="005F6249">
        <w:rPr>
          <w:b/>
        </w:rPr>
        <w:t xml:space="preserve"> uncooperative</w:t>
      </w:r>
      <w:r w:rsidRPr="005F6249">
        <w:t xml:space="preserve">: </w:t>
      </w:r>
      <w:r w:rsidRPr="005F6249">
        <w:rPr>
          <w:iCs/>
        </w:rPr>
        <w:t xml:space="preserve">CAV </w:t>
      </w:r>
      <m:oMath>
        <m:r>
          <w:rPr>
            <w:rFonts w:ascii="Cambria Math" w:hAnsi="Cambria Math"/>
          </w:rPr>
          <m:t>n</m:t>
        </m:r>
      </m:oMath>
      <w:r w:rsidRPr="005F6249">
        <w:t xml:space="preserve"> only follows the preceding vehicle on the current lane regardless of the LC signal of the preceding CAV(s) on the neighboring lane(s), shown in </w:t>
      </w:r>
      <w:r w:rsidRPr="005F6249">
        <w:fldChar w:fldCharType="begin"/>
      </w:r>
      <w:r w:rsidRPr="005F6249">
        <w:instrText xml:space="preserve"> REF _Ref31471673 \h  \* MERGEFORMAT </w:instrText>
      </w:r>
      <w:r w:rsidRPr="005F6249">
        <w:fldChar w:fldCharType="separate"/>
      </w:r>
      <w:r w:rsidR="007918C9" w:rsidRPr="00241705">
        <w:t xml:space="preserve">Figure </w:t>
      </w:r>
      <w:r w:rsidR="007918C9">
        <w:rPr>
          <w:noProof/>
        </w:rPr>
        <w:t>4</w:t>
      </w:r>
      <w:r w:rsidRPr="005F6249">
        <w:fldChar w:fldCharType="end"/>
      </w:r>
      <w:r>
        <w:t xml:space="preserve"> A</w:t>
      </w:r>
      <w:r w:rsidRPr="005F6249">
        <w:t>.</w:t>
      </w:r>
    </w:p>
    <w:p w14:paraId="384EEA89" w14:textId="7165D3F9" w:rsidR="00B97C65" w:rsidRDefault="00B97C65" w:rsidP="00B97C65">
      <w:pPr>
        <w:pStyle w:val="FHWABulletLast"/>
      </w:pPr>
      <w:r w:rsidRPr="00584E2C">
        <w:rPr>
          <w:b/>
        </w:rPr>
        <w:t>CAV</w:t>
      </w:r>
      <w:r w:rsidRPr="005F6249">
        <w:rPr>
          <w:b/>
        </w:rPr>
        <w:t xml:space="preserve"> </w:t>
      </w:r>
      <w:r w:rsidR="00584E2C">
        <w:rPr>
          <w:b/>
          <w:i/>
        </w:rPr>
        <w:t>n</w:t>
      </w:r>
      <w:r w:rsidRPr="005F6249">
        <w:rPr>
          <w:b/>
        </w:rPr>
        <w:t xml:space="preserve"> cooperative</w:t>
      </w:r>
      <w:r w:rsidRPr="005F6249">
        <w:t xml:space="preserve">: </w:t>
      </w:r>
      <w:r w:rsidRPr="00584E2C">
        <w:t>CAV</w:t>
      </w:r>
      <w:r w:rsidRPr="005F6249">
        <w:rPr>
          <w:iCs/>
        </w:rPr>
        <w:t xml:space="preserve"> </w:t>
      </w:r>
      <w:r w:rsidR="00584E2C">
        <w:rPr>
          <w:i/>
        </w:rPr>
        <w:t>n</w:t>
      </w:r>
      <w:r w:rsidRPr="005F6249">
        <w:t xml:space="preserve"> follows not only the preceding vehicle on the current lane but also the preceding CAV(s) on the neighboring lane(s) with the LC signal on, shown in </w:t>
      </w:r>
      <w:r w:rsidRPr="005F6249">
        <w:fldChar w:fldCharType="begin"/>
      </w:r>
      <w:r w:rsidRPr="005F6249">
        <w:instrText xml:space="preserve"> REF _Ref31471673 \h  \* MERGEFORMAT </w:instrText>
      </w:r>
      <w:r w:rsidRPr="005F6249">
        <w:fldChar w:fldCharType="separate"/>
      </w:r>
      <w:r w:rsidR="007918C9" w:rsidRPr="00241705">
        <w:t xml:space="preserve">Figure </w:t>
      </w:r>
      <w:r w:rsidR="007918C9">
        <w:rPr>
          <w:noProof/>
        </w:rPr>
        <w:t>4</w:t>
      </w:r>
      <w:r w:rsidRPr="005F6249">
        <w:fldChar w:fldCharType="end"/>
      </w:r>
      <w:r>
        <w:t xml:space="preserve"> B</w:t>
      </w:r>
      <w:r w:rsidRPr="005F6249">
        <w:t xml:space="preserve">. </w:t>
      </w:r>
    </w:p>
    <w:p w14:paraId="46884F4E" w14:textId="77777777" w:rsidR="0010696B" w:rsidRDefault="001C2EA5" w:rsidP="0010696B">
      <w:pPr>
        <w:pStyle w:val="FHWAH2"/>
      </w:pPr>
      <w:bookmarkStart w:id="31" w:name="_Toc34644729"/>
      <w:bookmarkStart w:id="32" w:name="_Toc35700612"/>
      <w:r w:rsidRPr="00814F0E">
        <w:t>C</w:t>
      </w:r>
      <w:r>
        <w:t>onnected Autonomous Vehicle</w:t>
      </w:r>
      <w:r w:rsidR="0010696B" w:rsidRPr="00814F0E">
        <w:t xml:space="preserve"> </w:t>
      </w:r>
      <w:r>
        <w:t>L</w:t>
      </w:r>
      <w:r w:rsidR="0010696B">
        <w:t>ane-</w:t>
      </w:r>
      <w:r>
        <w:t>c</w:t>
      </w:r>
      <w:r w:rsidR="0010696B">
        <w:t>hanging</w:t>
      </w:r>
      <w:bookmarkEnd w:id="31"/>
      <w:bookmarkEnd w:id="32"/>
      <w:r w:rsidR="0010696B" w:rsidRPr="00814F0E">
        <w:t xml:space="preserve"> </w:t>
      </w:r>
    </w:p>
    <w:p w14:paraId="76572C63" w14:textId="4DFACD22" w:rsidR="0010696B" w:rsidRDefault="0010696B" w:rsidP="0010696B">
      <w:pPr>
        <w:pStyle w:val="FHWABody"/>
      </w:pPr>
      <w:r w:rsidRPr="00814F0E">
        <w:t>At simulation time</w:t>
      </w:r>
      <m:oMath>
        <m:r>
          <w:rPr>
            <w:rFonts w:ascii="Cambria Math" w:hAnsi="Cambria Math"/>
          </w:rPr>
          <m:t xml:space="preserve"> t, </m:t>
        </m:r>
      </m:oMath>
      <w:r w:rsidRPr="00814F0E">
        <w:rPr>
          <w:iCs/>
        </w:rPr>
        <w:t xml:space="preserve">CAV </w:t>
      </w:r>
      <m:oMath>
        <m:r>
          <w:rPr>
            <w:rFonts w:ascii="Cambria Math" w:hAnsi="Cambria Math"/>
          </w:rPr>
          <m:t>n</m:t>
        </m:r>
      </m:oMath>
      <w:r w:rsidRPr="00814F0E">
        <w:t xml:space="preserve">’s LC behavior contains </w:t>
      </w:r>
      <w:r>
        <w:t>two</w:t>
      </w:r>
      <w:r w:rsidRPr="00814F0E">
        <w:t xml:space="preserve"> components: LC decision making and LC</w:t>
      </w:r>
      <w:r w:rsidR="00584E2C" w:rsidRPr="00584E2C">
        <w:t xml:space="preserve"> </w:t>
      </w:r>
      <w:r w:rsidR="00584E2C" w:rsidRPr="00814F0E">
        <w:t>path generation and following</w:t>
      </w:r>
      <w:r w:rsidRPr="00814F0E">
        <w:t>/LC abortion path generation and following.</w:t>
      </w:r>
    </w:p>
    <w:p w14:paraId="094ED5FE" w14:textId="77777777" w:rsidR="0010696B" w:rsidRPr="003F14D4" w:rsidRDefault="0010696B" w:rsidP="0010696B">
      <w:pPr>
        <w:pStyle w:val="FHWAH3"/>
      </w:pPr>
      <w:r w:rsidRPr="003F14D4">
        <w:t>L</w:t>
      </w:r>
      <w:r w:rsidR="001C2EA5">
        <w:t>ane Changing</w:t>
      </w:r>
      <w:r w:rsidRPr="003F14D4">
        <w:t xml:space="preserve"> </w:t>
      </w:r>
      <w:r w:rsidR="001C2EA5">
        <w:t>D</w:t>
      </w:r>
      <w:r w:rsidRPr="003F14D4">
        <w:t xml:space="preserve">ecision </w:t>
      </w:r>
      <w:r w:rsidR="001C2EA5">
        <w:t>M</w:t>
      </w:r>
      <w:r w:rsidRPr="003F14D4">
        <w:t>aking</w:t>
      </w:r>
    </w:p>
    <w:p w14:paraId="307426D9" w14:textId="77777777" w:rsidR="0010696B" w:rsidRDefault="0010696B" w:rsidP="0010696B">
      <w:pPr>
        <w:pStyle w:val="FHWABody"/>
      </w:pPr>
      <w:r w:rsidRPr="00814F0E">
        <w:t xml:space="preserve">LCs are divided into two categories: discretionary LCs and mandatory LCs. Discretionary LCs </w:t>
      </w:r>
      <w:r>
        <w:t>take place</w:t>
      </w:r>
      <w:r w:rsidRPr="00814F0E">
        <w:t xml:space="preserve"> when vehicles want to make a LC to improve its </w:t>
      </w:r>
      <w:r>
        <w:t>mobility</w:t>
      </w:r>
      <w:r w:rsidRPr="00814F0E">
        <w:t xml:space="preserve">. </w:t>
      </w:r>
      <w:r>
        <w:t>M</w:t>
      </w:r>
      <w:r w:rsidRPr="00814F0E">
        <w:t>andatory LCs are implemented when vehicles need to reach their desired destinations.</w:t>
      </w:r>
      <w:r>
        <w:t xml:space="preserve"> The corresponding LC decision checks are defined as follow:</w:t>
      </w:r>
    </w:p>
    <w:p w14:paraId="730327CC" w14:textId="710B5484" w:rsidR="0010696B" w:rsidRPr="005F6249" w:rsidRDefault="0010696B" w:rsidP="0010696B">
      <w:pPr>
        <w:pStyle w:val="FHWABulletDouble"/>
      </w:pPr>
      <w:r w:rsidRPr="005F6249">
        <w:rPr>
          <w:b/>
        </w:rPr>
        <w:t>Lane marking check</w:t>
      </w:r>
      <w:r w:rsidRPr="005F6249">
        <w:t xml:space="preserve">: Before any LC behavior, </w:t>
      </w:r>
      <w:r w:rsidR="00702A97">
        <w:rPr>
          <w:iCs/>
        </w:rPr>
        <w:t xml:space="preserve">CAV </w:t>
      </w:r>
      <w:r w:rsidR="00584E2C">
        <w:rPr>
          <w:i/>
          <w:iCs/>
        </w:rPr>
        <w:t xml:space="preserve">n </w:t>
      </w:r>
      <w:r w:rsidR="00702A97">
        <w:rPr>
          <w:iCs/>
        </w:rPr>
        <w:t>needs</w:t>
      </w:r>
      <w:r w:rsidRPr="005F6249">
        <w:t xml:space="preserve"> to check the current lane marking. The following checks will be exanimated only when the lane marking is dashed, indicating LC behavior is permitted. Otherwise, </w:t>
      </w:r>
      <w:r w:rsidRPr="005F6249">
        <w:rPr>
          <w:iCs/>
        </w:rPr>
        <w:t xml:space="preserve">CAV </w:t>
      </w:r>
      <m:oMath>
        <m:r>
          <w:rPr>
            <w:rFonts w:ascii="Cambria Math" w:hAnsi="Cambria Math"/>
          </w:rPr>
          <m:t>n</m:t>
        </m:r>
      </m:oMath>
      <w:r w:rsidRPr="005F6249">
        <w:t xml:space="preserve"> is not allowed to make LC now.</w:t>
      </w:r>
    </w:p>
    <w:p w14:paraId="5B1ABC90" w14:textId="6F93E1B2" w:rsidR="0010696B" w:rsidRPr="005F6249" w:rsidRDefault="0010696B" w:rsidP="0010696B">
      <w:pPr>
        <w:pStyle w:val="FHWABulletDouble"/>
        <w:rPr>
          <w:i/>
          <w:iCs/>
        </w:rPr>
      </w:pPr>
      <w:r w:rsidRPr="005F6249">
        <w:rPr>
          <w:b/>
        </w:rPr>
        <w:t>Incentive check</w:t>
      </w:r>
      <w:r w:rsidRPr="005F6249">
        <w:t>: Defined only for discretionary LCs</w:t>
      </w:r>
      <w:r w:rsidRPr="005F6249">
        <w:rPr>
          <w:iCs/>
        </w:rPr>
        <w:t xml:space="preserve">. It asks whether </w:t>
      </w:r>
      <w:r w:rsidR="00702A97">
        <w:rPr>
          <w:iCs/>
        </w:rPr>
        <w:t xml:space="preserve">CAV </w:t>
      </w:r>
      <w:r w:rsidR="00584E2C">
        <w:rPr>
          <w:i/>
          <w:iCs/>
        </w:rPr>
        <w:t>n</w:t>
      </w:r>
      <w:r w:rsidR="00702A97">
        <w:rPr>
          <w:iCs/>
        </w:rPr>
        <w:t xml:space="preserve"> can</w:t>
      </w:r>
      <w:r w:rsidRPr="005F6249">
        <w:rPr>
          <w:iCs/>
        </w:rPr>
        <w:t xml:space="preserve"> travel faster by conducting a LC to follow </w:t>
      </w:r>
      <w:r>
        <w:rPr>
          <w:iCs/>
        </w:rPr>
        <w:t xml:space="preserve">a </w:t>
      </w:r>
      <w:r w:rsidRPr="005F6249">
        <w:rPr>
          <w:iCs/>
        </w:rPr>
        <w:t xml:space="preserve">vehicle on the target lane </w:t>
      </w:r>
      <w:r w:rsidRPr="005F6249">
        <w:t xml:space="preserve">(i.e., vehicle 2 in </w:t>
      </w:r>
      <w:r w:rsidRPr="005F6249">
        <w:fldChar w:fldCharType="begin"/>
      </w:r>
      <w:r w:rsidRPr="005F6249">
        <w:instrText xml:space="preserve"> REF _Ref31474693 \h  \* MERGEFORMAT </w:instrText>
      </w:r>
      <w:r w:rsidRPr="005F6249">
        <w:fldChar w:fldCharType="separate"/>
      </w:r>
      <w:r w:rsidR="007918C9" w:rsidRPr="00241705">
        <w:t xml:space="preserve">Figure </w:t>
      </w:r>
      <w:r w:rsidR="007918C9">
        <w:rPr>
          <w:noProof/>
        </w:rPr>
        <w:t>5</w:t>
      </w:r>
      <w:r w:rsidRPr="005F6249">
        <w:fldChar w:fldCharType="end"/>
      </w:r>
      <w:r w:rsidRPr="005F6249">
        <w:t xml:space="preserve"> (a))</w:t>
      </w:r>
      <w:r w:rsidRPr="005F6249">
        <w:rPr>
          <w:iCs/>
        </w:rPr>
        <w:t>. If yes, the incentive check passes.</w:t>
      </w:r>
    </w:p>
    <w:p w14:paraId="2BC0B91B" w14:textId="37ECDD36" w:rsidR="0010696B" w:rsidRPr="005F6249" w:rsidRDefault="0010696B" w:rsidP="0010696B">
      <w:pPr>
        <w:pStyle w:val="FHWABulletLast"/>
      </w:pPr>
      <w:r w:rsidRPr="005F6249">
        <w:rPr>
          <w:b/>
        </w:rPr>
        <w:t>Safety check</w:t>
      </w:r>
      <w:r w:rsidRPr="005F6249">
        <w:t xml:space="preserve">: Defined for both discretionary LCs and mandatory LCs. It asks whether </w:t>
      </w:r>
      <w:r w:rsidR="00702A97">
        <w:t xml:space="preserve">CAV </w:t>
      </w:r>
      <w:r w:rsidR="00584E2C">
        <w:rPr>
          <w:i/>
        </w:rPr>
        <w:t>n</w:t>
      </w:r>
      <w:r w:rsidR="00702A97">
        <w:t>'s deceleration</w:t>
      </w:r>
      <w:r w:rsidRPr="005F6249">
        <w:t xml:space="preserve"> </w:t>
      </w:r>
      <w:r w:rsidR="00723269">
        <w:t xml:space="preserve">induced by </w:t>
      </w:r>
      <w:r w:rsidRPr="005F6249">
        <w:t xml:space="preserve">following </w:t>
      </w:r>
      <w:r w:rsidR="00723269">
        <w:t xml:space="preserve">the preceding </w:t>
      </w:r>
      <w:r w:rsidRPr="005F6249">
        <w:t xml:space="preserve">vehicle on the target lane (i.e., vehicle 2 in </w:t>
      </w:r>
      <w:r w:rsidRPr="005F6249">
        <w:fldChar w:fldCharType="begin"/>
      </w:r>
      <w:r w:rsidRPr="005F6249">
        <w:instrText xml:space="preserve"> REF _Ref31474693 \h  \* MERGEFORMAT </w:instrText>
      </w:r>
      <w:r w:rsidRPr="005F6249">
        <w:fldChar w:fldCharType="separate"/>
      </w:r>
      <w:r w:rsidR="007918C9" w:rsidRPr="00241705">
        <w:t xml:space="preserve">Figure </w:t>
      </w:r>
      <w:r w:rsidR="007918C9">
        <w:rPr>
          <w:noProof/>
        </w:rPr>
        <w:t>5</w:t>
      </w:r>
      <w:r w:rsidRPr="005F6249">
        <w:fldChar w:fldCharType="end"/>
      </w:r>
      <w:r w:rsidRPr="005F6249">
        <w:t xml:space="preserve"> (b)) is greater than a safety/comfort deceleration threshold or not, and whether the deceleration of the following vehicle on the target lane (i.e., vehicle 3 in </w:t>
      </w:r>
      <w:r w:rsidRPr="005F6249">
        <w:fldChar w:fldCharType="begin"/>
      </w:r>
      <w:r w:rsidRPr="005F6249">
        <w:instrText xml:space="preserve"> REF _Ref31474693 \h  \* MERGEFORMAT </w:instrText>
      </w:r>
      <w:r w:rsidRPr="005F6249">
        <w:fldChar w:fldCharType="separate"/>
      </w:r>
      <w:r w:rsidR="007918C9" w:rsidRPr="00241705">
        <w:t xml:space="preserve">Figure </w:t>
      </w:r>
      <w:r w:rsidR="007918C9">
        <w:rPr>
          <w:noProof/>
        </w:rPr>
        <w:t>5</w:t>
      </w:r>
      <w:r w:rsidRPr="005F6249">
        <w:fldChar w:fldCharType="end"/>
      </w:r>
      <w:r w:rsidRPr="005F6249">
        <w:t xml:space="preserve"> (b)) induced by </w:t>
      </w:r>
      <w:r w:rsidR="00702A97">
        <w:t xml:space="preserve">CAV </w:t>
      </w:r>
      <w:r w:rsidR="00584E2C">
        <w:rPr>
          <w:i/>
        </w:rPr>
        <w:t>n</w:t>
      </w:r>
      <w:r w:rsidR="00702A97">
        <w:t>'s LC</w:t>
      </w:r>
      <w:r w:rsidRPr="005F6249">
        <w:t xml:space="preserve"> is greater than a safety/comfort deceleration threshold? If both </w:t>
      </w:r>
      <w:r w:rsidR="00D10676">
        <w:t xml:space="preserve">are </w:t>
      </w:r>
      <w:r w:rsidRPr="005F6249">
        <w:t>yes, the safety check passes.</w:t>
      </w:r>
    </w:p>
    <w:p w14:paraId="1B89FDA7" w14:textId="77777777" w:rsidR="0010696B" w:rsidRDefault="0010696B" w:rsidP="00286FC1">
      <w:pPr>
        <w:pStyle w:val="FHWAFigure"/>
      </w:pPr>
      <w:r w:rsidRPr="00963A4C">
        <w:rPr>
          <w:noProof/>
          <w:lang w:eastAsia="zh-CN"/>
        </w:rPr>
        <w:lastRenderedPageBreak/>
        <mc:AlternateContent>
          <mc:Choice Requires="wpg">
            <w:drawing>
              <wp:inline distT="0" distB="0" distL="0" distR="0" wp14:anchorId="5B96D441" wp14:editId="02A91E30">
                <wp:extent cx="2301242" cy="3163570"/>
                <wp:effectExtent l="0" t="0" r="22860" b="0"/>
                <wp:docPr id="2565" name="Group 52"/>
                <wp:cNvGraphicFramePr/>
                <a:graphic xmlns:a="http://schemas.openxmlformats.org/drawingml/2006/main">
                  <a:graphicData uri="http://schemas.microsoft.com/office/word/2010/wordprocessingGroup">
                    <wpg:wgp>
                      <wpg:cNvGrpSpPr/>
                      <wpg:grpSpPr>
                        <a:xfrm>
                          <a:off x="0" y="0"/>
                          <a:ext cx="2301242" cy="3163570"/>
                          <a:chOff x="119733" y="1"/>
                          <a:chExt cx="2301244" cy="3163569"/>
                        </a:xfrm>
                      </wpg:grpSpPr>
                      <wpg:grpSp>
                        <wpg:cNvPr id="2567" name="Group 2567"/>
                        <wpg:cNvGrpSpPr/>
                        <wpg:grpSpPr>
                          <a:xfrm>
                            <a:off x="119733" y="1"/>
                            <a:ext cx="2301244" cy="3163569"/>
                            <a:chOff x="119733" y="0"/>
                            <a:chExt cx="3200227" cy="5302970"/>
                          </a:xfrm>
                        </wpg:grpSpPr>
                        <wps:wsp>
                          <wps:cNvPr id="2568" name="Slide Number Placeholder 1"/>
                          <wps:cNvSpPr txBox="1">
                            <a:spLocks/>
                          </wps:cNvSpPr>
                          <wps:spPr bwMode="auto">
                            <a:xfrm>
                              <a:off x="1001909" y="4826719"/>
                              <a:ext cx="2133600" cy="4762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57B42E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17</w:t>
                                </w:r>
                              </w:p>
                            </w:txbxContent>
                          </wps:txbx>
                          <wps:bodyPr vert="horz" wrap="square" lIns="91440" tIns="45720" rIns="91440" bIns="45720" numCol="1" anchor="t" anchorCtr="0" compatLnSpc="1"/>
                        </wps:wsp>
                        <wpg:grpSp>
                          <wpg:cNvPr id="2569" name="组合 16"/>
                          <wpg:cNvGrpSpPr/>
                          <wpg:grpSpPr>
                            <a:xfrm>
                              <a:off x="119733" y="457528"/>
                              <a:ext cx="3200227" cy="4753366"/>
                              <a:chOff x="119733" y="457528"/>
                              <a:chExt cx="4156915" cy="4775646"/>
                            </a:xfrm>
                          </wpg:grpSpPr>
                          <wps:wsp>
                            <wps:cNvPr id="2570" name="矩形 12"/>
                            <wps:cNvSpPr/>
                            <wps:spPr>
                              <a:xfrm>
                                <a:off x="213936" y="472313"/>
                                <a:ext cx="3958540"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2571" name="矩形 13"/>
                            <wps:cNvSpPr/>
                            <wps:spPr>
                              <a:xfrm>
                                <a:off x="4160901" y="472314"/>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572" name="矩形 14"/>
                            <wps:cNvSpPr/>
                            <wps:spPr>
                              <a:xfrm>
                                <a:off x="119733" y="457528"/>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2573" name="矩形 17"/>
                          <wps:cNvSpPr/>
                          <wps:spPr>
                            <a:xfrm>
                              <a:off x="1680364" y="3311466"/>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2574" name="组合 3"/>
                          <wpg:cNvGrpSpPr/>
                          <wpg:grpSpPr>
                            <a:xfrm>
                              <a:off x="774074" y="1136112"/>
                              <a:ext cx="382871" cy="849413"/>
                              <a:chOff x="774074" y="1320672"/>
                              <a:chExt cx="497329" cy="1103342"/>
                            </a:xfrm>
                          </wpg:grpSpPr>
                          <pic:pic xmlns:pic="http://schemas.openxmlformats.org/drawingml/2006/picture">
                            <pic:nvPicPr>
                              <pic:cNvPr id="2575" name="图片 21"/>
                              <pic:cNvPicPr>
                                <a:picLocks noChangeAspect="1"/>
                              </pic:cNvPicPr>
                            </pic:nvPicPr>
                            <pic:blipFill>
                              <a:blip r:embed="rId20">
                                <a:biLevel thresh="50000"/>
                              </a:blip>
                              <a:stretch>
                                <a:fillRect/>
                              </a:stretch>
                            </pic:blipFill>
                            <pic:spPr>
                              <a:xfrm rot="16200000" flipV="1">
                                <a:off x="521265" y="1573481"/>
                                <a:ext cx="1002947" cy="497329"/>
                              </a:xfrm>
                              <a:prstGeom prst="rect">
                                <a:avLst/>
                              </a:prstGeom>
                            </pic:spPr>
                          </pic:pic>
                          <wps:wsp>
                            <wps:cNvPr id="2576" name="文本框 1"/>
                            <wps:cNvSpPr txBox="1"/>
                            <wps:spPr>
                              <a:xfrm>
                                <a:off x="815836" y="1660862"/>
                                <a:ext cx="379421" cy="763152"/>
                              </a:xfrm>
                              <a:prstGeom prst="rect">
                                <a:avLst/>
                              </a:prstGeom>
                              <a:noFill/>
                            </wps:spPr>
                            <wps:txbx>
                              <w:txbxContent>
                                <w:p w14:paraId="5E5D5111"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w:t>
                                  </w:r>
                                </w:p>
                              </w:txbxContent>
                            </wps:txbx>
                            <wps:bodyPr wrap="square" rtlCol="0">
                              <a:noAutofit/>
                            </wps:bodyPr>
                          </wps:wsp>
                        </wpg:grpSp>
                        <wpg:grpSp>
                          <wpg:cNvPr id="2577" name="组合 4"/>
                          <wpg:cNvGrpSpPr/>
                          <wpg:grpSpPr>
                            <a:xfrm>
                              <a:off x="2261540" y="518749"/>
                              <a:ext cx="382871" cy="879259"/>
                              <a:chOff x="2263287" y="390115"/>
                              <a:chExt cx="497329" cy="1142109"/>
                            </a:xfrm>
                          </wpg:grpSpPr>
                          <pic:pic xmlns:pic="http://schemas.openxmlformats.org/drawingml/2006/picture">
                            <pic:nvPicPr>
                              <pic:cNvPr id="2578" name="图片 18"/>
                              <pic:cNvPicPr>
                                <a:picLocks noChangeAspect="1"/>
                              </pic:cNvPicPr>
                            </pic:nvPicPr>
                            <pic:blipFill>
                              <a:blip r:embed="rId20">
                                <a:biLevel thresh="50000"/>
                              </a:blip>
                              <a:stretch>
                                <a:fillRect/>
                              </a:stretch>
                            </pic:blipFill>
                            <pic:spPr>
                              <a:xfrm rot="16200000" flipV="1">
                                <a:off x="2010479" y="642923"/>
                                <a:ext cx="1002946" cy="497329"/>
                              </a:xfrm>
                              <a:prstGeom prst="rect">
                                <a:avLst/>
                              </a:prstGeom>
                            </pic:spPr>
                          </pic:pic>
                          <wps:wsp>
                            <wps:cNvPr id="2579" name="文本框 26"/>
                            <wps:cNvSpPr txBox="1"/>
                            <wps:spPr>
                              <a:xfrm>
                                <a:off x="2301932" y="769073"/>
                                <a:ext cx="380249" cy="763151"/>
                              </a:xfrm>
                              <a:prstGeom prst="rect">
                                <a:avLst/>
                              </a:prstGeom>
                              <a:noFill/>
                            </wps:spPr>
                            <wps:txbx>
                              <w:txbxContent>
                                <w:p w14:paraId="248A6A3D"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2</w:t>
                                  </w:r>
                                </w:p>
                              </w:txbxContent>
                            </wps:txbx>
                            <wps:bodyPr wrap="square" rtlCol="0">
                              <a:noAutofit/>
                            </wps:bodyPr>
                          </wps:wsp>
                        </wpg:grpSp>
                        <wpg:grpSp>
                          <wpg:cNvPr id="2580" name="组合 6"/>
                          <wpg:cNvGrpSpPr/>
                          <wpg:grpSpPr>
                            <a:xfrm>
                              <a:off x="716412" y="2505915"/>
                              <a:ext cx="663669" cy="854293"/>
                              <a:chOff x="716412" y="2505915"/>
                              <a:chExt cx="862069" cy="1109678"/>
                            </a:xfrm>
                          </wpg:grpSpPr>
                          <pic:pic xmlns:pic="http://schemas.openxmlformats.org/drawingml/2006/picture">
                            <pic:nvPicPr>
                              <pic:cNvPr id="2581" name="图片 19"/>
                              <pic:cNvPicPr>
                                <a:picLocks noChangeAspect="1"/>
                              </pic:cNvPicPr>
                            </pic:nvPicPr>
                            <pic:blipFill>
                              <a:blip r:embed="rId18"/>
                              <a:stretch>
                                <a:fillRect/>
                              </a:stretch>
                            </pic:blipFill>
                            <pic:spPr>
                              <a:xfrm rot="16200000" flipV="1">
                                <a:off x="586558" y="2761983"/>
                                <a:ext cx="1015878" cy="503741"/>
                              </a:xfrm>
                              <a:prstGeom prst="rect">
                                <a:avLst/>
                              </a:prstGeom>
                            </pic:spPr>
                          </pic:pic>
                          <wps:wsp>
                            <wps:cNvPr id="2582" name="文本框 27"/>
                            <wps:cNvSpPr txBox="1"/>
                            <wps:spPr>
                              <a:xfrm>
                                <a:off x="716412" y="2852442"/>
                                <a:ext cx="862069" cy="763151"/>
                              </a:xfrm>
                              <a:prstGeom prst="rect">
                                <a:avLst/>
                              </a:prstGeom>
                              <a:noFill/>
                            </wps:spPr>
                            <wps:txbx>
                              <w:txbxContent>
                                <w:p w14:paraId="296E970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CAV</w:t>
                                  </w:r>
                                </w:p>
                              </w:txbxContent>
                            </wps:txbx>
                            <wps:bodyPr wrap="square" rtlCol="0">
                              <a:noAutofit/>
                            </wps:bodyPr>
                          </wps:wsp>
                        </wpg:grpSp>
                        <wpg:grpSp>
                          <wpg:cNvPr id="2583" name="组合 5"/>
                          <wpg:cNvGrpSpPr/>
                          <wpg:grpSpPr>
                            <a:xfrm>
                              <a:off x="2338610" y="3942993"/>
                              <a:ext cx="382871" cy="830874"/>
                              <a:chOff x="2338610" y="3942993"/>
                              <a:chExt cx="497329" cy="1079260"/>
                            </a:xfrm>
                          </wpg:grpSpPr>
                          <pic:pic xmlns:pic="http://schemas.openxmlformats.org/drawingml/2006/picture">
                            <pic:nvPicPr>
                              <pic:cNvPr id="2584" name="图片 20"/>
                              <pic:cNvPicPr>
                                <a:picLocks noChangeAspect="1"/>
                              </pic:cNvPicPr>
                            </pic:nvPicPr>
                            <pic:blipFill>
                              <a:blip r:embed="rId20">
                                <a:biLevel thresh="50000"/>
                              </a:blip>
                              <a:stretch>
                                <a:fillRect/>
                              </a:stretch>
                            </pic:blipFill>
                            <pic:spPr>
                              <a:xfrm rot="16200000" flipV="1">
                                <a:off x="2085801" y="4195802"/>
                                <a:ext cx="1002947" cy="497329"/>
                              </a:xfrm>
                              <a:prstGeom prst="rect">
                                <a:avLst/>
                              </a:prstGeom>
                            </pic:spPr>
                          </pic:pic>
                          <wps:wsp>
                            <wps:cNvPr id="2585" name="文本框 28"/>
                            <wps:cNvSpPr txBox="1"/>
                            <wps:spPr>
                              <a:xfrm>
                                <a:off x="2388971" y="4259102"/>
                                <a:ext cx="380247" cy="763151"/>
                              </a:xfrm>
                              <a:prstGeom prst="rect">
                                <a:avLst/>
                              </a:prstGeom>
                              <a:noFill/>
                            </wps:spPr>
                            <wps:txbx>
                              <w:txbxContent>
                                <w:p w14:paraId="728E10DE"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3</w:t>
                                  </w:r>
                                </w:p>
                              </w:txbxContent>
                            </wps:txbx>
                            <wps:bodyPr wrap="square" rtlCol="0">
                              <a:noAutofit/>
                            </wps:bodyPr>
                          </wps:wsp>
                        </wpg:grpSp>
                        <wps:wsp>
                          <wps:cNvPr id="2586" name="流程图: 合并 7"/>
                          <wps:cNvSpPr/>
                          <wps:spPr>
                            <a:xfrm>
                              <a:off x="911976" y="1908236"/>
                              <a:ext cx="63579" cy="520484"/>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s:wsp>
                          <wps:cNvPr id="2587" name="矩形 17"/>
                          <wps:cNvSpPr/>
                          <wps:spPr>
                            <a:xfrm>
                              <a:off x="1680364" y="640727"/>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588" name="流程图: 合并 7"/>
                          <wps:cNvSpPr/>
                          <wps:spPr>
                            <a:xfrm rot="3052455" flipH="1">
                              <a:off x="1564596" y="1136035"/>
                              <a:ext cx="126041" cy="1702050"/>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s:wsp>
                          <wps:cNvPr id="2589" name="Rectangle 2589"/>
                          <wps:cNvSpPr/>
                          <wps:spPr>
                            <a:xfrm>
                              <a:off x="192202" y="11208"/>
                              <a:ext cx="1232100" cy="587516"/>
                            </a:xfrm>
                            <a:prstGeom prst="rect">
                              <a:avLst/>
                            </a:prstGeom>
                          </wps:spPr>
                          <wps:txbx>
                            <w:txbxContent>
                              <w:p w14:paraId="1CBF3D53"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Current lane</w:t>
                                </w:r>
                              </w:p>
                            </w:txbxContent>
                          </wps:txbx>
                          <wps:bodyPr wrap="square">
                            <a:noAutofit/>
                          </wps:bodyPr>
                        </wps:wsp>
                        <wps:wsp>
                          <wps:cNvPr id="2590" name="Rectangle 2590"/>
                          <wps:cNvSpPr/>
                          <wps:spPr>
                            <a:xfrm>
                              <a:off x="1804150" y="0"/>
                              <a:ext cx="1179004" cy="587516"/>
                            </a:xfrm>
                            <a:prstGeom prst="rect">
                              <a:avLst/>
                            </a:prstGeom>
                          </wps:spPr>
                          <wps:txbx>
                            <w:txbxContent>
                              <w:p w14:paraId="7497236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Target lane</w:t>
                                </w:r>
                              </w:p>
                            </w:txbxContent>
                          </wps:txbx>
                          <wps:bodyPr wrap="square">
                            <a:noAutofit/>
                          </wps:bodyPr>
                        </wps:wsp>
                      </wpg:grpSp>
                      <wps:wsp>
                        <wps:cNvPr id="2592" name="TextBox 31"/>
                        <wps:cNvSpPr txBox="1"/>
                        <wps:spPr>
                          <a:xfrm>
                            <a:off x="134532" y="2884980"/>
                            <a:ext cx="1443356" cy="222885"/>
                          </a:xfrm>
                          <a:prstGeom prst="rect">
                            <a:avLst/>
                          </a:prstGeom>
                          <a:noFill/>
                        </wps:spPr>
                        <wps:txbx>
                          <w:txbxContent>
                            <w:p w14:paraId="06A06386" w14:textId="77777777" w:rsidR="007918C9" w:rsidRDefault="007918C9" w:rsidP="0010696B">
                              <w:pPr>
                                <w:pStyle w:val="NormalWeb"/>
                                <w:spacing w:before="0" w:beforeAutospacing="0" w:after="0" w:afterAutospacing="0"/>
                                <w:textAlignment w:val="baseline"/>
                              </w:pPr>
                              <w:r>
                                <w:rPr>
                                  <w:rFonts w:eastAsia="DengXian"/>
                                  <w:color w:val="000000"/>
                                  <w:kern w:val="24"/>
                                  <w:sz w:val="18"/>
                                  <w:szCs w:val="18"/>
                                </w:rPr>
                                <w:t>Veh 1,2 and 3: CAV or HV</w:t>
                              </w:r>
                            </w:p>
                          </w:txbxContent>
                        </wps:txbx>
                        <wps:bodyPr wrap="none" rtlCol="0">
                          <a:spAutoFit/>
                        </wps:bodyPr>
                      </wps:wsp>
                    </wpg:wgp>
                  </a:graphicData>
                </a:graphic>
              </wp:inline>
            </w:drawing>
          </mc:Choice>
          <mc:Fallback>
            <w:pict>
              <v:group w14:anchorId="5B96D441" id="Group 52" o:spid="_x0000_s1163" style="width:181.2pt;height:249.1pt;mso-position-horizontal-relative:char;mso-position-vertical-relative:line" coordorigin="1197" coordsize="23012,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">
                <v:group id="Group 2567" o:spid="_x0000_s1164" style="position:absolute;left:1197;width:23012;height:31635" coordorigin="1197" coordsize="32002,5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">
                  <v:shape id="Slide Number Placeholder 1" o:spid="_x0000_s1165" type="#_x0000_t202" style="position:absolute;left:10019;top:48267;width:2133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" filled="f" fillcolor="#4472c4 [3204]" stroked="f" strokecolor="black [3213]">
                    <v:shadow color="#e7e6e6 [3214]"/>
                    <v:path arrowok="t"/>
                    <v:textbox>
                      <w:txbxContent>
                        <w:p w14:paraId="357B42E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17</w:t>
                          </w:r>
                        </w:p>
                      </w:txbxContent>
                    </v:textbox>
                  </v:shape>
                  <v:group id="组合 16" o:spid="_x0000_s1166" style="position:absolute;left:1197;top:4575;width:32002;height:47533" coordorigin="1197,4575"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">
                    <v:rect id="矩形 12" o:spid="_x0000_s1167" style="position:absolute;left:2139;top:4723;width:39585;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" fillcolor="white [3201]" strokecolor="black [3200]" strokeweight="1pt"/>
                    <v:rect id="矩形 13" o:spid="_x0000_s1168" style="position:absolute;left:41609;top:4723;width:1157;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" fillcolor="#ffc000" strokecolor="#4472c4 [3204]" strokeweight=".5pt"/>
                    <v:rect id="矩形 14" o:spid="_x0000_s1169" style="position:absolute;left:1197;top:4575;width:1157;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" fillcolor="#ffc000" strokecolor="#4472c4 [3204]" strokeweight=".5pt"/>
                  </v:group>
                  <v:rect id="矩形 17" o:spid="_x0000_s1170" style="position:absolute;left:16803;top:33114;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" fillcolor="black [3213]" strokecolor="white [3212]" strokeweight=".5pt"/>
                  <v:group id="组合 3" o:spid="_x0000_s1171" style="position:absolute;left:7740;top:11361;width:3829;height:8494" coordorigin="7740,13206" coordsize="4973,1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">
                    <v:shape id="图片 21" o:spid="_x0000_s1172" type="#_x0000_t75" style="position:absolute;left:5212;top:15734;width:10030;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">
                      <v:imagedata r:id="rId21" o:title="" grayscale="t" bilevel="t"/>
                      <v:path arrowok="t"/>
                    </v:shape>
                    <v:shape id="文本框 1" o:spid="_x0000_s1173" type="#_x0000_t202" style="position:absolute;left:8158;top:16608;width:3794;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" filled="f" stroked="f">
                      <v:textbox>
                        <w:txbxContent>
                          <w:p w14:paraId="5E5D5111"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w:t>
                            </w:r>
                          </w:p>
                        </w:txbxContent>
                      </v:textbox>
                    </v:shape>
                  </v:group>
                  <v:group id="组合 4" o:spid="_x0000_s1174" style="position:absolute;left:22615;top:5187;width:3829;height:8793" coordorigin="22632,3901" coordsize="4973,1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">
                    <v:shape id="图片 18" o:spid="_x0000_s1175" type="#_x0000_t75" style="position:absolute;left:20104;top:6429;width:10029;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">
                      <v:imagedata r:id="rId21" o:title="" grayscale="t" bilevel="t"/>
                      <v:path arrowok="t"/>
                    </v:shape>
                    <v:shape id="文本框 26" o:spid="_x0000_s1176" type="#_x0000_t202" style="position:absolute;left:23019;top:7690;width:3802;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" filled="f" stroked="f">
                      <v:textbox>
                        <w:txbxContent>
                          <w:p w14:paraId="248A6A3D"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2</w:t>
                            </w:r>
                          </w:p>
                        </w:txbxContent>
                      </v:textbox>
                    </v:shape>
                  </v:group>
                  <v:group id="组合 6" o:spid="_x0000_s1177" style="position:absolute;left:7164;top:25059;width:6636;height:8543" coordorigin="7164,25059" coordsize="8620,1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">
                    <v:shape id="图片 19" o:spid="_x0000_s1178" type="#_x0000_t75" style="position:absolute;left:5866;top:27619;width:10158;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">
                      <v:imagedata r:id="rId19" o:title=""/>
                      <v:path arrowok="t"/>
                    </v:shape>
                    <v:shape id="文本框 27" o:spid="_x0000_s1179" type="#_x0000_t202" style="position:absolute;left:7164;top:28524;width:8620;height:7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" filled="f" stroked="f">
                      <v:textbox>
                        <w:txbxContent>
                          <w:p w14:paraId="296E970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CAV</w:t>
                            </w:r>
                          </w:p>
                        </w:txbxContent>
                      </v:textbox>
                    </v:shape>
                  </v:group>
                  <v:group id="组合 5" o:spid="_x0000_s1180" style="position:absolute;left:23386;top:39429;width:3828;height:8309" coordorigin="23386,39429" coordsize="4973,1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">
                    <v:shape id="图片 20" o:spid="_x0000_s1181" type="#_x0000_t75" style="position:absolute;left:20858;top:41957;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">
                      <v:imagedata r:id="rId21" o:title="" grayscale="t" bilevel="t"/>
                      <v:path arrowok="t"/>
                    </v:shape>
                    <v:shape id="文本框 28" o:spid="_x0000_s1182" type="#_x0000_t202" style="position:absolute;left:23889;top:42591;width:3803;height:7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" filled="f" stroked="f">
                      <v:textbox>
                        <w:txbxContent>
                          <w:p w14:paraId="728E10DE"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3</w:t>
                            </w:r>
                          </w:p>
                        </w:txbxContent>
                      </v:textbox>
                    </v:shape>
                  </v:group>
                  <v:shape id="流程图: 合并 7" o:spid="_x0000_s1183" type="#_x0000_t128" style="position:absolute;left:9119;top:19082;width:636;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" fillcolor="#4f7ac7 [3028]" strokecolor="#4472c4 [3204]" strokeweight=".5pt">
                    <v:fill color2="#416fc3 [3172]" rotate="t" colors="0 #6083cb;.5 #3e70ca;1 #2e61ba" focus="100%" type="gradient">
                      <o:fill v:ext="view" type="gradientUnscaled"/>
                    </v:fill>
                  </v:shape>
                  <v:rect id="矩形 17" o:spid="_x0000_s1184" style="position:absolute;left:16803;top:6407;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" fillcolor="black [3213]" strokecolor="white [3212]" strokeweight=".5pt"/>
                  <v:shape id="流程图: 合并 7" o:spid="_x0000_s1185" type="#_x0000_t128" style="position:absolute;left:15646;top:11359;width:1260;height:17021;rotation:-333409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" fillcolor="#4f7ac7 [3028]" strokecolor="#4472c4 [3204]" strokeweight=".5pt">
                    <v:fill color2="#416fc3 [3172]" rotate="t" colors="0 #6083cb;.5 #3e70ca;1 #2e61ba" focus="100%" type="gradient">
                      <o:fill v:ext="view" type="gradientUnscaled"/>
                    </v:fill>
                  </v:shape>
                  <v:rect id="Rectangle 2589" o:spid="_x0000_s1186" style="position:absolute;left:1922;top:112;width:12321;height:5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" filled="f" stroked="f">
                    <v:textbox>
                      <w:txbxContent>
                        <w:p w14:paraId="1CBF3D53"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Current lane</w:t>
                          </w:r>
                        </w:p>
                      </w:txbxContent>
                    </v:textbox>
                  </v:rect>
                  <v:rect id="Rectangle 2590" o:spid="_x0000_s1187" style="position:absolute;left:18041;width:11790;height:5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" filled="f" stroked="f">
                    <v:textbox>
                      <w:txbxContent>
                        <w:p w14:paraId="7497236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Target lane</w:t>
                          </w:r>
                        </w:p>
                      </w:txbxContent>
                    </v:textbox>
                  </v:rect>
                </v:group>
                <v:shape id="TextBox 31" o:spid="_x0000_s1188" type="#_x0000_t202" style="position:absolute;left:1345;top:28849;width:14433;height:2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" filled="f" stroked="f">
                  <v:textbox style="mso-fit-shape-to-text:t">
                    <w:txbxContent>
                      <w:p w14:paraId="06A06386" w14:textId="77777777" w:rsidR="007918C9" w:rsidRDefault="007918C9" w:rsidP="0010696B">
                        <w:pPr>
                          <w:pStyle w:val="NormalWeb"/>
                          <w:spacing w:before="0" w:beforeAutospacing="0" w:after="0" w:afterAutospacing="0"/>
                          <w:textAlignment w:val="baseline"/>
                        </w:pPr>
                        <w:r>
                          <w:rPr>
                            <w:rFonts w:eastAsia="DengXian"/>
                            <w:color w:val="000000"/>
                            <w:kern w:val="24"/>
                            <w:sz w:val="18"/>
                            <w:szCs w:val="18"/>
                          </w:rPr>
                          <w:t>Veh 1,2 and 3: CAV or HV</w:t>
                        </w:r>
                      </w:p>
                    </w:txbxContent>
                  </v:textbox>
                </v:shape>
                <w10:anchorlock/>
              </v:group>
            </w:pict>
          </mc:Fallback>
        </mc:AlternateContent>
      </w:r>
      <w:r w:rsidRPr="00814F0E">
        <w:t xml:space="preserve">    </w:t>
      </w:r>
      <w:r>
        <w:t xml:space="preserve">               </w:t>
      </w:r>
      <w:r w:rsidRPr="00963A4C">
        <w:rPr>
          <w:noProof/>
          <w:lang w:eastAsia="zh-CN"/>
        </w:rPr>
        <mc:AlternateContent>
          <mc:Choice Requires="wpg">
            <w:drawing>
              <wp:inline distT="0" distB="0" distL="0" distR="0" wp14:anchorId="3F42A511" wp14:editId="46EAB762">
                <wp:extent cx="2301276" cy="3163570"/>
                <wp:effectExtent l="0" t="0" r="22860" b="0"/>
                <wp:docPr id="2593" name="Group 55"/>
                <wp:cNvGraphicFramePr/>
                <a:graphic xmlns:a="http://schemas.openxmlformats.org/drawingml/2006/main">
                  <a:graphicData uri="http://schemas.microsoft.com/office/word/2010/wordprocessingGroup">
                    <wpg:wgp>
                      <wpg:cNvGrpSpPr/>
                      <wpg:grpSpPr>
                        <a:xfrm>
                          <a:off x="0" y="0"/>
                          <a:ext cx="2301276" cy="3163570"/>
                          <a:chOff x="112574" y="1"/>
                          <a:chExt cx="2301278" cy="3163569"/>
                        </a:xfrm>
                      </wpg:grpSpPr>
                      <wpg:grpSp>
                        <wpg:cNvPr id="2594" name="Group 2594"/>
                        <wpg:cNvGrpSpPr/>
                        <wpg:grpSpPr>
                          <a:xfrm>
                            <a:off x="112608" y="1"/>
                            <a:ext cx="2301244" cy="3163569"/>
                            <a:chOff x="112608" y="0"/>
                            <a:chExt cx="3200227" cy="5302970"/>
                          </a:xfrm>
                        </wpg:grpSpPr>
                        <wps:wsp>
                          <wps:cNvPr id="2595" name="Slide Number Placeholder 1"/>
                          <wps:cNvSpPr txBox="1">
                            <a:spLocks/>
                          </wps:cNvSpPr>
                          <wps:spPr bwMode="auto">
                            <a:xfrm>
                              <a:off x="994784" y="4826719"/>
                              <a:ext cx="2133600" cy="4762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E318D62"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18</w:t>
                                </w:r>
                              </w:p>
                            </w:txbxContent>
                          </wps:txbx>
                          <wps:bodyPr vert="horz" wrap="square" lIns="91440" tIns="45720" rIns="91440" bIns="45720" numCol="1" anchor="t" anchorCtr="0" compatLnSpc="1"/>
                        </wps:wsp>
                        <wpg:grpSp>
                          <wpg:cNvPr id="2596" name="组合 16"/>
                          <wpg:cNvGrpSpPr/>
                          <wpg:grpSpPr>
                            <a:xfrm>
                              <a:off x="112608" y="457528"/>
                              <a:ext cx="3200227" cy="4753366"/>
                              <a:chOff x="112608" y="457528"/>
                              <a:chExt cx="4156915" cy="4775646"/>
                            </a:xfrm>
                          </wpg:grpSpPr>
                          <wps:wsp>
                            <wps:cNvPr id="2597" name="矩形 12"/>
                            <wps:cNvSpPr/>
                            <wps:spPr>
                              <a:xfrm>
                                <a:off x="206811" y="472312"/>
                                <a:ext cx="3958541"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2598" name="矩形 13"/>
                            <wps:cNvSpPr/>
                            <wps:spPr>
                              <a:xfrm>
                                <a:off x="4153776" y="472314"/>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2599" name="矩形 14"/>
                            <wps:cNvSpPr/>
                            <wps:spPr>
                              <a:xfrm>
                                <a:off x="112608" y="457528"/>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2600" name="矩形 17"/>
                          <wps:cNvSpPr/>
                          <wps:spPr>
                            <a:xfrm>
                              <a:off x="1673239" y="3311466"/>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2601" name="组合 3"/>
                          <wpg:cNvGrpSpPr/>
                          <wpg:grpSpPr>
                            <a:xfrm>
                              <a:off x="805597" y="1136105"/>
                              <a:ext cx="382871" cy="849293"/>
                              <a:chOff x="817150" y="1320661"/>
                              <a:chExt cx="497329" cy="1103183"/>
                            </a:xfrm>
                          </wpg:grpSpPr>
                          <pic:pic xmlns:pic="http://schemas.openxmlformats.org/drawingml/2006/picture">
                            <pic:nvPicPr>
                              <pic:cNvPr id="2602" name="图片 21"/>
                              <pic:cNvPicPr>
                                <a:picLocks noChangeAspect="1"/>
                              </pic:cNvPicPr>
                            </pic:nvPicPr>
                            <pic:blipFill>
                              <a:blip r:embed="rId20">
                                <a:biLevel thresh="50000"/>
                              </a:blip>
                              <a:stretch>
                                <a:fillRect/>
                              </a:stretch>
                            </pic:blipFill>
                            <pic:spPr>
                              <a:xfrm rot="16200000" flipV="1">
                                <a:off x="564342" y="1573469"/>
                                <a:ext cx="1002946" cy="497329"/>
                              </a:xfrm>
                              <a:prstGeom prst="rect">
                                <a:avLst/>
                              </a:prstGeom>
                            </pic:spPr>
                          </pic:pic>
                          <wps:wsp>
                            <wps:cNvPr id="2603" name="文本框 1"/>
                            <wps:cNvSpPr txBox="1"/>
                            <wps:spPr>
                              <a:xfrm>
                                <a:off x="841161" y="1660694"/>
                                <a:ext cx="379422" cy="763150"/>
                              </a:xfrm>
                              <a:prstGeom prst="rect">
                                <a:avLst/>
                              </a:prstGeom>
                              <a:noFill/>
                            </wps:spPr>
                            <wps:txbx>
                              <w:txbxContent>
                                <w:p w14:paraId="38585082"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w:t>
                                  </w:r>
                                </w:p>
                              </w:txbxContent>
                            </wps:txbx>
                            <wps:bodyPr wrap="square" rtlCol="0">
                              <a:noAutofit/>
                            </wps:bodyPr>
                          </wps:wsp>
                        </wpg:grpSp>
                        <wpg:grpSp>
                          <wpg:cNvPr id="2604" name="组合 4"/>
                          <wpg:cNvGrpSpPr/>
                          <wpg:grpSpPr>
                            <a:xfrm>
                              <a:off x="2248582" y="518756"/>
                              <a:ext cx="382871" cy="903447"/>
                              <a:chOff x="2248582" y="390123"/>
                              <a:chExt cx="497329" cy="1173529"/>
                            </a:xfrm>
                          </wpg:grpSpPr>
                          <pic:pic xmlns:pic="http://schemas.openxmlformats.org/drawingml/2006/picture">
                            <pic:nvPicPr>
                              <pic:cNvPr id="2605" name="图片 18"/>
                              <pic:cNvPicPr>
                                <a:picLocks noChangeAspect="1"/>
                              </pic:cNvPicPr>
                            </pic:nvPicPr>
                            <pic:blipFill>
                              <a:blip r:embed="rId20">
                                <a:biLevel thresh="50000"/>
                              </a:blip>
                              <a:stretch>
                                <a:fillRect/>
                              </a:stretch>
                            </pic:blipFill>
                            <pic:spPr>
                              <a:xfrm rot="16200000" flipV="1">
                                <a:off x="1995773" y="642932"/>
                                <a:ext cx="1002947" cy="497329"/>
                              </a:xfrm>
                              <a:prstGeom prst="rect">
                                <a:avLst/>
                              </a:prstGeom>
                            </pic:spPr>
                          </pic:pic>
                          <wps:wsp>
                            <wps:cNvPr id="2606" name="文本框 26"/>
                            <wps:cNvSpPr txBox="1"/>
                            <wps:spPr>
                              <a:xfrm>
                                <a:off x="2300611" y="800501"/>
                                <a:ext cx="380248" cy="763151"/>
                              </a:xfrm>
                              <a:prstGeom prst="rect">
                                <a:avLst/>
                              </a:prstGeom>
                              <a:noFill/>
                            </wps:spPr>
                            <wps:txbx>
                              <w:txbxContent>
                                <w:p w14:paraId="5FF60FD3"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2</w:t>
                                  </w:r>
                                </w:p>
                              </w:txbxContent>
                            </wps:txbx>
                            <wps:bodyPr wrap="square" rtlCol="0">
                              <a:noAutofit/>
                            </wps:bodyPr>
                          </wps:wsp>
                        </wpg:grpSp>
                        <wpg:grpSp>
                          <wpg:cNvPr id="2607" name="组合 6"/>
                          <wpg:cNvGrpSpPr/>
                          <wpg:grpSpPr>
                            <a:xfrm>
                              <a:off x="699010" y="2505912"/>
                              <a:ext cx="730004" cy="854297"/>
                              <a:chOff x="699010" y="2505912"/>
                              <a:chExt cx="948234" cy="1109685"/>
                            </a:xfrm>
                          </wpg:grpSpPr>
                          <pic:pic xmlns:pic="http://schemas.openxmlformats.org/drawingml/2006/picture">
                            <pic:nvPicPr>
                              <pic:cNvPr id="2608" name="图片 19"/>
                              <pic:cNvPicPr>
                                <a:picLocks noChangeAspect="1"/>
                              </pic:cNvPicPr>
                            </pic:nvPicPr>
                            <pic:blipFill>
                              <a:blip r:embed="rId18"/>
                              <a:stretch>
                                <a:fillRect/>
                              </a:stretch>
                            </pic:blipFill>
                            <pic:spPr>
                              <a:xfrm rot="16200000" flipV="1">
                                <a:off x="582504" y="2761980"/>
                                <a:ext cx="1015878" cy="503741"/>
                              </a:xfrm>
                              <a:prstGeom prst="rect">
                                <a:avLst/>
                              </a:prstGeom>
                            </pic:spPr>
                          </pic:pic>
                          <wps:wsp>
                            <wps:cNvPr id="2609" name="文本框 27"/>
                            <wps:cNvSpPr txBox="1"/>
                            <wps:spPr>
                              <a:xfrm>
                                <a:off x="699010" y="2852446"/>
                                <a:ext cx="948234" cy="763151"/>
                              </a:xfrm>
                              <a:prstGeom prst="rect">
                                <a:avLst/>
                              </a:prstGeom>
                              <a:noFill/>
                            </wps:spPr>
                            <wps:txbx>
                              <w:txbxContent>
                                <w:p w14:paraId="488C993A"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CAV</w:t>
                                  </w:r>
                                </w:p>
                              </w:txbxContent>
                            </wps:txbx>
                            <wps:bodyPr wrap="square" rtlCol="0">
                              <a:noAutofit/>
                            </wps:bodyPr>
                          </wps:wsp>
                        </wpg:grpSp>
                        <wpg:grpSp>
                          <wpg:cNvPr id="2610" name="组合 5"/>
                          <wpg:cNvGrpSpPr/>
                          <wpg:grpSpPr>
                            <a:xfrm>
                              <a:off x="2331485" y="3942993"/>
                              <a:ext cx="382871" cy="830874"/>
                              <a:chOff x="2331485" y="3942993"/>
                              <a:chExt cx="497329" cy="1079260"/>
                            </a:xfrm>
                          </wpg:grpSpPr>
                          <pic:pic xmlns:pic="http://schemas.openxmlformats.org/drawingml/2006/picture">
                            <pic:nvPicPr>
                              <pic:cNvPr id="2611" name="图片 20"/>
                              <pic:cNvPicPr>
                                <a:picLocks noChangeAspect="1"/>
                              </pic:cNvPicPr>
                            </pic:nvPicPr>
                            <pic:blipFill>
                              <a:blip r:embed="rId20">
                                <a:biLevel thresh="50000"/>
                              </a:blip>
                              <a:stretch>
                                <a:fillRect/>
                              </a:stretch>
                            </pic:blipFill>
                            <pic:spPr>
                              <a:xfrm rot="16200000" flipV="1">
                                <a:off x="2078676" y="4195802"/>
                                <a:ext cx="1002947" cy="497329"/>
                              </a:xfrm>
                              <a:prstGeom prst="rect">
                                <a:avLst/>
                              </a:prstGeom>
                            </pic:spPr>
                          </pic:pic>
                          <wps:wsp>
                            <wps:cNvPr id="2612" name="文本框 28"/>
                            <wps:cNvSpPr txBox="1"/>
                            <wps:spPr>
                              <a:xfrm>
                                <a:off x="2381846" y="4259102"/>
                                <a:ext cx="380247" cy="763151"/>
                              </a:xfrm>
                              <a:prstGeom prst="rect">
                                <a:avLst/>
                              </a:prstGeom>
                              <a:noFill/>
                            </wps:spPr>
                            <wps:txbx>
                              <w:txbxContent>
                                <w:p w14:paraId="0F173C79"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3</w:t>
                                  </w:r>
                                </w:p>
                              </w:txbxContent>
                            </wps:txbx>
                            <wps:bodyPr wrap="square" rtlCol="0">
                              <a:noAutofit/>
                            </wps:bodyPr>
                          </wps:wsp>
                        </wpg:grpSp>
                        <wps:wsp>
                          <wps:cNvPr id="2613" name="矩形 17"/>
                          <wps:cNvSpPr/>
                          <wps:spPr>
                            <a:xfrm>
                              <a:off x="1673239" y="640727"/>
                              <a:ext cx="62376" cy="822618"/>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614" name="流程图: 合并 7"/>
                          <wps:cNvSpPr/>
                          <wps:spPr>
                            <a:xfrm rot="3052455" flipH="1">
                              <a:off x="1706418" y="1094909"/>
                              <a:ext cx="76637" cy="1770537"/>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s:wsp>
                          <wps:cNvPr id="2615" name="Rectangle 2615"/>
                          <wps:cNvSpPr/>
                          <wps:spPr>
                            <a:xfrm>
                              <a:off x="185077" y="11208"/>
                              <a:ext cx="1198933" cy="587516"/>
                            </a:xfrm>
                            <a:prstGeom prst="rect">
                              <a:avLst/>
                            </a:prstGeom>
                          </wps:spPr>
                          <wps:txbx>
                            <w:txbxContent>
                              <w:p w14:paraId="5110C79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Current lane</w:t>
                                </w:r>
                              </w:p>
                            </w:txbxContent>
                          </wps:txbx>
                          <wps:bodyPr wrap="square">
                            <a:noAutofit/>
                          </wps:bodyPr>
                        </wps:wsp>
                        <wps:wsp>
                          <wps:cNvPr id="2616" name="Rectangle 2616"/>
                          <wps:cNvSpPr/>
                          <wps:spPr>
                            <a:xfrm>
                              <a:off x="1797024" y="0"/>
                              <a:ext cx="1156892" cy="587516"/>
                            </a:xfrm>
                            <a:prstGeom prst="rect">
                              <a:avLst/>
                            </a:prstGeom>
                          </wps:spPr>
                          <wps:txbx>
                            <w:txbxContent>
                              <w:p w14:paraId="5D835BA7"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Target lane</w:t>
                                </w:r>
                              </w:p>
                            </w:txbxContent>
                          </wps:txbx>
                          <wps:bodyPr wrap="square">
                            <a:noAutofit/>
                          </wps:bodyPr>
                        </wps:wsp>
                        <wps:wsp>
                          <wps:cNvPr id="2617" name="流程图: 合并 7"/>
                          <wps:cNvSpPr/>
                          <wps:spPr>
                            <a:xfrm rot="18307266">
                              <a:off x="1707027" y="3024816"/>
                              <a:ext cx="105018" cy="1232361"/>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g:grpSp>
                      <wps:wsp>
                        <wps:cNvPr id="2618" name="TextBox 31"/>
                        <wps:cNvSpPr txBox="1"/>
                        <wps:spPr>
                          <a:xfrm>
                            <a:off x="112574" y="2886918"/>
                            <a:ext cx="1443356" cy="222885"/>
                          </a:xfrm>
                          <a:prstGeom prst="rect">
                            <a:avLst/>
                          </a:prstGeom>
                          <a:noFill/>
                        </wps:spPr>
                        <wps:txbx>
                          <w:txbxContent>
                            <w:p w14:paraId="63EF8ED3" w14:textId="77777777" w:rsidR="007918C9" w:rsidRDefault="007918C9" w:rsidP="0010696B">
                              <w:pPr>
                                <w:pStyle w:val="NormalWeb"/>
                                <w:spacing w:before="0" w:beforeAutospacing="0" w:after="0" w:afterAutospacing="0"/>
                                <w:textAlignment w:val="baseline"/>
                              </w:pPr>
                              <w:r>
                                <w:rPr>
                                  <w:rFonts w:eastAsia="DengXian"/>
                                  <w:color w:val="000000"/>
                                  <w:kern w:val="24"/>
                                  <w:sz w:val="18"/>
                                  <w:szCs w:val="18"/>
                                </w:rPr>
                                <w:t>Veh 1,2 and 3: CAV or HV</w:t>
                              </w:r>
                            </w:p>
                          </w:txbxContent>
                        </wps:txbx>
                        <wps:bodyPr wrap="none" rtlCol="0">
                          <a:spAutoFit/>
                        </wps:bodyPr>
                      </wps:wsp>
                    </wpg:wgp>
                  </a:graphicData>
                </a:graphic>
              </wp:inline>
            </w:drawing>
          </mc:Choice>
          <mc:Fallback>
            <w:pict>
              <v:group w14:anchorId="3F42A511" id="Group 55" o:spid="_x0000_s1189" style="width:181.2pt;height:249.1pt;mso-position-horizontal-relative:char;mso-position-vertical-relative:line" coordorigin="1125" coordsize="23012,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">
                <v:group id="Group 2594" o:spid="_x0000_s1190" style="position:absolute;left:1126;width:23012;height:31635" coordorigin="1126" coordsize="32002,5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">
                  <v:shape id="Slide Number Placeholder 1" o:spid="_x0000_s1191" type="#_x0000_t202" style="position:absolute;left:9947;top:48267;width:2133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" filled="f" fillcolor="#4472c4 [3204]" stroked="f" strokecolor="black [3213]">
                    <v:shadow color="#e7e6e6 [3214]"/>
                    <v:path arrowok="t"/>
                    <v:textbox>
                      <w:txbxContent>
                        <w:p w14:paraId="4E318D62"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18</w:t>
                          </w:r>
                        </w:p>
                      </w:txbxContent>
                    </v:textbox>
                  </v:shape>
                  <v:group id="组合 16" o:spid="_x0000_s1192" style="position:absolute;left:1126;top:4575;width:32002;height:47533" coordorigin="1126,4575"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矩形 12" o:spid="_x0000_s1193" style="position:absolute;left:2068;top:4723;width:39585;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" fillcolor="white [3201]" strokecolor="black [3200]" strokeweight="1pt"/>
                    <v:rect id="矩形 13" o:spid="_x0000_s1194" style="position:absolute;left:41537;top:4723;width:1158;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" fillcolor="#ffc000" strokecolor="#4472c4 [3204]" strokeweight=".5pt"/>
                    <v:rect id="矩形 14" o:spid="_x0000_s1195" style="position:absolute;left:1126;top:4575;width:1157;height:4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" fillcolor="#ffc000" strokecolor="#4472c4 [3204]" strokeweight=".5pt"/>
                  </v:group>
                  <v:rect id="矩形 17" o:spid="_x0000_s1196" style="position:absolute;left:16732;top:33114;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" fillcolor="black [3213]" strokecolor="white [3212]" strokeweight=".5pt"/>
                  <v:group id="组合 3" o:spid="_x0000_s1197" style="position:absolute;left:8055;top:11361;width:3829;height:8492" coordorigin="8171,13206" coordsize="4973,1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">
                    <v:shape id="图片 21" o:spid="_x0000_s1198" type="#_x0000_t75" style="position:absolute;left:5643;top:15734;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">
                      <v:imagedata r:id="rId21" o:title="" grayscale="t" bilevel="t"/>
                      <v:path arrowok="t"/>
                    </v:shape>
                    <v:shape id="文本框 1" o:spid="_x0000_s1199" type="#_x0000_t202" style="position:absolute;left:8411;top:16606;width:3794;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" filled="f" stroked="f">
                      <v:textbox>
                        <w:txbxContent>
                          <w:p w14:paraId="38585082"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1</w:t>
                            </w:r>
                          </w:p>
                        </w:txbxContent>
                      </v:textbox>
                    </v:shape>
                  </v:group>
                  <v:group id="组合 4" o:spid="_x0000_s1200" style="position:absolute;left:22485;top:5187;width:3829;height:9035" coordorigin="22485,3901" coordsize="4973,1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">
                    <v:shape id="图片 18" o:spid="_x0000_s1201" type="#_x0000_t75" style="position:absolute;left:19957;top:6429;width:10029;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">
                      <v:imagedata r:id="rId21" o:title="" grayscale="t" bilevel="t"/>
                      <v:path arrowok="t"/>
                    </v:shape>
                    <v:shape id="文本框 26" o:spid="_x0000_s1202" type="#_x0000_t202" style="position:absolute;left:23006;top:8005;width:3802;height:7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" filled="f" stroked="f">
                      <v:textbox>
                        <w:txbxContent>
                          <w:p w14:paraId="5FF60FD3"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2</w:t>
                            </w:r>
                          </w:p>
                        </w:txbxContent>
                      </v:textbox>
                    </v:shape>
                  </v:group>
                  <v:group id="组合 6" o:spid="_x0000_s1203" style="position:absolute;left:6990;top:25059;width:7300;height:8543" coordorigin="6990,25059" coordsize="9482,1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7+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k8Sv8vglPQK5/AAAA//8DAFBLAQItABQABgAIAAAAIQDb4fbL7gAAAIUBAAATAAAAAAAA&#10;AAAAAAAAAAAAAABbQ29udGVudF9UeXBlc10ueG1sUEsBAi0AFAAGAAgAAAAhAFr0LFu/AAAAFQEA&#10;AAsAAAAAAAAAAAAAAAAAHwEAAF9yZWxzLy5yZWxzUEsBAi0AFAAGAAgAAAAhAC9STv7HAAAA3QAA&#10;AA8AAAAAAAAAAAAAAAAABwIAAGRycy9kb3ducmV2LnhtbFBLBQYAAAAAAwADALcAAAD7AgAAAAA=&#10;">
                    <v:shape id="图片 19" o:spid="_x0000_s1204" type="#_x0000_t75" style="position:absolute;left:5825;top:27619;width:10158;height:5038;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">
                      <v:imagedata r:id="rId19" o:title=""/>
                      <v:path arrowok="t"/>
                    </v:shape>
                    <v:shape id="文本框 27" o:spid="_x0000_s1205" type="#_x0000_t202" style="position:absolute;left:6990;top:28524;width:9482;height:7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" filled="f" stroked="f">
                      <v:textbox>
                        <w:txbxContent>
                          <w:p w14:paraId="488C993A"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CAV</w:t>
                            </w:r>
                          </w:p>
                        </w:txbxContent>
                      </v:textbox>
                    </v:shape>
                  </v:group>
                  <v:group id="组合 5" o:spid="_x0000_s1206" style="position:absolute;left:23314;top:39429;width:3829;height:8309" coordorigin="23314,39429" coordsize="4973,1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">
                    <v:shape id="图片 20" o:spid="_x0000_s1207" type="#_x0000_t75" style="position:absolute;left:20786;top:41957;width:10030;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">
                      <v:imagedata r:id="rId21" o:title="" grayscale="t" bilevel="t"/>
                      <v:path arrowok="t"/>
                    </v:shape>
                    <v:shape id="文本框 28" o:spid="_x0000_s1208" type="#_x0000_t202" style="position:absolute;left:23818;top:42591;width:3802;height:7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" filled="f" stroked="f">
                      <v:textbox>
                        <w:txbxContent>
                          <w:p w14:paraId="0F173C79"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3</w:t>
                            </w:r>
                          </w:p>
                        </w:txbxContent>
                      </v:textbox>
                    </v:shape>
                  </v:group>
                  <v:rect id="矩形 17" o:spid="_x0000_s1209" style="position:absolute;left:16732;top:6407;width:624;height:8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" fillcolor="black [3213]" strokecolor="white [3212]" strokeweight=".5pt"/>
                  <v:shape id="流程图: 合并 7" o:spid="_x0000_s1210" type="#_x0000_t128" style="position:absolute;left:17064;top:10948;width:766;height:17706;rotation:-333409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" fillcolor="#4f7ac7 [3028]" strokecolor="#4472c4 [3204]" strokeweight=".5pt">
                    <v:fill color2="#416fc3 [3172]" rotate="t" colors="0 #6083cb;.5 #3e70ca;1 #2e61ba" focus="100%" type="gradient">
                      <o:fill v:ext="view" type="gradientUnscaled"/>
                    </v:fill>
                  </v:shape>
                  <v:rect id="Rectangle 2615" o:spid="_x0000_s1211" style="position:absolute;left:1850;top:112;width:11990;height:5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" filled="f" stroked="f">
                    <v:textbox>
                      <w:txbxContent>
                        <w:p w14:paraId="5110C79C"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Current lane</w:t>
                          </w:r>
                        </w:p>
                      </w:txbxContent>
                    </v:textbox>
                  </v:rect>
                  <v:rect id="Rectangle 2616" o:spid="_x0000_s1212" style="position:absolute;left:17970;width:11569;height:5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" filled="f" stroked="f">
                    <v:textbox>
                      <w:txbxContent>
                        <w:p w14:paraId="5D835BA7" w14:textId="77777777" w:rsidR="007918C9" w:rsidRDefault="007918C9" w:rsidP="0010696B">
                          <w:pPr>
                            <w:pStyle w:val="NormalWeb"/>
                            <w:spacing w:before="0" w:beforeAutospacing="0" w:after="0" w:afterAutospacing="0"/>
                            <w:textAlignment w:val="baseline"/>
                          </w:pPr>
                          <w:r>
                            <w:rPr>
                              <w:rFonts w:eastAsia="DengXian"/>
                              <w:color w:val="000000"/>
                              <w:kern w:val="24"/>
                              <w:sz w:val="20"/>
                              <w:szCs w:val="20"/>
                            </w:rPr>
                            <w:t>Target lane</w:t>
                          </w:r>
                        </w:p>
                      </w:txbxContent>
                    </v:textbox>
                  </v:rect>
                  <v:shape id="流程图: 合并 7" o:spid="_x0000_s1213" type="#_x0000_t128" style="position:absolute;left:17069;top:30248;width:1051;height:12324;rotation:-359654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" fillcolor="#4f7ac7 [3028]" strokecolor="#4472c4 [3204]" strokeweight=".5pt">
                    <v:fill color2="#416fc3 [3172]" rotate="t" colors="0 #6083cb;.5 #3e70ca;1 #2e61ba" focus="100%" type="gradient">
                      <o:fill v:ext="view" type="gradientUnscaled"/>
                    </v:fill>
                  </v:shape>
                </v:group>
                <v:shape id="TextBox 31" o:spid="_x0000_s1214" type="#_x0000_t202" style="position:absolute;left:1125;top:28869;width:14434;height:2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" filled="f" stroked="f">
                  <v:textbox style="mso-fit-shape-to-text:t">
                    <w:txbxContent>
                      <w:p w14:paraId="63EF8ED3" w14:textId="77777777" w:rsidR="007918C9" w:rsidRDefault="007918C9" w:rsidP="0010696B">
                        <w:pPr>
                          <w:pStyle w:val="NormalWeb"/>
                          <w:spacing w:before="0" w:beforeAutospacing="0" w:after="0" w:afterAutospacing="0"/>
                          <w:textAlignment w:val="baseline"/>
                        </w:pPr>
                        <w:r>
                          <w:rPr>
                            <w:rFonts w:eastAsia="DengXian"/>
                            <w:color w:val="000000"/>
                            <w:kern w:val="24"/>
                            <w:sz w:val="18"/>
                            <w:szCs w:val="18"/>
                          </w:rPr>
                          <w:t>Veh 1,2 and 3: CAV or HV</w:t>
                        </w:r>
                      </w:p>
                    </w:txbxContent>
                  </v:textbox>
                </v:shape>
                <w10:anchorlock/>
              </v:group>
            </w:pict>
          </mc:Fallback>
        </mc:AlternateContent>
      </w:r>
    </w:p>
    <w:p w14:paraId="17D4B607" w14:textId="77777777" w:rsidR="00286FC1" w:rsidRPr="00B606A8" w:rsidRDefault="00286FC1" w:rsidP="00286FC1">
      <w:pPr>
        <w:pStyle w:val="FHWASource"/>
        <w:tabs>
          <w:tab w:val="left" w:pos="5220"/>
        </w:tabs>
        <w:ind w:firstLine="450"/>
        <w:rPr>
          <w:sz w:val="22"/>
          <w:szCs w:val="22"/>
        </w:rPr>
      </w:pPr>
      <w:r w:rsidRPr="004A23BB">
        <w:t>Source: FHWA.</w:t>
      </w:r>
      <w:r>
        <w:tab/>
      </w:r>
      <w:r w:rsidRPr="004A23BB">
        <w:t>Source: FHWA.</w:t>
      </w:r>
    </w:p>
    <w:p w14:paraId="5657F386" w14:textId="77777777" w:rsidR="0010696B" w:rsidRPr="00814F0E" w:rsidRDefault="0010696B" w:rsidP="0038603A">
      <w:pPr>
        <w:pStyle w:val="FHWACaptionFigure"/>
        <w:tabs>
          <w:tab w:val="left" w:pos="6120"/>
        </w:tabs>
        <w:ind w:firstLine="1260"/>
        <w:jc w:val="left"/>
      </w:pPr>
      <w:r>
        <w:t>A.</w:t>
      </w:r>
      <w:r w:rsidRPr="00814F0E">
        <w:t xml:space="preserve"> Incentive check</w:t>
      </w:r>
      <w:r>
        <w:t>.</w:t>
      </w:r>
      <w:r w:rsidR="0038603A">
        <w:tab/>
      </w:r>
      <w:r>
        <w:t>B.</w:t>
      </w:r>
      <w:r w:rsidRPr="00814F0E">
        <w:t xml:space="preserve"> Safety check</w:t>
      </w:r>
      <w:r>
        <w:t>.</w:t>
      </w:r>
    </w:p>
    <w:p w14:paraId="07263260" w14:textId="478732AF" w:rsidR="0010696B" w:rsidRPr="00241705" w:rsidRDefault="0010696B" w:rsidP="00286FC1">
      <w:pPr>
        <w:pStyle w:val="FHWACaptionFigure"/>
      </w:pPr>
      <w:bookmarkStart w:id="33" w:name="_Ref31474693"/>
      <w:bookmarkStart w:id="34" w:name="_Toc34644751"/>
      <w:bookmarkStart w:id="35" w:name="_Toc35700634"/>
      <w:r w:rsidRPr="00241705">
        <w:t xml:space="preserve">Figure </w:t>
      </w:r>
      <w:r w:rsidR="008C6E16">
        <w:fldChar w:fldCharType="begin"/>
      </w:r>
      <w:r w:rsidR="008C6E16">
        <w:instrText xml:space="preserve"> SEQ Figure \* ARABIC </w:instrText>
      </w:r>
      <w:r w:rsidR="008C6E16">
        <w:fldChar w:fldCharType="separate"/>
      </w:r>
      <w:r w:rsidR="007918C9">
        <w:rPr>
          <w:noProof/>
        </w:rPr>
        <w:t>5</w:t>
      </w:r>
      <w:r w:rsidR="008C6E16">
        <w:rPr>
          <w:noProof/>
        </w:rPr>
        <w:fldChar w:fldCharType="end"/>
      </w:r>
      <w:bookmarkEnd w:id="33"/>
      <w:r w:rsidRPr="00176DFB">
        <w:t>.</w:t>
      </w:r>
      <w:r w:rsidRPr="00241705">
        <w:t xml:space="preserve"> Illustration</w:t>
      </w:r>
      <w:r>
        <w:t>.</w:t>
      </w:r>
      <w:r w:rsidRPr="00241705">
        <w:t xml:space="preserve"> </w:t>
      </w:r>
      <w:r>
        <w:t>I</w:t>
      </w:r>
      <w:r w:rsidRPr="00241705">
        <w:t>ncentive and safety checks.</w:t>
      </w:r>
      <w:bookmarkEnd w:id="34"/>
      <w:bookmarkEnd w:id="35"/>
    </w:p>
    <w:p w14:paraId="5F67466B" w14:textId="7277E348" w:rsidR="0010696B" w:rsidRPr="00E314D3" w:rsidRDefault="0010696B" w:rsidP="0010696B">
      <w:pPr>
        <w:pStyle w:val="FHWAH3"/>
        <w:rPr>
          <w:color w:val="000000" w:themeColor="text1"/>
        </w:rPr>
      </w:pPr>
      <w:r w:rsidRPr="003F14D4">
        <w:t>L</w:t>
      </w:r>
      <w:r w:rsidR="001C2EA5">
        <w:t>ane Changing</w:t>
      </w:r>
      <w:r w:rsidR="0074357D" w:rsidRPr="0074357D">
        <w:t xml:space="preserve"> </w:t>
      </w:r>
      <w:r w:rsidR="0074357D">
        <w:t>P</w:t>
      </w:r>
      <w:r w:rsidR="0074357D" w:rsidRPr="003F14D4">
        <w:t xml:space="preserve">ath </w:t>
      </w:r>
      <w:r w:rsidR="0074357D">
        <w:t>G</w:t>
      </w:r>
      <w:r w:rsidR="0074357D" w:rsidRPr="003F14D4">
        <w:t xml:space="preserve">eneration and </w:t>
      </w:r>
      <w:r w:rsidR="0074357D">
        <w:t>F</w:t>
      </w:r>
      <w:r w:rsidR="0074357D" w:rsidRPr="003F14D4">
        <w:t>ollowing</w:t>
      </w:r>
      <w:r w:rsidRPr="003F14D4">
        <w:t>/L</w:t>
      </w:r>
      <w:r w:rsidR="001C2EA5">
        <w:t>ane Changing</w:t>
      </w:r>
      <w:r w:rsidRPr="003F14D4">
        <w:t xml:space="preserve"> </w:t>
      </w:r>
      <w:r w:rsidR="001C2EA5">
        <w:t>A</w:t>
      </w:r>
      <w:r w:rsidRPr="003F14D4">
        <w:t xml:space="preserve">bortion </w:t>
      </w:r>
      <w:r w:rsidR="001C2EA5">
        <w:t>P</w:t>
      </w:r>
      <w:r w:rsidRPr="003F14D4">
        <w:t xml:space="preserve">ath </w:t>
      </w:r>
      <w:r w:rsidR="001C2EA5">
        <w:t>G</w:t>
      </w:r>
      <w:r w:rsidRPr="003F14D4">
        <w:t xml:space="preserve">eneration and </w:t>
      </w:r>
      <w:r w:rsidR="001C2EA5">
        <w:t>F</w:t>
      </w:r>
      <w:r w:rsidRPr="003F14D4">
        <w:t>ollowing</w:t>
      </w:r>
    </w:p>
    <w:p w14:paraId="180563E5" w14:textId="44E4D9E2" w:rsidR="0010696B" w:rsidRDefault="0010696B" w:rsidP="0010696B">
      <w:pPr>
        <w:pStyle w:val="FHWABody"/>
        <w:rPr>
          <w:iCs/>
        </w:rPr>
      </w:pPr>
      <w:r w:rsidRPr="00814F0E">
        <w:t xml:space="preserve">If both incentive check and safety check pass for </w:t>
      </w:r>
      <w:r w:rsidR="00702A97">
        <w:t xml:space="preserve">CAV </w:t>
      </w:r>
      <w:r w:rsidR="0074357D">
        <w:rPr>
          <w:i/>
        </w:rPr>
        <w:t>n</w:t>
      </w:r>
      <w:r w:rsidR="00702A97">
        <w:t>'s discretionary</w:t>
      </w:r>
      <w:r w:rsidRPr="00814F0E">
        <w:t xml:space="preserve"> LC or </w:t>
      </w:r>
      <w:r>
        <w:t xml:space="preserve">the </w:t>
      </w:r>
      <w:r w:rsidRPr="00814F0E">
        <w:t xml:space="preserve">safety check passes for </w:t>
      </w:r>
      <w:r w:rsidR="00B45DFE">
        <w:t xml:space="preserve">CAV </w:t>
      </w:r>
      <w:r w:rsidR="0074357D">
        <w:rPr>
          <w:i/>
        </w:rPr>
        <w:t>n</w:t>
      </w:r>
      <w:r w:rsidR="00B45DFE">
        <w:rPr>
          <w:i/>
        </w:rPr>
        <w:t>'</w:t>
      </w:r>
      <w:r w:rsidR="00B45DFE">
        <w:t>s mandatory</w:t>
      </w:r>
      <w:r w:rsidRPr="00814F0E">
        <w:t xml:space="preserve"> LC, a LC path will be generated and followed. </w:t>
      </w:r>
      <w:r w:rsidR="00B45DFE">
        <w:t xml:space="preserve">CAV </w:t>
      </w:r>
      <w:r w:rsidR="0074357D">
        <w:rPr>
          <w:i/>
        </w:rPr>
        <w:t>n</w:t>
      </w:r>
      <w:r w:rsidR="00B45DFE">
        <w:t xml:space="preserve"> will</w:t>
      </w:r>
      <w:r w:rsidRPr="00814F0E">
        <w:t xml:space="preserve"> follow both </w:t>
      </w:r>
      <w:r w:rsidR="00FE6D91">
        <w:t xml:space="preserve">the </w:t>
      </w:r>
      <w:r w:rsidRPr="00814F0E">
        <w:t xml:space="preserve">preceding vehicle on the current lane </w:t>
      </w:r>
      <w:r w:rsidR="00FE6D91">
        <w:t>and the</w:t>
      </w:r>
      <w:r w:rsidRPr="00814F0E">
        <w:t xml:space="preserve"> preceding vehicle on the target lane during the LC process. Note that the safety check will be checked throughout the LC process. A LC abortion path will be generated and followed once the safety check failed to pass</w:t>
      </w:r>
      <w:r w:rsidR="0047707F">
        <w:t xml:space="preserve"> before CAV passes the lane marking</w:t>
      </w:r>
      <w:r w:rsidRPr="00814F0E">
        <w:t xml:space="preserve">. This means </w:t>
      </w:r>
      <w:r w:rsidR="00B45DFE">
        <w:t xml:space="preserve">CAV </w:t>
      </w:r>
      <w:r w:rsidR="0074357D">
        <w:rPr>
          <w:i/>
        </w:rPr>
        <w:t>n</w:t>
      </w:r>
      <w:r w:rsidR="00B45DFE">
        <w:t xml:space="preserve"> will</w:t>
      </w:r>
      <w:r w:rsidRPr="00814F0E">
        <w:rPr>
          <w:iCs/>
        </w:rPr>
        <w:t xml:space="preserve"> go back to its original lane and only follows the preceding vehicle on the current lane</w:t>
      </w:r>
      <w:r>
        <w:rPr>
          <w:iCs/>
        </w:rPr>
        <w:t xml:space="preserve"> to guarantee safety</w:t>
      </w:r>
      <w:r w:rsidRPr="00814F0E">
        <w:rPr>
          <w:iCs/>
        </w:rPr>
        <w:t>.</w:t>
      </w:r>
    </w:p>
    <w:p w14:paraId="21D606AF" w14:textId="77777777" w:rsidR="0010696B" w:rsidRDefault="0010696B" w:rsidP="0010696B">
      <w:pPr>
        <w:pStyle w:val="FHWAH1"/>
      </w:pPr>
      <w:bookmarkStart w:id="36" w:name="_Toc34644730"/>
      <w:bookmarkStart w:id="37" w:name="_Toc35700613"/>
      <w:r w:rsidRPr="00446030">
        <w:t>Model development</w:t>
      </w:r>
      <w:bookmarkEnd w:id="36"/>
      <w:bookmarkEnd w:id="37"/>
    </w:p>
    <w:p w14:paraId="2ACB2DC9" w14:textId="77777777" w:rsidR="0010696B" w:rsidRPr="00EC3D3A" w:rsidRDefault="0010696B" w:rsidP="0010696B">
      <w:pPr>
        <w:pStyle w:val="FHWAH2"/>
      </w:pPr>
      <w:bookmarkStart w:id="38" w:name="_Toc34644731"/>
      <w:bookmarkStart w:id="39" w:name="_Toc35700614"/>
      <w:r w:rsidRPr="00EC3D3A">
        <w:t>C</w:t>
      </w:r>
      <w:r w:rsidR="00FD7BC2">
        <w:t xml:space="preserve">onnected </w:t>
      </w:r>
      <w:r w:rsidRPr="00EC3D3A">
        <w:t>A</w:t>
      </w:r>
      <w:r w:rsidR="00FD7BC2">
        <w:t xml:space="preserve">utonomous </w:t>
      </w:r>
      <w:r w:rsidRPr="00EC3D3A">
        <w:t>V</w:t>
      </w:r>
      <w:r w:rsidR="00FD7BC2">
        <w:t>ehicle</w:t>
      </w:r>
      <w:r w:rsidRPr="00EC3D3A">
        <w:t xml:space="preserve"> </w:t>
      </w:r>
      <w:r w:rsidR="00FD7BC2">
        <w:t>C</w:t>
      </w:r>
      <w:r>
        <w:t xml:space="preserve">ar </w:t>
      </w:r>
      <w:r w:rsidR="00FD7BC2">
        <w:t>F</w:t>
      </w:r>
      <w:r>
        <w:t xml:space="preserve">ollowing </w:t>
      </w:r>
      <w:r w:rsidR="00FD7BC2">
        <w:t>M</w:t>
      </w:r>
      <w:r>
        <w:t>odel</w:t>
      </w:r>
      <w:bookmarkEnd w:id="38"/>
      <w:bookmarkEnd w:id="39"/>
    </w:p>
    <w:p w14:paraId="4FA83310" w14:textId="77777777" w:rsidR="0010696B" w:rsidRDefault="0010696B" w:rsidP="0010696B">
      <w:pPr>
        <w:pStyle w:val="FHWABody"/>
      </w:pPr>
      <w:r w:rsidRPr="00814F0E">
        <w:t xml:space="preserve">A linear </w:t>
      </w:r>
      <w:r w:rsidR="00640A2D">
        <w:t>Adaptive Cruise Control (</w:t>
      </w:r>
      <w:r w:rsidRPr="00814F0E">
        <w:t>ACC</w:t>
      </w:r>
      <w:r w:rsidR="00640A2D">
        <w:t>)</w:t>
      </w:r>
      <w:r w:rsidRPr="00814F0E">
        <w:t xml:space="preserve"> model (Milanés and Shladover, 2014) is used to control CAVs longitudinal movement</w:t>
      </w:r>
      <w:r>
        <w:t>s</w:t>
      </w:r>
      <w:r w:rsidRPr="00814F0E">
        <w:t>.</w:t>
      </w:r>
    </w:p>
    <w:p w14:paraId="02BBCBC0" w14:textId="77777777" w:rsidR="00421119" w:rsidRDefault="00421119" w:rsidP="00421119">
      <w:pPr>
        <w:pStyle w:val="FHWAFigure"/>
      </w:pPr>
      <w:r w:rsidRPr="001F1B2C">
        <w:rPr>
          <w:noProof/>
          <w:lang w:eastAsia="zh-CN"/>
        </w:rPr>
        <w:drawing>
          <wp:inline distT="0" distB="0" distL="0" distR="0" wp14:anchorId="348BF381" wp14:editId="7809636B">
            <wp:extent cx="4904509" cy="171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471"/>
                    <a:stretch/>
                  </pic:blipFill>
                  <pic:spPr bwMode="auto">
                    <a:xfrm>
                      <a:off x="0" y="0"/>
                      <a:ext cx="4904509" cy="171450"/>
                    </a:xfrm>
                    <a:prstGeom prst="rect">
                      <a:avLst/>
                    </a:prstGeom>
                    <a:noFill/>
                    <a:ln>
                      <a:noFill/>
                    </a:ln>
                    <a:extLst>
                      <a:ext uri="{53640926-AAD7-44D8-BBD7-CCE9431645EC}">
                        <a14:shadowObscured xmlns:a14="http://schemas.microsoft.com/office/drawing/2010/main"/>
                      </a:ext>
                    </a:extLst>
                  </pic:spPr>
                </pic:pic>
              </a:graphicData>
            </a:graphic>
          </wp:inline>
        </w:drawing>
      </w:r>
    </w:p>
    <w:p w14:paraId="79843D8B" w14:textId="178C0268" w:rsidR="00421119" w:rsidRDefault="00421119" w:rsidP="00421119">
      <w:pPr>
        <w:pStyle w:val="FHWACaptionFigure"/>
      </w:pPr>
      <w:bookmarkStart w:id="40" w:name="_Toc34644752"/>
      <w:bookmarkStart w:id="41" w:name="_Toc35700635"/>
      <w:r>
        <w:t xml:space="preserve">Figure </w:t>
      </w:r>
      <w:r w:rsidR="008C6E16">
        <w:fldChar w:fldCharType="begin"/>
      </w:r>
      <w:r w:rsidR="008C6E16">
        <w:instrText xml:space="preserve"> SEQ Figure \* ARABIC </w:instrText>
      </w:r>
      <w:r w:rsidR="008C6E16">
        <w:fldChar w:fldCharType="separate"/>
      </w:r>
      <w:r w:rsidR="007918C9">
        <w:rPr>
          <w:noProof/>
        </w:rPr>
        <w:t>6</w:t>
      </w:r>
      <w:r w:rsidR="008C6E16">
        <w:rPr>
          <w:noProof/>
        </w:rPr>
        <w:fldChar w:fldCharType="end"/>
      </w:r>
      <w:r>
        <w:t>. Equation.</w:t>
      </w:r>
      <w:r w:rsidR="00640A2D">
        <w:t xml:space="preserve"> Linear adaptive cruise control model</w:t>
      </w:r>
      <w:r>
        <w:t>.</w:t>
      </w:r>
      <w:bookmarkEnd w:id="40"/>
      <w:bookmarkEnd w:id="41"/>
    </w:p>
    <w:p w14:paraId="6139F190" w14:textId="77777777" w:rsidR="00421119" w:rsidRDefault="00B56789" w:rsidP="00421119">
      <w:pPr>
        <w:pStyle w:val="FHWAWhere"/>
      </w:pPr>
      <w:r>
        <w:t>W</w:t>
      </w:r>
      <w:r w:rsidR="00421119">
        <w:t>here:</w:t>
      </w:r>
    </w:p>
    <w:p w14:paraId="06F4F9A8" w14:textId="4CB4811D" w:rsidR="00421119" w:rsidRDefault="00B45DFE" w:rsidP="00421119">
      <w:pPr>
        <w:pStyle w:val="FHWAWhereSymbol"/>
      </w:pPr>
      <w:r>
        <w:rPr>
          <w:i/>
        </w:rPr>
        <w:t>K</w:t>
      </w:r>
      <w:r>
        <w:rPr>
          <w:vertAlign w:val="subscript"/>
        </w:rPr>
        <w:t>1</w:t>
      </w:r>
      <w:r>
        <w:t xml:space="preserve">, </w:t>
      </w:r>
      <w:r>
        <w:rPr>
          <w:i/>
        </w:rPr>
        <w:t>K</w:t>
      </w:r>
      <w:r>
        <w:rPr>
          <w:vertAlign w:val="subscript"/>
        </w:rPr>
        <w:t>2</w:t>
      </w:r>
      <w:r w:rsidR="0074357D">
        <w:rPr>
          <w:vertAlign w:val="subscript"/>
        </w:rPr>
        <w:t>=</w:t>
      </w:r>
      <w:r w:rsidR="00421119">
        <w:t xml:space="preserve">the </w:t>
      </w:r>
      <w:r w:rsidR="00421119" w:rsidRPr="00814F0E">
        <w:t>parameters of the linearized car-following model</w:t>
      </w:r>
      <w:r w:rsidR="00421119">
        <w:t>.</w:t>
      </w:r>
    </w:p>
    <w:p w14:paraId="7F1A5B6C" w14:textId="04495613" w:rsidR="00421119" w:rsidRDefault="0074357D" w:rsidP="00421119">
      <w:pPr>
        <w:pStyle w:val="FHWAWhereSymbol"/>
      </w:pPr>
      <m:oMath>
        <m:sSub>
          <m:sSubPr>
            <m:ctrlPr>
              <w:rPr>
                <w:rFonts w:ascii="Cambria Math" w:hAnsi="Cambria Math"/>
                <w:i/>
              </w:rPr>
            </m:ctrlPr>
          </m:sSubPr>
          <m:e>
            <m:r>
              <w:rPr>
                <w:rFonts w:ascii="Cambria Math" w:hAnsi="Cambria Math"/>
              </w:rPr>
              <m:t>g</m:t>
            </m:r>
          </m:e>
          <m:sub>
            <m:r>
              <m:rPr>
                <m:sty m:val="p"/>
              </m:rPr>
              <w:rPr>
                <w:rFonts w:ascii="Cambria Math" w:eastAsia="SimSun" w:hAnsi="Cambria Math"/>
              </w:rPr>
              <m:t>CAV</m:t>
            </m:r>
          </m:sub>
        </m:sSub>
      </m:oMath>
      <w:r w:rsidR="00B45DFE">
        <w:rPr>
          <w:vertAlign w:val="subscript"/>
        </w:rPr>
        <w:t xml:space="preserve"> </w:t>
      </w:r>
      <w:r w:rsidR="00B45DFE">
        <w:t>= the</w:t>
      </w:r>
      <w:r w:rsidR="00421119" w:rsidRPr="00814F0E">
        <w:t xml:space="preserve"> desired time gap of </w:t>
      </w:r>
      <w:r w:rsidR="00403CC1">
        <w:t xml:space="preserve">the </w:t>
      </w:r>
      <w:r w:rsidR="00421119" w:rsidRPr="00814F0E">
        <w:t>CAV</w:t>
      </w:r>
      <w:r w:rsidR="00421119">
        <w:t>.</w:t>
      </w:r>
    </w:p>
    <w:p w14:paraId="313243AF" w14:textId="7C5335D1" w:rsidR="00421119" w:rsidRDefault="00B45DFE" w:rsidP="00421119">
      <w:pPr>
        <w:pStyle w:val="FHWAWhereSymbol"/>
      </w:pPr>
      <w:r w:rsidRPr="0074357D">
        <w:rPr>
          <w:i/>
        </w:rPr>
        <w:lastRenderedPageBreak/>
        <w:t>C</w:t>
      </w:r>
      <w:r>
        <w:t xml:space="preserve"> = </w:t>
      </w:r>
      <w:r w:rsidR="00421119" w:rsidRPr="00B45DFE">
        <w:t>the</w:t>
      </w:r>
      <w:r w:rsidR="00421119" w:rsidRPr="00814F0E">
        <w:t xml:space="preserve"> length of vehicle</w:t>
      </w:r>
      <w:r w:rsidR="00DF5631">
        <w:t xml:space="preserve"> (CAV and HV)</w:t>
      </w:r>
      <w:r w:rsidR="003B28C6">
        <w:t>.</w:t>
      </w:r>
    </w:p>
    <w:p w14:paraId="705B5761" w14:textId="6C0AA1DC" w:rsidR="00421119" w:rsidRDefault="008C6E16" w:rsidP="00421119">
      <w:pPr>
        <w:pStyle w:val="FHWAWhereSymbol"/>
      </w:pPr>
      <m:oMath>
        <m:sSub>
          <m:sSubPr>
            <m:ctrlPr>
              <w:rPr>
                <w:rFonts w:ascii="Cambria Math" w:hAnsi="Cambria Math"/>
                <w:i/>
              </w:rPr>
            </m:ctrlPr>
          </m:sSubPr>
          <m:e>
            <m:r>
              <w:rPr>
                <w:rFonts w:ascii="Cambria Math" w:hAnsi="Cambria Math"/>
              </w:rPr>
              <m:t>x</m:t>
            </m:r>
          </m:e>
          <m:sub>
            <m:r>
              <m:rPr>
                <m:sty m:val="p"/>
              </m:rPr>
              <w:rPr>
                <w:rFonts w:ascii="Cambria Math" w:eastAsia="SimSun" w:hAnsi="Cambria Math"/>
              </w:rPr>
              <m:t>CAV</m:t>
            </m:r>
          </m:sub>
        </m:sSub>
        <m:d>
          <m:dPr>
            <m:ctrlPr>
              <w:rPr>
                <w:rFonts w:ascii="Cambria Math" w:hAnsi="Cambria Math"/>
                <w:i/>
              </w:rPr>
            </m:ctrlPr>
          </m:dPr>
          <m:e>
            <m:r>
              <w:rPr>
                <w:rFonts w:ascii="Cambria Math" w:hAnsi="Cambria Math"/>
              </w:rPr>
              <m:t>t</m:t>
            </m:r>
          </m:e>
        </m:d>
      </m:oMath>
      <w:r w:rsidR="00B45DFE" w:rsidRPr="0074357D">
        <w:t xml:space="preserve"> </w:t>
      </w:r>
      <w:r w:rsidR="000E0C25">
        <w:t xml:space="preserve">= </w:t>
      </w:r>
      <w:r w:rsidR="00421119" w:rsidRPr="00B45DFE">
        <w:t>the</w:t>
      </w:r>
      <w:r w:rsidR="00421119" w:rsidRPr="00814F0E">
        <w:t xml:space="preserve"> longitude position of the center point of the front bumper of </w:t>
      </w:r>
      <w:r w:rsidR="00403CC1">
        <w:t xml:space="preserve">the </w:t>
      </w:r>
      <w:r w:rsidR="00421119" w:rsidRPr="00814F0E">
        <w:t xml:space="preserve">CAV at time </w:t>
      </w:r>
      <m:oMath>
        <m:r>
          <w:rPr>
            <w:rFonts w:ascii="Cambria Math" w:hAnsi="Cambria Math"/>
          </w:rPr>
          <m:t>t</m:t>
        </m:r>
      </m:oMath>
      <w:r w:rsidR="00421119">
        <w:t>.</w:t>
      </w:r>
    </w:p>
    <w:p w14:paraId="7B341706" w14:textId="5B1E8D33" w:rsidR="00421119" w:rsidRDefault="000E0C25" w:rsidP="00421119">
      <w:pPr>
        <w:pStyle w:val="FHWAWhereSymbol"/>
      </w:pPr>
      <w:r w:rsidRPr="0074357D">
        <w:rPr>
          <w:rFonts w:ascii="Cambria Math" w:hAnsi="Cambria Math"/>
          <w:i/>
          <w:position w:val="6"/>
        </w:rPr>
        <w:t>v</w:t>
      </w:r>
      <w:r>
        <w:rPr>
          <w:vertAlign w:val="subscript"/>
        </w:rPr>
        <w:t>CAV</w:t>
      </w:r>
      <w:r>
        <w:t>(</w:t>
      </w:r>
      <w:r>
        <w:rPr>
          <w:i/>
        </w:rPr>
        <w:t>t</w:t>
      </w:r>
      <w:r>
        <w:t>)</w:t>
      </w:r>
      <w:r>
        <w:rPr>
          <w:i/>
        </w:rPr>
        <w:t xml:space="preserve"> </w:t>
      </w:r>
      <w:r>
        <w:t xml:space="preserve">= </w:t>
      </w:r>
      <w:r w:rsidR="00421119" w:rsidRPr="00814F0E">
        <w:t xml:space="preserve">the speed of </w:t>
      </w:r>
      <w:r w:rsidR="00403CC1">
        <w:t xml:space="preserve">the </w:t>
      </w:r>
      <w:r w:rsidR="00421119" w:rsidRPr="00814F0E">
        <w:t xml:space="preserve">CAV at time </w:t>
      </w:r>
      <m:oMath>
        <m:r>
          <w:rPr>
            <w:rFonts w:ascii="Cambria Math" w:hAnsi="Cambria Math"/>
          </w:rPr>
          <m:t>t</m:t>
        </m:r>
      </m:oMath>
      <w:r w:rsidR="00421119" w:rsidRPr="00814F0E">
        <w:t>.</w:t>
      </w:r>
    </w:p>
    <w:p w14:paraId="18644BE0" w14:textId="2CA48FAD" w:rsidR="00421119" w:rsidRDefault="000E0C25" w:rsidP="00421119">
      <w:pPr>
        <w:pStyle w:val="FHWAWhereSymbol"/>
      </w:pPr>
      <w:r>
        <w:rPr>
          <w:rFonts w:ascii="Cambria Math" w:hAnsi="Cambria Math"/>
          <w:i/>
          <w:position w:val="6"/>
        </w:rPr>
        <w:t>ã</w:t>
      </w:r>
      <w:r>
        <w:rPr>
          <w:vertAlign w:val="subscript"/>
        </w:rPr>
        <w:t>CAV</w:t>
      </w:r>
      <w:r>
        <w:t>(</w:t>
      </w:r>
      <w:r>
        <w:rPr>
          <w:i/>
        </w:rPr>
        <w:t>t</w:t>
      </w:r>
      <w:r>
        <w:t>)</w:t>
      </w:r>
      <w:r>
        <w:rPr>
          <w:i/>
        </w:rPr>
        <w:t xml:space="preserve"> </w:t>
      </w:r>
      <w:r>
        <w:t xml:space="preserve">= </w:t>
      </w:r>
      <w:r w:rsidR="00421119" w:rsidRPr="00814F0E">
        <w:t xml:space="preserve">the final target acceleration of </w:t>
      </w:r>
      <w:r w:rsidR="00403CC1">
        <w:t xml:space="preserve">the </w:t>
      </w:r>
      <w:r w:rsidR="00421119" w:rsidRPr="00814F0E">
        <w:t>CAV</w:t>
      </w:r>
      <w:r w:rsidR="00421119">
        <w:t>.</w:t>
      </w:r>
    </w:p>
    <w:p w14:paraId="5ABF8C3E" w14:textId="738FC089" w:rsidR="00421119" w:rsidRDefault="000E0C25" w:rsidP="00421119">
      <w:pPr>
        <w:pStyle w:val="FHWAWhereSymbol"/>
      </w:pPr>
      <w:r w:rsidRPr="0074357D">
        <w:rPr>
          <w:i/>
          <w:position w:val="6"/>
        </w:rPr>
        <w:t>x</w:t>
      </w:r>
      <w:r>
        <w:rPr>
          <w:vertAlign w:val="subscript"/>
        </w:rPr>
        <w:t>1</w:t>
      </w:r>
      <w:r>
        <w:t>(</w:t>
      </w:r>
      <w:r w:rsidRPr="0074357D">
        <w:rPr>
          <w:i/>
        </w:rPr>
        <w:t>t</w:t>
      </w:r>
      <w:r>
        <w:t>)</w:t>
      </w:r>
      <w:r>
        <w:rPr>
          <w:i/>
        </w:rPr>
        <w:t xml:space="preserve"> </w:t>
      </w:r>
      <w:r>
        <w:t xml:space="preserve">= </w:t>
      </w:r>
      <w:r w:rsidR="00421119" w:rsidRPr="000E0C25">
        <w:t>the</w:t>
      </w:r>
      <w:r w:rsidR="00421119" w:rsidRPr="00814F0E">
        <w:t xml:space="preserve"> longitude position of the preceding vehicle on the same lane</w:t>
      </w:r>
      <w:r w:rsidR="00421119">
        <w:t>.</w:t>
      </w:r>
    </w:p>
    <w:p w14:paraId="01740563" w14:textId="5F6265B4" w:rsidR="00421119" w:rsidRPr="00421119" w:rsidRDefault="00DB7C98" w:rsidP="00421119">
      <w:pPr>
        <w:pStyle w:val="FHWAWhereSymbol"/>
        <w:rPr>
          <w:vertAlign w:val="subscript"/>
        </w:rPr>
      </w:pPr>
      <w:r>
        <w:rPr>
          <w:rFonts w:ascii="Cambria Math" w:hAnsi="Cambria Math"/>
          <w:i/>
          <w:position w:val="6"/>
        </w:rPr>
        <w:t>𝑣</w:t>
      </w:r>
      <w:r>
        <w:rPr>
          <w:vertAlign w:val="subscript"/>
        </w:rPr>
        <w:t>1</w:t>
      </w:r>
      <w:r>
        <w:t>(</w:t>
      </w:r>
      <w:r w:rsidRPr="0027797C">
        <w:rPr>
          <w:i/>
        </w:rPr>
        <w:t>t</w:t>
      </w:r>
      <w:r>
        <w:t>)</w:t>
      </w:r>
      <w:r>
        <w:rPr>
          <w:i/>
        </w:rPr>
        <w:t xml:space="preserve"> </w:t>
      </w:r>
      <w:r>
        <w:t xml:space="preserve">= </w:t>
      </w:r>
      <w:r w:rsidR="002D2FFE" w:rsidRPr="00814F0E">
        <w:t>the speed of the preceding vehicle on the current lane</w:t>
      </w:r>
      <w:r w:rsidR="002D2FFE">
        <w:t>.</w:t>
      </w:r>
    </w:p>
    <w:p w14:paraId="5AFF58CA" w14:textId="77777777" w:rsidR="0010696B" w:rsidRPr="00EC3D3A" w:rsidRDefault="0010696B" w:rsidP="0010696B">
      <w:pPr>
        <w:pStyle w:val="FHWAH2"/>
      </w:pPr>
      <w:bookmarkStart w:id="42" w:name="_Toc34644732"/>
      <w:bookmarkStart w:id="43" w:name="_Toc35700615"/>
      <w:r w:rsidRPr="00EC3D3A">
        <w:t>C</w:t>
      </w:r>
      <w:r w:rsidR="00B8393A">
        <w:t xml:space="preserve">onnected </w:t>
      </w:r>
      <w:r w:rsidRPr="00EC3D3A">
        <w:t>A</w:t>
      </w:r>
      <w:r w:rsidR="00B8393A">
        <w:t xml:space="preserve">utonomous </w:t>
      </w:r>
      <w:r w:rsidRPr="00EC3D3A">
        <w:t>V</w:t>
      </w:r>
      <w:r w:rsidR="00B8393A">
        <w:t>ehicle</w:t>
      </w:r>
      <w:r w:rsidRPr="00EC3D3A">
        <w:t xml:space="preserve"> </w:t>
      </w:r>
      <w:r w:rsidR="00B8393A">
        <w:t>L</w:t>
      </w:r>
      <w:r>
        <w:t xml:space="preserve">ane </w:t>
      </w:r>
      <w:r w:rsidR="00B8393A">
        <w:t>C</w:t>
      </w:r>
      <w:r>
        <w:t>hanging</w:t>
      </w:r>
      <w:bookmarkEnd w:id="42"/>
      <w:bookmarkEnd w:id="43"/>
    </w:p>
    <w:p w14:paraId="10FE3592" w14:textId="77777777" w:rsidR="0010696B" w:rsidRDefault="0010696B" w:rsidP="0010696B">
      <w:pPr>
        <w:pStyle w:val="FHWAH3"/>
      </w:pPr>
      <w:r>
        <w:t>L</w:t>
      </w:r>
      <w:r w:rsidR="00B8393A">
        <w:t xml:space="preserve">ane </w:t>
      </w:r>
      <w:r>
        <w:t>C</w:t>
      </w:r>
      <w:r w:rsidR="00B8393A">
        <w:t>hanging</w:t>
      </w:r>
      <w:r w:rsidRPr="00814F0E">
        <w:t xml:space="preserve"> </w:t>
      </w:r>
      <w:r w:rsidR="00B8393A">
        <w:t>D</w:t>
      </w:r>
      <w:r>
        <w:t xml:space="preserve">ecision </w:t>
      </w:r>
      <w:r w:rsidR="00B8393A">
        <w:t>M</w:t>
      </w:r>
      <w:r w:rsidRPr="00814F0E">
        <w:t>aking</w:t>
      </w:r>
    </w:p>
    <w:p w14:paraId="0359EE78" w14:textId="06A329DD" w:rsidR="0010696B" w:rsidRDefault="0010696B" w:rsidP="0010696B">
      <w:pPr>
        <w:pStyle w:val="FHWABody"/>
      </w:pPr>
      <w:r w:rsidRPr="00814F0E">
        <w:t xml:space="preserve">Firstly, the </w:t>
      </w:r>
      <w:r>
        <w:t xml:space="preserve">lane </w:t>
      </w:r>
      <w:r w:rsidRPr="00814F0E">
        <w:t>marking type between the current and target lane</w:t>
      </w:r>
      <w:r w:rsidR="002C5715">
        <w:t>s</w:t>
      </w:r>
      <w:r w:rsidRPr="00814F0E">
        <w:t xml:space="preserve"> is checked to verify </w:t>
      </w:r>
      <w:r>
        <w:t>LC</w:t>
      </w:r>
      <w:r w:rsidRPr="00814F0E">
        <w:t xml:space="preserve"> is permitted or not. </w:t>
      </w:r>
      <w:r>
        <w:t>Usually, dash</w:t>
      </w:r>
      <w:r w:rsidR="00486FBE">
        <w:t>-line</w:t>
      </w:r>
      <w:r>
        <w:t xml:space="preserve"> </w:t>
      </w:r>
      <w:r w:rsidR="00DC7F9D">
        <w:t>markings</w:t>
      </w:r>
      <w:r>
        <w:t xml:space="preserve"> indicate lane changing is permitted and drivers are not expected to change lane when lane marking</w:t>
      </w:r>
      <w:r w:rsidR="00BB5C3A">
        <w:t>s</w:t>
      </w:r>
      <w:r>
        <w:t xml:space="preserve"> </w:t>
      </w:r>
      <w:r w:rsidR="00BB5C3A">
        <w:t xml:space="preserve">are </w:t>
      </w:r>
      <w:r>
        <w:t xml:space="preserve">solid lines. </w:t>
      </w:r>
      <w:r w:rsidRPr="00814F0E">
        <w:t>If the marking type is dashed, the marking check passes. Otherwise, CAV continues lane keeping.</w:t>
      </w:r>
    </w:p>
    <w:p w14:paraId="2C1E2F90" w14:textId="77777777" w:rsidR="0010696B" w:rsidRDefault="0010696B" w:rsidP="0010696B">
      <w:pPr>
        <w:pStyle w:val="FHWABody"/>
      </w:pPr>
      <w:r w:rsidRPr="00814F0E">
        <w:t>Secondly, the incentive check is required for CAV discretionary LC</w:t>
      </w:r>
      <w:r>
        <w:t>s</w:t>
      </w:r>
      <w:r w:rsidRPr="00814F0E">
        <w:t>.</w:t>
      </w:r>
    </w:p>
    <w:p w14:paraId="1D13631C" w14:textId="77777777" w:rsidR="002D2FFE" w:rsidRDefault="002D2FFE" w:rsidP="002D2FFE">
      <w:pPr>
        <w:pStyle w:val="FHWAFigure"/>
      </w:pPr>
      <w:r w:rsidRPr="00EB28F1">
        <w:rPr>
          <w:noProof/>
          <w:lang w:eastAsia="zh-CN"/>
        </w:rPr>
        <w:drawing>
          <wp:inline distT="0" distB="0" distL="0" distR="0" wp14:anchorId="1B37EB9F" wp14:editId="4B56EE08">
            <wp:extent cx="1832162" cy="154380"/>
            <wp:effectExtent l="0" t="0" r="0" b="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045" t="-3599" r="32606" b="-4"/>
                    <a:stretch/>
                  </pic:blipFill>
                  <pic:spPr bwMode="auto">
                    <a:xfrm>
                      <a:off x="0" y="0"/>
                      <a:ext cx="1880521" cy="158455"/>
                    </a:xfrm>
                    <a:prstGeom prst="rect">
                      <a:avLst/>
                    </a:prstGeom>
                    <a:noFill/>
                    <a:ln>
                      <a:noFill/>
                    </a:ln>
                    <a:extLst>
                      <a:ext uri="{53640926-AAD7-44D8-BBD7-CCE9431645EC}">
                        <a14:shadowObscured xmlns:a14="http://schemas.microsoft.com/office/drawing/2010/main"/>
                      </a:ext>
                    </a:extLst>
                  </pic:spPr>
                </pic:pic>
              </a:graphicData>
            </a:graphic>
          </wp:inline>
        </w:drawing>
      </w:r>
    </w:p>
    <w:p w14:paraId="0BCDDAB4" w14:textId="64E6D95A" w:rsidR="002D2FFE" w:rsidRPr="00814F0E" w:rsidRDefault="002D2FFE" w:rsidP="002D2FFE">
      <w:pPr>
        <w:pStyle w:val="FHWACaptionFigure"/>
      </w:pPr>
      <w:bookmarkStart w:id="44" w:name="_Toc34644753"/>
      <w:bookmarkStart w:id="45" w:name="_Toc35700636"/>
      <w:r>
        <w:t xml:space="preserve">Figure </w:t>
      </w:r>
      <w:r w:rsidR="008C6E16">
        <w:fldChar w:fldCharType="begin"/>
      </w:r>
      <w:r w:rsidR="008C6E16">
        <w:instrText xml:space="preserve"> SEQ Figure \* ARABIC </w:instrText>
      </w:r>
      <w:r w:rsidR="008C6E16">
        <w:fldChar w:fldCharType="separate"/>
      </w:r>
      <w:r w:rsidR="007918C9">
        <w:rPr>
          <w:noProof/>
        </w:rPr>
        <w:t>7</w:t>
      </w:r>
      <w:r w:rsidR="008C6E16">
        <w:rPr>
          <w:noProof/>
        </w:rPr>
        <w:fldChar w:fldCharType="end"/>
      </w:r>
      <w:r>
        <w:t xml:space="preserve">. Equation. </w:t>
      </w:r>
      <w:r w:rsidR="00640A2D">
        <w:t>Incentive check</w:t>
      </w:r>
      <w:r>
        <w:t>.</w:t>
      </w:r>
      <w:bookmarkEnd w:id="44"/>
      <w:bookmarkEnd w:id="45"/>
    </w:p>
    <w:p w14:paraId="734BE156" w14:textId="77777777" w:rsidR="002D2FFE" w:rsidRDefault="00B56789" w:rsidP="002D2FFE">
      <w:pPr>
        <w:pStyle w:val="FHWAWhere"/>
      </w:pPr>
      <w:r>
        <w:t>W</w:t>
      </w:r>
      <w:r w:rsidR="0010696B" w:rsidRPr="00814F0E">
        <w:t>here</w:t>
      </w:r>
      <w:r w:rsidR="002D2FFE">
        <w:t>:</w:t>
      </w:r>
    </w:p>
    <w:p w14:paraId="4110980E" w14:textId="3A0210F5" w:rsidR="002D2FFE" w:rsidRPr="0017357D" w:rsidRDefault="002D54C0" w:rsidP="002D2FFE">
      <w:pPr>
        <w:pStyle w:val="FHWAWhereSymbol"/>
      </w:pPr>
      <w:r w:rsidRPr="0074357D">
        <w:rPr>
          <w:i/>
          <w:position w:val="6"/>
        </w:rPr>
        <w:t>ã</w:t>
      </w:r>
      <w:r w:rsidRPr="00073C67">
        <w:rPr>
          <w:vertAlign w:val="subscript"/>
        </w:rPr>
        <w:t>CAV</w:t>
      </w:r>
      <w:r w:rsidRPr="00073C67">
        <w:t>(</w:t>
      </w:r>
      <w:r w:rsidRPr="00073C67">
        <w:rPr>
          <w:i/>
        </w:rPr>
        <w:t>t</w:t>
      </w:r>
      <w:r w:rsidRPr="00073C67">
        <w:t>)</w:t>
      </w:r>
      <w:r w:rsidRPr="0017357D">
        <w:rPr>
          <w:i/>
        </w:rPr>
        <w:t xml:space="preserve"> </w:t>
      </w:r>
      <w:r w:rsidRPr="0017357D">
        <w:t xml:space="preserve">= </w:t>
      </w:r>
      <w:r w:rsidR="002D2FFE" w:rsidRPr="00073C67">
        <w:t xml:space="preserve">the target acceleration of </w:t>
      </w:r>
      <w:r w:rsidR="00403CC1" w:rsidRPr="00073C67">
        <w:t xml:space="preserve">the </w:t>
      </w:r>
      <w:r w:rsidR="002D2FFE" w:rsidRPr="00073C67">
        <w:t>CAV on the current lane</w:t>
      </w:r>
      <w:r w:rsidR="002D2FFE" w:rsidRPr="0017357D">
        <w:t>.</w:t>
      </w:r>
    </w:p>
    <w:p w14:paraId="34A615A5" w14:textId="196A8498" w:rsidR="002D2FFE" w:rsidRPr="0017357D" w:rsidRDefault="002D54C0" w:rsidP="002D2FFE">
      <w:pPr>
        <w:pStyle w:val="FHWAWhereSymbol"/>
      </w:pPr>
      <w:r w:rsidRPr="0074357D">
        <w:rPr>
          <w:i/>
          <w:position w:val="6"/>
        </w:rPr>
        <w:t>â</w:t>
      </w:r>
      <w:r w:rsidRPr="00073C67">
        <w:rPr>
          <w:vertAlign w:val="subscript"/>
        </w:rPr>
        <w:t>CAV</w:t>
      </w:r>
      <w:r w:rsidRPr="00073C67">
        <w:t>(</w:t>
      </w:r>
      <w:r w:rsidRPr="00073C67">
        <w:rPr>
          <w:i/>
        </w:rPr>
        <w:t>t</w:t>
      </w:r>
      <w:r w:rsidRPr="00073C67">
        <w:t>)</w:t>
      </w:r>
      <w:r w:rsidRPr="0017357D">
        <w:rPr>
          <w:i/>
        </w:rPr>
        <w:t xml:space="preserve"> </w:t>
      </w:r>
      <w:r w:rsidRPr="0017357D">
        <w:t xml:space="preserve">= </w:t>
      </w:r>
      <w:r w:rsidR="002D2FFE" w:rsidRPr="00073C67">
        <w:t xml:space="preserve">the target acceleration of </w:t>
      </w:r>
      <w:r w:rsidR="00403CC1" w:rsidRPr="0017357D">
        <w:t xml:space="preserve">the </w:t>
      </w:r>
      <w:r w:rsidR="002D2FFE" w:rsidRPr="0017357D">
        <w:t>CAV on the target lane.</w:t>
      </w:r>
    </w:p>
    <w:p w14:paraId="62993C7F" w14:textId="0A3D812C" w:rsidR="002D2FFE" w:rsidRPr="0017357D" w:rsidRDefault="0017357D" w:rsidP="002D2FFE">
      <w:pPr>
        <w:pStyle w:val="FHWAWhereSymbol"/>
      </w:pPr>
      <w:r w:rsidRPr="0017357D">
        <w:t>Δ</w:t>
      </w:r>
      <w:r w:rsidRPr="0074357D">
        <w:rPr>
          <w:i/>
        </w:rPr>
        <w:t>a</w:t>
      </w:r>
      <w:r w:rsidRPr="00073C67">
        <w:t xml:space="preserve"> = </w:t>
      </w:r>
      <w:r w:rsidR="002D2FFE" w:rsidRPr="0017357D">
        <w:t>the changing threshold, preventing LCs when the associated advantage is marginal.</w:t>
      </w:r>
    </w:p>
    <w:p w14:paraId="2BB2C102" w14:textId="455DF2FF" w:rsidR="002D2FFE" w:rsidRDefault="0017357D" w:rsidP="002D2FFE">
      <w:pPr>
        <w:pStyle w:val="FHWAWhereSymbol"/>
      </w:pPr>
      <w:r w:rsidRPr="0074357D">
        <w:rPr>
          <w:i/>
          <w:position w:val="6"/>
        </w:rPr>
        <w:t>a</w:t>
      </w:r>
      <w:r>
        <w:rPr>
          <w:vertAlign w:val="subscript"/>
        </w:rPr>
        <w:t>bias</w:t>
      </w:r>
      <w:r w:rsidRPr="00073C67">
        <w:t xml:space="preserve"> = </w:t>
      </w:r>
      <w:r w:rsidR="002D2FFE" w:rsidRPr="00073C67">
        <w:t>the</w:t>
      </w:r>
      <w:r w:rsidR="002D2FFE" w:rsidRPr="00814F0E">
        <w:t xml:space="preserve"> asymmetry term with positive value for left turn and negative value for right turn </w:t>
      </w:r>
      <w:r w:rsidR="00DB1B9D">
        <w:fldChar w:fldCharType="begin" w:fldLock="1"/>
      </w:r>
      <w:r w:rsidR="00DB1B9D">
        <w:instrText>ADDIN CSL_CITATION {"citationItems":[{"id":"ITEM-1","itemData":{"author":[{"dropping-particle":"","family":"Treiber","given":"Martin","non-dropping-particle":"","parse-names":false,"suffix":""},{"dropping-particle":"","family":"Kesting","given":"Arne","non-dropping-particle":"","parse-names":false,"suffix":""}],"container-title":"Traffic Flow Dynamics: Data, Models and Simulation, Springer-Verlag Berlin Heidelberg","id":"ITEM-1","issued":{"date-parts":[["2013"]]},"publisher":"Springer","title":"Traffic flow dynamics","type":"article-journal"},"uris":["http://www.mendeley.com/documents/?uuid=208d2242-8c30-472e-859d-18564ac40f48"]}],"mendeley":{"formattedCitation":"(Treiber and Kesting 2013)","plainTextFormattedCitation":"(Treiber and Kesting 2013)","previouslyFormattedCitation":"(Treiber and Kesting 2013)"},"properties":{"noteIndex":0},"schema":"https://github.com/citation-style-language/schema/raw/master/csl-citation.json"}</w:instrText>
      </w:r>
      <w:r w:rsidR="00DB1B9D">
        <w:fldChar w:fldCharType="separate"/>
      </w:r>
      <w:r w:rsidR="00DB1B9D" w:rsidRPr="00DB1B9D">
        <w:rPr>
          <w:noProof/>
        </w:rPr>
        <w:t>(Treiber and Kesting 2013)</w:t>
      </w:r>
      <w:r w:rsidR="00DB1B9D">
        <w:fldChar w:fldCharType="end"/>
      </w:r>
      <w:r w:rsidR="002D2FFE">
        <w:t>, guaranteeing the keep-right directive rule.</w:t>
      </w:r>
    </w:p>
    <w:p w14:paraId="03A340A6" w14:textId="667B97B2" w:rsidR="0010696B" w:rsidRPr="00814F0E" w:rsidRDefault="0010696B" w:rsidP="0010696B">
      <w:pPr>
        <w:pStyle w:val="FHWABody"/>
      </w:pPr>
      <w:r w:rsidRPr="00814F0E">
        <w:t>Thirdly, the safety check is required for both CAV discretionary and mandatory LCs. The safety check consists two checks with respecting to the preceding and following vehicle</w:t>
      </w:r>
      <w:r>
        <w:t>s</w:t>
      </w:r>
      <w:r w:rsidRPr="00814F0E">
        <w:t xml:space="preserve"> on the target lane respectively as demonstrated in </w:t>
      </w:r>
      <w:r w:rsidRPr="00814F0E">
        <w:fldChar w:fldCharType="begin"/>
      </w:r>
      <w:r w:rsidRPr="00814F0E">
        <w:instrText xml:space="preserve"> REF _Ref31474693 \h  \* MERGEFORMAT </w:instrText>
      </w:r>
      <w:r w:rsidRPr="00814F0E">
        <w:fldChar w:fldCharType="separate"/>
      </w:r>
      <w:r w:rsidR="007918C9" w:rsidRPr="00241705">
        <w:t xml:space="preserve">Figure </w:t>
      </w:r>
      <w:r w:rsidR="007918C9">
        <w:rPr>
          <w:noProof/>
        </w:rPr>
        <w:t>5</w:t>
      </w:r>
      <w:r w:rsidRPr="00814F0E">
        <w:fldChar w:fldCharType="end"/>
      </w:r>
      <w:r w:rsidRPr="00814F0E">
        <w:t xml:space="preserve">. </w:t>
      </w:r>
    </w:p>
    <w:p w14:paraId="28F3C865" w14:textId="48FB2554" w:rsidR="0010696B" w:rsidRDefault="0010696B" w:rsidP="0010696B">
      <w:pPr>
        <w:pStyle w:val="FHWABody"/>
      </w:pPr>
      <w:r w:rsidRPr="00814F0E">
        <w:t xml:space="preserve">The first check is to check the distance between CAV position and the preceding vehicle position on the target lane when the LC is finished. </w:t>
      </w:r>
      <m:oMath>
        <m:r>
          <w:rPr>
            <w:rFonts w:ascii="Cambria Math" w:hAnsi="Cambria Math"/>
          </w:rPr>
          <m:t>S</m:t>
        </m:r>
        <m:d>
          <m:dPr>
            <m:ctrlPr>
              <w:rPr>
                <w:rFonts w:ascii="Cambria Math" w:hAnsi="Cambria Math"/>
                <w:i/>
              </w:rPr>
            </m:ctrlPr>
          </m:dPr>
          <m:e>
            <m:r>
              <w:rPr>
                <w:rFonts w:ascii="Cambria Math" w:hAnsi="Cambria Math"/>
              </w:rPr>
              <m:t>t</m:t>
            </m:r>
          </m:e>
        </m:d>
      </m:oMath>
      <w:r w:rsidRPr="00814F0E">
        <w:t xml:space="preserve"> is the expected minimum safety distance calculated by Gipps’ safe distance algorithm</w:t>
      </w:r>
      <w:r>
        <w:t xml:space="preserve"> </w:t>
      </w:r>
      <w:r>
        <w:fldChar w:fldCharType="begin" w:fldLock="1"/>
      </w:r>
      <w:r>
        <w:instrText>ADDIN CSL_CITATION {"citationItems":[{"id":"ITEM-1","itemData":{"ISSN":"0191-2615","author":[{"dropping-particle":"","family":"Gipps","given":"Peter G","non-dropping-particle":"","parse-names":false,"suffix":""}],"container-title":"Transportation Research Part B: Methodological","id":"ITEM-1","issue":"2","issued":{"date-parts":[["1981"]]},"page":"105-111","publisher":"Elsevier","title":"A behavioural car-following model for computer simulation","type":"article-journal","volume":"15"},"uris":["http://www.mendeley.com/documents/?uuid=4f888c8c-9204-45e6-a469-93d492a873ae"]}],"mendeley":{"formattedCitation":"(Gipps 1981)","plainTextFormattedCitation":"(Gipps 1981)","previouslyFormattedCitation":"(Gipps 1981)"},"properties":{"noteIndex":0},"schema":"https://github.com/citation-style-language/schema/raw/master/csl-citation.json"}</w:instrText>
      </w:r>
      <w:r>
        <w:fldChar w:fldCharType="separate"/>
      </w:r>
      <w:r w:rsidRPr="001070DB">
        <w:rPr>
          <w:noProof/>
        </w:rPr>
        <w:t>(Gipps 1981)</w:t>
      </w:r>
      <w:r>
        <w:fldChar w:fldCharType="end"/>
      </w:r>
      <w:r w:rsidRPr="00814F0E">
        <w:t xml:space="preserve">, shown in </w:t>
      </w:r>
      <w:r w:rsidRPr="00814F0E">
        <w:fldChar w:fldCharType="begin"/>
      </w:r>
      <w:r w:rsidRPr="00814F0E">
        <w:instrText xml:space="preserve"> REF _Ref31558133 \h  \* MERGEFORMAT </w:instrText>
      </w:r>
      <w:r w:rsidRPr="00814F0E">
        <w:fldChar w:fldCharType="separate"/>
      </w:r>
      <w:r w:rsidR="007918C9" w:rsidRPr="00241705">
        <w:t xml:space="preserve">Figure </w:t>
      </w:r>
      <w:r w:rsidR="007918C9">
        <w:rPr>
          <w:noProof/>
        </w:rPr>
        <w:t>12</w:t>
      </w:r>
      <w:r w:rsidRPr="00814F0E">
        <w:fldChar w:fldCharType="end"/>
      </w:r>
      <w:r w:rsidRPr="00814F0E">
        <w:t>.</w:t>
      </w:r>
    </w:p>
    <w:p w14:paraId="2B5B84FD" w14:textId="77777777" w:rsidR="00640A2D" w:rsidRDefault="00640A2D" w:rsidP="00F071D2">
      <w:pPr>
        <w:pStyle w:val="FHWAFigure"/>
      </w:pPr>
      <w:r w:rsidRPr="00EB28F1">
        <w:rPr>
          <w:noProof/>
          <w:lang w:eastAsia="zh-CN"/>
        </w:rPr>
        <w:drawing>
          <wp:inline distT="0" distB="0" distL="0" distR="0" wp14:anchorId="60F67661" wp14:editId="6A286065">
            <wp:extent cx="3022113" cy="355600"/>
            <wp:effectExtent l="0" t="0" r="6985" b="635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70" t="1" r="22097" b="-16"/>
                    <a:stretch/>
                  </pic:blipFill>
                  <pic:spPr bwMode="auto">
                    <a:xfrm>
                      <a:off x="0" y="0"/>
                      <a:ext cx="3567560" cy="419781"/>
                    </a:xfrm>
                    <a:prstGeom prst="rect">
                      <a:avLst/>
                    </a:prstGeom>
                    <a:noFill/>
                    <a:ln>
                      <a:noFill/>
                    </a:ln>
                    <a:extLst>
                      <a:ext uri="{53640926-AAD7-44D8-BBD7-CCE9431645EC}">
                        <a14:shadowObscured xmlns:a14="http://schemas.microsoft.com/office/drawing/2010/main"/>
                      </a:ext>
                    </a:extLst>
                  </pic:spPr>
                </pic:pic>
              </a:graphicData>
            </a:graphic>
          </wp:inline>
        </w:drawing>
      </w:r>
    </w:p>
    <w:p w14:paraId="71099D86" w14:textId="1E8B8DDD" w:rsidR="00640A2D" w:rsidRPr="00814F0E" w:rsidRDefault="00983C32" w:rsidP="00F071D2">
      <w:pPr>
        <w:pStyle w:val="FHWACaptionFigure"/>
      </w:pPr>
      <w:bookmarkStart w:id="46" w:name="_Ref33368303"/>
      <w:bookmarkStart w:id="47" w:name="_Toc34644754"/>
      <w:bookmarkStart w:id="48" w:name="_Toc35700637"/>
      <w:r>
        <w:t xml:space="preserve">Figure </w:t>
      </w:r>
      <w:r w:rsidR="008C6E16">
        <w:fldChar w:fldCharType="begin"/>
      </w:r>
      <w:r w:rsidR="008C6E16">
        <w:instrText xml:space="preserve"> SEQ Figure \* ARABIC </w:instrText>
      </w:r>
      <w:r w:rsidR="008C6E16">
        <w:fldChar w:fldCharType="separate"/>
      </w:r>
      <w:r w:rsidR="007918C9">
        <w:rPr>
          <w:noProof/>
        </w:rPr>
        <w:t>8</w:t>
      </w:r>
      <w:r w:rsidR="008C6E16">
        <w:rPr>
          <w:noProof/>
        </w:rPr>
        <w:fldChar w:fldCharType="end"/>
      </w:r>
      <w:bookmarkEnd w:id="46"/>
      <w:r>
        <w:t>. Equation. Gipps’ safe distance.</w:t>
      </w:r>
      <w:bookmarkEnd w:id="47"/>
      <w:bookmarkEnd w:id="48"/>
    </w:p>
    <w:p w14:paraId="18ECFFB0" w14:textId="5753A80D" w:rsidR="00F071D2" w:rsidRPr="00073C67" w:rsidRDefault="00B56789" w:rsidP="00F071D2">
      <w:pPr>
        <w:pStyle w:val="FHWAWhere"/>
      </w:pPr>
      <w:r>
        <w:t>W</w:t>
      </w:r>
      <w:r w:rsidR="0010696B" w:rsidRPr="00814F0E">
        <w:t>here</w:t>
      </w:r>
      <w:r w:rsidR="00F071D2">
        <w:t>:</w:t>
      </w:r>
    </w:p>
    <w:p w14:paraId="5719CCE4" w14:textId="325C1F55" w:rsidR="00F071D2" w:rsidRPr="002E699F" w:rsidRDefault="00073C67" w:rsidP="00F071D2">
      <w:pPr>
        <w:pStyle w:val="FHWAWhereSymbol"/>
      </w:pPr>
      <w:r w:rsidRPr="0074357D">
        <w:rPr>
          <w:i/>
          <w:position w:val="6"/>
        </w:rPr>
        <w:t>τ</w:t>
      </w:r>
      <w:r>
        <w:rPr>
          <w:vertAlign w:val="subscript"/>
        </w:rPr>
        <w:t>CAV</w:t>
      </w:r>
      <w:r>
        <w:t xml:space="preserve"> = </w:t>
      </w:r>
      <w:r w:rsidR="0010696B" w:rsidRPr="00814F0E">
        <w:t xml:space="preserve">the reaction time of </w:t>
      </w:r>
      <w:r w:rsidR="00391F82">
        <w:t xml:space="preserve">the </w:t>
      </w:r>
      <w:r w:rsidR="0010696B" w:rsidRPr="00814F0E">
        <w:t>CAV</w:t>
      </w:r>
      <w:r w:rsidR="00F071D2">
        <w:t>.</w:t>
      </w:r>
      <w:r w:rsidR="002E699F">
        <w:t xml:space="preserve"> </w:t>
      </w:r>
    </w:p>
    <w:p w14:paraId="13D62B63" w14:textId="60C87F58" w:rsidR="00F071D2" w:rsidRPr="00E636D3" w:rsidRDefault="002E699F" w:rsidP="00F071D2">
      <w:pPr>
        <w:pStyle w:val="FHWAWhereSymbol"/>
      </w:pPr>
      <w:r>
        <w:rPr>
          <w:i/>
        </w:rPr>
        <w:t>b</w:t>
      </w:r>
      <w:r>
        <w:rPr>
          <w:vertAlign w:val="subscript"/>
        </w:rPr>
        <w:t>CAV</w:t>
      </w:r>
      <w:r>
        <w:t xml:space="preserve"> = </w:t>
      </w:r>
      <w:r w:rsidR="00F071D2" w:rsidRPr="00814F0E">
        <w:t>the maximum deceleration of</w:t>
      </w:r>
      <w:r w:rsidR="00391F82">
        <w:t xml:space="preserve"> the</w:t>
      </w:r>
      <w:r w:rsidR="00F071D2" w:rsidRPr="00814F0E">
        <w:t xml:space="preserve"> CAV</w:t>
      </w:r>
      <w:r w:rsidR="00F071D2">
        <w:t>.</w:t>
      </w:r>
      <w:r>
        <w:t xml:space="preserve"> </w:t>
      </w:r>
    </w:p>
    <w:p w14:paraId="1A4B1F4D" w14:textId="7B234FB3" w:rsidR="00F071D2" w:rsidRPr="00E636D3" w:rsidRDefault="00E636D3" w:rsidP="00F071D2">
      <w:pPr>
        <w:pStyle w:val="FHWAWhereSymbol"/>
      </w:pPr>
      <w:r w:rsidRPr="00105D56">
        <w:rPr>
          <w:i/>
          <w:color w:val="000000"/>
        </w:rPr>
        <w:t>v̂</w:t>
      </w:r>
      <w:r w:rsidRPr="00105D56">
        <w:rPr>
          <w:i/>
          <w:color w:val="000000"/>
          <w:vertAlign w:val="subscript"/>
        </w:rPr>
        <w:t>l</w:t>
      </w:r>
      <w:r w:rsidRPr="00105D56">
        <w:rPr>
          <w:color w:val="000000"/>
        </w:rPr>
        <w:t>(</w:t>
      </w:r>
      <w:r w:rsidRPr="00105D56">
        <w:rPr>
          <w:i/>
          <w:color w:val="000000"/>
        </w:rPr>
        <w:t>t</w:t>
      </w:r>
      <w:r w:rsidRPr="00105D56">
        <w:rPr>
          <w:color w:val="000000"/>
        </w:rPr>
        <w:t xml:space="preserve">) = </w:t>
      </w:r>
      <w:r w:rsidR="00F071D2" w:rsidRPr="00814F0E">
        <w:t>the speed of the preceding vehicle at</w:t>
      </w:r>
      <w:r>
        <w:t xml:space="preserve"> time </w:t>
      </w:r>
      <w:r w:rsidRPr="0074357D">
        <w:rPr>
          <w:i/>
        </w:rPr>
        <w:t>t</w:t>
      </w:r>
      <w:r>
        <w:t xml:space="preserve"> on </w:t>
      </w:r>
      <w:r w:rsidR="00F071D2" w:rsidRPr="00814F0E">
        <w:t>the target lane</w:t>
      </w:r>
      <w:r w:rsidR="00F071D2">
        <w:t>.</w:t>
      </w:r>
      <w:r>
        <w:t xml:space="preserve"> </w:t>
      </w:r>
    </w:p>
    <w:p w14:paraId="20021512" w14:textId="5BBCDBDA" w:rsidR="00F071D2" w:rsidRDefault="00E636D3">
      <w:pPr>
        <w:pStyle w:val="FHWAWhereSymbol"/>
      </w:pPr>
      <w:r>
        <w:t>(</w:t>
      </w:r>
      <w:r>
        <w:rPr>
          <w:i/>
        </w:rPr>
        <w:t>t</w:t>
      </w:r>
      <w:r>
        <w:t>)</w:t>
      </w:r>
      <w:r w:rsidRPr="00105D56">
        <w:rPr>
          <w:i/>
          <w:color w:val="000000"/>
        </w:rPr>
        <w:t>b̂</w:t>
      </w:r>
      <w:r>
        <w:rPr>
          <w:i/>
          <w:color w:val="000000"/>
          <w:vertAlign w:val="subscript"/>
        </w:rPr>
        <w:t>l</w:t>
      </w:r>
      <w:r>
        <w:rPr>
          <w:color w:val="000000"/>
        </w:rPr>
        <w:t xml:space="preserve"> = </w:t>
      </w:r>
      <w:r w:rsidR="00F071D2" w:rsidRPr="00814F0E">
        <w:t>the maximum deceleration of the preceding vehicle on the target lane</w:t>
      </w:r>
      <w:r w:rsidR="00F071D2">
        <w:t>.</w:t>
      </w:r>
    </w:p>
    <w:p w14:paraId="0AEF26F0" w14:textId="1106F795" w:rsidR="0010696B" w:rsidRPr="00814F0E" w:rsidRDefault="0010696B" w:rsidP="0010696B">
      <w:pPr>
        <w:pStyle w:val="FHWABody"/>
      </w:pPr>
      <w:r w:rsidRPr="00814F0E">
        <w:lastRenderedPageBreak/>
        <w:t>If</w:t>
      </w:r>
      <w:r w:rsidR="00E636D3">
        <w:t xml:space="preserve"> </w:t>
      </w:r>
      <w:r w:rsidR="00E636D3" w:rsidRPr="0074357D">
        <w:rPr>
          <w:i/>
          <w:color w:val="000000"/>
        </w:rPr>
        <w:t>x̂</w:t>
      </w:r>
      <w:r w:rsidR="00E636D3">
        <w:rPr>
          <w:i/>
          <w:vertAlign w:val="subscript"/>
        </w:rPr>
        <w:t>l</w:t>
      </w:r>
      <w:r w:rsidR="00E636D3">
        <w:t>(</w:t>
      </w:r>
      <w:r w:rsidR="00E636D3">
        <w:rPr>
          <w:i/>
        </w:rPr>
        <w:t>t</w:t>
      </w:r>
      <w:r w:rsidR="00E636D3">
        <w:t xml:space="preserve">) </w:t>
      </w:r>
      <w:r w:rsidR="00E636D3" w:rsidRPr="0074357D">
        <w:rPr>
          <w:color w:val="3C4043"/>
          <w:shd w:val="clear" w:color="auto" w:fill="FFFFFF"/>
        </w:rPr>
        <w:t xml:space="preserve">– </w:t>
      </w:r>
      <w:r w:rsidR="00E636D3">
        <w:rPr>
          <w:i/>
        </w:rPr>
        <w:t>x</w:t>
      </w:r>
      <w:r w:rsidR="00E636D3">
        <w:rPr>
          <w:vertAlign w:val="subscript"/>
        </w:rPr>
        <w:t>CAV</w:t>
      </w:r>
      <w:r w:rsidR="00E636D3">
        <w:t>(</w:t>
      </w:r>
      <w:r w:rsidR="00E636D3">
        <w:rPr>
          <w:i/>
        </w:rPr>
        <w:t>t</w:t>
      </w:r>
      <w:r w:rsidR="00E636D3" w:rsidRPr="00803AA5">
        <w:t xml:space="preserve">) </w:t>
      </w:r>
      <w:r w:rsidR="00803AA5" w:rsidRPr="00803AA5">
        <w:rPr>
          <w:color w:val="3C4043"/>
          <w:shd w:val="clear" w:color="auto" w:fill="FFFFFF"/>
        </w:rPr>
        <w:t xml:space="preserve">– </w:t>
      </w:r>
      <w:r w:rsidR="00803AA5" w:rsidRPr="00803AA5">
        <w:rPr>
          <w:i/>
          <w:color w:val="3C4043"/>
          <w:shd w:val="clear" w:color="auto" w:fill="FFFFFF"/>
        </w:rPr>
        <w:t>C</w:t>
      </w:r>
      <w:r w:rsidR="00803AA5" w:rsidRPr="00803AA5">
        <w:rPr>
          <w:color w:val="3C4043"/>
          <w:shd w:val="clear" w:color="auto" w:fill="FFFFFF"/>
        </w:rPr>
        <w:t xml:space="preserve"> </w:t>
      </w:r>
      <w:r w:rsidR="00803AA5" w:rsidRPr="00803AA5">
        <w:rPr>
          <w:rFonts w:hint="eastAsia"/>
          <w:color w:val="3C4043"/>
          <w:shd w:val="clear" w:color="auto" w:fill="FFFFFF"/>
        </w:rPr>
        <w:t>≥</w:t>
      </w:r>
      <w:r w:rsidR="00803AA5" w:rsidRPr="00803AA5">
        <w:rPr>
          <w:rFonts w:hint="eastAsia"/>
          <w:color w:val="3C4043"/>
          <w:shd w:val="clear" w:color="auto" w:fill="FFFFFF"/>
        </w:rPr>
        <w:t xml:space="preserve"> </w:t>
      </w:r>
      <w:r w:rsidR="00803AA5" w:rsidRPr="00803AA5">
        <w:rPr>
          <w:i/>
          <w:color w:val="3C4043"/>
          <w:shd w:val="clear" w:color="auto" w:fill="FFFFFF"/>
        </w:rPr>
        <w:t>S</w:t>
      </w:r>
      <w:r w:rsidR="00803AA5" w:rsidRPr="00803AA5">
        <w:rPr>
          <w:color w:val="3C4043"/>
          <w:shd w:val="clear" w:color="auto" w:fill="FFFFFF"/>
        </w:rPr>
        <w:t>(</w:t>
      </w:r>
      <w:r w:rsidR="00803AA5" w:rsidRPr="00803AA5">
        <w:rPr>
          <w:i/>
          <w:color w:val="3C4043"/>
          <w:shd w:val="clear" w:color="auto" w:fill="FFFFFF"/>
        </w:rPr>
        <w:t>t</w:t>
      </w:r>
      <w:r w:rsidR="00803AA5" w:rsidRPr="00803AA5">
        <w:rPr>
          <w:color w:val="3C4043"/>
          <w:shd w:val="clear" w:color="auto" w:fill="FFFFFF"/>
        </w:rPr>
        <w:t>)</w:t>
      </w:r>
      <w:r w:rsidR="00803AA5" w:rsidRPr="00803AA5">
        <w:t>,</w:t>
      </w:r>
      <w:r w:rsidR="00803AA5">
        <w:t xml:space="preserve"> </w:t>
      </w:r>
      <w:r w:rsidR="00BD5A66">
        <w:t>where</w:t>
      </w:r>
      <w:r w:rsidR="00803AA5">
        <w:t xml:space="preserve"> </w:t>
      </w:r>
      <w:r w:rsidR="00803AA5" w:rsidRPr="00105D56">
        <w:rPr>
          <w:i/>
          <w:color w:val="000000"/>
        </w:rPr>
        <w:t>x̂</w:t>
      </w:r>
      <w:r w:rsidR="00803AA5">
        <w:rPr>
          <w:i/>
          <w:vertAlign w:val="subscript"/>
        </w:rPr>
        <w:t>l</w:t>
      </w:r>
      <w:r w:rsidR="00803AA5">
        <w:t>(</w:t>
      </w:r>
      <w:r w:rsidR="00803AA5">
        <w:rPr>
          <w:i/>
        </w:rPr>
        <w:t>t</w:t>
      </w:r>
      <w:r w:rsidR="00803AA5">
        <w:t xml:space="preserve">) </w:t>
      </w:r>
      <w:r w:rsidR="00BD5A66">
        <w:t>is the</w:t>
      </w:r>
      <w:r w:rsidR="00BD5A66" w:rsidRPr="00814F0E">
        <w:t xml:space="preserve"> longitude position of the preceding vehicle at time</w:t>
      </w:r>
      <w:r w:rsidR="00F31302">
        <w:t xml:space="preserve"> </w:t>
      </w:r>
      <w:r w:rsidR="00F31302" w:rsidRPr="00F31302">
        <w:rPr>
          <w:i/>
        </w:rPr>
        <w:t>t</w:t>
      </w:r>
      <w:r w:rsidR="00F31302">
        <w:rPr>
          <w:i/>
        </w:rPr>
        <w:t xml:space="preserve"> </w:t>
      </w:r>
      <w:r w:rsidR="00BD5A66" w:rsidRPr="00F31302">
        <w:t>on</w:t>
      </w:r>
      <w:r w:rsidR="00BD5A66" w:rsidRPr="00814F0E">
        <w:t xml:space="preserve"> the target lane</w:t>
      </w:r>
      <w:r w:rsidR="00BD5A66">
        <w:t xml:space="preserve">, </w:t>
      </w:r>
      <w:r>
        <w:t xml:space="preserve">the </w:t>
      </w:r>
      <w:r w:rsidRPr="00814F0E">
        <w:t xml:space="preserve">CAV LC will not cause too dramatic deceleration to the CAV, and hence the safety check with respect to the preceding vehicle on the target lane passes. </w:t>
      </w:r>
    </w:p>
    <w:p w14:paraId="13B57F09" w14:textId="3BB80F4A" w:rsidR="0010696B" w:rsidRDefault="0010696B" w:rsidP="0010696B">
      <w:pPr>
        <w:pStyle w:val="FHWABody"/>
      </w:pPr>
      <w:r w:rsidRPr="00814F0E">
        <w:t xml:space="preserve">The second check is for the following vehicle on the target lane. </w:t>
      </w:r>
      <w:r w:rsidR="00B719D1">
        <w:t>Intelligent driver model (</w:t>
      </w:r>
      <w:r w:rsidRPr="00814F0E">
        <w:t>IDM</w:t>
      </w:r>
      <w:r w:rsidR="00B719D1">
        <w:t>)</w:t>
      </w:r>
      <w:r w:rsidRPr="00814F0E">
        <w:t xml:space="preserve"> is used to calculate the target acceleration of the following vehicle on the target lane</w:t>
      </w:r>
      <w:r w:rsidR="00F31302">
        <w:t xml:space="preserve"> </w:t>
      </w:r>
      <w:r w:rsidR="00F31302" w:rsidRPr="0074357D">
        <w:rPr>
          <w:i/>
          <w:color w:val="000000"/>
        </w:rPr>
        <w:t>â</w:t>
      </w:r>
      <w:r w:rsidR="00F31302">
        <w:rPr>
          <w:i/>
          <w:vertAlign w:val="subscript"/>
        </w:rPr>
        <w:t xml:space="preserve">f </w:t>
      </w:r>
      <w:r w:rsidR="00F31302">
        <w:t>(</w:t>
      </w:r>
      <w:r w:rsidR="00F31302">
        <w:rPr>
          <w:i/>
        </w:rPr>
        <w:t>t</w:t>
      </w:r>
      <w:r w:rsidR="00F31302">
        <w:t xml:space="preserve">) </w:t>
      </w:r>
      <w:r>
        <w:fldChar w:fldCharType="begin" w:fldLock="1"/>
      </w:r>
      <w:r>
        <w:instrText>ADDIN CSL_CITATION {"citationItems":[{"id":"ITEM-1","itemData":{"author":[{"dropping-particle":"","family":"Treiber","given":"Martin","non-dropping-particle":"","parse-names":false,"suffix":""},{"dropping-particle":"","family":"Kesting","given":"Arne","non-dropping-particle":"","parse-names":false,"suffix":""}],"container-title":"Traffic Flow Dynamics: Data, Models and Simulation, Springer-Verlag Berlin Heidelberg","id":"ITEM-1","issued":{"date-parts":[["2013"]]},"publisher":"Springer","title":"Traffic flow dynamics","type":"article-journal"},"uris":["http://www.mendeley.com/documents/?uuid=208d2242-8c30-472e-859d-18564ac40f48"]},{"id":"ITEM-2","itemData":{"author":[{"dropping-particle":"","family":"Treiber","given":"Martin","non-dropping-particle":"","parse-names":false,"suffix":""},{"dropping-particle":"","family":"Hennecke","given":"Ansgar","non-dropping-particle":"","parse-names":false,"suffix":""},{"dropping-particle":"","family":"Helbing","given":"Dirk","non-dropping-particle":"","parse-names":false,"suffix":""}],"container-title":"Physical review E","id":"ITEM-2","issue":"2","issued":{"date-parts":[["2000"]]},"page":"1805","publisher":"APS","title":"Congested traffic states in empirical observations and microscopic simulations","type":"article-journal","volume":"62"},"uris":["http://www.mendeley.com/documents/?uuid=51d16720-88c5-431f-83f7-196f98f601bd"]}],"mendeley":{"formattedCitation":"(Treiber and Kesting 2013; Treiber, Hennecke, and Helbing 2000)","plainTextFormattedCitation":"(Treiber and Kesting 2013; Treiber, Hennecke, and Helbing 2000)","previouslyFormattedCitation":"(Treiber and Kesting 2013; Treiber, Hennecke, and Helbing 2000)"},"properties":{"noteIndex":0},"schema":"https://github.com/citation-style-language/schema/raw/master/csl-citation.json"}</w:instrText>
      </w:r>
      <w:r>
        <w:fldChar w:fldCharType="separate"/>
      </w:r>
      <w:r w:rsidRPr="001070DB">
        <w:rPr>
          <w:noProof/>
        </w:rPr>
        <w:t>(Treiber and Kesting 2013; Treiber, Hennecke, and Helbing 2000)</w:t>
      </w:r>
      <w:r>
        <w:fldChar w:fldCharType="end"/>
      </w:r>
      <w:r w:rsidRPr="00814F0E">
        <w:t xml:space="preserve">. </w:t>
      </w:r>
    </w:p>
    <w:p w14:paraId="34D73870" w14:textId="77777777" w:rsidR="00F071D2" w:rsidRDefault="00F071D2" w:rsidP="00F071D2">
      <w:pPr>
        <w:pStyle w:val="FHWAFigure"/>
      </w:pPr>
      <w:r w:rsidRPr="00EB28F1">
        <w:rPr>
          <w:noProof/>
          <w:lang w:eastAsia="zh-CN"/>
        </w:rPr>
        <w:drawing>
          <wp:inline distT="0" distB="0" distL="0" distR="0" wp14:anchorId="2A06F7E2" wp14:editId="68604FDF">
            <wp:extent cx="3277400" cy="409699"/>
            <wp:effectExtent l="0" t="0" r="0" b="9525"/>
            <wp:docPr id="2816" name="Picture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517" r="17896" b="-190"/>
                    <a:stretch/>
                  </pic:blipFill>
                  <pic:spPr bwMode="auto">
                    <a:xfrm>
                      <a:off x="0" y="0"/>
                      <a:ext cx="3299264" cy="412432"/>
                    </a:xfrm>
                    <a:prstGeom prst="rect">
                      <a:avLst/>
                    </a:prstGeom>
                    <a:noFill/>
                    <a:ln>
                      <a:noFill/>
                    </a:ln>
                    <a:extLst>
                      <a:ext uri="{53640926-AAD7-44D8-BBD7-CCE9431645EC}">
                        <a14:shadowObscured xmlns:a14="http://schemas.microsoft.com/office/drawing/2010/main"/>
                      </a:ext>
                    </a:extLst>
                  </pic:spPr>
                </pic:pic>
              </a:graphicData>
            </a:graphic>
          </wp:inline>
        </w:drawing>
      </w:r>
      <w:r w:rsidRPr="00EB28F1">
        <w:rPr>
          <w:rFonts w:eastAsia="DengXian"/>
          <w:noProof/>
          <w:lang w:eastAsia="zh-CN"/>
        </w:rPr>
        <w:drawing>
          <wp:inline distT="0" distB="0" distL="0" distR="0" wp14:anchorId="51E515BF" wp14:editId="5C802444">
            <wp:extent cx="4227393" cy="594331"/>
            <wp:effectExtent l="0" t="0" r="1905" b="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980" r="8789"/>
                    <a:stretch/>
                  </pic:blipFill>
                  <pic:spPr bwMode="auto">
                    <a:xfrm>
                      <a:off x="0" y="0"/>
                      <a:ext cx="4256355" cy="598403"/>
                    </a:xfrm>
                    <a:prstGeom prst="rect">
                      <a:avLst/>
                    </a:prstGeom>
                    <a:noFill/>
                    <a:ln>
                      <a:noFill/>
                    </a:ln>
                    <a:extLst>
                      <a:ext uri="{53640926-AAD7-44D8-BBD7-CCE9431645EC}">
                        <a14:shadowObscured xmlns:a14="http://schemas.microsoft.com/office/drawing/2010/main"/>
                      </a:ext>
                    </a:extLst>
                  </pic:spPr>
                </pic:pic>
              </a:graphicData>
            </a:graphic>
          </wp:inline>
        </w:drawing>
      </w:r>
      <w:r w:rsidRPr="00F445B8">
        <w:rPr>
          <w:rFonts w:eastAsia="DengXian"/>
          <w:noProof/>
          <w:lang w:eastAsia="zh-CN"/>
        </w:rPr>
        <w:drawing>
          <wp:inline distT="0" distB="0" distL="0" distR="0" wp14:anchorId="3AFC236A" wp14:editId="75E763C2">
            <wp:extent cx="1964871" cy="213756"/>
            <wp:effectExtent l="0" t="0" r="0" b="0"/>
            <wp:docPr id="2817" name="Picture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9781" t="1" r="31268" b="-23336"/>
                    <a:stretch/>
                  </pic:blipFill>
                  <pic:spPr bwMode="auto">
                    <a:xfrm>
                      <a:off x="0" y="0"/>
                      <a:ext cx="1980097" cy="215412"/>
                    </a:xfrm>
                    <a:prstGeom prst="rect">
                      <a:avLst/>
                    </a:prstGeom>
                    <a:noFill/>
                    <a:ln>
                      <a:noFill/>
                    </a:ln>
                    <a:extLst>
                      <a:ext uri="{53640926-AAD7-44D8-BBD7-CCE9431645EC}">
                        <a14:shadowObscured xmlns:a14="http://schemas.microsoft.com/office/drawing/2010/main"/>
                      </a:ext>
                    </a:extLst>
                  </pic:spPr>
                </pic:pic>
              </a:graphicData>
            </a:graphic>
          </wp:inline>
        </w:drawing>
      </w:r>
    </w:p>
    <w:p w14:paraId="3F9CF50F" w14:textId="6584F0D9" w:rsidR="00F071D2" w:rsidRPr="00814F0E" w:rsidRDefault="004A1270" w:rsidP="004A1270">
      <w:pPr>
        <w:pStyle w:val="FHWACaptionFigure"/>
      </w:pPr>
      <w:bookmarkStart w:id="49" w:name="_Toc34644755"/>
      <w:bookmarkStart w:id="50" w:name="_Toc35700638"/>
      <w:r>
        <w:t xml:space="preserve">Figure </w:t>
      </w:r>
      <w:r w:rsidR="008C6E16">
        <w:fldChar w:fldCharType="begin"/>
      </w:r>
      <w:r w:rsidR="008C6E16">
        <w:instrText xml:space="preserve"> SEQ Figure \* ARABIC </w:instrText>
      </w:r>
      <w:r w:rsidR="008C6E16">
        <w:fldChar w:fldCharType="separate"/>
      </w:r>
      <w:r w:rsidR="007918C9">
        <w:rPr>
          <w:noProof/>
        </w:rPr>
        <w:t>9</w:t>
      </w:r>
      <w:r w:rsidR="008C6E16">
        <w:rPr>
          <w:noProof/>
        </w:rPr>
        <w:fldChar w:fldCharType="end"/>
      </w:r>
      <w:r>
        <w:t xml:space="preserve">. </w:t>
      </w:r>
      <w:r w:rsidR="00F071D2">
        <w:t>Equation. Target acceleration calculated by IDM model.</w:t>
      </w:r>
      <w:bookmarkEnd w:id="49"/>
      <w:bookmarkEnd w:id="50"/>
    </w:p>
    <w:p w14:paraId="03720829" w14:textId="77777777" w:rsidR="004A1270" w:rsidRDefault="00B56789" w:rsidP="0010696B">
      <w:pPr>
        <w:pStyle w:val="FHWABody"/>
      </w:pPr>
      <w:r>
        <w:t>W</w:t>
      </w:r>
      <w:r w:rsidR="0010696B" w:rsidRPr="00814F0E">
        <w:t>here</w:t>
      </w:r>
      <w:r w:rsidR="004A1270">
        <w:t>:</w:t>
      </w:r>
    </w:p>
    <w:p w14:paraId="48AFB9DA" w14:textId="7C460812" w:rsidR="004A1270" w:rsidRPr="00F31302" w:rsidRDefault="00F31302" w:rsidP="004A1270">
      <w:pPr>
        <w:pStyle w:val="FHWAWhereSymbol"/>
      </w:pPr>
      <w:r>
        <w:rPr>
          <w:i/>
        </w:rPr>
        <w:t>S</w:t>
      </w:r>
      <w:r>
        <w:rPr>
          <w:vertAlign w:val="subscript"/>
        </w:rPr>
        <w:t>0</w:t>
      </w:r>
      <w:r>
        <w:t xml:space="preserve"> = </w:t>
      </w:r>
      <w:r w:rsidR="004A1270" w:rsidRPr="00814F0E">
        <w:t>the minimum gap</w:t>
      </w:r>
      <w:r w:rsidR="0022072D">
        <w:t>.</w:t>
      </w:r>
      <w:r>
        <w:t xml:space="preserve"> </w:t>
      </w:r>
    </w:p>
    <w:p w14:paraId="1879B970" w14:textId="04801C6B" w:rsidR="0022072D" w:rsidRDefault="00F31302" w:rsidP="004A1270">
      <w:pPr>
        <w:pStyle w:val="FHWAWhereSymbol"/>
      </w:pPr>
      <w:r>
        <w:t xml:space="preserve">ΔT = </w:t>
      </w:r>
      <w:r w:rsidR="0022072D" w:rsidRPr="00814F0E">
        <w:t>the time gap</w:t>
      </w:r>
      <w:r w:rsidR="0022072D">
        <w:t>.</w:t>
      </w:r>
      <w:r>
        <w:t xml:space="preserve"> </w:t>
      </w:r>
    </w:p>
    <w:p w14:paraId="10CBBDFB" w14:textId="4918E26D" w:rsidR="0022072D" w:rsidRPr="00F31302" w:rsidRDefault="00F31302" w:rsidP="004A1270">
      <w:pPr>
        <w:pStyle w:val="FHWAWhereSymbol"/>
      </w:pPr>
      <w:r w:rsidRPr="00105D56">
        <w:rPr>
          <w:i/>
        </w:rPr>
        <w:t>δ</w:t>
      </w:r>
      <w:r>
        <w:rPr>
          <w:i/>
        </w:rPr>
        <w:t xml:space="preserve"> = </w:t>
      </w:r>
      <w:r w:rsidR="0022072D" w:rsidRPr="00814F0E">
        <w:t>the acceleration exponent</w:t>
      </w:r>
      <w:r w:rsidR="0022072D">
        <w:t>.</w:t>
      </w:r>
      <w:r>
        <w:rPr>
          <w:i/>
        </w:rPr>
        <w:t xml:space="preserve"> </w:t>
      </w:r>
    </w:p>
    <w:p w14:paraId="7343F3D0" w14:textId="057AF3B7" w:rsidR="0022072D" w:rsidRDefault="00F31302" w:rsidP="004A1270">
      <w:pPr>
        <w:pStyle w:val="FHWAWhereSymbol"/>
      </w:pPr>
      <w:r w:rsidRPr="00105D56">
        <w:rPr>
          <w:i/>
          <w:color w:val="000000"/>
        </w:rPr>
        <w:t>ŵ</w:t>
      </w:r>
      <w:r>
        <w:rPr>
          <w:i/>
          <w:color w:val="000000"/>
          <w:vertAlign w:val="subscript"/>
        </w:rPr>
        <w:t>f</w:t>
      </w:r>
      <w:r>
        <w:rPr>
          <w:color w:val="000000"/>
        </w:rPr>
        <w:t xml:space="preserve"> = </w:t>
      </w:r>
      <w:r w:rsidR="0022072D" w:rsidRPr="00814F0E">
        <w:t>the maximum acceleration of the following vehicle on the target lane</w:t>
      </w:r>
      <w:r w:rsidR="0022072D">
        <w:t>.</w:t>
      </w:r>
    </w:p>
    <w:p w14:paraId="10ED6428" w14:textId="41C13AFB" w:rsidR="0022072D" w:rsidRDefault="00F31302" w:rsidP="004A1270">
      <w:pPr>
        <w:pStyle w:val="FHWAWhereSymbol"/>
      </w:pPr>
      <w:r w:rsidRPr="00105D56">
        <w:rPr>
          <w:i/>
          <w:color w:val="000000"/>
        </w:rPr>
        <w:t>x̂</w:t>
      </w:r>
      <w:r>
        <w:rPr>
          <w:i/>
          <w:vertAlign w:val="subscript"/>
        </w:rPr>
        <w:t>f</w:t>
      </w:r>
      <w:r>
        <w:t>(</w:t>
      </w:r>
      <w:r>
        <w:rPr>
          <w:i/>
        </w:rPr>
        <w:t>t</w:t>
      </w:r>
      <w:r>
        <w:t xml:space="preserve">) </w:t>
      </w:r>
      <w:r w:rsidR="0022072D">
        <w:t>=</w:t>
      </w:r>
      <w:r w:rsidR="0022072D" w:rsidRPr="00814F0E">
        <w:t xml:space="preserve"> the longitude position of the following vehicle on the target lane</w:t>
      </w:r>
      <w:r w:rsidR="0022072D">
        <w:t>.</w:t>
      </w:r>
    </w:p>
    <w:p w14:paraId="7E281417" w14:textId="40DAD548" w:rsidR="0022072D" w:rsidRPr="00F31302" w:rsidRDefault="00F31302" w:rsidP="004A1270">
      <w:pPr>
        <w:pStyle w:val="FHWAWhereSymbol"/>
        <w:rPr>
          <w:spacing w:val="-1"/>
        </w:rPr>
      </w:pPr>
      <w:r w:rsidRPr="00105D56">
        <w:rPr>
          <w:i/>
          <w:color w:val="000000"/>
        </w:rPr>
        <w:t>v̂</w:t>
      </w:r>
      <w:r>
        <w:rPr>
          <w:i/>
          <w:color w:val="000000"/>
          <w:vertAlign w:val="subscript"/>
        </w:rPr>
        <w:t>f</w:t>
      </w:r>
      <w:r w:rsidRPr="00105D56">
        <w:rPr>
          <w:color w:val="000000"/>
        </w:rPr>
        <w:t>(</w:t>
      </w:r>
      <w:r w:rsidRPr="00105D56">
        <w:rPr>
          <w:i/>
          <w:color w:val="000000"/>
        </w:rPr>
        <w:t>t</w:t>
      </w:r>
      <w:r w:rsidRPr="00105D56">
        <w:rPr>
          <w:color w:val="000000"/>
        </w:rPr>
        <w:t xml:space="preserve">) </w:t>
      </w:r>
      <w:r w:rsidR="0022072D">
        <w:rPr>
          <w:spacing w:val="-1"/>
        </w:rPr>
        <w:t>=</w:t>
      </w:r>
      <w:r w:rsidR="0022072D" w:rsidRPr="00814F0E">
        <w:rPr>
          <w:spacing w:val="-1"/>
        </w:rPr>
        <w:t xml:space="preserve"> the speed of the following vehicle on the target lane</w:t>
      </w:r>
      <w:r w:rsidR="0022072D">
        <w:rPr>
          <w:spacing w:val="-1"/>
        </w:rPr>
        <w:t>.</w:t>
      </w:r>
    </w:p>
    <w:p w14:paraId="6297B415" w14:textId="5B35BA7F" w:rsidR="0022072D" w:rsidRDefault="00F31302" w:rsidP="004A1270">
      <w:pPr>
        <w:pStyle w:val="FHWAWhereSymbol"/>
        <w:rPr>
          <w:spacing w:val="-1"/>
        </w:rPr>
      </w:pPr>
      <w:r w:rsidRPr="00105D56">
        <w:rPr>
          <w:i/>
          <w:color w:val="000000"/>
        </w:rPr>
        <w:t>b̂</w:t>
      </w:r>
      <w:r>
        <w:rPr>
          <w:i/>
          <w:color w:val="000000"/>
          <w:vertAlign w:val="subscript"/>
        </w:rPr>
        <w:t>f</w:t>
      </w:r>
      <w:r>
        <w:rPr>
          <w:i/>
          <w:color w:val="000000"/>
        </w:rPr>
        <w:t xml:space="preserve"> </w:t>
      </w:r>
      <w:r w:rsidR="0022072D">
        <w:rPr>
          <w:spacing w:val="-1"/>
        </w:rPr>
        <w:t>=</w:t>
      </w:r>
      <w:r w:rsidR="0022072D" w:rsidRPr="00814F0E">
        <w:rPr>
          <w:spacing w:val="-1"/>
        </w:rPr>
        <w:t xml:space="preserve"> the maximum deceleration of the following vehicle on the target lane</w:t>
      </w:r>
      <w:r w:rsidR="0022072D">
        <w:rPr>
          <w:spacing w:val="-1"/>
        </w:rPr>
        <w:t>.</w:t>
      </w:r>
    </w:p>
    <w:p w14:paraId="70E48209" w14:textId="72E62DE5" w:rsidR="0010696B" w:rsidRDefault="0010696B" w:rsidP="0010696B">
      <w:pPr>
        <w:pStyle w:val="FHWABody"/>
      </w:pPr>
      <w:r w:rsidRPr="00814F0E">
        <w:t>If</w:t>
      </w:r>
      <w:r w:rsidR="000B7005">
        <w:t xml:space="preserve"> </w:t>
      </w:r>
      <w:r w:rsidR="000B7005" w:rsidRPr="0074357D">
        <w:rPr>
          <w:i/>
          <w:color w:val="000000"/>
        </w:rPr>
        <w:t>â</w:t>
      </w:r>
      <w:r w:rsidR="000B7005">
        <w:rPr>
          <w:i/>
          <w:vertAlign w:val="subscript"/>
        </w:rPr>
        <w:t>f</w:t>
      </w:r>
      <w:r w:rsidR="000B7005">
        <w:t xml:space="preserve"> (</w:t>
      </w:r>
      <w:r w:rsidR="000B7005">
        <w:rPr>
          <w:i/>
        </w:rPr>
        <w:t>t</w:t>
      </w:r>
      <w:r w:rsidR="000B7005">
        <w:t xml:space="preserve">) </w:t>
      </w:r>
      <w:r w:rsidR="000B7005" w:rsidRPr="00105D56">
        <w:rPr>
          <w:color w:val="3C4043"/>
          <w:shd w:val="clear" w:color="auto" w:fill="FFFFFF"/>
        </w:rPr>
        <w:t>≥</w:t>
      </w:r>
      <w:r w:rsidR="000B7005">
        <w:rPr>
          <w:color w:val="3C4043"/>
          <w:shd w:val="clear" w:color="auto" w:fill="FFFFFF"/>
        </w:rPr>
        <w:t xml:space="preserve"> </w:t>
      </w:r>
      <w:r w:rsidR="000B7005" w:rsidRPr="00105D56">
        <w:rPr>
          <w:i/>
          <w:color w:val="000000"/>
        </w:rPr>
        <w:t>b̂</w:t>
      </w:r>
      <w:r w:rsidR="000B7005">
        <w:rPr>
          <w:i/>
          <w:color w:val="000000"/>
          <w:vertAlign w:val="subscript"/>
        </w:rPr>
        <w:t>f</w:t>
      </w:r>
      <w:r w:rsidR="000B7005">
        <w:rPr>
          <w:color w:val="000000"/>
        </w:rPr>
        <w:t>,</w:t>
      </w:r>
      <w:r w:rsidRPr="00814F0E">
        <w:t xml:space="preserve"> the CAV LC maneuver will not cause too dramatic deceleration to the following vehicle on the target lane, and hence the safety check concerning the following vehicle on the target lane passes. </w:t>
      </w:r>
    </w:p>
    <w:p w14:paraId="095D8F81" w14:textId="553F4F1E" w:rsidR="0010696B" w:rsidRDefault="0010696B" w:rsidP="0010696B">
      <w:pPr>
        <w:pStyle w:val="FHWAH3"/>
      </w:pPr>
      <w:r w:rsidRPr="00814F0E">
        <w:t>L</w:t>
      </w:r>
      <w:r w:rsidR="00B8393A">
        <w:t xml:space="preserve">ane </w:t>
      </w:r>
      <w:r w:rsidRPr="00814F0E">
        <w:t>C</w:t>
      </w:r>
      <w:r w:rsidR="00B8393A">
        <w:t>hanging</w:t>
      </w:r>
      <w:r w:rsidR="0074357D" w:rsidRPr="0074357D">
        <w:t xml:space="preserve"> </w:t>
      </w:r>
      <w:r w:rsidR="0074357D">
        <w:t>P</w:t>
      </w:r>
      <w:r w:rsidR="0074357D" w:rsidRPr="00814F0E">
        <w:t xml:space="preserve">ath </w:t>
      </w:r>
      <w:r w:rsidR="0074357D">
        <w:t>G</w:t>
      </w:r>
      <w:r w:rsidR="0074357D" w:rsidRPr="00814F0E">
        <w:t xml:space="preserve">eneration </w:t>
      </w:r>
      <w:r w:rsidR="0074357D">
        <w:t>A</w:t>
      </w:r>
      <w:r w:rsidR="0074357D" w:rsidRPr="00814F0E">
        <w:t xml:space="preserve">nd </w:t>
      </w:r>
      <w:r w:rsidR="0074357D">
        <w:t>F</w:t>
      </w:r>
      <w:r w:rsidR="0074357D" w:rsidRPr="00814F0E">
        <w:t xml:space="preserve">ollowing </w:t>
      </w:r>
      <w:r w:rsidRPr="00814F0E">
        <w:t>/L</w:t>
      </w:r>
      <w:r w:rsidR="00B8393A">
        <w:t xml:space="preserve">ane </w:t>
      </w:r>
      <w:r w:rsidRPr="00814F0E">
        <w:t>C</w:t>
      </w:r>
      <w:r w:rsidR="00B8393A">
        <w:t>hanging</w:t>
      </w:r>
      <w:r w:rsidRPr="00814F0E">
        <w:t xml:space="preserve"> </w:t>
      </w:r>
      <w:r w:rsidR="00B8393A">
        <w:t>A</w:t>
      </w:r>
      <w:r w:rsidRPr="00814F0E">
        <w:t xml:space="preserve">bortion </w:t>
      </w:r>
      <w:r w:rsidR="00B8393A">
        <w:t>P</w:t>
      </w:r>
      <w:r w:rsidRPr="00814F0E">
        <w:t xml:space="preserve">ath </w:t>
      </w:r>
      <w:r w:rsidR="00B8393A">
        <w:t>G</w:t>
      </w:r>
      <w:r w:rsidRPr="00814F0E">
        <w:t xml:space="preserve">eneration </w:t>
      </w:r>
      <w:r w:rsidR="00B8393A">
        <w:t>A</w:t>
      </w:r>
      <w:r w:rsidRPr="00814F0E">
        <w:t xml:space="preserve">nd </w:t>
      </w:r>
      <w:r w:rsidR="00B8393A">
        <w:t>F</w:t>
      </w:r>
      <w:r w:rsidRPr="00814F0E">
        <w:t>ollowing</w:t>
      </w:r>
    </w:p>
    <w:p w14:paraId="655701A2" w14:textId="1FDC5D6E" w:rsidR="0010696B" w:rsidRDefault="0010696B" w:rsidP="0010696B">
      <w:pPr>
        <w:pStyle w:val="FHWABody"/>
      </w:pPr>
      <w:r w:rsidRPr="00814F0E">
        <w:t xml:space="preserve">After all checks pass, a smooth 2-D spatial LC path will be generated and updated at each time step for the CAV to follow </w:t>
      </w:r>
      <w:r>
        <w:t>and</w:t>
      </w:r>
      <w:r w:rsidRPr="00814F0E">
        <w:t xml:space="preserve"> complete the LC </w:t>
      </w:r>
      <w:r>
        <w:t>reaching</w:t>
      </w:r>
      <w:r w:rsidRPr="00814F0E">
        <w:t xml:space="preserve"> its final target position obtained with </w:t>
      </w:r>
      <w:r w:rsidR="00B73896">
        <w:fldChar w:fldCharType="begin"/>
      </w:r>
      <w:r w:rsidR="00B73896">
        <w:instrText xml:space="preserve"> REF _Ref33368303 \h </w:instrText>
      </w:r>
      <w:r w:rsidR="00B73896">
        <w:fldChar w:fldCharType="separate"/>
      </w:r>
      <w:r w:rsidR="007918C9">
        <w:t xml:space="preserve">Figure </w:t>
      </w:r>
      <w:r w:rsidR="007918C9">
        <w:rPr>
          <w:noProof/>
        </w:rPr>
        <w:t>8</w:t>
      </w:r>
      <w:r w:rsidR="00B73896">
        <w:fldChar w:fldCharType="end"/>
      </w:r>
      <w:r w:rsidR="00B73896">
        <w:t xml:space="preserve"> </w:t>
      </w:r>
      <w:r w:rsidRPr="00814F0E">
        <w:t xml:space="preserve">safely and comfortably. </w:t>
      </w:r>
    </w:p>
    <w:p w14:paraId="55E67F6A" w14:textId="613E73D1" w:rsidR="0010696B" w:rsidRDefault="0010696B" w:rsidP="0010696B">
      <w:pPr>
        <w:pStyle w:val="FHWABody"/>
      </w:pPr>
      <w:r w:rsidRPr="00814F0E">
        <w:t xml:space="preserve">A sine-function based LC path (i.e., the black dotted curve in </w:t>
      </w:r>
      <w:r w:rsidRPr="00814F0E">
        <w:fldChar w:fldCharType="begin"/>
      </w:r>
      <w:r w:rsidRPr="00814F0E">
        <w:instrText xml:space="preserve"> REF _Ref31558133 \h  \* MERGEFORMAT </w:instrText>
      </w:r>
      <w:r w:rsidRPr="00814F0E">
        <w:fldChar w:fldCharType="separate"/>
      </w:r>
      <w:r w:rsidR="007918C9" w:rsidRPr="00241705">
        <w:t xml:space="preserve">Figure </w:t>
      </w:r>
      <w:r w:rsidR="007918C9">
        <w:t>12</w:t>
      </w:r>
      <w:r w:rsidRPr="00814F0E">
        <w:fldChar w:fldCharType="end"/>
      </w:r>
      <w:r w:rsidRPr="00814F0E">
        <w:t>) is applied to generate a smooth trajectory</w:t>
      </w:r>
      <w:r>
        <w:t xml:space="preserve"> at time</w:t>
      </w:r>
      <w:r w:rsidR="000B7005">
        <w:rPr>
          <w:iCs/>
        </w:rPr>
        <w:t xml:space="preserve"> </w:t>
      </w:r>
      <w:r w:rsidR="000B7005" w:rsidRPr="0074357D">
        <w:rPr>
          <w:i/>
          <w:iCs/>
        </w:rPr>
        <w:t>t</w:t>
      </w:r>
      <w:r w:rsidR="000B7005">
        <w:rPr>
          <w:iCs/>
        </w:rPr>
        <w:t xml:space="preserve"> </w:t>
      </w:r>
      <w:r>
        <w:rPr>
          <w:iCs/>
        </w:rPr>
        <w:t xml:space="preserve">composed of discrete </w:t>
      </w:r>
      <w:r w:rsidRPr="009940B8">
        <w:rPr>
          <w:iCs/>
        </w:rPr>
        <w:t>points</w:t>
      </w:r>
      <w:r w:rsidR="009940B8" w:rsidRPr="009940B8">
        <w:rPr>
          <w:iCs/>
        </w:rPr>
        <w:t xml:space="preserve"> (</w:t>
      </w:r>
      <w:r w:rsidR="009940B8" w:rsidRPr="009940B8">
        <w:rPr>
          <w:i/>
          <w:iCs/>
        </w:rPr>
        <w:t>x</w:t>
      </w:r>
      <w:r w:rsidR="009940B8" w:rsidRPr="0074357D">
        <w:rPr>
          <w:iCs/>
          <w:spacing w:val="-100"/>
        </w:rPr>
        <w:t>´</w:t>
      </w:r>
      <w:r w:rsidR="009940B8" w:rsidRPr="0074357D">
        <w:rPr>
          <w:iCs/>
          <w:spacing w:val="-20"/>
          <w:vertAlign w:val="subscript"/>
        </w:rPr>
        <w:t>A</w:t>
      </w:r>
      <w:r w:rsidR="009940B8" w:rsidRPr="009940B8">
        <w:rPr>
          <w:iCs/>
          <w:vertAlign w:val="subscript"/>
        </w:rPr>
        <w:t>V</w:t>
      </w:r>
      <w:r w:rsidR="009940B8" w:rsidRPr="009940B8">
        <w:rPr>
          <w:iCs/>
        </w:rPr>
        <w:t>,</w:t>
      </w:r>
      <w:r w:rsidR="009940B8" w:rsidRPr="009940B8">
        <w:rPr>
          <w:i/>
          <w:iCs/>
        </w:rPr>
        <w:t xml:space="preserve"> y</w:t>
      </w:r>
      <w:r w:rsidR="009940B8" w:rsidRPr="009940B8">
        <w:rPr>
          <w:iCs/>
          <w:spacing w:val="-100"/>
        </w:rPr>
        <w:t>´</w:t>
      </w:r>
      <w:r w:rsidR="009940B8" w:rsidRPr="009940B8">
        <w:rPr>
          <w:iCs/>
          <w:spacing w:val="-20"/>
          <w:vertAlign w:val="subscript"/>
        </w:rPr>
        <w:t>A</w:t>
      </w:r>
      <w:r w:rsidR="009940B8" w:rsidRPr="009940B8">
        <w:rPr>
          <w:iCs/>
          <w:vertAlign w:val="subscript"/>
        </w:rPr>
        <w:t>V)</w:t>
      </w:r>
      <w:r w:rsidR="009940B8" w:rsidRPr="009940B8">
        <w:rPr>
          <w:spacing w:val="-1"/>
        </w:rPr>
        <w:t xml:space="preserve"> i</w:t>
      </w:r>
      <w:r w:rsidRPr="009940B8">
        <w:rPr>
          <w:spacing w:val="-1"/>
        </w:rPr>
        <w:t>n</w:t>
      </w:r>
      <w:r>
        <w:rPr>
          <w:spacing w:val="-1"/>
        </w:rPr>
        <w:t xml:space="preserve"> the local coordinate system</w:t>
      </w:r>
      <w:r>
        <w:t>, formulated as:</w:t>
      </w:r>
    </w:p>
    <w:p w14:paraId="2169F80B" w14:textId="77777777" w:rsidR="009940B8" w:rsidRDefault="009940B8" w:rsidP="009940B8">
      <w:pPr>
        <w:spacing w:after="160" w:line="259" w:lineRule="auto"/>
        <w:rPr>
          <w:noProof/>
        </w:rPr>
      </w:pPr>
      <w:r>
        <w:rPr>
          <w:noProof/>
        </w:rPr>
        <w:br w:type="page"/>
      </w:r>
    </w:p>
    <w:p w14:paraId="30796EEA" w14:textId="5C78CD54" w:rsidR="009940B8" w:rsidRDefault="000743B9" w:rsidP="009940B8">
      <w:pPr>
        <w:spacing w:after="160" w:line="259" w:lineRule="auto"/>
        <w:rPr>
          <w:rFonts w:eastAsia="Batang"/>
          <w:noProof/>
        </w:rPr>
      </w:pPr>
      <w:r w:rsidRPr="000743B9">
        <w:rPr>
          <w:noProof/>
          <w:lang w:eastAsia="zh-CN"/>
        </w:rPr>
        <w:lastRenderedPageBreak/>
        <w:drawing>
          <wp:inline distT="0" distB="0" distL="0" distR="0" wp14:anchorId="48EB09E7" wp14:editId="4DD761E9">
            <wp:extent cx="5943600" cy="566382"/>
            <wp:effectExtent l="0" t="0" r="0" b="5715"/>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66382"/>
                    </a:xfrm>
                    <a:prstGeom prst="rect">
                      <a:avLst/>
                    </a:prstGeom>
                    <a:noFill/>
                    <a:ln>
                      <a:noFill/>
                    </a:ln>
                  </pic:spPr>
                </pic:pic>
              </a:graphicData>
            </a:graphic>
          </wp:inline>
        </w:drawing>
      </w:r>
    </w:p>
    <w:p w14:paraId="60FF65D0" w14:textId="77777777" w:rsidR="009940B8" w:rsidRDefault="00B73896" w:rsidP="009940B8">
      <w:pPr>
        <w:pStyle w:val="FHWABody"/>
        <w:rPr>
          <w:noProof/>
        </w:rPr>
      </w:pPr>
      <w:r w:rsidRPr="00806097">
        <w:rPr>
          <w:noProof/>
          <w:lang w:eastAsia="zh-CN"/>
        </w:rPr>
        <w:drawing>
          <wp:inline distT="0" distB="0" distL="0" distR="0" wp14:anchorId="062F99E9" wp14:editId="6B302089">
            <wp:extent cx="5365750" cy="178653"/>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2393" cy="183203"/>
                    </a:xfrm>
                    <a:prstGeom prst="rect">
                      <a:avLst/>
                    </a:prstGeom>
                    <a:noFill/>
                    <a:ln>
                      <a:noFill/>
                    </a:ln>
                  </pic:spPr>
                </pic:pic>
              </a:graphicData>
            </a:graphic>
          </wp:inline>
        </w:drawing>
      </w:r>
    </w:p>
    <w:p w14:paraId="06B2DE00" w14:textId="40F1B940" w:rsidR="00B73896" w:rsidRPr="00913F97" w:rsidRDefault="00B73896" w:rsidP="0074357D">
      <w:pPr>
        <w:pStyle w:val="FHWABody"/>
        <w:rPr>
          <w:noProof/>
        </w:rPr>
      </w:pPr>
      <w:r w:rsidRPr="00806097">
        <w:rPr>
          <w:noProof/>
          <w:lang w:eastAsia="zh-CN"/>
        </w:rPr>
        <w:drawing>
          <wp:inline distT="0" distB="0" distL="0" distR="0" wp14:anchorId="305D1E02" wp14:editId="7F54FE7A">
            <wp:extent cx="5111750" cy="184150"/>
            <wp:effectExtent l="0" t="0" r="0" b="635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1896" cy="184155"/>
                    </a:xfrm>
                    <a:prstGeom prst="rect">
                      <a:avLst/>
                    </a:prstGeom>
                    <a:noFill/>
                    <a:ln>
                      <a:noFill/>
                    </a:ln>
                  </pic:spPr>
                </pic:pic>
              </a:graphicData>
            </a:graphic>
          </wp:inline>
        </w:drawing>
      </w:r>
    </w:p>
    <w:p w14:paraId="16FB6D56" w14:textId="7C57B83F" w:rsidR="00B73896" w:rsidRPr="00814F0E" w:rsidRDefault="00B73896" w:rsidP="00B73896">
      <w:pPr>
        <w:pStyle w:val="FHWACaptionFigure"/>
      </w:pPr>
      <w:bookmarkStart w:id="51" w:name="_Ref33369035"/>
      <w:bookmarkStart w:id="52" w:name="_Toc34644756"/>
      <w:bookmarkStart w:id="53" w:name="_Toc35700639"/>
      <w:r>
        <w:t xml:space="preserve">Figure </w:t>
      </w:r>
      <w:r w:rsidR="008C6E16">
        <w:fldChar w:fldCharType="begin"/>
      </w:r>
      <w:r w:rsidR="008C6E16">
        <w:instrText xml:space="preserve"> SEQ Figure \* ARABIC </w:instrText>
      </w:r>
      <w:r w:rsidR="008C6E16">
        <w:fldChar w:fldCharType="separate"/>
      </w:r>
      <w:r w:rsidR="007918C9">
        <w:rPr>
          <w:noProof/>
        </w:rPr>
        <w:t>10</w:t>
      </w:r>
      <w:r w:rsidR="008C6E16">
        <w:rPr>
          <w:noProof/>
        </w:rPr>
        <w:fldChar w:fldCharType="end"/>
      </w:r>
      <w:bookmarkEnd w:id="51"/>
      <w:r>
        <w:t>. Equation. A sin-function based lane changing path.</w:t>
      </w:r>
      <w:bookmarkEnd w:id="52"/>
      <w:bookmarkEnd w:id="53"/>
    </w:p>
    <w:p w14:paraId="469E2CB9" w14:textId="77777777" w:rsidR="00B73896" w:rsidRDefault="00B56789" w:rsidP="0010696B">
      <w:pPr>
        <w:pStyle w:val="FHWABody"/>
      </w:pPr>
      <w:r>
        <w:t>W</w:t>
      </w:r>
      <w:r w:rsidR="0010696B">
        <w:t>here</w:t>
      </w:r>
      <w:r w:rsidR="00B73896">
        <w:t>:</w:t>
      </w:r>
    </w:p>
    <w:p w14:paraId="3D267CB0" w14:textId="4A20BD5A" w:rsidR="00B73896" w:rsidRDefault="002E1C8E" w:rsidP="00B73896">
      <w:pPr>
        <w:pStyle w:val="FHWAWhereSymbol"/>
      </w:pPr>
      <w:r w:rsidRPr="00105D56">
        <w:rPr>
          <w:i/>
          <w:position w:val="6"/>
        </w:rPr>
        <w:t>x</w:t>
      </w:r>
      <w:r>
        <w:rPr>
          <w:vertAlign w:val="subscript"/>
        </w:rPr>
        <w:t>CAV</w:t>
      </w:r>
      <w:r>
        <w:t>(</w:t>
      </w:r>
      <w:r>
        <w:rPr>
          <w:i/>
        </w:rPr>
        <w:t>t</w:t>
      </w:r>
      <w:r>
        <w:t xml:space="preserve">), </w:t>
      </w:r>
      <w:r w:rsidRPr="00105D56">
        <w:rPr>
          <w:i/>
          <w:position w:val="6"/>
        </w:rPr>
        <w:t>y</w:t>
      </w:r>
      <w:r>
        <w:rPr>
          <w:vertAlign w:val="subscript"/>
        </w:rPr>
        <w:t>CAV</w:t>
      </w:r>
      <w:r>
        <w:t>(</w:t>
      </w:r>
      <w:r>
        <w:rPr>
          <w:i/>
        </w:rPr>
        <w:t>t</w:t>
      </w:r>
      <w:r>
        <w:t xml:space="preserve">) </w:t>
      </w:r>
      <w:r w:rsidR="00B73896">
        <w:t xml:space="preserve">= the longitudinal and latitudinal positions of </w:t>
      </w:r>
      <w:r w:rsidR="005B0F96">
        <w:t xml:space="preserve">the </w:t>
      </w:r>
      <w:r w:rsidR="00B73896">
        <w:t xml:space="preserve">CAV </w:t>
      </w:r>
      <w:r w:rsidR="00B73896" w:rsidRPr="00814F0E">
        <w:t xml:space="preserve">at current time </w:t>
      </w:r>
      <m:oMath>
        <m:r>
          <w:rPr>
            <w:rFonts w:ascii="Cambria Math" w:hAnsi="Cambria Math"/>
          </w:rPr>
          <m:t>t</m:t>
        </m:r>
      </m:oMath>
      <w:r w:rsidR="00B73896">
        <w:t>.</w:t>
      </w:r>
    </w:p>
    <w:p w14:paraId="088A50B8" w14:textId="249031AA" w:rsidR="00B73896" w:rsidRPr="002E1C8E" w:rsidRDefault="002E1C8E" w:rsidP="00B73896">
      <w:pPr>
        <w:pStyle w:val="FHWAWhereSymbol"/>
      </w:pPr>
      <w:r>
        <w:rPr>
          <w:i/>
        </w:rPr>
        <w:t>x</w:t>
      </w:r>
      <w:r w:rsidRPr="0074357D">
        <w:rPr>
          <w:position w:val="-6"/>
          <w:vertAlign w:val="subscript"/>
        </w:rPr>
        <w:t>2</w:t>
      </w:r>
      <w:r>
        <w:t>(</w:t>
      </w:r>
      <w:r>
        <w:rPr>
          <w:i/>
        </w:rPr>
        <w:t>t</w:t>
      </w:r>
      <w:r>
        <w:t xml:space="preserve">), </w:t>
      </w:r>
      <w:r>
        <w:rPr>
          <w:i/>
        </w:rPr>
        <w:t>y</w:t>
      </w:r>
      <w:r w:rsidRPr="0074357D">
        <w:rPr>
          <w:position w:val="-6"/>
          <w:vertAlign w:val="subscript"/>
        </w:rPr>
        <w:t>2</w:t>
      </w:r>
      <w:r>
        <w:t>(</w:t>
      </w:r>
      <w:r>
        <w:rPr>
          <w:i/>
        </w:rPr>
        <w:t>t</w:t>
      </w:r>
      <w:r>
        <w:t xml:space="preserve">) </w:t>
      </w:r>
      <w:r w:rsidR="00B73896">
        <w:t xml:space="preserve">= the longitudinal and latitudinal positions of vehicle 2 in </w:t>
      </w:r>
      <w:r w:rsidR="00B73896" w:rsidRPr="00814F0E">
        <w:fldChar w:fldCharType="begin"/>
      </w:r>
      <w:r w:rsidR="00B73896" w:rsidRPr="00814F0E">
        <w:instrText xml:space="preserve"> REF _Ref31558133 \h  \* MERGEFORMAT </w:instrText>
      </w:r>
      <w:r w:rsidR="00B73896" w:rsidRPr="00814F0E">
        <w:fldChar w:fldCharType="separate"/>
      </w:r>
      <w:r w:rsidR="007918C9" w:rsidRPr="00241705">
        <w:t xml:space="preserve">Figure </w:t>
      </w:r>
      <w:r w:rsidR="007918C9">
        <w:t>12</w:t>
      </w:r>
      <w:r w:rsidR="00B73896" w:rsidRPr="00814F0E">
        <w:fldChar w:fldCharType="end"/>
      </w:r>
      <w:r w:rsidR="00B73896">
        <w:t xml:space="preserve"> </w:t>
      </w:r>
      <w:r w:rsidR="00B73896" w:rsidRPr="00814F0E">
        <w:t>at current time</w:t>
      </w:r>
      <w:r>
        <w:t xml:space="preserve"> </w:t>
      </w:r>
      <w:r>
        <w:rPr>
          <w:i/>
        </w:rPr>
        <w:t>t</w:t>
      </w:r>
      <w:r>
        <w:t>.</w:t>
      </w:r>
    </w:p>
    <w:p w14:paraId="3D476215" w14:textId="040AE80F" w:rsidR="00B73896" w:rsidRPr="009940B8" w:rsidRDefault="002E1C8E" w:rsidP="00B73896">
      <w:pPr>
        <w:pStyle w:val="FHWAWhereSymbol"/>
      </w:pPr>
      <w:r>
        <w:rPr>
          <w:i/>
        </w:rPr>
        <w:t>S</w:t>
      </w:r>
      <w:r>
        <w:t>(</w:t>
      </w:r>
      <w:r>
        <w:rPr>
          <w:i/>
        </w:rPr>
        <w:t>t</w:t>
      </w:r>
      <w:r>
        <w:t xml:space="preserve">) </w:t>
      </w:r>
      <w:r w:rsidR="00B73896">
        <w:t xml:space="preserve">= the safety distance calculated in </w:t>
      </w:r>
      <w:r w:rsidR="00B73896">
        <w:fldChar w:fldCharType="begin"/>
      </w:r>
      <w:r w:rsidR="00B73896">
        <w:instrText xml:space="preserve"> REF _Ref33368303 \h </w:instrText>
      </w:r>
      <w:r w:rsidR="00B73896">
        <w:fldChar w:fldCharType="separate"/>
      </w:r>
      <w:r w:rsidR="007918C9">
        <w:t xml:space="preserve">Figure </w:t>
      </w:r>
      <w:r w:rsidR="007918C9">
        <w:rPr>
          <w:noProof/>
        </w:rPr>
        <w:t>8</w:t>
      </w:r>
      <w:r w:rsidR="00B73896">
        <w:fldChar w:fldCharType="end"/>
      </w:r>
      <w:r w:rsidR="00B73896">
        <w:t>.</w:t>
      </w:r>
      <w:r w:rsidR="009940B8">
        <w:t xml:space="preserve"> </w:t>
      </w:r>
      <w:r w:rsidR="009940B8">
        <w:rPr>
          <w:i/>
        </w:rPr>
        <w:t>X</w:t>
      </w:r>
      <w:r w:rsidR="009940B8">
        <w:rPr>
          <w:vertAlign w:val="subscript"/>
        </w:rPr>
        <w:t>CAV</w:t>
      </w:r>
    </w:p>
    <w:p w14:paraId="768AA527" w14:textId="26F3C68A" w:rsidR="00B73896" w:rsidRPr="002E1C8E" w:rsidRDefault="002E1C8E" w:rsidP="00B73896">
      <w:pPr>
        <w:pStyle w:val="FHWAWhereSymbol"/>
      </w:pPr>
      <w:r>
        <w:rPr>
          <w:i/>
        </w:rPr>
        <w:t>C</w:t>
      </w:r>
      <w:r>
        <w:t xml:space="preserve"> </w:t>
      </w:r>
      <w:r w:rsidR="00B73896">
        <w:t>= the vehicle length, which is set as the same for all vehicles.</w:t>
      </w:r>
    </w:p>
    <w:p w14:paraId="3FEECE17" w14:textId="519FAED0" w:rsidR="00B73896" w:rsidRPr="002E1C8E" w:rsidRDefault="002E1C8E" w:rsidP="00B73896">
      <w:pPr>
        <w:pStyle w:val="FHWAWhereSymbol"/>
      </w:pPr>
      <w:r>
        <w:rPr>
          <w:i/>
        </w:rPr>
        <w:t>R</w:t>
      </w:r>
      <w:r>
        <w:rPr>
          <w:vertAlign w:val="superscript"/>
        </w:rPr>
        <w:t>X</w:t>
      </w:r>
      <w:r>
        <w:t>(</w:t>
      </w:r>
      <w:r>
        <w:rPr>
          <w:i/>
        </w:rPr>
        <w:t>t</w:t>
      </w:r>
      <w:r>
        <w:t xml:space="preserve">), </w:t>
      </w:r>
      <w:r>
        <w:rPr>
          <w:i/>
        </w:rPr>
        <w:t>R</w:t>
      </w:r>
      <w:r>
        <w:rPr>
          <w:vertAlign w:val="superscript"/>
        </w:rPr>
        <w:t>Y</w:t>
      </w:r>
      <w:r>
        <w:t>(</w:t>
      </w:r>
      <w:r>
        <w:rPr>
          <w:i/>
        </w:rPr>
        <w:t>t</w:t>
      </w:r>
      <w:r>
        <w:t xml:space="preserve">) </w:t>
      </w:r>
      <w:r w:rsidR="00B73896">
        <w:t>=</w:t>
      </w:r>
      <w:r w:rsidR="00B73896" w:rsidRPr="0069574A">
        <w:t xml:space="preserve"> the </w:t>
      </w:r>
      <w:r w:rsidR="00B73896" w:rsidRPr="00814F0E">
        <w:t xml:space="preserve">longitudinal gap and the lateral offset between </w:t>
      </w:r>
      <w:r w:rsidR="005B0F96">
        <w:t xml:space="preserve">the </w:t>
      </w:r>
      <w:r w:rsidR="00B73896" w:rsidRPr="00814F0E">
        <w:t xml:space="preserve">CAV and </w:t>
      </w:r>
      <w:r w:rsidR="00B73896">
        <w:t xml:space="preserve">vehicle 2 </w:t>
      </w:r>
      <w:r w:rsidR="00B73896" w:rsidRPr="00814F0E">
        <w:t>at current time</w:t>
      </w:r>
      <w:r>
        <w:t xml:space="preserve"> </w:t>
      </w:r>
      <w:r>
        <w:rPr>
          <w:i/>
        </w:rPr>
        <w:t>t</w:t>
      </w:r>
      <w:r>
        <w:t>.</w:t>
      </w:r>
    </w:p>
    <w:p w14:paraId="47652B30" w14:textId="4D42FA39" w:rsidR="0010696B" w:rsidRDefault="0010696B" w:rsidP="0010696B">
      <w:pPr>
        <w:pStyle w:val="FHWABody"/>
      </w:pPr>
      <w:r w:rsidRPr="00814F0E">
        <w:t xml:space="preserve">In the large-scale simulation, a linear function LC path (i.e., the red solid line in </w:t>
      </w:r>
      <w:r w:rsidRPr="00814F0E">
        <w:fldChar w:fldCharType="begin"/>
      </w:r>
      <w:r w:rsidRPr="00814F0E">
        <w:instrText xml:space="preserve"> REF _Ref31558133 \h  \* MERGEFORMAT </w:instrText>
      </w:r>
      <w:r w:rsidRPr="00814F0E">
        <w:fldChar w:fldCharType="separate"/>
      </w:r>
      <w:r w:rsidR="007918C9" w:rsidRPr="00241705">
        <w:t xml:space="preserve">Figure </w:t>
      </w:r>
      <w:r w:rsidR="007918C9">
        <w:t>12</w:t>
      </w:r>
      <w:r w:rsidRPr="00814F0E">
        <w:fldChar w:fldCharType="end"/>
      </w:r>
      <w:r w:rsidRPr="00814F0E">
        <w:t xml:space="preserve">) is used to replace the sine-function based LC path </w:t>
      </w:r>
      <w:r w:rsidR="001F4ECB" w:rsidRPr="00814F0E">
        <w:t xml:space="preserve">(i.e., the </w:t>
      </w:r>
      <w:r w:rsidR="001F4ECB">
        <w:t xml:space="preserve">black dotted curve </w:t>
      </w:r>
      <w:r w:rsidR="001F4ECB" w:rsidRPr="00814F0E">
        <w:t xml:space="preserve">in </w:t>
      </w:r>
      <w:r w:rsidR="001F4ECB" w:rsidRPr="00814F0E">
        <w:fldChar w:fldCharType="begin"/>
      </w:r>
      <w:r w:rsidR="001F4ECB" w:rsidRPr="00814F0E">
        <w:instrText xml:space="preserve"> REF _Ref31558133 \h  \* MERGEFORMAT </w:instrText>
      </w:r>
      <w:r w:rsidR="001F4ECB" w:rsidRPr="00814F0E">
        <w:fldChar w:fldCharType="separate"/>
      </w:r>
      <w:r w:rsidR="007918C9" w:rsidRPr="00241705">
        <w:t xml:space="preserve">Figure </w:t>
      </w:r>
      <w:r w:rsidR="007918C9">
        <w:t>12</w:t>
      </w:r>
      <w:r w:rsidR="001F4ECB" w:rsidRPr="00814F0E">
        <w:fldChar w:fldCharType="end"/>
      </w:r>
      <w:r w:rsidR="001F4ECB" w:rsidRPr="00814F0E">
        <w:t xml:space="preserve">) </w:t>
      </w:r>
      <w:r w:rsidRPr="00814F0E">
        <w:t>for simplicity</w:t>
      </w:r>
      <w:r>
        <w:t>, formulated as follows:</w:t>
      </w:r>
    </w:p>
    <w:p w14:paraId="0F369A52" w14:textId="77777777" w:rsidR="00B73896" w:rsidRDefault="00B73896" w:rsidP="0074357D">
      <w:pPr>
        <w:pStyle w:val="FHWABody"/>
        <w:jc w:val="center"/>
      </w:pPr>
      <w:r w:rsidRPr="00DF6601">
        <w:rPr>
          <w:noProof/>
          <w:lang w:eastAsia="zh-CN"/>
        </w:rPr>
        <w:drawing>
          <wp:inline distT="0" distB="0" distL="0" distR="0" wp14:anchorId="7AB380A8" wp14:editId="535BB46D">
            <wp:extent cx="5088576" cy="342900"/>
            <wp:effectExtent l="0" t="0" r="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3"/>
                    <a:stretch/>
                  </pic:blipFill>
                  <pic:spPr bwMode="auto">
                    <a:xfrm>
                      <a:off x="0" y="0"/>
                      <a:ext cx="5088665" cy="342906"/>
                    </a:xfrm>
                    <a:prstGeom prst="rect">
                      <a:avLst/>
                    </a:prstGeom>
                    <a:noFill/>
                    <a:ln>
                      <a:noFill/>
                    </a:ln>
                    <a:extLst>
                      <a:ext uri="{53640926-AAD7-44D8-BBD7-CCE9431645EC}">
                        <a14:shadowObscured xmlns:a14="http://schemas.microsoft.com/office/drawing/2010/main"/>
                      </a:ext>
                    </a:extLst>
                  </pic:spPr>
                </pic:pic>
              </a:graphicData>
            </a:graphic>
          </wp:inline>
        </w:drawing>
      </w:r>
    </w:p>
    <w:p w14:paraId="3CCAF303" w14:textId="3BD0FAF4" w:rsidR="00B73896" w:rsidRPr="00814F0E" w:rsidRDefault="00B73896" w:rsidP="00B73896">
      <w:pPr>
        <w:pStyle w:val="FHWACaptionFigure"/>
      </w:pPr>
      <w:bookmarkStart w:id="54" w:name="_Toc34644757"/>
      <w:bookmarkStart w:id="55" w:name="_Toc35700640"/>
      <w:r>
        <w:t xml:space="preserve">Figure </w:t>
      </w:r>
      <w:r w:rsidR="008C6E16">
        <w:fldChar w:fldCharType="begin"/>
      </w:r>
      <w:r w:rsidR="008C6E16">
        <w:instrText xml:space="preserve"> SEQ Figure \* ARABIC </w:instrText>
      </w:r>
      <w:r w:rsidR="008C6E16">
        <w:fldChar w:fldCharType="separate"/>
      </w:r>
      <w:r w:rsidR="007918C9">
        <w:rPr>
          <w:noProof/>
        </w:rPr>
        <w:t>11</w:t>
      </w:r>
      <w:r w:rsidR="008C6E16">
        <w:rPr>
          <w:noProof/>
        </w:rPr>
        <w:fldChar w:fldCharType="end"/>
      </w:r>
      <w:r>
        <w:t>. Equation. A linear function lane changing path.</w:t>
      </w:r>
      <w:bookmarkEnd w:id="54"/>
      <w:bookmarkEnd w:id="55"/>
    </w:p>
    <w:p w14:paraId="50D98EE8" w14:textId="5CB3B2D2" w:rsidR="0010696B" w:rsidRDefault="0010696B" w:rsidP="0010696B">
      <w:pPr>
        <w:pStyle w:val="FHWABody"/>
      </w:pPr>
      <w:r w:rsidRPr="00814F0E">
        <w:t xml:space="preserve">The safety check is continuously checked throughout the LC process. </w:t>
      </w:r>
      <w:r>
        <w:t xml:space="preserve">The </w:t>
      </w:r>
      <w:r w:rsidRPr="00814F0E">
        <w:t xml:space="preserve">CAV LC will be aborted once the safety check fails to pass. A LC abortion path (i.e., the green dashed line in </w:t>
      </w:r>
      <w:r w:rsidRPr="00814F0E">
        <w:fldChar w:fldCharType="begin"/>
      </w:r>
      <w:r w:rsidRPr="00814F0E">
        <w:instrText xml:space="preserve"> REF _Ref31558133 \h  \* MERGEFORMAT </w:instrText>
      </w:r>
      <w:r w:rsidRPr="00814F0E">
        <w:fldChar w:fldCharType="separate"/>
      </w:r>
      <w:r w:rsidR="007918C9" w:rsidRPr="00241705">
        <w:t xml:space="preserve">Figure </w:t>
      </w:r>
      <w:r w:rsidR="007918C9">
        <w:t>12</w:t>
      </w:r>
      <w:r w:rsidRPr="00814F0E">
        <w:fldChar w:fldCharType="end"/>
      </w:r>
      <w:r w:rsidRPr="00814F0E">
        <w:t xml:space="preserve">), symmetric to the LC path, will be generated and followed. The CAV will go back to its original lane and follow the preceding vehicle. With the LC abortion mechanism, CAV LC </w:t>
      </w:r>
      <w:r>
        <w:t>safety can be guaranteed.</w:t>
      </w:r>
    </w:p>
    <w:p w14:paraId="454C4BCC" w14:textId="77777777" w:rsidR="0010696B" w:rsidRDefault="00755260" w:rsidP="0074357D">
      <w:pPr>
        <w:pStyle w:val="FHWABlockQuote"/>
        <w:jc w:val="center"/>
      </w:pPr>
      <w:r>
        <w:rPr>
          <w:noProof/>
          <w:lang w:eastAsia="zh-CN"/>
        </w:rPr>
        <mc:AlternateContent>
          <mc:Choice Requires="wpg">
            <w:drawing>
              <wp:inline distT="0" distB="0" distL="0" distR="0" wp14:anchorId="00259C22" wp14:editId="76077956">
                <wp:extent cx="5026025" cy="1733550"/>
                <wp:effectExtent l="0" t="38100" r="41275" b="0"/>
                <wp:docPr id="73" name="Group 73"/>
                <wp:cNvGraphicFramePr/>
                <a:graphic xmlns:a="http://schemas.openxmlformats.org/drawingml/2006/main">
                  <a:graphicData uri="http://schemas.microsoft.com/office/word/2010/wordprocessingGroup">
                    <wpg:wgp>
                      <wpg:cNvGrpSpPr/>
                      <wpg:grpSpPr>
                        <a:xfrm>
                          <a:off x="0" y="0"/>
                          <a:ext cx="5026025" cy="1733550"/>
                          <a:chOff x="0" y="0"/>
                          <a:chExt cx="6116921" cy="2311343"/>
                        </a:xfrm>
                      </wpg:grpSpPr>
                      <wpg:grpSp>
                        <wpg:cNvPr id="74" name="Group 74"/>
                        <wpg:cNvGrpSpPr/>
                        <wpg:grpSpPr>
                          <a:xfrm>
                            <a:off x="0" y="0"/>
                            <a:ext cx="6116921" cy="2311343"/>
                            <a:chOff x="0" y="0"/>
                            <a:chExt cx="6116921" cy="2311343"/>
                          </a:xfrm>
                        </wpg:grpSpPr>
                        <wps:wsp>
                          <wps:cNvPr id="75" name="Straight Arrow Connector 75"/>
                          <wps:cNvCnPr>
                            <a:cxnSpLocks/>
                          </wps:cNvCnPr>
                          <wps:spPr>
                            <a:xfrm flipV="1">
                              <a:off x="314291" y="1926191"/>
                              <a:ext cx="5802630" cy="71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flipV="1">
                              <a:off x="305583" y="0"/>
                              <a:ext cx="0" cy="1942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Rectangle 77"/>
                          <wps:cNvSpPr/>
                          <wps:spPr>
                            <a:xfrm>
                              <a:off x="5220645" y="671688"/>
                              <a:ext cx="895786" cy="292337"/>
                            </a:xfrm>
                            <a:prstGeom prst="rect">
                              <a:avLst/>
                            </a:prstGeom>
                          </wps:spPr>
                          <wps:txbx>
                            <w:txbxContent>
                              <w:p w14:paraId="5DA9D3E7" w14:textId="77777777" w:rsidR="007918C9" w:rsidRPr="00505023" w:rsidRDefault="007918C9" w:rsidP="0010696B">
                                <w:pPr>
                                  <w:rPr>
                                    <w:sz w:val="16"/>
                                    <w:szCs w:val="16"/>
                                  </w:rPr>
                                </w:pPr>
                                <w:r w:rsidRPr="00505023">
                                  <w:rPr>
                                    <w:color w:val="000000" w:themeColor="text1"/>
                                    <w:kern w:val="24"/>
                                    <w:sz w:val="16"/>
                                    <w:szCs w:val="16"/>
                                  </w:rPr>
                                  <w:t>Current lane</w:t>
                                </w:r>
                              </w:p>
                            </w:txbxContent>
                          </wps:txbx>
                          <wps:bodyPr wrap="square">
                            <a:noAutofit/>
                          </wps:bodyPr>
                        </wps:wsp>
                        <wps:wsp>
                          <wps:cNvPr id="78" name="Rectangle 78"/>
                          <wps:cNvSpPr/>
                          <wps:spPr>
                            <a:xfrm>
                              <a:off x="5282030" y="1343991"/>
                              <a:ext cx="834394" cy="267622"/>
                            </a:xfrm>
                            <a:prstGeom prst="rect">
                              <a:avLst/>
                            </a:prstGeom>
                          </wps:spPr>
                          <wps:txbx>
                            <w:txbxContent>
                              <w:p w14:paraId="6226A801" w14:textId="77777777" w:rsidR="007918C9" w:rsidRPr="00505023" w:rsidRDefault="007918C9" w:rsidP="0010696B">
                                <w:pPr>
                                  <w:rPr>
                                    <w:sz w:val="16"/>
                                    <w:szCs w:val="16"/>
                                  </w:rPr>
                                </w:pPr>
                                <w:r w:rsidRPr="00505023">
                                  <w:rPr>
                                    <w:color w:val="000000" w:themeColor="text1"/>
                                    <w:kern w:val="24"/>
                                    <w:sz w:val="16"/>
                                    <w:szCs w:val="16"/>
                                  </w:rPr>
                                  <w:t>Target lane</w:t>
                                </w:r>
                              </w:p>
                            </w:txbxContent>
                          </wps:txbx>
                          <wps:bodyPr wrap="square">
                            <a:noAutofit/>
                          </wps:bodyPr>
                        </wps:wsp>
                        <wps:wsp>
                          <wps:cNvPr id="79" name="矩形 13"/>
                          <wps:cNvSpPr/>
                          <wps:spPr>
                            <a:xfrm rot="5400000">
                              <a:off x="2953035" y="-563833"/>
                              <a:ext cx="60348" cy="5094742"/>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80" name="矩形 13"/>
                          <wps:cNvSpPr/>
                          <wps:spPr>
                            <a:xfrm rot="5400000">
                              <a:off x="2896638" y="-2111152"/>
                              <a:ext cx="60347" cy="506141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81" name="矩形 17"/>
                          <wps:cNvSpPr/>
                          <wps:spPr>
                            <a:xfrm rot="5400000">
                              <a:off x="769112"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82" name="矩形 17"/>
                          <wps:cNvSpPr/>
                          <wps:spPr>
                            <a:xfrm rot="5400000">
                              <a:off x="1571858"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83" name="矩形 17"/>
                          <wps:cNvSpPr/>
                          <wps:spPr>
                            <a:xfrm rot="5400000">
                              <a:off x="2390438"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84" name="矩形 17"/>
                          <wps:cNvSpPr/>
                          <wps:spPr>
                            <a:xfrm rot="5400000">
                              <a:off x="3193184"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85" name="矩形 17"/>
                          <wps:cNvSpPr/>
                          <wps:spPr>
                            <a:xfrm rot="5400000">
                              <a:off x="3913079"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86" name="矩形 17"/>
                          <wps:cNvSpPr/>
                          <wps:spPr>
                            <a:xfrm rot="5400000">
                              <a:off x="4715825" y="901411"/>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87" name="组合 6"/>
                          <wpg:cNvGrpSpPr/>
                          <wpg:grpSpPr>
                            <a:xfrm rot="5400000">
                              <a:off x="1522931" y="533352"/>
                              <a:ext cx="309640" cy="629619"/>
                              <a:chOff x="1508297" y="301190"/>
                              <a:chExt cx="593898" cy="1470148"/>
                            </a:xfrm>
                          </wpg:grpSpPr>
                          <pic:pic xmlns:pic="http://schemas.openxmlformats.org/drawingml/2006/picture">
                            <pic:nvPicPr>
                              <pic:cNvPr id="88" name="图片 19"/>
                              <pic:cNvPicPr>
                                <a:picLocks noChangeAspect="1"/>
                              </pic:cNvPicPr>
                            </pic:nvPicPr>
                            <pic:blipFill>
                              <a:blip r:embed="rId18"/>
                              <a:stretch>
                                <a:fillRect/>
                              </a:stretch>
                            </pic:blipFill>
                            <pic:spPr>
                              <a:xfrm rot="16200000" flipV="1">
                                <a:off x="1252229" y="855519"/>
                                <a:ext cx="1015877" cy="503742"/>
                              </a:xfrm>
                              <a:prstGeom prst="rect">
                                <a:avLst/>
                              </a:prstGeom>
                            </pic:spPr>
                          </pic:pic>
                          <wps:wsp>
                            <wps:cNvPr id="89" name="文本框 27"/>
                            <wps:cNvSpPr txBox="1"/>
                            <wps:spPr>
                              <a:xfrm rot="16200000">
                                <a:off x="1070881" y="740024"/>
                                <a:ext cx="1470148" cy="592480"/>
                              </a:xfrm>
                              <a:prstGeom prst="rect">
                                <a:avLst/>
                              </a:prstGeom>
                              <a:noFill/>
                            </wps:spPr>
                            <wps:txbx>
                              <w:txbxContent>
                                <w:p w14:paraId="52CD1AEB" w14:textId="77777777" w:rsidR="007918C9" w:rsidRPr="00505023" w:rsidRDefault="007918C9" w:rsidP="0010696B">
                                  <w:pPr>
                                    <w:rPr>
                                      <w:sz w:val="16"/>
                                      <w:szCs w:val="16"/>
                                    </w:rPr>
                                  </w:pPr>
                                  <w:r w:rsidRPr="00505023">
                                    <w:rPr>
                                      <w:color w:val="000000" w:themeColor="text1"/>
                                      <w:kern w:val="24"/>
                                      <w:sz w:val="16"/>
                                      <w:szCs w:val="16"/>
                                    </w:rPr>
                                    <w:t>CAV</w:t>
                                  </w:r>
                                </w:p>
                              </w:txbxContent>
                            </wps:txbx>
                            <wps:bodyPr wrap="square" rtlCol="0">
                              <a:noAutofit/>
                            </wps:bodyPr>
                          </wps:wsp>
                        </wpg:grpSp>
                        <pic:pic xmlns:pic="http://schemas.openxmlformats.org/drawingml/2006/picture">
                          <pic:nvPicPr>
                            <pic:cNvPr id="90" name="图片 19"/>
                            <pic:cNvPicPr>
                              <a:picLocks noChangeAspect="1"/>
                            </pic:cNvPicPr>
                          </pic:nvPicPr>
                          <pic:blipFill>
                            <a:blip r:embed="rId34"/>
                            <a:stretch>
                              <a:fillRect/>
                            </a:stretch>
                          </pic:blipFill>
                          <pic:spPr>
                            <a:xfrm flipV="1">
                              <a:off x="2928131" y="1383401"/>
                              <a:ext cx="435069" cy="262636"/>
                            </a:xfrm>
                            <a:prstGeom prst="rect">
                              <a:avLst/>
                            </a:prstGeom>
                          </pic:spPr>
                        </pic:pic>
                        <wps:wsp>
                          <wps:cNvPr id="91" name="文本框 27"/>
                          <wps:cNvSpPr txBox="1"/>
                          <wps:spPr>
                            <a:xfrm>
                              <a:off x="2868004" y="1343991"/>
                              <a:ext cx="637729" cy="374699"/>
                            </a:xfrm>
                            <a:prstGeom prst="rect">
                              <a:avLst/>
                            </a:prstGeom>
                            <a:noFill/>
                          </wps:spPr>
                          <wps:txbx>
                            <w:txbxContent>
                              <w:p w14:paraId="7596F38A" w14:textId="77777777" w:rsidR="007918C9" w:rsidRPr="0074357D" w:rsidRDefault="007918C9" w:rsidP="0010696B">
                                <w:pPr>
                                  <w:rPr>
                                    <w:b/>
                                    <w:color w:val="000000" w:themeColor="text1"/>
                                    <w:sz w:val="16"/>
                                    <w:szCs w:val="16"/>
                                  </w:rPr>
                                </w:pPr>
                                <w:r w:rsidRPr="0074357D">
                                  <w:rPr>
                                    <w:b/>
                                    <w:color w:val="000000" w:themeColor="text1"/>
                                    <w:kern w:val="24"/>
                                    <w:sz w:val="16"/>
                                    <w:szCs w:val="16"/>
                                  </w:rPr>
                                  <w:t>CAV</w:t>
                                </w:r>
                              </w:p>
                            </w:txbxContent>
                          </wps:txbx>
                          <wps:bodyPr wrap="square" rtlCol="0">
                            <a:noAutofit/>
                          </wps:bodyPr>
                        </wps:wsp>
                        <wpg:grpSp>
                          <wpg:cNvPr id="92" name="Group 92"/>
                          <wpg:cNvGrpSpPr/>
                          <wpg:grpSpPr>
                            <a:xfrm rot="5400000">
                              <a:off x="4925260" y="1256835"/>
                              <a:ext cx="278239" cy="502222"/>
                              <a:chOff x="4945265" y="1270220"/>
                              <a:chExt cx="278239" cy="502222"/>
                            </a:xfrm>
                          </wpg:grpSpPr>
                          <pic:pic xmlns:pic="http://schemas.openxmlformats.org/drawingml/2006/picture">
                            <pic:nvPicPr>
                              <pic:cNvPr id="93" name="图片 19"/>
                              <pic:cNvPicPr>
                                <a:picLocks noChangeAspect="1"/>
                              </pic:cNvPicPr>
                            </pic:nvPicPr>
                            <pic:blipFill>
                              <a:blip r:embed="rId18">
                                <a:grayscl/>
                              </a:blip>
                              <a:stretch>
                                <a:fillRect/>
                              </a:stretch>
                            </pic:blipFill>
                            <pic:spPr>
                              <a:xfrm rot="16200000" flipV="1">
                                <a:off x="4864036" y="1355564"/>
                                <a:ext cx="434078" cy="263389"/>
                              </a:xfrm>
                              <a:prstGeom prst="rect">
                                <a:avLst/>
                              </a:prstGeom>
                            </pic:spPr>
                          </pic:pic>
                          <wps:wsp>
                            <wps:cNvPr id="94" name="文本框 1"/>
                            <wps:cNvSpPr txBox="1"/>
                            <wps:spPr>
                              <a:xfrm rot="16200000">
                                <a:off x="4849754" y="1398691"/>
                                <a:ext cx="469262" cy="278239"/>
                              </a:xfrm>
                              <a:prstGeom prst="rect">
                                <a:avLst/>
                              </a:prstGeom>
                              <a:noFill/>
                            </wps:spPr>
                            <wps:txbx>
                              <w:txbxContent>
                                <w:p w14:paraId="08D92D33" w14:textId="77777777" w:rsidR="007918C9" w:rsidRPr="00505023" w:rsidRDefault="007918C9" w:rsidP="0010696B">
                                  <w:pPr>
                                    <w:jc w:val="center"/>
                                    <w:rPr>
                                      <w:sz w:val="16"/>
                                      <w:szCs w:val="16"/>
                                    </w:rPr>
                                  </w:pPr>
                                  <w:r w:rsidRPr="00505023">
                                    <w:rPr>
                                      <w:color w:val="000000" w:themeColor="text1"/>
                                      <w:kern w:val="24"/>
                                      <w:sz w:val="16"/>
                                      <w:szCs w:val="16"/>
                                    </w:rPr>
                                    <w:t>2</w:t>
                                  </w:r>
                                </w:p>
                              </w:txbxContent>
                            </wps:txbx>
                            <wps:bodyPr wrap="square" rtlCol="0">
                              <a:noAutofit/>
                            </wps:bodyPr>
                          </wps:wsp>
                        </wpg:grpSp>
                        <wpg:grpSp>
                          <wpg:cNvPr id="95" name="Group 95"/>
                          <wpg:cNvGrpSpPr/>
                          <wpg:grpSpPr>
                            <a:xfrm rot="5400000">
                              <a:off x="552771" y="1264908"/>
                              <a:ext cx="270910" cy="504775"/>
                              <a:chOff x="574503" y="1279119"/>
                              <a:chExt cx="270910" cy="504775"/>
                            </a:xfrm>
                          </wpg:grpSpPr>
                          <pic:pic xmlns:pic="http://schemas.openxmlformats.org/drawingml/2006/picture">
                            <pic:nvPicPr>
                              <pic:cNvPr id="96" name="图片 19"/>
                              <pic:cNvPicPr>
                                <a:picLocks noChangeAspect="1"/>
                              </pic:cNvPicPr>
                            </pic:nvPicPr>
                            <pic:blipFill>
                              <a:blip r:embed="rId18">
                                <a:biLevel thresh="50000"/>
                              </a:blip>
                              <a:stretch>
                                <a:fillRect/>
                              </a:stretch>
                            </pic:blipFill>
                            <pic:spPr>
                              <a:xfrm rot="16200000" flipV="1">
                                <a:off x="489159" y="1364463"/>
                                <a:ext cx="434078" cy="263389"/>
                              </a:xfrm>
                              <a:prstGeom prst="rect">
                                <a:avLst/>
                              </a:prstGeom>
                            </pic:spPr>
                          </pic:pic>
                          <wps:wsp>
                            <wps:cNvPr id="97" name="文本框 1"/>
                            <wps:cNvSpPr txBox="1"/>
                            <wps:spPr>
                              <a:xfrm rot="16200000">
                                <a:off x="476325" y="1414807"/>
                                <a:ext cx="468833" cy="269342"/>
                              </a:xfrm>
                              <a:prstGeom prst="rect">
                                <a:avLst/>
                              </a:prstGeom>
                              <a:noFill/>
                            </wps:spPr>
                            <wps:txbx>
                              <w:txbxContent>
                                <w:p w14:paraId="5177EDF5" w14:textId="77777777" w:rsidR="007918C9" w:rsidRPr="00505023" w:rsidRDefault="007918C9" w:rsidP="0010696B">
                                  <w:pPr>
                                    <w:jc w:val="center"/>
                                    <w:rPr>
                                      <w:sz w:val="16"/>
                                      <w:szCs w:val="16"/>
                                    </w:rPr>
                                  </w:pPr>
                                  <w:r w:rsidRPr="00505023">
                                    <w:rPr>
                                      <w:color w:val="000000" w:themeColor="text1"/>
                                      <w:kern w:val="24"/>
                                      <w:sz w:val="16"/>
                                      <w:szCs w:val="16"/>
                                    </w:rPr>
                                    <w:t>3</w:t>
                                  </w:r>
                                </w:p>
                              </w:txbxContent>
                            </wps:txbx>
                            <wps:bodyPr wrap="square" rtlCol="0">
                              <a:noAutofit/>
                            </wps:bodyPr>
                          </wps:wsp>
                        </wpg:grpSp>
                        <wpg:grpSp>
                          <wpg:cNvPr id="98" name="Group 98"/>
                          <wpg:cNvGrpSpPr/>
                          <wpg:grpSpPr>
                            <a:xfrm rot="5400000">
                              <a:off x="3544416" y="556828"/>
                              <a:ext cx="276405" cy="538316"/>
                              <a:chOff x="3573695" y="573091"/>
                              <a:chExt cx="276405" cy="538316"/>
                            </a:xfrm>
                          </wpg:grpSpPr>
                          <pic:pic xmlns:pic="http://schemas.openxmlformats.org/drawingml/2006/picture">
                            <pic:nvPicPr>
                              <pic:cNvPr id="100" name="图片 19"/>
                              <pic:cNvPicPr>
                                <a:picLocks noChangeAspect="1"/>
                              </pic:cNvPicPr>
                            </pic:nvPicPr>
                            <pic:blipFill>
                              <a:blip r:embed="rId18">
                                <a:biLevel thresh="50000"/>
                              </a:blip>
                              <a:stretch>
                                <a:fillRect/>
                              </a:stretch>
                            </pic:blipFill>
                            <pic:spPr>
                              <a:xfrm rot="16200000" flipV="1">
                                <a:off x="3488351" y="670405"/>
                                <a:ext cx="434078" cy="263389"/>
                              </a:xfrm>
                              <a:prstGeom prst="rect">
                                <a:avLst/>
                              </a:prstGeom>
                            </pic:spPr>
                          </pic:pic>
                          <wps:wsp>
                            <wps:cNvPr id="101" name="文本框 1"/>
                            <wps:cNvSpPr txBox="1"/>
                            <wps:spPr>
                              <a:xfrm rot="16200000">
                                <a:off x="3445523" y="706829"/>
                                <a:ext cx="538316" cy="270839"/>
                              </a:xfrm>
                              <a:prstGeom prst="rect">
                                <a:avLst/>
                              </a:prstGeom>
                              <a:noFill/>
                            </wps:spPr>
                            <wps:txbx>
                              <w:txbxContent>
                                <w:p w14:paraId="2DFDDAA1" w14:textId="77777777" w:rsidR="007918C9" w:rsidRPr="00505023" w:rsidRDefault="007918C9" w:rsidP="0010696B">
                                  <w:pPr>
                                    <w:jc w:val="center"/>
                                    <w:rPr>
                                      <w:sz w:val="16"/>
                                      <w:szCs w:val="16"/>
                                    </w:rPr>
                                  </w:pPr>
                                  <w:r w:rsidRPr="00505023">
                                    <w:rPr>
                                      <w:color w:val="000000" w:themeColor="text1"/>
                                      <w:kern w:val="24"/>
                                      <w:sz w:val="16"/>
                                      <w:szCs w:val="16"/>
                                    </w:rPr>
                                    <w:t>1</w:t>
                                  </w:r>
                                </w:p>
                              </w:txbxContent>
                            </wps:txbx>
                            <wps:bodyPr wrap="square" rtlCol="0">
                              <a:noAutofit/>
                            </wps:bodyPr>
                          </wps:wsp>
                        </wpg:grpSp>
                        <wpg:grpSp>
                          <wpg:cNvPr id="102" name="Group 102"/>
                          <wpg:cNvGrpSpPr/>
                          <wpg:grpSpPr>
                            <a:xfrm rot="5400000">
                              <a:off x="4657699" y="548008"/>
                              <a:ext cx="284016" cy="515082"/>
                              <a:chOff x="4680078" y="571878"/>
                              <a:chExt cx="284016" cy="515082"/>
                            </a:xfrm>
                          </wpg:grpSpPr>
                          <pic:pic xmlns:pic="http://schemas.openxmlformats.org/drawingml/2006/picture">
                            <pic:nvPicPr>
                              <pic:cNvPr id="103" name="图片 19"/>
                              <pic:cNvPicPr>
                                <a:picLocks noChangeAspect="1"/>
                              </pic:cNvPicPr>
                            </pic:nvPicPr>
                            <pic:blipFill>
                              <a:blip r:embed="rId18">
                                <a:grayscl/>
                              </a:blip>
                              <a:stretch>
                                <a:fillRect/>
                              </a:stretch>
                            </pic:blipFill>
                            <pic:spPr>
                              <a:xfrm rot="16200000" flipV="1">
                                <a:off x="4605793" y="657222"/>
                                <a:ext cx="434078" cy="263389"/>
                              </a:xfrm>
                              <a:prstGeom prst="rect">
                                <a:avLst/>
                              </a:prstGeom>
                            </pic:spPr>
                          </pic:pic>
                          <wps:wsp>
                            <wps:cNvPr id="104" name="文本框 1"/>
                            <wps:cNvSpPr txBox="1"/>
                            <wps:spPr>
                              <a:xfrm rot="16200000">
                                <a:off x="4587468" y="710334"/>
                                <a:ext cx="469236" cy="284016"/>
                              </a:xfrm>
                              <a:prstGeom prst="rect">
                                <a:avLst/>
                              </a:prstGeom>
                              <a:noFill/>
                            </wps:spPr>
                            <wps:txbx>
                              <w:txbxContent>
                                <w:p w14:paraId="20B591E4" w14:textId="77777777" w:rsidR="007918C9" w:rsidRPr="00505023" w:rsidRDefault="007918C9" w:rsidP="0010696B">
                                  <w:pPr>
                                    <w:jc w:val="center"/>
                                    <w:rPr>
                                      <w:sz w:val="16"/>
                                      <w:szCs w:val="16"/>
                                    </w:rPr>
                                  </w:pPr>
                                  <w:r w:rsidRPr="00505023">
                                    <w:rPr>
                                      <w:color w:val="000000" w:themeColor="text1"/>
                                      <w:kern w:val="24"/>
                                      <w:sz w:val="16"/>
                                      <w:szCs w:val="16"/>
                                    </w:rPr>
                                    <w:t>1</w:t>
                                  </w:r>
                                </w:p>
                              </w:txbxContent>
                            </wps:txbx>
                            <wps:bodyPr wrap="square" rtlCol="0">
                              <a:noAutofit/>
                            </wps:bodyPr>
                          </wps:wsp>
                        </wpg:grpSp>
                        <wpg:grpSp>
                          <wpg:cNvPr id="105" name="Group 105"/>
                          <wpg:cNvGrpSpPr/>
                          <wpg:grpSpPr>
                            <a:xfrm rot="5400000">
                              <a:off x="3900178" y="1269651"/>
                              <a:ext cx="274105" cy="480703"/>
                              <a:chOff x="3907343" y="1274356"/>
                              <a:chExt cx="274105" cy="480703"/>
                            </a:xfrm>
                          </wpg:grpSpPr>
                          <pic:pic xmlns:pic="http://schemas.openxmlformats.org/drawingml/2006/picture">
                            <pic:nvPicPr>
                              <pic:cNvPr id="106" name="图片 19"/>
                              <pic:cNvPicPr>
                                <a:picLocks noChangeAspect="1"/>
                              </pic:cNvPicPr>
                            </pic:nvPicPr>
                            <pic:blipFill>
                              <a:blip r:embed="rId18">
                                <a:biLevel thresh="50000"/>
                              </a:blip>
                              <a:stretch>
                                <a:fillRect/>
                              </a:stretch>
                            </pic:blipFill>
                            <pic:spPr>
                              <a:xfrm rot="16200000" flipV="1">
                                <a:off x="3826127" y="1359700"/>
                                <a:ext cx="434078" cy="263389"/>
                              </a:xfrm>
                              <a:prstGeom prst="rect">
                                <a:avLst/>
                              </a:prstGeom>
                            </pic:spPr>
                          </pic:pic>
                          <wps:wsp>
                            <wps:cNvPr id="107" name="文本框 1"/>
                            <wps:cNvSpPr txBox="1"/>
                            <wps:spPr>
                              <a:xfrm rot="16200000">
                                <a:off x="3809817" y="1383427"/>
                                <a:ext cx="469158" cy="274105"/>
                              </a:xfrm>
                              <a:prstGeom prst="rect">
                                <a:avLst/>
                              </a:prstGeom>
                              <a:noFill/>
                            </wps:spPr>
                            <wps:txbx>
                              <w:txbxContent>
                                <w:p w14:paraId="5AD433D1" w14:textId="77777777" w:rsidR="007918C9" w:rsidRPr="00505023" w:rsidRDefault="007918C9" w:rsidP="0010696B">
                                  <w:pPr>
                                    <w:jc w:val="center"/>
                                    <w:rPr>
                                      <w:sz w:val="16"/>
                                      <w:szCs w:val="16"/>
                                    </w:rPr>
                                  </w:pPr>
                                  <w:r w:rsidRPr="00505023">
                                    <w:rPr>
                                      <w:color w:val="000000" w:themeColor="text1"/>
                                      <w:kern w:val="24"/>
                                      <w:sz w:val="16"/>
                                      <w:szCs w:val="16"/>
                                    </w:rPr>
                                    <w:t>2</w:t>
                                  </w:r>
                                </w:p>
                              </w:txbxContent>
                            </wps:txbx>
                            <wps:bodyPr wrap="square" rtlCol="0">
                              <a:noAutofit/>
                            </wps:bodyPr>
                          </wps:wsp>
                        </wpg:grpSp>
                        <wpg:grpSp>
                          <wpg:cNvPr id="108" name="Group 108"/>
                          <wpg:cNvGrpSpPr/>
                          <wpg:grpSpPr>
                            <a:xfrm rot="5400000">
                              <a:off x="1534112" y="1277503"/>
                              <a:ext cx="267207" cy="475883"/>
                              <a:chOff x="1539546" y="1279119"/>
                              <a:chExt cx="267207" cy="475883"/>
                            </a:xfrm>
                          </wpg:grpSpPr>
                          <pic:pic xmlns:pic="http://schemas.openxmlformats.org/drawingml/2006/picture">
                            <pic:nvPicPr>
                              <pic:cNvPr id="109" name="图片 19"/>
                              <pic:cNvPicPr>
                                <a:picLocks noChangeAspect="1"/>
                              </pic:cNvPicPr>
                            </pic:nvPicPr>
                            <pic:blipFill>
                              <a:blip r:embed="rId18">
                                <a:grayscl/>
                              </a:blip>
                              <a:stretch>
                                <a:fillRect/>
                              </a:stretch>
                            </pic:blipFill>
                            <pic:spPr>
                              <a:xfrm rot="16200000" flipV="1">
                                <a:off x="1454202" y="1364463"/>
                                <a:ext cx="434078" cy="263389"/>
                              </a:xfrm>
                              <a:prstGeom prst="rect">
                                <a:avLst/>
                              </a:prstGeom>
                            </pic:spPr>
                          </pic:pic>
                          <wps:wsp>
                            <wps:cNvPr id="110" name="文本框 1"/>
                            <wps:cNvSpPr txBox="1"/>
                            <wps:spPr>
                              <a:xfrm rot="16200000">
                                <a:off x="1465500" y="1413750"/>
                                <a:ext cx="421639" cy="260866"/>
                              </a:xfrm>
                              <a:prstGeom prst="rect">
                                <a:avLst/>
                              </a:prstGeom>
                              <a:noFill/>
                            </wps:spPr>
                            <wps:txbx>
                              <w:txbxContent>
                                <w:p w14:paraId="1008D8CF" w14:textId="77777777" w:rsidR="007918C9" w:rsidRPr="00505023" w:rsidRDefault="007918C9" w:rsidP="0010696B">
                                  <w:pPr>
                                    <w:jc w:val="center"/>
                                    <w:rPr>
                                      <w:sz w:val="16"/>
                                      <w:szCs w:val="16"/>
                                    </w:rPr>
                                  </w:pPr>
                                  <w:r w:rsidRPr="00505023">
                                    <w:rPr>
                                      <w:color w:val="000000" w:themeColor="text1"/>
                                      <w:kern w:val="24"/>
                                      <w:sz w:val="16"/>
                                      <w:szCs w:val="16"/>
                                    </w:rPr>
                                    <w:t>3</w:t>
                                  </w:r>
                                </w:p>
                              </w:txbxContent>
                            </wps:txbx>
                            <wps:bodyPr wrap="square" rtlCol="0">
                              <a:noAutofit/>
                            </wps:bodyPr>
                          </wps:wsp>
                        </wpg:grpSp>
                        <wps:wsp>
                          <wps:cNvPr id="111" name="TextBox 31"/>
                          <wps:cNvSpPr txBox="1"/>
                          <wps:spPr>
                            <a:xfrm>
                              <a:off x="333319" y="440847"/>
                              <a:ext cx="2535107" cy="356869"/>
                            </a:xfrm>
                            <a:prstGeom prst="rect">
                              <a:avLst/>
                            </a:prstGeom>
                            <a:noFill/>
                          </wps:spPr>
                          <wps:txbx>
                            <w:txbxContent>
                              <w:p w14:paraId="3F4EDCAC" w14:textId="77777777" w:rsidR="007918C9" w:rsidRPr="00505023" w:rsidRDefault="007918C9" w:rsidP="0010696B">
                                <w:pPr>
                                  <w:spacing w:after="160" w:line="256" w:lineRule="auto"/>
                                  <w:textAlignment w:val="baseline"/>
                                  <w:rPr>
                                    <w:sz w:val="16"/>
                                    <w:szCs w:val="16"/>
                                  </w:rPr>
                                </w:pPr>
                                <w:r w:rsidRPr="00505023">
                                  <w:rPr>
                                    <w:rFonts w:eastAsia="DengXian"/>
                                    <w:color w:val="000000"/>
                                    <w:kern w:val="24"/>
                                    <w:sz w:val="16"/>
                                    <w:szCs w:val="16"/>
                                  </w:rPr>
                                  <w:t>Veh 1,2 and 3: CAV or HV</w:t>
                                </w:r>
                              </w:p>
                            </w:txbxContent>
                          </wps:txbx>
                          <wps:bodyPr wrap="square" rtlCol="0">
                            <a:noAutofit/>
                          </wps:bodyPr>
                        </wps:wsp>
                        <wps:wsp>
                          <wps:cNvPr id="112" name="Straight Connector 112"/>
                          <wps:cNvCnPr>
                            <a:cxnSpLocks/>
                          </wps:cNvCnPr>
                          <wps:spPr>
                            <a:xfrm>
                              <a:off x="1867229" y="825499"/>
                              <a:ext cx="1045553" cy="70421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3" name="Freeform: Shape 113"/>
                          <wps:cNvSpPr/>
                          <wps:spPr>
                            <a:xfrm>
                              <a:off x="1870404" y="825500"/>
                              <a:ext cx="1041400" cy="711200"/>
                            </a:xfrm>
                            <a:custGeom>
                              <a:avLst/>
                              <a:gdLst>
                                <a:gd name="connsiteX0" fmla="*/ 0 w 1041400"/>
                                <a:gd name="connsiteY0" fmla="*/ 0 h 711200"/>
                                <a:gd name="connsiteX1" fmla="*/ 238125 w 1041400"/>
                                <a:gd name="connsiteY1" fmla="*/ 76200 h 711200"/>
                                <a:gd name="connsiteX2" fmla="*/ 412750 w 1041400"/>
                                <a:gd name="connsiteY2" fmla="*/ 215900 h 711200"/>
                                <a:gd name="connsiteX3" fmla="*/ 479425 w 1041400"/>
                                <a:gd name="connsiteY3" fmla="*/ 323850 h 711200"/>
                                <a:gd name="connsiteX4" fmla="*/ 606425 w 1041400"/>
                                <a:gd name="connsiteY4" fmla="*/ 498475 h 711200"/>
                                <a:gd name="connsiteX5" fmla="*/ 803275 w 1041400"/>
                                <a:gd name="connsiteY5" fmla="*/ 631825 h 711200"/>
                                <a:gd name="connsiteX6" fmla="*/ 1041400 w 1041400"/>
                                <a:gd name="connsiteY6" fmla="*/ 711200 h 71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41400" h="711200">
                                  <a:moveTo>
                                    <a:pt x="0" y="0"/>
                                  </a:moveTo>
                                  <a:cubicBezTo>
                                    <a:pt x="84666" y="20108"/>
                                    <a:pt x="169333" y="40217"/>
                                    <a:pt x="238125" y="76200"/>
                                  </a:cubicBezTo>
                                  <a:cubicBezTo>
                                    <a:pt x="306917" y="112183"/>
                                    <a:pt x="372533" y="174625"/>
                                    <a:pt x="412750" y="215900"/>
                                  </a:cubicBezTo>
                                  <a:cubicBezTo>
                                    <a:pt x="452967" y="257175"/>
                                    <a:pt x="447146" y="276754"/>
                                    <a:pt x="479425" y="323850"/>
                                  </a:cubicBezTo>
                                  <a:cubicBezTo>
                                    <a:pt x="511704" y="370946"/>
                                    <a:pt x="552450" y="447146"/>
                                    <a:pt x="606425" y="498475"/>
                                  </a:cubicBezTo>
                                  <a:cubicBezTo>
                                    <a:pt x="660400" y="549804"/>
                                    <a:pt x="730779" y="596371"/>
                                    <a:pt x="803275" y="631825"/>
                                  </a:cubicBezTo>
                                  <a:cubicBezTo>
                                    <a:pt x="875771" y="667279"/>
                                    <a:pt x="958585" y="689239"/>
                                    <a:pt x="1041400" y="711200"/>
                                  </a:cubicBezTo>
                                </a:path>
                              </a:pathLst>
                            </a:cu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Straight Connector 114"/>
                          <wps:cNvCnPr>
                            <a:cxnSpLocks/>
                          </wps:cNvCnPr>
                          <wps:spPr>
                            <a:xfrm flipV="1">
                              <a:off x="2411559" y="834049"/>
                              <a:ext cx="629228" cy="275051"/>
                            </a:xfrm>
                            <a:prstGeom prst="line">
                              <a:avLst/>
                            </a:prstGeom>
                            <a:ln w="1905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940613" y="1513534"/>
                              <a:ext cx="496213" cy="5047"/>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a:cxnSpLocks/>
                          </wps:cNvCnPr>
                          <wps:spPr>
                            <a:xfrm>
                              <a:off x="4277581" y="1508771"/>
                              <a:ext cx="569079" cy="911"/>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cxnSpLocks/>
                          </wps:cNvCnPr>
                          <wps:spPr>
                            <a:xfrm flipV="1">
                              <a:off x="3939805" y="811340"/>
                              <a:ext cx="648612" cy="8136"/>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Box 98"/>
                          <wps:cNvSpPr txBox="1"/>
                          <wps:spPr>
                            <a:xfrm>
                              <a:off x="0" y="6293"/>
                              <a:ext cx="296876" cy="369332"/>
                            </a:xfrm>
                            <a:prstGeom prst="rect">
                              <a:avLst/>
                            </a:prstGeom>
                            <a:noFill/>
                          </wps:spPr>
                          <wps:txbx>
                            <w:txbxContent>
                              <w:p w14:paraId="462992F6" w14:textId="77777777" w:rsidR="007918C9" w:rsidRPr="00505023" w:rsidRDefault="007918C9" w:rsidP="0010696B">
                                <w:pPr>
                                  <w:rPr>
                                    <w:sz w:val="16"/>
                                    <w:szCs w:val="16"/>
                                  </w:rPr>
                                </w:pPr>
                                <w:r w:rsidRPr="00505023">
                                  <w:rPr>
                                    <w:rFonts w:asciiTheme="minorHAnsi" w:hAnsi="Calibri"/>
                                    <w:i/>
                                    <w:iCs/>
                                    <w:color w:val="000000" w:themeColor="text1"/>
                                    <w:kern w:val="24"/>
                                    <w:sz w:val="16"/>
                                    <w:szCs w:val="16"/>
                                  </w:rPr>
                                  <w:t>Y</w:t>
                                </w:r>
                              </w:p>
                            </w:txbxContent>
                          </wps:txbx>
                          <wps:bodyPr wrap="square" rtlCol="0">
                            <a:noAutofit/>
                          </wps:bodyPr>
                        </wps:wsp>
                        <wps:wsp>
                          <wps:cNvPr id="119" name="TextBox 99"/>
                          <wps:cNvSpPr txBox="1"/>
                          <wps:spPr>
                            <a:xfrm>
                              <a:off x="5769056" y="1942011"/>
                              <a:ext cx="304892" cy="369332"/>
                            </a:xfrm>
                            <a:prstGeom prst="rect">
                              <a:avLst/>
                            </a:prstGeom>
                            <a:noFill/>
                          </wps:spPr>
                          <wps:txbx>
                            <w:txbxContent>
                              <w:p w14:paraId="12882242" w14:textId="77777777" w:rsidR="007918C9" w:rsidRPr="00505023" w:rsidRDefault="007918C9" w:rsidP="0010696B">
                                <w:pPr>
                                  <w:rPr>
                                    <w:sz w:val="16"/>
                                    <w:szCs w:val="16"/>
                                  </w:rPr>
                                </w:pPr>
                                <w:r w:rsidRPr="00505023">
                                  <w:rPr>
                                    <w:rFonts w:asciiTheme="minorHAnsi" w:hAnsi="Calibri"/>
                                    <w:i/>
                                    <w:iCs/>
                                    <w:color w:val="000000" w:themeColor="text1"/>
                                    <w:kern w:val="24"/>
                                    <w:sz w:val="16"/>
                                    <w:szCs w:val="16"/>
                                  </w:rPr>
                                  <w:t>X</w:t>
                                </w:r>
                              </w:p>
                            </w:txbxContent>
                          </wps:txbx>
                          <wps:bodyPr wrap="square" rtlCol="0">
                            <a:noAutofit/>
                          </wps:bodyPr>
                        </wps:wsp>
                      </wpg:grpSp>
                      <wps:wsp>
                        <wps:cNvPr id="120" name="Straight Connector 120"/>
                        <wps:cNvCnPr/>
                        <wps:spPr>
                          <a:xfrm>
                            <a:off x="4873954" y="1244600"/>
                            <a:ext cx="0" cy="5778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1" name="Straight Connector 121"/>
                        <wps:cNvCnPr/>
                        <wps:spPr>
                          <a:xfrm>
                            <a:off x="3363200" y="1237278"/>
                            <a:ext cx="0" cy="57785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22" name="Straight Arrow Connector 122"/>
                        <wps:cNvCnPr/>
                        <wps:spPr>
                          <a:xfrm>
                            <a:off x="3396947" y="1652749"/>
                            <a:ext cx="1477008" cy="0"/>
                          </a:xfrm>
                          <a:prstGeom prst="straightConnector1">
                            <a:avLst/>
                          </a:prstGeom>
                          <a:ln w="12700">
                            <a:solidFill>
                              <a:schemeClr val="tx1"/>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3" name="TextBox 106"/>
                        <wps:cNvSpPr txBox="1"/>
                        <wps:spPr>
                          <a:xfrm>
                            <a:off x="3843125" y="1630591"/>
                            <a:ext cx="422910" cy="383121"/>
                          </a:xfrm>
                          <a:prstGeom prst="rect">
                            <a:avLst/>
                          </a:prstGeom>
                          <a:noFill/>
                        </wps:spPr>
                        <wps:txbx>
                          <w:txbxContent>
                            <w:p w14:paraId="3846C5FC" w14:textId="77777777" w:rsidR="007918C9" w:rsidRPr="00505023" w:rsidRDefault="007918C9" w:rsidP="0010696B">
                              <w:pPr>
                                <w:rPr>
                                  <w:sz w:val="16"/>
                                  <w:szCs w:val="16"/>
                                </w:rPr>
                              </w:pPr>
                              <m:oMathPara>
                                <m:oMathParaPr>
                                  <m:jc m:val="centerGroup"/>
                                </m:oMathParaPr>
                                <m:oMath>
                                  <m:r>
                                    <w:rPr>
                                      <w:rFonts w:ascii="Cambria Math" w:hAnsi="Cambria Math"/>
                                      <w:color w:val="000000" w:themeColor="text1"/>
                                      <w:kern w:val="24"/>
                                      <w:sz w:val="16"/>
                                      <w:szCs w:val="16"/>
                                    </w:rPr>
                                    <m:t>S(t)</m:t>
                                  </m:r>
                                </m:oMath>
                              </m:oMathPara>
                            </w:p>
                          </w:txbxContent>
                        </wps:txbx>
                        <wps:bodyPr wrap="square" rtlCol="0">
                          <a:noAutofit/>
                        </wps:bodyPr>
                      </wps:wsp>
                    </wpg:wgp>
                  </a:graphicData>
                </a:graphic>
              </wp:inline>
            </w:drawing>
          </mc:Choice>
          <mc:Fallback>
            <w:pict>
              <v:group w14:anchorId="00259C22" id="Group 73" o:spid="_x0000_s1215" style="width:395.75pt;height:136.5pt;mso-position-horizontal-relative:char;mso-position-vertical-relative:line" coordsize="61169,23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">
                <v:group id="_x0000_s1216" style="position:absolute;width:61169;height:23113" coordsize="61169,2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Straight Arrow Connector 75" o:spid="_x0000_s1217" type="#_x0000_t32" style="position:absolute;left:3142;top:19261;width:58027;height: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" strokecolor="black [3200]" strokeweight=".5pt">
                    <v:stroke endarrow="block" joinstyle="miter"/>
                    <o:lock v:ext="edit" shapetype="f"/>
                  </v:shape>
                  <v:shape id="Straight Arrow Connector 76" o:spid="_x0000_s1218" type="#_x0000_t32" style="position:absolute;left:3055;width:0;height:194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" strokecolor="black [3200]" strokeweight=".5pt">
                    <v:stroke endarrow="block" joinstyle="miter"/>
                  </v:shape>
                  <v:rect id="Rectangle 77" o:spid="_x0000_s1219" style="position:absolute;left:52206;top:6716;width:8958;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" filled="f" stroked="f">
                    <v:textbox>
                      <w:txbxContent>
                        <w:p w14:paraId="5DA9D3E7" w14:textId="77777777" w:rsidR="007918C9" w:rsidRPr="00505023" w:rsidRDefault="007918C9" w:rsidP="0010696B">
                          <w:pPr>
                            <w:rPr>
                              <w:sz w:val="16"/>
                              <w:szCs w:val="16"/>
                            </w:rPr>
                          </w:pPr>
                          <w:r w:rsidRPr="00505023">
                            <w:rPr>
                              <w:color w:val="000000" w:themeColor="text1"/>
                              <w:kern w:val="24"/>
                              <w:sz w:val="16"/>
                              <w:szCs w:val="16"/>
                            </w:rPr>
                            <w:t>Current lane</w:t>
                          </w:r>
                        </w:p>
                      </w:txbxContent>
                    </v:textbox>
                  </v:rect>
                  <v:rect id="Rectangle 78" o:spid="_x0000_s1220" style="position:absolute;left:52820;top:13439;width:8344;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" filled="f" stroked="f">
                    <v:textbox>
                      <w:txbxContent>
                        <w:p w14:paraId="6226A801" w14:textId="77777777" w:rsidR="007918C9" w:rsidRPr="00505023" w:rsidRDefault="007918C9" w:rsidP="0010696B">
                          <w:pPr>
                            <w:rPr>
                              <w:sz w:val="16"/>
                              <w:szCs w:val="16"/>
                            </w:rPr>
                          </w:pPr>
                          <w:r w:rsidRPr="00505023">
                            <w:rPr>
                              <w:color w:val="000000" w:themeColor="text1"/>
                              <w:kern w:val="24"/>
                              <w:sz w:val="16"/>
                              <w:szCs w:val="16"/>
                            </w:rPr>
                            <w:t>Target lane</w:t>
                          </w:r>
                        </w:p>
                      </w:txbxContent>
                    </v:textbox>
                  </v:rect>
                  <v:rect id="矩形 13" o:spid="_x0000_s1221" style="position:absolute;left:29530;top:-5639;width:604;height:509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" fillcolor="#ffc000" strokecolor="#4472c4 [3204]" strokeweight=".5pt"/>
                  <v:rect id="矩形 13" o:spid="_x0000_s1222" style="position:absolute;left:28966;top:-21112;width:604;height:506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" fillcolor="#ffc000" strokecolor="#4472c4 [3204]" strokeweight=".5pt"/>
                  <v:rect id="矩形 17" o:spid="_x0000_s1223" style="position:absolute;left:7691;top:9014;width:422;height:45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" fillcolor="black [3213]" strokecolor="white [3212]" strokeweight=".5pt"/>
                  <v:rect id="矩形 17" o:spid="_x0000_s1224" style="position:absolute;left:15718;top:9014;width:422;height:45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" fillcolor="black [3213]" strokecolor="white [3212]" strokeweight=".5pt"/>
                  <v:rect id="矩形 17" o:spid="_x0000_s1225" style="position:absolute;left:23904;top:9014;width:422;height:45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" fillcolor="black [3213]" strokecolor="white [3212]" strokeweight=".5pt"/>
                  <v:rect id="矩形 17" o:spid="_x0000_s1226" style="position:absolute;left:31932;top:9013;width:422;height:45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" fillcolor="black [3213]" strokecolor="white [3212]" strokeweight=".5pt"/>
                  <v:rect id="矩形 17" o:spid="_x0000_s1227" style="position:absolute;left:39131;top:9013;width:422;height:45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" fillcolor="black [3213]" strokecolor="white [3212]" strokeweight=".5pt"/>
                  <v:rect id="矩形 17" o:spid="_x0000_s1228" style="position:absolute;left:47158;top:9014;width:422;height:45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" fillcolor="black [3213]" strokecolor="white [3212]" strokeweight=".5pt"/>
                  <v:group id="组合 6" o:spid="_x0000_s1229" style="position:absolute;left:15229;top:5333;width:3096;height:6296;rotation:90" coordorigin="15082,3011" coordsize="5938,14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">
                    <v:shape id="图片 19" o:spid="_x0000_s1230" type="#_x0000_t75" style="position:absolute;left:12521;top:8555;width:10159;height:5038;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">
                      <v:imagedata r:id="rId19" o:title=""/>
                      <v:path arrowok="t"/>
                    </v:shape>
                    <v:shape id="文本框 27" o:spid="_x0000_s1231" type="#_x0000_t202" style="position:absolute;left:10708;top:7400;width:14702;height:592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" filled="f" stroked="f">
                      <v:textbox>
                        <w:txbxContent>
                          <w:p w14:paraId="52CD1AEB" w14:textId="77777777" w:rsidR="007918C9" w:rsidRPr="00505023" w:rsidRDefault="007918C9" w:rsidP="0010696B">
                            <w:pPr>
                              <w:rPr>
                                <w:sz w:val="16"/>
                                <w:szCs w:val="16"/>
                              </w:rPr>
                            </w:pPr>
                            <w:r w:rsidRPr="00505023">
                              <w:rPr>
                                <w:color w:val="000000" w:themeColor="text1"/>
                                <w:kern w:val="24"/>
                                <w:sz w:val="16"/>
                                <w:szCs w:val="16"/>
                              </w:rPr>
                              <w:t>CAV</w:t>
                            </w:r>
                          </w:p>
                        </w:txbxContent>
                      </v:textbox>
                    </v:shape>
                  </v:group>
                  <v:shape id="图片 19" o:spid="_x0000_s1232" type="#_x0000_t75" style="position:absolute;left:29281;top:13834;width:4351;height:262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">
                    <v:imagedata r:id="rId35" o:title=""/>
                    <v:path arrowok="t"/>
                  </v:shape>
                  <v:shape id="文本框 27" o:spid="_x0000_s1233" type="#_x0000_t202" style="position:absolute;left:28680;top:13439;width:637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7596F38A" w14:textId="77777777" w:rsidR="007918C9" w:rsidRPr="0074357D" w:rsidRDefault="007918C9" w:rsidP="0010696B">
                          <w:pPr>
                            <w:rPr>
                              <w:b/>
                              <w:color w:val="000000" w:themeColor="text1"/>
                              <w:sz w:val="16"/>
                              <w:szCs w:val="16"/>
                            </w:rPr>
                          </w:pPr>
                          <w:r w:rsidRPr="0074357D">
                            <w:rPr>
                              <w:b/>
                              <w:color w:val="000000" w:themeColor="text1"/>
                              <w:kern w:val="24"/>
                              <w:sz w:val="16"/>
                              <w:szCs w:val="16"/>
                            </w:rPr>
                            <w:t>CAV</w:t>
                          </w:r>
                        </w:p>
                      </w:txbxContent>
                    </v:textbox>
                  </v:shape>
                  <v:group id="Group 92" o:spid="_x0000_s1234" style="position:absolute;left:49252;top:12568;width:2782;height:5022;rotation:90" coordorigin="49452,12702" coordsize="2782,5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">
                    <v:shape id="图片 19" o:spid="_x0000_s1235" type="#_x0000_t75" style="position:absolute;left:48640;top:13555;width:4340;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">
                      <v:imagedata r:id="rId19" o:title="" grayscale="t"/>
                      <v:path arrowok="t"/>
                    </v:shape>
                    <v:shape id="文本框 1" o:spid="_x0000_s1236" type="#_x0000_t202" style="position:absolute;left:48497;top:13986;width:4693;height:27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" filled="f" stroked="f">
                      <v:textbox>
                        <w:txbxContent>
                          <w:p w14:paraId="08D92D33" w14:textId="77777777" w:rsidR="007918C9" w:rsidRPr="00505023" w:rsidRDefault="007918C9" w:rsidP="0010696B">
                            <w:pPr>
                              <w:jc w:val="center"/>
                              <w:rPr>
                                <w:sz w:val="16"/>
                                <w:szCs w:val="16"/>
                              </w:rPr>
                            </w:pPr>
                            <w:r w:rsidRPr="00505023">
                              <w:rPr>
                                <w:color w:val="000000" w:themeColor="text1"/>
                                <w:kern w:val="24"/>
                                <w:sz w:val="16"/>
                                <w:szCs w:val="16"/>
                              </w:rPr>
                              <w:t>2</w:t>
                            </w:r>
                          </w:p>
                        </w:txbxContent>
                      </v:textbox>
                    </v:shape>
                  </v:group>
                  <v:group id="Group 95" o:spid="_x0000_s1237" style="position:absolute;left:5527;top:12649;width:2709;height:5048;rotation:90" coordorigin="5745,12791" coordsize="2709,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v9xAAAANsAAAAPAAAAZHJzL2Rvd25yZXYueG1sRI/NasMw&#10;EITvgb6D2EIupZETSH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NdTW/3EAAAA2wAAAA8A&#10;AAAAAAAAAAAAAAAABwIAAGRycy9kb3ducmV2LnhtbFBLBQYAAAAAAwADALcAAAD4AgAAAAA=&#10;">
                    <v:shape id="图片 19" o:spid="_x0000_s1238" type="#_x0000_t75" style="position:absolute;left:4892;top:13644;width:4340;height:26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">
                      <v:imagedata r:id="rId19" o:title="" grayscale="t" bilevel="t"/>
                      <v:path arrowok="t"/>
                    </v:shape>
                    <v:shape id="文本框 1" o:spid="_x0000_s1239" type="#_x0000_t202" style="position:absolute;left:4763;top:14147;width:4688;height:26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" filled="f" stroked="f">
                      <v:textbox>
                        <w:txbxContent>
                          <w:p w14:paraId="5177EDF5" w14:textId="77777777" w:rsidR="007918C9" w:rsidRPr="00505023" w:rsidRDefault="007918C9" w:rsidP="0010696B">
                            <w:pPr>
                              <w:jc w:val="center"/>
                              <w:rPr>
                                <w:sz w:val="16"/>
                                <w:szCs w:val="16"/>
                              </w:rPr>
                            </w:pPr>
                            <w:r w:rsidRPr="00505023">
                              <w:rPr>
                                <w:color w:val="000000" w:themeColor="text1"/>
                                <w:kern w:val="24"/>
                                <w:sz w:val="16"/>
                                <w:szCs w:val="16"/>
                              </w:rPr>
                              <w:t>3</w:t>
                            </w:r>
                          </w:p>
                        </w:txbxContent>
                      </v:textbox>
                    </v:shape>
                  </v:group>
                  <v:group id="Group 98" o:spid="_x0000_s1240" style="position:absolute;left:35444;top:5567;width:2764;height:5383;rotation:90" coordorigin="35736,5730" coordsize="2764,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">
                    <v:shape id="图片 19" o:spid="_x0000_s1241" type="#_x0000_t75" style="position:absolute;left:34882;top:6704;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">
                      <v:imagedata r:id="rId19" o:title="" grayscale="t" bilevel="t"/>
                      <v:path arrowok="t"/>
                    </v:shape>
                    <v:shape id="文本框 1" o:spid="_x0000_s1242" type="#_x0000_t202" style="position:absolute;left:34455;top:7067;width:5384;height:270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" filled="f" stroked="f">
                      <v:textbox>
                        <w:txbxContent>
                          <w:p w14:paraId="2DFDDAA1" w14:textId="77777777" w:rsidR="007918C9" w:rsidRPr="00505023" w:rsidRDefault="007918C9" w:rsidP="0010696B">
                            <w:pPr>
                              <w:jc w:val="center"/>
                              <w:rPr>
                                <w:sz w:val="16"/>
                                <w:szCs w:val="16"/>
                              </w:rPr>
                            </w:pPr>
                            <w:r w:rsidRPr="00505023">
                              <w:rPr>
                                <w:color w:val="000000" w:themeColor="text1"/>
                                <w:kern w:val="24"/>
                                <w:sz w:val="16"/>
                                <w:szCs w:val="16"/>
                              </w:rPr>
                              <w:t>1</w:t>
                            </w:r>
                          </w:p>
                        </w:txbxContent>
                      </v:textbox>
                    </v:shape>
                  </v:group>
                  <v:group id="Group 102" o:spid="_x0000_s1243" style="position:absolute;left:46577;top:5479;width:2840;height:5151;rotation:90" coordorigin="46800,5718" coordsize="284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">
                    <v:shape id="图片 19" o:spid="_x0000_s1244" type="#_x0000_t75" style="position:absolute;left:46057;top:6572;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">
                      <v:imagedata r:id="rId19" o:title="" grayscale="t"/>
                      <v:path arrowok="t"/>
                    </v:shape>
                    <v:shape id="文本框 1" o:spid="_x0000_s1245" type="#_x0000_t202" style="position:absolute;left:45874;top:7103;width:4692;height:284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" filled="f" stroked="f">
                      <v:textbox>
                        <w:txbxContent>
                          <w:p w14:paraId="20B591E4" w14:textId="77777777" w:rsidR="007918C9" w:rsidRPr="00505023" w:rsidRDefault="007918C9" w:rsidP="0010696B">
                            <w:pPr>
                              <w:jc w:val="center"/>
                              <w:rPr>
                                <w:sz w:val="16"/>
                                <w:szCs w:val="16"/>
                              </w:rPr>
                            </w:pPr>
                            <w:r w:rsidRPr="00505023">
                              <w:rPr>
                                <w:color w:val="000000" w:themeColor="text1"/>
                                <w:kern w:val="24"/>
                                <w:sz w:val="16"/>
                                <w:szCs w:val="16"/>
                              </w:rPr>
                              <w:t>1</w:t>
                            </w:r>
                          </w:p>
                        </w:txbxContent>
                      </v:textbox>
                    </v:shape>
                  </v:group>
                  <v:group id="Group 105" o:spid="_x0000_s1246" style="position:absolute;left:39001;top:12696;width:2741;height:4807;rotation:90" coordorigin="39073,12743" coordsize="2741,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">
                    <v:shape id="图片 19" o:spid="_x0000_s1247" type="#_x0000_t75" style="position:absolute;left:38260;top:13597;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">
                      <v:imagedata r:id="rId19" o:title="" grayscale="t" bilevel="t"/>
                      <v:path arrowok="t"/>
                    </v:shape>
                    <v:shape id="文本框 1" o:spid="_x0000_s1248" type="#_x0000_t202" style="position:absolute;left:38098;top:13834;width:4691;height:27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" filled="f" stroked="f">
                      <v:textbox>
                        <w:txbxContent>
                          <w:p w14:paraId="5AD433D1" w14:textId="77777777" w:rsidR="007918C9" w:rsidRPr="00505023" w:rsidRDefault="007918C9" w:rsidP="0010696B">
                            <w:pPr>
                              <w:jc w:val="center"/>
                              <w:rPr>
                                <w:sz w:val="16"/>
                                <w:szCs w:val="16"/>
                              </w:rPr>
                            </w:pPr>
                            <w:r w:rsidRPr="00505023">
                              <w:rPr>
                                <w:color w:val="000000" w:themeColor="text1"/>
                                <w:kern w:val="24"/>
                                <w:sz w:val="16"/>
                                <w:szCs w:val="16"/>
                              </w:rPr>
                              <w:t>2</w:t>
                            </w:r>
                          </w:p>
                        </w:txbxContent>
                      </v:textbox>
                    </v:shape>
                  </v:group>
                  <v:group id="Group 108" o:spid="_x0000_s1249" style="position:absolute;left:15341;top:12774;width:2672;height:4759;rotation:90" coordorigin="15395,12791" coordsize="2672,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">
                    <v:shape id="图片 19" o:spid="_x0000_s1250" type="#_x0000_t75" style="position:absolute;left:14542;top:13644;width:4340;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">
                      <v:imagedata r:id="rId19" o:title="" grayscale="t"/>
                      <v:path arrowok="t"/>
                    </v:shape>
                    <v:shape id="文本框 1" o:spid="_x0000_s1251" type="#_x0000_t202" style="position:absolute;left:14654;top:14137;width:4217;height:260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" filled="f" stroked="f">
                      <v:textbox>
                        <w:txbxContent>
                          <w:p w14:paraId="1008D8CF" w14:textId="77777777" w:rsidR="007918C9" w:rsidRPr="00505023" w:rsidRDefault="007918C9" w:rsidP="0010696B">
                            <w:pPr>
                              <w:jc w:val="center"/>
                              <w:rPr>
                                <w:sz w:val="16"/>
                                <w:szCs w:val="16"/>
                              </w:rPr>
                            </w:pPr>
                            <w:r w:rsidRPr="00505023">
                              <w:rPr>
                                <w:color w:val="000000" w:themeColor="text1"/>
                                <w:kern w:val="24"/>
                                <w:sz w:val="16"/>
                                <w:szCs w:val="16"/>
                              </w:rPr>
                              <w:t>3</w:t>
                            </w:r>
                          </w:p>
                        </w:txbxContent>
                      </v:textbox>
                    </v:shape>
                  </v:group>
                  <v:shape id="TextBox 31" o:spid="_x0000_s1252" type="#_x0000_t202" style="position:absolute;left:3333;top:4408;width:25351;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3F4EDCAC" w14:textId="77777777" w:rsidR="007918C9" w:rsidRPr="00505023" w:rsidRDefault="007918C9" w:rsidP="0010696B">
                          <w:pPr>
                            <w:spacing w:after="160" w:line="256" w:lineRule="auto"/>
                            <w:textAlignment w:val="baseline"/>
                            <w:rPr>
                              <w:sz w:val="16"/>
                              <w:szCs w:val="16"/>
                            </w:rPr>
                          </w:pPr>
                          <w:r w:rsidRPr="00505023">
                            <w:rPr>
                              <w:rFonts w:eastAsia="DengXian"/>
                              <w:color w:val="000000"/>
                              <w:kern w:val="24"/>
                              <w:sz w:val="16"/>
                              <w:szCs w:val="16"/>
                            </w:rPr>
                            <w:t>Veh 1,2 and 3: CAV or HV</w:t>
                          </w:r>
                        </w:p>
                      </w:txbxContent>
                    </v:textbox>
                  </v:shape>
                  <v:line id="Straight Connector 112" o:spid="_x0000_s1253" style="position:absolute;visibility:visible;mso-wrap-style:square" from="18672,8254" to="29127,1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" strokecolor="red" strokeweight="1.5pt">
                    <v:stroke joinstyle="miter"/>
                    <o:lock v:ext="edit" shapetype="f"/>
                  </v:line>
                  <v:shape id="Freeform: Shape 113" o:spid="_x0000_s1254" style="position:absolute;left:18704;top:8255;width:10414;height:7112;visibility:visible;mso-wrap-style:square;v-text-anchor:middle" coordsize="1041400,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" path="m,c84666,20108,169333,40217,238125,76200v68792,35983,134408,98425,174625,139700c452967,257175,447146,276754,479425,323850v32279,47096,73025,123296,127000,174625c660400,549804,730779,596371,803275,631825v72496,35454,155310,57414,238125,79375e" filled="f" strokecolor="black [3213]" strokeweight="1.5pt">
                    <v:stroke dashstyle="1 1" joinstyle="miter"/>
                    <v:path arrowok="t" o:connecttype="custom" o:connectlocs="0,0;238125,76200;412750,215900;479425,323850;606425,498475;803275,631825;1041400,711200" o:connectangles="0,0,0,0,0,0,0"/>
                  </v:shape>
                  <v:line id="Straight Connector 114" o:spid="_x0000_s1255" style="position:absolute;flip:y;visibility:visible;mso-wrap-style:square" from="24115,8340" to="30407,11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" strokecolor="#00b050" strokeweight="1.5pt">
                    <v:stroke dashstyle="dash" joinstyle="miter"/>
                    <o:lock v:ext="edit" shapetype="f"/>
                  </v:line>
                  <v:shape id="Straight Arrow Connector 115" o:spid="_x0000_s1256" type="#_x0000_t32" style="position:absolute;left:9406;top:15135;width:4962;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" strokecolor="black [3213]" strokeweight=".5pt">
                    <v:stroke dashstyle="longDash" endarrow="block" joinstyle="miter"/>
                  </v:shape>
                  <v:shape id="Straight Arrow Connector 116" o:spid="_x0000_s1257" type="#_x0000_t32" style="position:absolute;left:42775;top:15087;width:5691;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" strokecolor="black [3213]" strokeweight=".5pt">
                    <v:stroke dashstyle="longDash" endarrow="block" joinstyle="miter"/>
                    <o:lock v:ext="edit" shapetype="f"/>
                  </v:shape>
                  <v:shape id="Straight Arrow Connector 117" o:spid="_x0000_s1258" type="#_x0000_t32" style="position:absolute;left:39398;top:8113;width:6486;height: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" strokecolor="black [3213]" strokeweight=".5pt">
                    <v:stroke dashstyle="longDash" endarrow="block" joinstyle="miter"/>
                    <o:lock v:ext="edit" shapetype="f"/>
                  </v:shape>
                  <v:shape id="TextBox 98" o:spid="_x0000_s1259" type="#_x0000_t202" style="position:absolute;top:62;width:296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462992F6" w14:textId="77777777" w:rsidR="007918C9" w:rsidRPr="00505023" w:rsidRDefault="007918C9" w:rsidP="0010696B">
                          <w:pPr>
                            <w:rPr>
                              <w:sz w:val="16"/>
                              <w:szCs w:val="16"/>
                            </w:rPr>
                          </w:pPr>
                          <w:r w:rsidRPr="00505023">
                            <w:rPr>
                              <w:rFonts w:asciiTheme="minorHAnsi" w:hAnsi="Calibri"/>
                              <w:i/>
                              <w:iCs/>
                              <w:color w:val="000000" w:themeColor="text1"/>
                              <w:kern w:val="24"/>
                              <w:sz w:val="16"/>
                              <w:szCs w:val="16"/>
                            </w:rPr>
                            <w:t>Y</w:t>
                          </w:r>
                        </w:p>
                      </w:txbxContent>
                    </v:textbox>
                  </v:shape>
                  <v:shape id="TextBox 99" o:spid="_x0000_s1260" type="#_x0000_t202" style="position:absolute;left:57690;top:19420;width:304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12882242" w14:textId="77777777" w:rsidR="007918C9" w:rsidRPr="00505023" w:rsidRDefault="007918C9" w:rsidP="0010696B">
                          <w:pPr>
                            <w:rPr>
                              <w:sz w:val="16"/>
                              <w:szCs w:val="16"/>
                            </w:rPr>
                          </w:pPr>
                          <w:r w:rsidRPr="00505023">
                            <w:rPr>
                              <w:rFonts w:asciiTheme="minorHAnsi" w:hAnsi="Calibri"/>
                              <w:i/>
                              <w:iCs/>
                              <w:color w:val="000000" w:themeColor="text1"/>
                              <w:kern w:val="24"/>
                              <w:sz w:val="16"/>
                              <w:szCs w:val="16"/>
                            </w:rPr>
                            <w:t>X</w:t>
                          </w:r>
                        </w:p>
                      </w:txbxContent>
                    </v:textbox>
                  </v:shape>
                </v:group>
                <v:line id="Straight Connector 120" o:spid="_x0000_s1261" style="position:absolute;visibility:visible;mso-wrap-style:square" from="48739,12446" to="48739,18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" strokecolor="black [3200]" strokeweight="1pt">
                  <v:stroke joinstyle="miter"/>
                </v:line>
                <v:line id="Straight Connector 121" o:spid="_x0000_s1262" style="position:absolute;visibility:visible;mso-wrap-style:square" from="33632,12372" to="33632,18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" strokecolor="black [3200]" strokeweight="1pt">
                  <v:stroke joinstyle="miter"/>
                </v:line>
                <v:shape id="Straight Arrow Connector 122" o:spid="_x0000_s1263" type="#_x0000_t32" style="position:absolute;left:33969;top:16527;width:147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" strokecolor="black [3213]" strokeweight="1pt">
                  <v:stroke startarrow="open" endarrow="open" joinstyle="miter"/>
                </v:shape>
                <v:shape id="TextBox 106" o:spid="_x0000_s1264" type="#_x0000_t202" style="position:absolute;left:38431;top:16305;width:4229;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3846C5FC" w14:textId="77777777" w:rsidR="007918C9" w:rsidRPr="00505023" w:rsidRDefault="007918C9" w:rsidP="0010696B">
                        <w:pPr>
                          <w:rPr>
                            <w:sz w:val="16"/>
                            <w:szCs w:val="16"/>
                          </w:rPr>
                        </w:pPr>
                        <m:oMathPara>
                          <m:oMathParaPr>
                            <m:jc m:val="centerGroup"/>
                          </m:oMathParaPr>
                          <m:oMath>
                            <m:r>
                              <w:rPr>
                                <w:rFonts w:ascii="Cambria Math" w:hAnsi="Cambria Math"/>
                                <w:color w:val="000000" w:themeColor="text1"/>
                                <w:kern w:val="24"/>
                                <w:sz w:val="16"/>
                                <w:szCs w:val="16"/>
                              </w:rPr>
                              <m:t>S(t)</m:t>
                            </m:r>
                          </m:oMath>
                        </m:oMathPara>
                      </w:p>
                    </w:txbxContent>
                  </v:textbox>
                </v:shape>
                <w10:anchorlock/>
              </v:group>
            </w:pict>
          </mc:Fallback>
        </mc:AlternateContent>
      </w:r>
    </w:p>
    <w:p w14:paraId="1B04B212" w14:textId="77777777" w:rsidR="001D06EC" w:rsidRPr="00814F0E" w:rsidRDefault="001D06EC" w:rsidP="0069573B">
      <w:pPr>
        <w:pStyle w:val="FHWASource"/>
        <w:ind w:firstLine="1080"/>
      </w:pPr>
      <w:r w:rsidRPr="004A23BB">
        <w:t>Source: FHWA.</w:t>
      </w:r>
    </w:p>
    <w:p w14:paraId="1E3011AA" w14:textId="66534934" w:rsidR="006640B0" w:rsidRDefault="0010696B" w:rsidP="0069573B">
      <w:pPr>
        <w:pStyle w:val="FHWACaptionFigure"/>
      </w:pPr>
      <w:bookmarkStart w:id="56" w:name="_Ref31558133"/>
      <w:bookmarkStart w:id="57" w:name="_Toc34644758"/>
      <w:bookmarkStart w:id="58" w:name="_Toc35700641"/>
      <w:r w:rsidRPr="00241705">
        <w:lastRenderedPageBreak/>
        <w:t xml:space="preserve">Figure </w:t>
      </w:r>
      <w:r w:rsidR="008C6E16">
        <w:fldChar w:fldCharType="begin"/>
      </w:r>
      <w:r w:rsidR="008C6E16">
        <w:instrText xml:space="preserve"> SEQ Figure \* ARABIC </w:instrText>
      </w:r>
      <w:r w:rsidR="008C6E16">
        <w:fldChar w:fldCharType="separate"/>
      </w:r>
      <w:r w:rsidR="007918C9">
        <w:rPr>
          <w:noProof/>
        </w:rPr>
        <w:t>12</w:t>
      </w:r>
      <w:r w:rsidR="008C6E16">
        <w:rPr>
          <w:noProof/>
        </w:rPr>
        <w:fldChar w:fldCharType="end"/>
      </w:r>
      <w:bookmarkEnd w:id="56"/>
      <w:r w:rsidRPr="00176DFB">
        <w:t>.</w:t>
      </w:r>
      <w:r w:rsidRPr="00241705">
        <w:t xml:space="preserve"> Illustration</w:t>
      </w:r>
      <w:r>
        <w:t>.</w:t>
      </w:r>
      <w:r w:rsidRPr="00241705">
        <w:t xml:space="preserve"> </w:t>
      </w:r>
      <w:r>
        <w:t>T</w:t>
      </w:r>
      <w:r w:rsidRPr="00241705">
        <w:t xml:space="preserve">he </w:t>
      </w:r>
      <w:r w:rsidR="001D06EC">
        <w:t>c</w:t>
      </w:r>
      <w:r w:rsidRPr="00A87FE4">
        <w:t xml:space="preserve">onnected </w:t>
      </w:r>
      <w:r w:rsidR="001D06EC">
        <w:t>a</w:t>
      </w:r>
      <w:r w:rsidRPr="00A87FE4">
        <w:t>utonomous vehicle lane changing</w:t>
      </w:r>
      <w:r w:rsidRPr="00241705">
        <w:t>/</w:t>
      </w:r>
      <w:r>
        <w:t>lane changing</w:t>
      </w:r>
      <w:r w:rsidRPr="00241705">
        <w:t xml:space="preserve"> abortion path.</w:t>
      </w:r>
      <w:bookmarkEnd w:id="57"/>
      <w:bookmarkEnd w:id="58"/>
    </w:p>
    <w:p w14:paraId="066D2D9D" w14:textId="791DDCAA" w:rsidR="00583252" w:rsidRDefault="00583252" w:rsidP="006640B0">
      <w:pPr>
        <w:pStyle w:val="FHWABody"/>
      </w:pPr>
      <w:r>
        <w:t>During the LC process,</w:t>
      </w:r>
      <w:r w:rsidR="005B0F96">
        <w:t xml:space="preserve"> the</w:t>
      </w:r>
      <w:r>
        <w:t xml:space="preserve"> CAV uses </w:t>
      </w:r>
      <w:r w:rsidR="005B0F96">
        <w:t xml:space="preserve">the </w:t>
      </w:r>
      <w:r>
        <w:t>ACC model to follow the preceding vehicles on the current and target lane</w:t>
      </w:r>
      <w:r w:rsidR="00102377">
        <w:t>s</w:t>
      </w:r>
      <w:r>
        <w:t xml:space="preserve"> </w:t>
      </w:r>
      <w:r w:rsidR="00AB0435">
        <w:t xml:space="preserve">(i.e., vehicle 1 and 2 in </w:t>
      </w:r>
      <w:r w:rsidR="00AB0435">
        <w:fldChar w:fldCharType="begin"/>
      </w:r>
      <w:r w:rsidR="00AB0435">
        <w:instrText xml:space="preserve"> REF _Ref33883259 \h </w:instrText>
      </w:r>
      <w:r w:rsidR="00AB0435">
        <w:fldChar w:fldCharType="separate"/>
      </w:r>
      <w:r w:rsidR="007918C9" w:rsidRPr="00241705">
        <w:t xml:space="preserve">Figure </w:t>
      </w:r>
      <w:r w:rsidR="007918C9">
        <w:rPr>
          <w:noProof/>
        </w:rPr>
        <w:t>13</w:t>
      </w:r>
      <w:r w:rsidR="00AB0435">
        <w:fldChar w:fldCharType="end"/>
      </w:r>
      <w:r w:rsidR="00AB0435">
        <w:t xml:space="preserve"> A) </w:t>
      </w:r>
      <w:r>
        <w:t>before it passes the lane marking</w:t>
      </w:r>
      <w:r w:rsidR="00250EC8">
        <w:t>s</w:t>
      </w:r>
      <w:r>
        <w:t>. After CAV passes the lane marking</w:t>
      </w:r>
      <w:r w:rsidR="00904CC2">
        <w:t>s</w:t>
      </w:r>
      <w:r>
        <w:t>, it only follows the current preceding vehicle</w:t>
      </w:r>
      <w:r w:rsidR="00C754AB">
        <w:t xml:space="preserve"> (i.e., vehicle 2 in </w:t>
      </w:r>
      <w:r w:rsidR="00C754AB">
        <w:fldChar w:fldCharType="begin"/>
      </w:r>
      <w:r w:rsidR="00C754AB">
        <w:instrText xml:space="preserve"> REF _Ref33883259 \h </w:instrText>
      </w:r>
      <w:r w:rsidR="00C754AB">
        <w:fldChar w:fldCharType="separate"/>
      </w:r>
      <w:r w:rsidR="007918C9" w:rsidRPr="00241705">
        <w:t xml:space="preserve">Figure </w:t>
      </w:r>
      <w:r w:rsidR="007918C9">
        <w:rPr>
          <w:noProof/>
        </w:rPr>
        <w:t>13</w:t>
      </w:r>
      <w:r w:rsidR="00C754AB">
        <w:fldChar w:fldCharType="end"/>
      </w:r>
      <w:r w:rsidR="00C754AB">
        <w:t xml:space="preserve"> B) </w:t>
      </w:r>
      <w:r>
        <w:t xml:space="preserve">using </w:t>
      </w:r>
      <w:r w:rsidR="004E7717">
        <w:t xml:space="preserve">the </w:t>
      </w:r>
      <w:r>
        <w:t>ACC model.</w:t>
      </w:r>
    </w:p>
    <w:p w14:paraId="257B9024" w14:textId="65266F25" w:rsidR="00583252" w:rsidRDefault="00583252" w:rsidP="0074357D">
      <w:pPr>
        <w:pStyle w:val="FHWABody"/>
        <w:jc w:val="center"/>
      </w:pPr>
      <w:r>
        <w:rPr>
          <w:noProof/>
          <w:lang w:eastAsia="zh-CN"/>
        </w:rPr>
        <mc:AlternateContent>
          <mc:Choice Requires="wpg">
            <w:drawing>
              <wp:inline distT="0" distB="0" distL="0" distR="0" wp14:anchorId="59A6FB21" wp14:editId="75FD02B1">
                <wp:extent cx="2304288" cy="3149748"/>
                <wp:effectExtent l="0" t="0" r="20320" b="0"/>
                <wp:docPr id="3212" name="Group 74"/>
                <wp:cNvGraphicFramePr/>
                <a:graphic xmlns:a="http://schemas.openxmlformats.org/drawingml/2006/main">
                  <a:graphicData uri="http://schemas.microsoft.com/office/word/2010/wordprocessingGroup">
                    <wpg:wgp>
                      <wpg:cNvGrpSpPr/>
                      <wpg:grpSpPr>
                        <a:xfrm>
                          <a:off x="0" y="0"/>
                          <a:ext cx="2304288" cy="3149748"/>
                          <a:chOff x="0" y="0"/>
                          <a:chExt cx="2167296" cy="3029382"/>
                        </a:xfrm>
                      </wpg:grpSpPr>
                      <wpg:grpSp>
                        <wpg:cNvPr id="3213" name="Group 3213"/>
                        <wpg:cNvGrpSpPr/>
                        <wpg:grpSpPr>
                          <a:xfrm>
                            <a:off x="0" y="0"/>
                            <a:ext cx="2167296" cy="3029382"/>
                            <a:chOff x="0" y="0"/>
                            <a:chExt cx="2167296" cy="3029382"/>
                          </a:xfrm>
                        </wpg:grpSpPr>
                        <wpg:grpSp>
                          <wpg:cNvPr id="3214" name="Group 3214"/>
                          <wpg:cNvGrpSpPr/>
                          <wpg:grpSpPr>
                            <a:xfrm>
                              <a:off x="0" y="0"/>
                              <a:ext cx="2167296" cy="3029382"/>
                              <a:chOff x="0" y="0"/>
                              <a:chExt cx="2167296" cy="3029382"/>
                            </a:xfrm>
                          </wpg:grpSpPr>
                          <wpg:grpSp>
                            <wpg:cNvPr id="3215" name="组合 16"/>
                            <wpg:cNvGrpSpPr/>
                            <wpg:grpSpPr>
                              <a:xfrm>
                                <a:off x="0" y="268366"/>
                                <a:ext cx="2167296" cy="2624690"/>
                                <a:chOff x="0" y="268366"/>
                                <a:chExt cx="4156915" cy="4775646"/>
                              </a:xfrm>
                            </wpg:grpSpPr>
                            <wps:wsp>
                              <wps:cNvPr id="3216" name="矩形 12"/>
                              <wps:cNvSpPr/>
                              <wps:spPr>
                                <a:xfrm>
                                  <a:off x="94203" y="283150"/>
                                  <a:ext cx="3958541"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3217" name="矩形 13"/>
                              <wps:cNvSpPr/>
                              <wps:spPr>
                                <a:xfrm>
                                  <a:off x="4041168" y="283152"/>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218" name="矩形 14"/>
                              <wps:cNvSpPr/>
                              <wps:spPr>
                                <a:xfrm>
                                  <a:off x="0" y="268366"/>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3219" name="矩形 17"/>
                            <wps:cNvSpPr/>
                            <wps:spPr>
                              <a:xfrm>
                                <a:off x="1056910" y="1856008"/>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3220" name="组合 6"/>
                            <wpg:cNvGrpSpPr/>
                            <wpg:grpSpPr>
                              <a:xfrm>
                                <a:off x="1477042" y="324024"/>
                                <a:ext cx="405952" cy="435069"/>
                                <a:chOff x="1477042" y="324024"/>
                                <a:chExt cx="778624" cy="1015877"/>
                              </a:xfrm>
                            </wpg:grpSpPr>
                            <pic:pic xmlns:pic="http://schemas.openxmlformats.org/drawingml/2006/picture">
                              <pic:nvPicPr>
                                <pic:cNvPr id="3221" name="图片 19"/>
                                <pic:cNvPicPr>
                                  <a:picLocks noChangeAspect="1"/>
                                </pic:cNvPicPr>
                              </pic:nvPicPr>
                              <pic:blipFill>
                                <a:blip r:embed="rId18">
                                  <a:biLevel thresh="50000"/>
                                </a:blip>
                                <a:stretch>
                                  <a:fillRect/>
                                </a:stretch>
                              </pic:blipFill>
                              <pic:spPr>
                                <a:xfrm rot="16200000" flipV="1">
                                  <a:off x="1220974" y="580092"/>
                                  <a:ext cx="1015877" cy="503742"/>
                                </a:xfrm>
                                <a:prstGeom prst="rect">
                                  <a:avLst/>
                                </a:prstGeom>
                              </pic:spPr>
                            </pic:pic>
                            <wps:wsp>
                              <wps:cNvPr id="3222" name="文本框 27"/>
                              <wps:cNvSpPr txBox="1"/>
                              <wps:spPr>
                                <a:xfrm>
                                  <a:off x="1497322" y="696872"/>
                                  <a:ext cx="758344" cy="533342"/>
                                </a:xfrm>
                                <a:prstGeom prst="rect">
                                  <a:avLst/>
                                </a:prstGeom>
                                <a:noFill/>
                              </wps:spPr>
                              <wps:txbx>
                                <w:txbxContent>
                                  <w:p w14:paraId="49DFF352" w14:textId="77777777" w:rsidR="007918C9" w:rsidRPr="00583252" w:rsidRDefault="007918C9" w:rsidP="00583252">
                                    <w:pPr>
                                      <w:rPr>
                                        <w:sz w:val="20"/>
                                        <w:szCs w:val="20"/>
                                      </w:rPr>
                                    </w:pPr>
                                    <w:r w:rsidRPr="00583252">
                                      <w:rPr>
                                        <w:color w:val="000000" w:themeColor="text1"/>
                                        <w:kern w:val="24"/>
                                        <w:sz w:val="20"/>
                                        <w:szCs w:val="20"/>
                                      </w:rPr>
                                      <w:t>2</w:t>
                                    </w:r>
                                  </w:p>
                                </w:txbxContent>
                              </wps:txbx>
                              <wps:bodyPr wrap="square" rtlCol="0">
                                <a:spAutoFit/>
                              </wps:bodyPr>
                            </wps:wsp>
                          </wpg:grpSp>
                          <wps:wsp>
                            <wps:cNvPr id="3223" name="矩形 17"/>
                            <wps:cNvSpPr/>
                            <wps:spPr>
                              <a:xfrm>
                                <a:off x="1056910" y="370279"/>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224" name="Rectangle 3224"/>
                            <wps:cNvSpPr/>
                            <wps:spPr>
                              <a:xfrm>
                                <a:off x="27399" y="6234"/>
                                <a:ext cx="766270" cy="228414"/>
                              </a:xfrm>
                              <a:prstGeom prst="rect">
                                <a:avLst/>
                              </a:prstGeom>
                            </wps:spPr>
                            <wps:txbx>
                              <w:txbxContent>
                                <w:p w14:paraId="2A689192" w14:textId="77777777" w:rsidR="007918C9" w:rsidRPr="00583252" w:rsidRDefault="007918C9" w:rsidP="00583252">
                                  <w:pPr>
                                    <w:rPr>
                                      <w:sz w:val="20"/>
                                      <w:szCs w:val="20"/>
                                    </w:rPr>
                                  </w:pPr>
                                  <w:r w:rsidRPr="00583252">
                                    <w:rPr>
                                      <w:color w:val="000000" w:themeColor="text1"/>
                                      <w:kern w:val="24"/>
                                      <w:sz w:val="20"/>
                                      <w:szCs w:val="20"/>
                                    </w:rPr>
                                    <w:t>Current lane</w:t>
                                  </w:r>
                                </w:p>
                              </w:txbxContent>
                            </wps:txbx>
                            <wps:bodyPr wrap="none">
                              <a:spAutoFit/>
                            </wps:bodyPr>
                          </wps:wsp>
                          <wps:wsp>
                            <wps:cNvPr id="3225" name="Rectangle 3225"/>
                            <wps:cNvSpPr/>
                            <wps:spPr>
                              <a:xfrm>
                                <a:off x="1119348" y="0"/>
                                <a:ext cx="712518" cy="228414"/>
                              </a:xfrm>
                              <a:prstGeom prst="rect">
                                <a:avLst/>
                              </a:prstGeom>
                            </wps:spPr>
                            <wps:txbx>
                              <w:txbxContent>
                                <w:p w14:paraId="45B3E556" w14:textId="77777777" w:rsidR="007918C9" w:rsidRPr="00583252" w:rsidRDefault="007918C9" w:rsidP="00583252">
                                  <w:pPr>
                                    <w:rPr>
                                      <w:sz w:val="20"/>
                                      <w:szCs w:val="20"/>
                                    </w:rPr>
                                  </w:pPr>
                                  <w:r w:rsidRPr="00583252">
                                    <w:rPr>
                                      <w:color w:val="000000" w:themeColor="text1"/>
                                      <w:kern w:val="24"/>
                                      <w:sz w:val="20"/>
                                      <w:szCs w:val="20"/>
                                    </w:rPr>
                                    <w:t>Target lane</w:t>
                                  </w:r>
                                </w:p>
                              </w:txbxContent>
                            </wps:txbx>
                            <wps:bodyPr wrap="none">
                              <a:spAutoFit/>
                            </wps:bodyPr>
                          </wps:wsp>
                          <pic:pic xmlns:pic="http://schemas.openxmlformats.org/drawingml/2006/picture">
                            <pic:nvPicPr>
                              <pic:cNvPr id="3226" name="图片 19"/>
                              <pic:cNvPicPr>
                                <a:picLocks noChangeAspect="1"/>
                              </pic:cNvPicPr>
                            </pic:nvPicPr>
                            <pic:blipFill>
                              <a:blip r:embed="rId18">
                                <a:biLevel thresh="50000"/>
                              </a:blip>
                              <a:stretch>
                                <a:fillRect/>
                              </a:stretch>
                            </pic:blipFill>
                            <pic:spPr>
                              <a:xfrm rot="16200000" flipV="1">
                                <a:off x="361781" y="744389"/>
                                <a:ext cx="434078" cy="263389"/>
                              </a:xfrm>
                              <a:prstGeom prst="rect">
                                <a:avLst/>
                              </a:prstGeom>
                            </pic:spPr>
                          </pic:pic>
                          <wpg:grpSp>
                            <wpg:cNvPr id="3227" name="Group 3227"/>
                            <wpg:cNvGrpSpPr/>
                            <wpg:grpSpPr>
                              <a:xfrm>
                                <a:off x="1341265" y="2213450"/>
                                <a:ext cx="464062" cy="434078"/>
                                <a:chOff x="1341265" y="2213450"/>
                                <a:chExt cx="464062" cy="434078"/>
                              </a:xfrm>
                            </wpg:grpSpPr>
                            <pic:pic xmlns:pic="http://schemas.openxmlformats.org/drawingml/2006/picture">
                              <pic:nvPicPr>
                                <pic:cNvPr id="3228" name="图片 19"/>
                                <pic:cNvPicPr>
                                  <a:picLocks noChangeAspect="1"/>
                                </pic:cNvPicPr>
                              </pic:nvPicPr>
                              <pic:blipFill>
                                <a:blip r:embed="rId18">
                                  <a:biLevel thresh="50000"/>
                                </a:blip>
                                <a:stretch>
                                  <a:fillRect/>
                                </a:stretch>
                              </pic:blipFill>
                              <pic:spPr>
                                <a:xfrm rot="16200000" flipV="1">
                                  <a:off x="1348585" y="2298794"/>
                                  <a:ext cx="434078" cy="263389"/>
                                </a:xfrm>
                                <a:prstGeom prst="rect">
                                  <a:avLst/>
                                </a:prstGeom>
                              </pic:spPr>
                            </pic:pic>
                            <wps:wsp>
                              <wps:cNvPr id="3229" name="文本框 1"/>
                              <wps:cNvSpPr txBox="1"/>
                              <wps:spPr>
                                <a:xfrm>
                                  <a:off x="1341265" y="2369360"/>
                                  <a:ext cx="464062" cy="228415"/>
                                </a:xfrm>
                                <a:prstGeom prst="rect">
                                  <a:avLst/>
                                </a:prstGeom>
                                <a:noFill/>
                              </wps:spPr>
                              <wps:txbx>
                                <w:txbxContent>
                                  <w:p w14:paraId="7861112F" w14:textId="77777777" w:rsidR="007918C9" w:rsidRPr="00583252" w:rsidRDefault="007918C9" w:rsidP="00583252">
                                    <w:pPr>
                                      <w:jc w:val="center"/>
                                      <w:rPr>
                                        <w:sz w:val="20"/>
                                        <w:szCs w:val="20"/>
                                      </w:rPr>
                                    </w:pPr>
                                    <w:r w:rsidRPr="00583252">
                                      <w:rPr>
                                        <w:color w:val="000000" w:themeColor="text1"/>
                                        <w:kern w:val="24"/>
                                        <w:sz w:val="20"/>
                                        <w:szCs w:val="20"/>
                                      </w:rPr>
                                      <w:t>3</w:t>
                                    </w:r>
                                  </w:p>
                                </w:txbxContent>
                              </wps:txbx>
                              <wps:bodyPr wrap="square" rtlCol="0">
                                <a:spAutoFit/>
                              </wps:bodyPr>
                            </wps:wsp>
                          </wpg:grpSp>
                          <wps:wsp>
                            <wps:cNvPr id="3230" name="文本框 1"/>
                            <wps:cNvSpPr txBox="1"/>
                            <wps:spPr>
                              <a:xfrm>
                                <a:off x="373184" y="824622"/>
                                <a:ext cx="421060" cy="228414"/>
                              </a:xfrm>
                              <a:prstGeom prst="rect">
                                <a:avLst/>
                              </a:prstGeom>
                              <a:noFill/>
                            </wps:spPr>
                            <wps:txbx>
                              <w:txbxContent>
                                <w:p w14:paraId="0A76287F" w14:textId="77777777" w:rsidR="007918C9" w:rsidRPr="00583252" w:rsidRDefault="007918C9" w:rsidP="00583252">
                                  <w:pPr>
                                    <w:jc w:val="center"/>
                                    <w:rPr>
                                      <w:sz w:val="20"/>
                                      <w:szCs w:val="20"/>
                                    </w:rPr>
                                  </w:pPr>
                                  <w:r w:rsidRPr="00583252">
                                    <w:rPr>
                                      <w:color w:val="000000" w:themeColor="text1"/>
                                      <w:kern w:val="24"/>
                                      <w:sz w:val="20"/>
                                      <w:szCs w:val="20"/>
                                    </w:rPr>
                                    <w:t>1</w:t>
                                  </w:r>
                                </w:p>
                              </w:txbxContent>
                            </wps:txbx>
                            <wps:bodyPr wrap="square" rtlCol="0">
                              <a:spAutoFit/>
                            </wps:bodyPr>
                          </wps:wsp>
                          <wps:wsp>
                            <wps:cNvPr id="3231" name="流程图: 合并 7"/>
                            <wps:cNvSpPr/>
                            <wps:spPr>
                              <a:xfrm>
                                <a:off x="528602" y="1193943"/>
                                <a:ext cx="60347" cy="829818"/>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g:grpSp>
                            <wpg:cNvPr id="3232" name="Group 3232"/>
                            <wpg:cNvGrpSpPr/>
                            <wpg:grpSpPr>
                              <a:xfrm>
                                <a:off x="339556" y="2014282"/>
                                <a:ext cx="464062" cy="434078"/>
                                <a:chOff x="339556" y="2014282"/>
                                <a:chExt cx="464062" cy="434078"/>
                              </a:xfrm>
                            </wpg:grpSpPr>
                            <pic:pic xmlns:pic="http://schemas.openxmlformats.org/drawingml/2006/picture">
                              <pic:nvPicPr>
                                <pic:cNvPr id="3233" name="图片 19"/>
                                <pic:cNvPicPr>
                                  <a:picLocks noChangeAspect="1"/>
                                </pic:cNvPicPr>
                              </pic:nvPicPr>
                              <pic:blipFill>
                                <a:blip r:embed="rId18"/>
                                <a:stretch>
                                  <a:fillRect/>
                                </a:stretch>
                              </pic:blipFill>
                              <pic:spPr>
                                <a:xfrm rot="16200000" flipV="1">
                                  <a:off x="349011" y="2099626"/>
                                  <a:ext cx="434078" cy="263389"/>
                                </a:xfrm>
                                <a:prstGeom prst="rect">
                                  <a:avLst/>
                                </a:prstGeom>
                              </pic:spPr>
                            </pic:pic>
                            <wps:wsp>
                              <wps:cNvPr id="3234" name="文本框 1"/>
                              <wps:cNvSpPr txBox="1"/>
                              <wps:spPr>
                                <a:xfrm>
                                  <a:off x="339556" y="2136857"/>
                                  <a:ext cx="464062" cy="228415"/>
                                </a:xfrm>
                                <a:prstGeom prst="rect">
                                  <a:avLst/>
                                </a:prstGeom>
                                <a:noFill/>
                              </wps:spPr>
                              <wps:txbx>
                                <w:txbxContent>
                                  <w:p w14:paraId="3BF14544" w14:textId="77777777" w:rsidR="007918C9" w:rsidRPr="00583252" w:rsidRDefault="007918C9" w:rsidP="00583252">
                                    <w:pPr>
                                      <w:jc w:val="center"/>
                                      <w:rPr>
                                        <w:sz w:val="20"/>
                                        <w:szCs w:val="20"/>
                                      </w:rPr>
                                    </w:pPr>
                                    <w:r w:rsidRPr="00583252">
                                      <w:rPr>
                                        <w:color w:val="000000" w:themeColor="text1"/>
                                        <w:kern w:val="24"/>
                                        <w:sz w:val="20"/>
                                        <w:szCs w:val="20"/>
                                      </w:rPr>
                                      <w:t>CAV</w:t>
                                    </w:r>
                                  </w:p>
                                </w:txbxContent>
                              </wps:txbx>
                              <wps:bodyPr wrap="square" rtlCol="0">
                                <a:spAutoFit/>
                              </wps:bodyPr>
                            </wps:wsp>
                          </wpg:grpSp>
                          <wps:wsp>
                            <wps:cNvPr id="3235" name="TextBox 31"/>
                            <wps:cNvSpPr txBox="1"/>
                            <wps:spPr>
                              <a:xfrm>
                                <a:off x="1" y="2694089"/>
                                <a:ext cx="1489538" cy="335293"/>
                              </a:xfrm>
                              <a:prstGeom prst="rect">
                                <a:avLst/>
                              </a:prstGeom>
                              <a:noFill/>
                            </wps:spPr>
                            <wps:txbx>
                              <w:txbxContent>
                                <w:p w14:paraId="4E1A251D" w14:textId="77777777" w:rsidR="007918C9" w:rsidRPr="00583252" w:rsidRDefault="007918C9" w:rsidP="00583252">
                                  <w:pPr>
                                    <w:spacing w:after="160" w:line="256" w:lineRule="auto"/>
                                    <w:textAlignment w:val="baseline"/>
                                    <w:rPr>
                                      <w:sz w:val="20"/>
                                      <w:szCs w:val="20"/>
                                    </w:rPr>
                                  </w:pPr>
                                  <w:r w:rsidRPr="00583252">
                                    <w:rPr>
                                      <w:rFonts w:eastAsia="DengXian"/>
                                      <w:color w:val="000000"/>
                                      <w:kern w:val="24"/>
                                      <w:sz w:val="20"/>
                                      <w:szCs w:val="20"/>
                                    </w:rPr>
                                    <w:t>Veh 1,2 and 3: CAV or HV</w:t>
                                  </w:r>
                                </w:p>
                              </w:txbxContent>
                            </wps:txbx>
                            <wps:bodyPr wrap="none" rtlCol="0">
                              <a:spAutoFit/>
                            </wps:bodyPr>
                          </wps:wsp>
                        </wpg:grpSp>
                        <wps:wsp>
                          <wps:cNvPr id="3236" name="流程图: 合并 7"/>
                          <wps:cNvSpPr/>
                          <wps:spPr>
                            <a:xfrm rot="1999303">
                              <a:off x="1009561" y="670506"/>
                              <a:ext cx="79061" cy="1521351"/>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g:grpSp>
                      <pic:pic xmlns:pic="http://schemas.openxmlformats.org/drawingml/2006/picture">
                        <pic:nvPicPr>
                          <pic:cNvPr id="3237" name="图片 19"/>
                          <pic:cNvPicPr>
                            <a:picLocks noChangeAspect="1"/>
                          </pic:cNvPicPr>
                        </pic:nvPicPr>
                        <pic:blipFill>
                          <a:blip r:embed="rId36"/>
                          <a:stretch>
                            <a:fillRect/>
                          </a:stretch>
                        </pic:blipFill>
                        <pic:spPr>
                          <a:xfrm rot="16200000" flipV="1">
                            <a:off x="1385798" y="1023670"/>
                            <a:ext cx="434078" cy="263389"/>
                          </a:xfrm>
                          <a:prstGeom prst="rect">
                            <a:avLst/>
                          </a:prstGeom>
                        </pic:spPr>
                      </pic:pic>
                      <wps:wsp>
                        <wps:cNvPr id="3238" name="文本框 1"/>
                        <wps:cNvSpPr txBox="1"/>
                        <wps:spPr>
                          <a:xfrm>
                            <a:off x="1376076" y="1069376"/>
                            <a:ext cx="464062" cy="228414"/>
                          </a:xfrm>
                          <a:prstGeom prst="rect">
                            <a:avLst/>
                          </a:prstGeom>
                          <a:noFill/>
                        </wps:spPr>
                        <wps:txbx>
                          <w:txbxContent>
                            <w:p w14:paraId="59D16821" w14:textId="77777777" w:rsidR="007918C9" w:rsidRPr="00583252" w:rsidRDefault="007918C9" w:rsidP="00583252">
                              <w:pPr>
                                <w:jc w:val="center"/>
                                <w:rPr>
                                  <w:sz w:val="20"/>
                                  <w:szCs w:val="20"/>
                                </w:rPr>
                              </w:pPr>
                              <w:r w:rsidRPr="00583252">
                                <w:rPr>
                                  <w:color w:val="000000" w:themeColor="text1"/>
                                  <w:kern w:val="24"/>
                                  <w:sz w:val="20"/>
                                  <w:szCs w:val="20"/>
                                </w:rPr>
                                <w:t>CAV</w:t>
                              </w:r>
                            </w:p>
                          </w:txbxContent>
                        </wps:txbx>
                        <wps:bodyPr wrap="square" rtlCol="0">
                          <a:spAutoFit/>
                        </wps:bodyPr>
                      </wps:wsp>
                      <wps:wsp>
                        <wps:cNvPr id="3239" name="Straight Connector 3239"/>
                        <wps:cNvCnPr>
                          <a:cxnSpLocks/>
                        </wps:cNvCnPr>
                        <wps:spPr>
                          <a:xfrm flipV="1">
                            <a:off x="683661" y="1355637"/>
                            <a:ext cx="793380" cy="6681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9A6FB21" id="Group 74" o:spid="_x0000_s1265" style="width:181.45pt;height:248pt;mso-position-horizontal-relative:char;mso-position-vertical-relative:line" coordsize="21672,3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">
                <v:group id="Group 3213" o:spid="_x0000_s1266" style="position:absolute;width:21672;height:30293" coordsize="21672,3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">
                  <v:group id="Group 3214" o:spid="_x0000_s1267" style="position:absolute;width:21672;height:30293" coordsize="21672,3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">
                    <v:group id="组合 16" o:spid="_x0000_s1268" style="position:absolute;top:2683;width:21672;height:26247" coordorigin=",2683"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Rv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TLOIX/N+EJyM0fAAAA//8DAFBLAQItABQABgAIAAAAIQDb4fbL7gAAAIUBAAATAAAAAAAA&#10;AAAAAAAAAAAAAABbQ29udGVudF9UeXBlc10ueG1sUEsBAi0AFAAGAAgAAAAhAFr0LFu/AAAAFQEA&#10;AAsAAAAAAAAAAAAAAAAAHwEAAF9yZWxzLy5yZWxzUEsBAi0AFAAGAAgAAAAhAMZBtG/HAAAA3QAA&#10;AA8AAAAAAAAAAAAAAAAABwIAAGRycy9kb3ducmV2LnhtbFBLBQYAAAAAAwADALcAAAD7AgAAAAA=&#10;">
                      <v:rect id="矩形 12" o:spid="_x0000_s1269" style="position:absolute;left:942;top:2831;width:39585;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" fillcolor="white [3201]" strokecolor="black [3200]" strokeweight="1pt"/>
                      <v:rect id="矩形 13" o:spid="_x0000_s1270" style="position:absolute;left:40411;top:2831;width:1158;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" fillcolor="#ffc000" strokecolor="#4472c4 [3204]" strokeweight=".5pt"/>
                      <v:rect id="矩形 14" o:spid="_x0000_s1271" style="position:absolute;top:2683;width:1157;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" fillcolor="#ffc000" strokecolor="#4472c4 [3204]" strokeweight=".5pt"/>
                    </v:group>
                    <v:rect id="矩形 17" o:spid="_x0000_s1272" style="position:absolute;left:10569;top:18560;width:422;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" fillcolor="black [3213]" strokecolor="white [3212]" strokeweight=".5pt"/>
                    <v:group id="组合 6" o:spid="_x0000_s1273" style="position:absolute;left:14770;top:3240;width:4059;height:4350" coordorigin="14770,3240" coordsize="7786,1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">
                      <v:shape id="图片 19" o:spid="_x0000_s1274" type="#_x0000_t75" style="position:absolute;left:12209;top:5801;width:10159;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">
                        <v:imagedata r:id="rId19" o:title="" grayscale="t" bilevel="t"/>
                        <v:path arrowok="t"/>
                      </v:shape>
                      <v:shape id="文本框 27" o:spid="_x0000_s1275" type="#_x0000_t202" style="position:absolute;left:14973;top:6968;width:75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" filled="f" stroked="f">
                        <v:textbox style="mso-fit-shape-to-text:t">
                          <w:txbxContent>
                            <w:p w14:paraId="49DFF352" w14:textId="77777777" w:rsidR="007918C9" w:rsidRPr="00583252" w:rsidRDefault="007918C9" w:rsidP="00583252">
                              <w:pPr>
                                <w:rPr>
                                  <w:sz w:val="20"/>
                                  <w:szCs w:val="20"/>
                                </w:rPr>
                              </w:pPr>
                              <w:r w:rsidRPr="00583252">
                                <w:rPr>
                                  <w:color w:val="000000" w:themeColor="text1"/>
                                  <w:kern w:val="24"/>
                                  <w:sz w:val="20"/>
                                  <w:szCs w:val="20"/>
                                </w:rPr>
                                <w:t>2</w:t>
                              </w:r>
                            </w:p>
                          </w:txbxContent>
                        </v:textbox>
                      </v:shape>
                    </v:group>
                    <v:rect id="矩形 17" o:spid="_x0000_s1276" style="position:absolute;left:10569;top:3702;width:422;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" fillcolor="black [3213]" strokecolor="white [3212]" strokeweight=".5pt"/>
                    <v:rect id="Rectangle 3224" o:spid="_x0000_s1277" style="position:absolute;left:273;top:62;width:7663;height:22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" filled="f" stroked="f">
                      <v:textbox style="mso-fit-shape-to-text:t">
                        <w:txbxContent>
                          <w:p w14:paraId="2A689192" w14:textId="77777777" w:rsidR="007918C9" w:rsidRPr="00583252" w:rsidRDefault="007918C9" w:rsidP="00583252">
                            <w:pPr>
                              <w:rPr>
                                <w:sz w:val="20"/>
                                <w:szCs w:val="20"/>
                              </w:rPr>
                            </w:pPr>
                            <w:r w:rsidRPr="00583252">
                              <w:rPr>
                                <w:color w:val="000000" w:themeColor="text1"/>
                                <w:kern w:val="24"/>
                                <w:sz w:val="20"/>
                                <w:szCs w:val="20"/>
                              </w:rPr>
                              <w:t>Current lane</w:t>
                            </w:r>
                          </w:p>
                        </w:txbxContent>
                      </v:textbox>
                    </v:rect>
                    <v:rect id="Rectangle 3225" o:spid="_x0000_s1278" style="position:absolute;left:11193;width:7125;height:22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" filled="f" stroked="f">
                      <v:textbox style="mso-fit-shape-to-text:t">
                        <w:txbxContent>
                          <w:p w14:paraId="45B3E556" w14:textId="77777777" w:rsidR="007918C9" w:rsidRPr="00583252" w:rsidRDefault="007918C9" w:rsidP="00583252">
                            <w:pPr>
                              <w:rPr>
                                <w:sz w:val="20"/>
                                <w:szCs w:val="20"/>
                              </w:rPr>
                            </w:pPr>
                            <w:r w:rsidRPr="00583252">
                              <w:rPr>
                                <w:color w:val="000000" w:themeColor="text1"/>
                                <w:kern w:val="24"/>
                                <w:sz w:val="20"/>
                                <w:szCs w:val="20"/>
                              </w:rPr>
                              <w:t>Target lane</w:t>
                            </w:r>
                          </w:p>
                        </w:txbxContent>
                      </v:textbox>
                    </v:rect>
                    <v:shape id="图片 19" o:spid="_x0000_s1279" type="#_x0000_t75" style="position:absolute;left:3617;top:7444;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">
                      <v:imagedata r:id="rId19" o:title="" grayscale="t" bilevel="t"/>
                      <v:path arrowok="t"/>
                    </v:shape>
                    <v:group id="Group 3227" o:spid="_x0000_s1280" style="position:absolute;left:13412;top:22134;width:4641;height:4341" coordorigin="13412,22134" coordsize="4640,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">
                      <v:shape id="图片 19" o:spid="_x0000_s1281" type="#_x0000_t75" style="position:absolute;left:13485;top:22988;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">
                        <v:imagedata r:id="rId19" o:title="" grayscale="t" bilevel="t"/>
                        <v:path arrowok="t"/>
                      </v:shape>
                      <v:shape id="文本框 1" o:spid="_x0000_s1282" type="#_x0000_t202" style="position:absolute;left:13412;top:23693;width:4641;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" filled="f" stroked="f">
                        <v:textbox style="mso-fit-shape-to-text:t">
                          <w:txbxContent>
                            <w:p w14:paraId="7861112F" w14:textId="77777777" w:rsidR="007918C9" w:rsidRPr="00583252" w:rsidRDefault="007918C9" w:rsidP="00583252">
                              <w:pPr>
                                <w:jc w:val="center"/>
                                <w:rPr>
                                  <w:sz w:val="20"/>
                                  <w:szCs w:val="20"/>
                                </w:rPr>
                              </w:pPr>
                              <w:r w:rsidRPr="00583252">
                                <w:rPr>
                                  <w:color w:val="000000" w:themeColor="text1"/>
                                  <w:kern w:val="24"/>
                                  <w:sz w:val="20"/>
                                  <w:szCs w:val="20"/>
                                </w:rPr>
                                <w:t>3</w:t>
                              </w:r>
                            </w:p>
                          </w:txbxContent>
                        </v:textbox>
                      </v:shape>
                    </v:group>
                    <v:shape id="文本框 1" o:spid="_x0000_s1283" type="#_x0000_t202" style="position:absolute;left:3731;top:8246;width:4211;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" filled="f" stroked="f">
                      <v:textbox style="mso-fit-shape-to-text:t">
                        <w:txbxContent>
                          <w:p w14:paraId="0A76287F" w14:textId="77777777" w:rsidR="007918C9" w:rsidRPr="00583252" w:rsidRDefault="007918C9" w:rsidP="00583252">
                            <w:pPr>
                              <w:jc w:val="center"/>
                              <w:rPr>
                                <w:sz w:val="20"/>
                                <w:szCs w:val="20"/>
                              </w:rPr>
                            </w:pPr>
                            <w:r w:rsidRPr="00583252">
                              <w:rPr>
                                <w:color w:val="000000" w:themeColor="text1"/>
                                <w:kern w:val="24"/>
                                <w:sz w:val="20"/>
                                <w:szCs w:val="20"/>
                              </w:rPr>
                              <w:t>1</w:t>
                            </w:r>
                          </w:p>
                        </w:txbxContent>
                      </v:textbox>
                    </v:shape>
                    <v:shape id="流程图: 合并 7" o:spid="_x0000_s1284" type="#_x0000_t128" style="position:absolute;left:5286;top:11939;width:603;height:8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" fillcolor="#4f7ac7 [3028]" strokecolor="#4472c4 [3204]" strokeweight=".5pt">
                      <v:fill color2="#416fc3 [3172]" rotate="t" colors="0 #6083cb;.5 #3e70ca;1 #2e61ba" focus="100%" type="gradient">
                        <o:fill v:ext="view" type="gradientUnscaled"/>
                      </v:fill>
                    </v:shape>
                    <v:group id="Group 3232" o:spid="_x0000_s1285" style="position:absolute;left:3395;top:20142;width:4641;height:4341" coordorigin="3395,20142" coordsize="4640,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">
                      <v:shape id="图片 19" o:spid="_x0000_s1286" type="#_x0000_t75" style="position:absolute;left:3489;top:20996;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">
                        <v:imagedata r:id="rId19" o:title=""/>
                        <v:path arrowok="t"/>
                      </v:shape>
                      <v:shape id="文本框 1" o:spid="_x0000_s1287" type="#_x0000_t202" style="position:absolute;left:3395;top:21368;width:4641;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" filled="f" stroked="f">
                        <v:textbox style="mso-fit-shape-to-text:t">
                          <w:txbxContent>
                            <w:p w14:paraId="3BF14544" w14:textId="77777777" w:rsidR="007918C9" w:rsidRPr="00583252" w:rsidRDefault="007918C9" w:rsidP="00583252">
                              <w:pPr>
                                <w:jc w:val="center"/>
                                <w:rPr>
                                  <w:sz w:val="20"/>
                                  <w:szCs w:val="20"/>
                                </w:rPr>
                              </w:pPr>
                              <w:r w:rsidRPr="00583252">
                                <w:rPr>
                                  <w:color w:val="000000" w:themeColor="text1"/>
                                  <w:kern w:val="24"/>
                                  <w:sz w:val="20"/>
                                  <w:szCs w:val="20"/>
                                </w:rPr>
                                <w:t>CAV</w:t>
                              </w:r>
                            </w:p>
                          </w:txbxContent>
                        </v:textbox>
                      </v:shape>
                    </v:group>
                    <v:shape id="TextBox 31" o:spid="_x0000_s1288" type="#_x0000_t202" style="position:absolute;top:26940;width:14895;height:3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" filled="f" stroked="f">
                      <v:textbox style="mso-fit-shape-to-text:t">
                        <w:txbxContent>
                          <w:p w14:paraId="4E1A251D" w14:textId="77777777" w:rsidR="007918C9" w:rsidRPr="00583252" w:rsidRDefault="007918C9" w:rsidP="00583252">
                            <w:pPr>
                              <w:spacing w:after="160" w:line="256" w:lineRule="auto"/>
                              <w:textAlignment w:val="baseline"/>
                              <w:rPr>
                                <w:sz w:val="20"/>
                                <w:szCs w:val="20"/>
                              </w:rPr>
                            </w:pPr>
                            <w:r w:rsidRPr="00583252">
                              <w:rPr>
                                <w:rFonts w:eastAsia="DengXian"/>
                                <w:color w:val="000000"/>
                                <w:kern w:val="24"/>
                                <w:sz w:val="20"/>
                                <w:szCs w:val="20"/>
                              </w:rPr>
                              <w:t>Veh 1,2 and 3: CAV or HV</w:t>
                            </w:r>
                          </w:p>
                        </w:txbxContent>
                      </v:textbox>
                    </v:shape>
                  </v:group>
                  <v:shape id="流程图: 合并 7" o:spid="_x0000_s1289" type="#_x0000_t128" style="position:absolute;left:10095;top:6705;width:791;height:15213;rotation:21837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" fillcolor="#4f7ac7 [3028]" strokecolor="#4472c4 [3204]" strokeweight=".5pt">
                    <v:fill color2="#416fc3 [3172]" rotate="t" colors="0 #6083cb;.5 #3e70ca;1 #2e61ba" focus="100%" type="gradient">
                      <o:fill v:ext="view" type="gradientUnscaled"/>
                    </v:fill>
                  </v:shape>
                </v:group>
                <v:shape id="图片 19" o:spid="_x0000_s1290" type="#_x0000_t75" style="position:absolute;left:13857;top:10237;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">
                  <v:imagedata r:id="rId37" o:title=""/>
                  <v:path arrowok="t"/>
                </v:shape>
                <v:shape id="文本框 1" o:spid="_x0000_s1291" type="#_x0000_t202" style="position:absolute;left:13760;top:10693;width:4641;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" filled="f" stroked="f">
                  <v:textbox style="mso-fit-shape-to-text:t">
                    <w:txbxContent>
                      <w:p w14:paraId="59D16821" w14:textId="77777777" w:rsidR="007918C9" w:rsidRPr="00583252" w:rsidRDefault="007918C9" w:rsidP="00583252">
                        <w:pPr>
                          <w:jc w:val="center"/>
                          <w:rPr>
                            <w:sz w:val="20"/>
                            <w:szCs w:val="20"/>
                          </w:rPr>
                        </w:pPr>
                        <w:r w:rsidRPr="00583252">
                          <w:rPr>
                            <w:color w:val="000000" w:themeColor="text1"/>
                            <w:kern w:val="24"/>
                            <w:sz w:val="20"/>
                            <w:szCs w:val="20"/>
                          </w:rPr>
                          <w:t>CAV</w:t>
                        </w:r>
                      </w:p>
                    </w:txbxContent>
                  </v:textbox>
                </v:shape>
                <v:line id="Straight Connector 3239" o:spid="_x0000_s1292" style="position:absolute;flip:y;visibility:visible;mso-wrap-style:square" from="6836,13556" to="14770,20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" strokecolor="red" strokeweight="1.5pt">
                  <v:stroke joinstyle="miter"/>
                  <o:lock v:ext="edit" shapetype="f"/>
                </v:line>
                <w10:anchorlock/>
              </v:group>
            </w:pict>
          </mc:Fallback>
        </mc:AlternateContent>
      </w:r>
      <w:r w:rsidR="002E1C8E">
        <w:t xml:space="preserve">                           </w:t>
      </w:r>
      <w:r>
        <w:rPr>
          <w:noProof/>
          <w:lang w:eastAsia="zh-CN"/>
        </w:rPr>
        <mc:AlternateContent>
          <mc:Choice Requires="wpg">
            <w:drawing>
              <wp:inline distT="0" distB="0" distL="0" distR="0" wp14:anchorId="065D3B1D" wp14:editId="41B16FEC">
                <wp:extent cx="2304288" cy="3149617"/>
                <wp:effectExtent l="0" t="0" r="20320" b="0"/>
                <wp:docPr id="3240" name="Group 117"/>
                <wp:cNvGraphicFramePr/>
                <a:graphic xmlns:a="http://schemas.openxmlformats.org/drawingml/2006/main">
                  <a:graphicData uri="http://schemas.microsoft.com/office/word/2010/wordprocessingGroup">
                    <wpg:wgp>
                      <wpg:cNvGrpSpPr/>
                      <wpg:grpSpPr>
                        <a:xfrm>
                          <a:off x="0" y="0"/>
                          <a:ext cx="2304288" cy="3149617"/>
                          <a:chOff x="0" y="0"/>
                          <a:chExt cx="2167296" cy="3029305"/>
                        </a:xfrm>
                      </wpg:grpSpPr>
                      <wpg:grpSp>
                        <wpg:cNvPr id="3241" name="Group 3241"/>
                        <wpg:cNvGrpSpPr/>
                        <wpg:grpSpPr>
                          <a:xfrm>
                            <a:off x="0" y="0"/>
                            <a:ext cx="2167296" cy="3029305"/>
                            <a:chOff x="0" y="0"/>
                            <a:chExt cx="2167296" cy="3029305"/>
                          </a:xfrm>
                        </wpg:grpSpPr>
                        <wpg:grpSp>
                          <wpg:cNvPr id="3242" name="Group 3242"/>
                          <wpg:cNvGrpSpPr/>
                          <wpg:grpSpPr>
                            <a:xfrm>
                              <a:off x="0" y="0"/>
                              <a:ext cx="2167296" cy="3029305"/>
                              <a:chOff x="0" y="0"/>
                              <a:chExt cx="2167296" cy="3029305"/>
                            </a:xfrm>
                          </wpg:grpSpPr>
                          <wpg:grpSp>
                            <wpg:cNvPr id="3243" name="组合 16"/>
                            <wpg:cNvGrpSpPr/>
                            <wpg:grpSpPr>
                              <a:xfrm>
                                <a:off x="0" y="276491"/>
                                <a:ext cx="2167296" cy="2616565"/>
                                <a:chOff x="0" y="283150"/>
                                <a:chExt cx="4156915" cy="4760862"/>
                              </a:xfrm>
                            </wpg:grpSpPr>
                            <wps:wsp>
                              <wps:cNvPr id="3244" name="矩形 12"/>
                              <wps:cNvSpPr/>
                              <wps:spPr>
                                <a:xfrm>
                                  <a:off x="94203" y="283150"/>
                                  <a:ext cx="3958541" cy="4760861"/>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3245" name="矩形 13"/>
                              <wps:cNvSpPr/>
                              <wps:spPr>
                                <a:xfrm>
                                  <a:off x="4041168" y="283152"/>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246" name="矩形 14"/>
                              <wps:cNvSpPr/>
                              <wps:spPr>
                                <a:xfrm>
                                  <a:off x="0" y="283150"/>
                                  <a:ext cx="115747" cy="4760861"/>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3247" name="矩形 17"/>
                            <wps:cNvSpPr/>
                            <wps:spPr>
                              <a:xfrm>
                                <a:off x="1056910" y="1856008"/>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3248" name="组合 6"/>
                            <wpg:cNvGrpSpPr/>
                            <wpg:grpSpPr>
                              <a:xfrm>
                                <a:off x="1477042" y="324024"/>
                                <a:ext cx="406480" cy="435069"/>
                                <a:chOff x="1477042" y="324024"/>
                                <a:chExt cx="779637" cy="1015877"/>
                              </a:xfrm>
                            </wpg:grpSpPr>
                            <pic:pic xmlns:pic="http://schemas.openxmlformats.org/drawingml/2006/picture">
                              <pic:nvPicPr>
                                <pic:cNvPr id="3249" name="图片 19"/>
                                <pic:cNvPicPr>
                                  <a:picLocks noChangeAspect="1"/>
                                </pic:cNvPicPr>
                              </pic:nvPicPr>
                              <pic:blipFill>
                                <a:blip r:embed="rId18">
                                  <a:biLevel thresh="50000"/>
                                </a:blip>
                                <a:stretch>
                                  <a:fillRect/>
                                </a:stretch>
                              </pic:blipFill>
                              <pic:spPr>
                                <a:xfrm rot="16200000" flipV="1">
                                  <a:off x="1220974" y="580092"/>
                                  <a:ext cx="1015877" cy="503742"/>
                                </a:xfrm>
                                <a:prstGeom prst="rect">
                                  <a:avLst/>
                                </a:prstGeom>
                              </pic:spPr>
                            </pic:pic>
                            <wps:wsp>
                              <wps:cNvPr id="3250" name="文本框 27"/>
                              <wps:cNvSpPr txBox="1"/>
                              <wps:spPr>
                                <a:xfrm>
                                  <a:off x="1497900" y="696872"/>
                                  <a:ext cx="758779" cy="533352"/>
                                </a:xfrm>
                                <a:prstGeom prst="rect">
                                  <a:avLst/>
                                </a:prstGeom>
                                <a:noFill/>
                              </wps:spPr>
                              <wps:txbx>
                                <w:txbxContent>
                                  <w:p w14:paraId="26673211" w14:textId="77777777" w:rsidR="007918C9" w:rsidRPr="00583252" w:rsidRDefault="007918C9" w:rsidP="00583252">
                                    <w:pPr>
                                      <w:rPr>
                                        <w:sz w:val="20"/>
                                        <w:szCs w:val="20"/>
                                      </w:rPr>
                                    </w:pPr>
                                    <w:r w:rsidRPr="00583252">
                                      <w:rPr>
                                        <w:color w:val="000000" w:themeColor="text1"/>
                                        <w:kern w:val="24"/>
                                        <w:sz w:val="20"/>
                                        <w:szCs w:val="20"/>
                                      </w:rPr>
                                      <w:t>2</w:t>
                                    </w:r>
                                  </w:p>
                                </w:txbxContent>
                              </wps:txbx>
                              <wps:bodyPr wrap="square" rtlCol="0">
                                <a:spAutoFit/>
                              </wps:bodyPr>
                            </wps:wsp>
                          </wpg:grpSp>
                          <wps:wsp>
                            <wps:cNvPr id="3251" name="矩形 17"/>
                            <wps:cNvSpPr/>
                            <wps:spPr>
                              <a:xfrm>
                                <a:off x="1056910" y="370279"/>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252" name="Rectangle 3252"/>
                            <wps:cNvSpPr/>
                            <wps:spPr>
                              <a:xfrm>
                                <a:off x="27403" y="6234"/>
                                <a:ext cx="766270" cy="228418"/>
                              </a:xfrm>
                              <a:prstGeom prst="rect">
                                <a:avLst/>
                              </a:prstGeom>
                            </wps:spPr>
                            <wps:txbx>
                              <w:txbxContent>
                                <w:p w14:paraId="4DD77B2F" w14:textId="77777777" w:rsidR="007918C9" w:rsidRPr="00583252" w:rsidRDefault="007918C9" w:rsidP="00583252">
                                  <w:pPr>
                                    <w:rPr>
                                      <w:sz w:val="20"/>
                                      <w:szCs w:val="20"/>
                                    </w:rPr>
                                  </w:pPr>
                                  <w:r w:rsidRPr="00583252">
                                    <w:rPr>
                                      <w:color w:val="000000" w:themeColor="text1"/>
                                      <w:kern w:val="24"/>
                                      <w:sz w:val="20"/>
                                      <w:szCs w:val="20"/>
                                    </w:rPr>
                                    <w:t>Current lane</w:t>
                                  </w:r>
                                </w:p>
                              </w:txbxContent>
                            </wps:txbx>
                            <wps:bodyPr wrap="none">
                              <a:spAutoFit/>
                            </wps:bodyPr>
                          </wps:wsp>
                          <wps:wsp>
                            <wps:cNvPr id="3253" name="Rectangle 3253"/>
                            <wps:cNvSpPr/>
                            <wps:spPr>
                              <a:xfrm>
                                <a:off x="1119573" y="0"/>
                                <a:ext cx="712518" cy="228418"/>
                              </a:xfrm>
                              <a:prstGeom prst="rect">
                                <a:avLst/>
                              </a:prstGeom>
                            </wps:spPr>
                            <wps:txbx>
                              <w:txbxContent>
                                <w:p w14:paraId="49FBEC3A" w14:textId="77777777" w:rsidR="007918C9" w:rsidRPr="00583252" w:rsidRDefault="007918C9" w:rsidP="00583252">
                                  <w:pPr>
                                    <w:rPr>
                                      <w:sz w:val="20"/>
                                      <w:szCs w:val="20"/>
                                    </w:rPr>
                                  </w:pPr>
                                  <w:r w:rsidRPr="00583252">
                                    <w:rPr>
                                      <w:color w:val="000000" w:themeColor="text1"/>
                                      <w:kern w:val="24"/>
                                      <w:sz w:val="20"/>
                                      <w:szCs w:val="20"/>
                                    </w:rPr>
                                    <w:t>Target lane</w:t>
                                  </w:r>
                                </w:p>
                              </w:txbxContent>
                            </wps:txbx>
                            <wps:bodyPr wrap="none">
                              <a:spAutoFit/>
                            </wps:bodyPr>
                          </wps:wsp>
                          <pic:pic xmlns:pic="http://schemas.openxmlformats.org/drawingml/2006/picture">
                            <pic:nvPicPr>
                              <pic:cNvPr id="3254" name="图片 19"/>
                              <pic:cNvPicPr>
                                <a:picLocks noChangeAspect="1"/>
                              </pic:cNvPicPr>
                            </pic:nvPicPr>
                            <pic:blipFill>
                              <a:blip r:embed="rId18">
                                <a:biLevel thresh="50000"/>
                              </a:blip>
                              <a:stretch>
                                <a:fillRect/>
                              </a:stretch>
                            </pic:blipFill>
                            <pic:spPr>
                              <a:xfrm rot="16200000" flipV="1">
                                <a:off x="361781" y="744389"/>
                                <a:ext cx="434078" cy="263389"/>
                              </a:xfrm>
                              <a:prstGeom prst="rect">
                                <a:avLst/>
                              </a:prstGeom>
                            </pic:spPr>
                          </pic:pic>
                          <wpg:grpSp>
                            <wpg:cNvPr id="3255" name="Group 3255"/>
                            <wpg:cNvGrpSpPr/>
                            <wpg:grpSpPr>
                              <a:xfrm>
                                <a:off x="1347094" y="2368924"/>
                                <a:ext cx="464820" cy="434078"/>
                                <a:chOff x="1347094" y="2368924"/>
                                <a:chExt cx="464820" cy="434078"/>
                              </a:xfrm>
                            </wpg:grpSpPr>
                            <pic:pic xmlns:pic="http://schemas.openxmlformats.org/drawingml/2006/picture">
                              <pic:nvPicPr>
                                <pic:cNvPr id="3256" name="图片 19"/>
                                <pic:cNvPicPr>
                                  <a:picLocks noChangeAspect="1"/>
                                </pic:cNvPicPr>
                              </pic:nvPicPr>
                              <pic:blipFill>
                                <a:blip r:embed="rId18">
                                  <a:biLevel thresh="50000"/>
                                </a:blip>
                                <a:stretch>
                                  <a:fillRect/>
                                </a:stretch>
                              </pic:blipFill>
                              <pic:spPr>
                                <a:xfrm rot="16200000" flipV="1">
                                  <a:off x="1354144" y="2454268"/>
                                  <a:ext cx="434078" cy="263389"/>
                                </a:xfrm>
                                <a:prstGeom prst="rect">
                                  <a:avLst/>
                                </a:prstGeom>
                              </pic:spPr>
                            </pic:pic>
                            <wps:wsp>
                              <wps:cNvPr id="3257" name="文本框 1"/>
                              <wps:cNvSpPr txBox="1"/>
                              <wps:spPr>
                                <a:xfrm>
                                  <a:off x="1347094" y="2524772"/>
                                  <a:ext cx="464820" cy="228418"/>
                                </a:xfrm>
                                <a:prstGeom prst="rect">
                                  <a:avLst/>
                                </a:prstGeom>
                                <a:noFill/>
                              </wps:spPr>
                              <wps:txbx>
                                <w:txbxContent>
                                  <w:p w14:paraId="416D572A" w14:textId="77777777" w:rsidR="007918C9" w:rsidRPr="00583252" w:rsidRDefault="007918C9" w:rsidP="00583252">
                                    <w:pPr>
                                      <w:jc w:val="center"/>
                                      <w:rPr>
                                        <w:sz w:val="20"/>
                                        <w:szCs w:val="20"/>
                                      </w:rPr>
                                    </w:pPr>
                                    <w:r w:rsidRPr="00583252">
                                      <w:rPr>
                                        <w:color w:val="000000" w:themeColor="text1"/>
                                        <w:kern w:val="24"/>
                                        <w:sz w:val="20"/>
                                        <w:szCs w:val="20"/>
                                      </w:rPr>
                                      <w:t>3</w:t>
                                    </w:r>
                                  </w:p>
                                </w:txbxContent>
                              </wps:txbx>
                              <wps:bodyPr wrap="square" rtlCol="0">
                                <a:spAutoFit/>
                              </wps:bodyPr>
                            </wps:wsp>
                          </wpg:grpSp>
                          <wps:wsp>
                            <wps:cNvPr id="3258" name="文本框 1"/>
                            <wps:cNvSpPr txBox="1"/>
                            <wps:spPr>
                              <a:xfrm>
                                <a:off x="373259" y="824622"/>
                                <a:ext cx="421005" cy="228418"/>
                              </a:xfrm>
                              <a:prstGeom prst="rect">
                                <a:avLst/>
                              </a:prstGeom>
                              <a:noFill/>
                            </wps:spPr>
                            <wps:txbx>
                              <w:txbxContent>
                                <w:p w14:paraId="32483937" w14:textId="77777777" w:rsidR="007918C9" w:rsidRPr="00583252" w:rsidRDefault="007918C9" w:rsidP="00583252">
                                  <w:pPr>
                                    <w:jc w:val="center"/>
                                    <w:rPr>
                                      <w:sz w:val="20"/>
                                      <w:szCs w:val="20"/>
                                    </w:rPr>
                                  </w:pPr>
                                  <w:r w:rsidRPr="00583252">
                                    <w:rPr>
                                      <w:color w:val="000000" w:themeColor="text1"/>
                                      <w:kern w:val="24"/>
                                      <w:sz w:val="20"/>
                                      <w:szCs w:val="20"/>
                                    </w:rPr>
                                    <w:t>1</w:t>
                                  </w:r>
                                </w:p>
                              </w:txbxContent>
                            </wps:txbx>
                            <wps:bodyPr wrap="square" rtlCol="0">
                              <a:spAutoFit/>
                            </wps:bodyPr>
                          </wps:wsp>
                          <wpg:grpSp>
                            <wpg:cNvPr id="3259" name="Group 3259"/>
                            <wpg:cNvGrpSpPr/>
                            <wpg:grpSpPr>
                              <a:xfrm>
                                <a:off x="1028692" y="1654226"/>
                                <a:ext cx="464820" cy="434078"/>
                                <a:chOff x="1028692" y="1654226"/>
                                <a:chExt cx="464820" cy="434078"/>
                              </a:xfrm>
                            </wpg:grpSpPr>
                            <pic:pic xmlns:pic="http://schemas.openxmlformats.org/drawingml/2006/picture">
                              <pic:nvPicPr>
                                <pic:cNvPr id="3260" name="图片 19"/>
                                <pic:cNvPicPr>
                                  <a:picLocks noChangeAspect="1"/>
                                </pic:cNvPicPr>
                              </pic:nvPicPr>
                              <pic:blipFill>
                                <a:blip r:embed="rId18"/>
                                <a:stretch>
                                  <a:fillRect/>
                                </a:stretch>
                              </pic:blipFill>
                              <pic:spPr>
                                <a:xfrm rot="17813076" flipV="1">
                                  <a:off x="1038117" y="1739570"/>
                                  <a:ext cx="434078" cy="263389"/>
                                </a:xfrm>
                                <a:prstGeom prst="rect">
                                  <a:avLst/>
                                </a:prstGeom>
                              </pic:spPr>
                            </pic:pic>
                            <wps:wsp>
                              <wps:cNvPr id="3261" name="文本框 1"/>
                              <wps:cNvSpPr txBox="1"/>
                              <wps:spPr>
                                <a:xfrm rot="1613076">
                                  <a:off x="1028692" y="1820278"/>
                                  <a:ext cx="464820" cy="228418"/>
                                </a:xfrm>
                                <a:prstGeom prst="rect">
                                  <a:avLst/>
                                </a:prstGeom>
                                <a:noFill/>
                              </wps:spPr>
                              <wps:txbx>
                                <w:txbxContent>
                                  <w:p w14:paraId="6B720AC1" w14:textId="77777777" w:rsidR="007918C9" w:rsidRPr="00583252" w:rsidRDefault="007918C9" w:rsidP="00583252">
                                    <w:pPr>
                                      <w:jc w:val="center"/>
                                      <w:rPr>
                                        <w:sz w:val="20"/>
                                        <w:szCs w:val="20"/>
                                      </w:rPr>
                                    </w:pPr>
                                    <w:r w:rsidRPr="00583252">
                                      <w:rPr>
                                        <w:color w:val="000000" w:themeColor="text1"/>
                                        <w:kern w:val="24"/>
                                        <w:sz w:val="20"/>
                                        <w:szCs w:val="20"/>
                                      </w:rPr>
                                      <w:t>CAV</w:t>
                                    </w:r>
                                  </w:p>
                                </w:txbxContent>
                              </wps:txbx>
                              <wps:bodyPr wrap="square" rtlCol="0">
                                <a:spAutoFit/>
                              </wps:bodyPr>
                            </wps:wsp>
                          </wpg:grpSp>
                          <wps:wsp>
                            <wps:cNvPr id="3262" name="TextBox 31"/>
                            <wps:cNvSpPr txBox="1"/>
                            <wps:spPr>
                              <a:xfrm>
                                <a:off x="1" y="2694007"/>
                                <a:ext cx="1489538" cy="335298"/>
                              </a:xfrm>
                              <a:prstGeom prst="rect">
                                <a:avLst/>
                              </a:prstGeom>
                              <a:noFill/>
                            </wps:spPr>
                            <wps:txbx>
                              <w:txbxContent>
                                <w:p w14:paraId="1539AB70" w14:textId="77777777" w:rsidR="007918C9" w:rsidRPr="00583252" w:rsidRDefault="007918C9" w:rsidP="00583252">
                                  <w:pPr>
                                    <w:spacing w:after="160" w:line="256" w:lineRule="auto"/>
                                    <w:textAlignment w:val="baseline"/>
                                    <w:rPr>
                                      <w:sz w:val="20"/>
                                      <w:szCs w:val="20"/>
                                    </w:rPr>
                                  </w:pPr>
                                  <w:r w:rsidRPr="00583252">
                                    <w:rPr>
                                      <w:rFonts w:eastAsia="DengXian"/>
                                      <w:color w:val="000000"/>
                                      <w:kern w:val="24"/>
                                      <w:sz w:val="20"/>
                                      <w:szCs w:val="20"/>
                                    </w:rPr>
                                    <w:t>Veh 1,2 and 3: CAV or HV</w:t>
                                  </w:r>
                                </w:p>
                              </w:txbxContent>
                            </wps:txbx>
                            <wps:bodyPr wrap="none" rtlCol="0">
                              <a:spAutoFit/>
                            </wps:bodyPr>
                          </wps:wsp>
                        </wpg:grpSp>
                        <wps:wsp>
                          <wps:cNvPr id="3263" name="流程图: 合并 7"/>
                          <wps:cNvSpPr/>
                          <wps:spPr>
                            <a:xfrm rot="1006156" flipH="1">
                              <a:off x="1344496" y="751893"/>
                              <a:ext cx="65271" cy="896100"/>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g:grpSp>
                      <pic:pic xmlns:pic="http://schemas.openxmlformats.org/drawingml/2006/picture">
                        <pic:nvPicPr>
                          <pic:cNvPr id="3264" name="图片 19"/>
                          <pic:cNvPicPr>
                            <a:picLocks noChangeAspect="1"/>
                          </pic:cNvPicPr>
                        </pic:nvPicPr>
                        <pic:blipFill>
                          <a:blip r:embed="rId36"/>
                          <a:stretch>
                            <a:fillRect/>
                          </a:stretch>
                        </pic:blipFill>
                        <pic:spPr>
                          <a:xfrm rot="16200000" flipV="1">
                            <a:off x="1385416" y="1032581"/>
                            <a:ext cx="434078" cy="263389"/>
                          </a:xfrm>
                          <a:prstGeom prst="rect">
                            <a:avLst/>
                          </a:prstGeom>
                        </pic:spPr>
                      </pic:pic>
                      <wps:wsp>
                        <wps:cNvPr id="3265" name="文本框 1"/>
                        <wps:cNvSpPr txBox="1"/>
                        <wps:spPr>
                          <a:xfrm>
                            <a:off x="1375973" y="1093070"/>
                            <a:ext cx="464820" cy="228418"/>
                          </a:xfrm>
                          <a:prstGeom prst="rect">
                            <a:avLst/>
                          </a:prstGeom>
                          <a:noFill/>
                        </wps:spPr>
                        <wps:txbx>
                          <w:txbxContent>
                            <w:p w14:paraId="11444525" w14:textId="77777777" w:rsidR="007918C9" w:rsidRPr="00583252" w:rsidRDefault="007918C9" w:rsidP="00583252">
                              <w:pPr>
                                <w:jc w:val="center"/>
                                <w:rPr>
                                  <w:sz w:val="20"/>
                                  <w:szCs w:val="20"/>
                                </w:rPr>
                              </w:pPr>
                              <w:r w:rsidRPr="00583252">
                                <w:rPr>
                                  <w:color w:val="000000" w:themeColor="text1"/>
                                  <w:kern w:val="24"/>
                                  <w:sz w:val="20"/>
                                  <w:szCs w:val="20"/>
                                </w:rPr>
                                <w:t>CAV</w:t>
                              </w:r>
                            </w:p>
                          </w:txbxContent>
                        </wps:txbx>
                        <wps:bodyPr wrap="square" rtlCol="0">
                          <a:spAutoFit/>
                        </wps:bodyPr>
                      </wps:wsp>
                      <wps:wsp>
                        <wps:cNvPr id="3266" name="Straight Connector 3266"/>
                        <wps:cNvCnPr>
                          <a:cxnSpLocks/>
                        </wps:cNvCnPr>
                        <wps:spPr>
                          <a:xfrm flipV="1">
                            <a:off x="1353300" y="1381315"/>
                            <a:ext cx="249155" cy="29636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65D3B1D" id="Group 117" o:spid="_x0000_s1293" style="width:181.45pt;height:248pt;mso-position-horizontal-relative:char;mso-position-vertical-relative:line" coordsize="21672,3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">
                <v:group id="Group 3241" o:spid="_x0000_s1294" style="position:absolute;width:21672;height:30293" coordsize="21672,3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">
                  <v:group id="Group 3242" o:spid="_x0000_s1295" style="position:absolute;width:21672;height:30293" coordsize="21672,3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">
                    <v:group id="组合 16" o:spid="_x0000_s1296" style="position:absolute;top:2764;width:21672;height:26166" coordorigin=",2831" coordsize="41569,4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">
                      <v:rect id="矩形 12" o:spid="_x0000_s1297" style="position:absolute;left:942;top:2831;width:39585;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" fillcolor="white [3201]" strokecolor="black [3200]" strokeweight="1pt"/>
                      <v:rect id="矩形 13" o:spid="_x0000_s1298" style="position:absolute;left:40411;top:2831;width:1158;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" fillcolor="#ffc000" strokecolor="#4472c4 [3204]" strokeweight=".5pt"/>
                      <v:rect id="矩形 14" o:spid="_x0000_s1299" style="position:absolute;top:2831;width:1157;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" fillcolor="#ffc000" strokecolor="#4472c4 [3204]" strokeweight=".5pt"/>
                    </v:group>
                    <v:rect id="矩形 17" o:spid="_x0000_s1300" style="position:absolute;left:10569;top:18560;width:422;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" fillcolor="black [3213]" strokecolor="white [3212]" strokeweight=".5pt"/>
                    <v:group id="组合 6" o:spid="_x0000_s1301" style="position:absolute;left:14770;top:3240;width:4065;height:4350" coordorigin="14770,3240" coordsize="7796,1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">
                      <v:shape id="图片 19" o:spid="_x0000_s1302" type="#_x0000_t75" style="position:absolute;left:12209;top:5801;width:10159;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">
                        <v:imagedata r:id="rId19" o:title="" grayscale="t" bilevel="t"/>
                        <v:path arrowok="t"/>
                      </v:shape>
                      <v:shape id="文本框 27" o:spid="_x0000_s1303" type="#_x0000_t202" style="position:absolute;left:14979;top:6968;width:758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" filled="f" stroked="f">
                        <v:textbox style="mso-fit-shape-to-text:t">
                          <w:txbxContent>
                            <w:p w14:paraId="26673211" w14:textId="77777777" w:rsidR="007918C9" w:rsidRPr="00583252" w:rsidRDefault="007918C9" w:rsidP="00583252">
                              <w:pPr>
                                <w:rPr>
                                  <w:sz w:val="20"/>
                                  <w:szCs w:val="20"/>
                                </w:rPr>
                              </w:pPr>
                              <w:r w:rsidRPr="00583252">
                                <w:rPr>
                                  <w:color w:val="000000" w:themeColor="text1"/>
                                  <w:kern w:val="24"/>
                                  <w:sz w:val="20"/>
                                  <w:szCs w:val="20"/>
                                </w:rPr>
                                <w:t>2</w:t>
                              </w:r>
                            </w:p>
                          </w:txbxContent>
                        </v:textbox>
                      </v:shape>
                    </v:group>
                    <v:rect id="矩形 17" o:spid="_x0000_s1304" style="position:absolute;left:10569;top:3702;width:422;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" fillcolor="black [3213]" strokecolor="white [3212]" strokeweight=".5pt"/>
                    <v:rect id="Rectangle 3252" o:spid="_x0000_s1305" style="position:absolute;left:274;top:62;width:7662;height:22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" filled="f" stroked="f">
                      <v:textbox style="mso-fit-shape-to-text:t">
                        <w:txbxContent>
                          <w:p w14:paraId="4DD77B2F" w14:textId="77777777" w:rsidR="007918C9" w:rsidRPr="00583252" w:rsidRDefault="007918C9" w:rsidP="00583252">
                            <w:pPr>
                              <w:rPr>
                                <w:sz w:val="20"/>
                                <w:szCs w:val="20"/>
                              </w:rPr>
                            </w:pPr>
                            <w:r w:rsidRPr="00583252">
                              <w:rPr>
                                <w:color w:val="000000" w:themeColor="text1"/>
                                <w:kern w:val="24"/>
                                <w:sz w:val="20"/>
                                <w:szCs w:val="20"/>
                              </w:rPr>
                              <w:t>Current lane</w:t>
                            </w:r>
                          </w:p>
                        </w:txbxContent>
                      </v:textbox>
                    </v:rect>
                    <v:rect id="Rectangle 3253" o:spid="_x0000_s1306" style="position:absolute;left:11195;width:7125;height:22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" filled="f" stroked="f">
                      <v:textbox style="mso-fit-shape-to-text:t">
                        <w:txbxContent>
                          <w:p w14:paraId="49FBEC3A" w14:textId="77777777" w:rsidR="007918C9" w:rsidRPr="00583252" w:rsidRDefault="007918C9" w:rsidP="00583252">
                            <w:pPr>
                              <w:rPr>
                                <w:sz w:val="20"/>
                                <w:szCs w:val="20"/>
                              </w:rPr>
                            </w:pPr>
                            <w:r w:rsidRPr="00583252">
                              <w:rPr>
                                <w:color w:val="000000" w:themeColor="text1"/>
                                <w:kern w:val="24"/>
                                <w:sz w:val="20"/>
                                <w:szCs w:val="20"/>
                              </w:rPr>
                              <w:t>Target lane</w:t>
                            </w:r>
                          </w:p>
                        </w:txbxContent>
                      </v:textbox>
                    </v:rect>
                    <v:shape id="图片 19" o:spid="_x0000_s1307" type="#_x0000_t75" style="position:absolute;left:3617;top:7444;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">
                      <v:imagedata r:id="rId19" o:title="" grayscale="t" bilevel="t"/>
                      <v:path arrowok="t"/>
                    </v:shape>
                    <v:group id="Group 3255" o:spid="_x0000_s1308" style="position:absolute;left:13470;top:23689;width:4649;height:4341" coordorigin="13470,23689" coordsize="464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">
                      <v:shape id="图片 19" o:spid="_x0000_s1309" type="#_x0000_t75" style="position:absolute;left:13540;top:24543;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">
                        <v:imagedata r:id="rId19" o:title="" grayscale="t" bilevel="t"/>
                        <v:path arrowok="t"/>
                      </v:shape>
                      <v:shape id="文本框 1" o:spid="_x0000_s1310" type="#_x0000_t202" style="position:absolute;left:13470;top:25247;width:4649;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" filled="f" stroked="f">
                        <v:textbox style="mso-fit-shape-to-text:t">
                          <w:txbxContent>
                            <w:p w14:paraId="416D572A" w14:textId="77777777" w:rsidR="007918C9" w:rsidRPr="00583252" w:rsidRDefault="007918C9" w:rsidP="00583252">
                              <w:pPr>
                                <w:jc w:val="center"/>
                                <w:rPr>
                                  <w:sz w:val="20"/>
                                  <w:szCs w:val="20"/>
                                </w:rPr>
                              </w:pPr>
                              <w:r w:rsidRPr="00583252">
                                <w:rPr>
                                  <w:color w:val="000000" w:themeColor="text1"/>
                                  <w:kern w:val="24"/>
                                  <w:sz w:val="20"/>
                                  <w:szCs w:val="20"/>
                                </w:rPr>
                                <w:t>3</w:t>
                              </w:r>
                            </w:p>
                          </w:txbxContent>
                        </v:textbox>
                      </v:shape>
                    </v:group>
                    <v:shape id="文本框 1" o:spid="_x0000_s1311" type="#_x0000_t202" style="position:absolute;left:3732;top:8246;width:4210;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" filled="f" stroked="f">
                      <v:textbox style="mso-fit-shape-to-text:t">
                        <w:txbxContent>
                          <w:p w14:paraId="32483937" w14:textId="77777777" w:rsidR="007918C9" w:rsidRPr="00583252" w:rsidRDefault="007918C9" w:rsidP="00583252">
                            <w:pPr>
                              <w:jc w:val="center"/>
                              <w:rPr>
                                <w:sz w:val="20"/>
                                <w:szCs w:val="20"/>
                              </w:rPr>
                            </w:pPr>
                            <w:r w:rsidRPr="00583252">
                              <w:rPr>
                                <w:color w:val="000000" w:themeColor="text1"/>
                                <w:kern w:val="24"/>
                                <w:sz w:val="20"/>
                                <w:szCs w:val="20"/>
                              </w:rPr>
                              <w:t>1</w:t>
                            </w:r>
                          </w:p>
                        </w:txbxContent>
                      </v:textbox>
                    </v:shape>
                    <v:group id="Group 3259" o:spid="_x0000_s1312" style="position:absolute;left:10286;top:16542;width:4649;height:4341" coordorigin="10286,16542" coordsize="464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">
                      <v:shape id="图片 19" o:spid="_x0000_s1313" type="#_x0000_t75" style="position:absolute;left:10380;top:17396;width:4341;height:2634;rotation:4136331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">
                        <v:imagedata r:id="rId19" o:title=""/>
                        <v:path arrowok="t"/>
                      </v:shape>
                      <v:shape id="文本框 1" o:spid="_x0000_s1314" type="#_x0000_t202" style="position:absolute;left:10286;top:18202;width:4649;height:2284;rotation:17619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" filled="f" stroked="f">
                        <v:textbox style="mso-fit-shape-to-text:t">
                          <w:txbxContent>
                            <w:p w14:paraId="6B720AC1" w14:textId="77777777" w:rsidR="007918C9" w:rsidRPr="00583252" w:rsidRDefault="007918C9" w:rsidP="00583252">
                              <w:pPr>
                                <w:jc w:val="center"/>
                                <w:rPr>
                                  <w:sz w:val="20"/>
                                  <w:szCs w:val="20"/>
                                </w:rPr>
                              </w:pPr>
                              <w:r w:rsidRPr="00583252">
                                <w:rPr>
                                  <w:color w:val="000000" w:themeColor="text1"/>
                                  <w:kern w:val="24"/>
                                  <w:sz w:val="20"/>
                                  <w:szCs w:val="20"/>
                                </w:rPr>
                                <w:t>CAV</w:t>
                              </w:r>
                            </w:p>
                          </w:txbxContent>
                        </v:textbox>
                      </v:shape>
                    </v:group>
                    <v:shape id="TextBox 31" o:spid="_x0000_s1315" type="#_x0000_t202" style="position:absolute;top:26940;width:14895;height:3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" filled="f" stroked="f">
                      <v:textbox style="mso-fit-shape-to-text:t">
                        <w:txbxContent>
                          <w:p w14:paraId="1539AB70" w14:textId="77777777" w:rsidR="007918C9" w:rsidRPr="00583252" w:rsidRDefault="007918C9" w:rsidP="00583252">
                            <w:pPr>
                              <w:spacing w:after="160" w:line="256" w:lineRule="auto"/>
                              <w:textAlignment w:val="baseline"/>
                              <w:rPr>
                                <w:sz w:val="20"/>
                                <w:szCs w:val="20"/>
                              </w:rPr>
                            </w:pPr>
                            <w:r w:rsidRPr="00583252">
                              <w:rPr>
                                <w:rFonts w:eastAsia="DengXian"/>
                                <w:color w:val="000000"/>
                                <w:kern w:val="24"/>
                                <w:sz w:val="20"/>
                                <w:szCs w:val="20"/>
                              </w:rPr>
                              <w:t>Veh 1,2 and 3: CAV or HV</w:t>
                            </w:r>
                          </w:p>
                        </w:txbxContent>
                      </v:textbox>
                    </v:shape>
                  </v:group>
                  <v:shape id="流程图: 合并 7" o:spid="_x0000_s1316" type="#_x0000_t128" style="position:absolute;left:13444;top:7518;width:653;height:8961;rotation:-1098991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" fillcolor="#4f7ac7 [3028]" strokecolor="#4472c4 [3204]" strokeweight=".5pt">
                    <v:fill color2="#416fc3 [3172]" rotate="t" colors="0 #6083cb;.5 #3e70ca;1 #2e61ba" focus="100%" type="gradient">
                      <o:fill v:ext="view" type="gradientUnscaled"/>
                    </v:fill>
                  </v:shape>
                </v:group>
                <v:shape id="图片 19" o:spid="_x0000_s1317" type="#_x0000_t75" style="position:absolute;left:13853;top:10326;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">
                  <v:imagedata r:id="rId37" o:title=""/>
                  <v:path arrowok="t"/>
                </v:shape>
                <v:shape id="文本框 1" o:spid="_x0000_s1318" type="#_x0000_t202" style="position:absolute;left:13759;top:10930;width:4648;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" filled="f" stroked="f">
                  <v:textbox style="mso-fit-shape-to-text:t">
                    <w:txbxContent>
                      <w:p w14:paraId="11444525" w14:textId="77777777" w:rsidR="007918C9" w:rsidRPr="00583252" w:rsidRDefault="007918C9" w:rsidP="00583252">
                        <w:pPr>
                          <w:jc w:val="center"/>
                          <w:rPr>
                            <w:sz w:val="20"/>
                            <w:szCs w:val="20"/>
                          </w:rPr>
                        </w:pPr>
                        <w:r w:rsidRPr="00583252">
                          <w:rPr>
                            <w:color w:val="000000" w:themeColor="text1"/>
                            <w:kern w:val="24"/>
                            <w:sz w:val="20"/>
                            <w:szCs w:val="20"/>
                          </w:rPr>
                          <w:t>CAV</w:t>
                        </w:r>
                      </w:p>
                    </w:txbxContent>
                  </v:textbox>
                </v:shape>
                <v:line id="Straight Connector 3266" o:spid="_x0000_s1319" style="position:absolute;flip:y;visibility:visible;mso-wrap-style:square" from="13533,13813" to="16024,1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" strokecolor="red" strokeweight="1.5pt">
                  <v:stroke joinstyle="miter"/>
                  <o:lock v:ext="edit" shapetype="f"/>
                </v:line>
                <w10:anchorlock/>
              </v:group>
            </w:pict>
          </mc:Fallback>
        </mc:AlternateContent>
      </w:r>
    </w:p>
    <w:p w14:paraId="10558016" w14:textId="77777777" w:rsidR="00583252" w:rsidRPr="00B606A8" w:rsidRDefault="00583252" w:rsidP="0074357D">
      <w:pPr>
        <w:pStyle w:val="FHWASource"/>
        <w:tabs>
          <w:tab w:val="left" w:pos="5220"/>
        </w:tabs>
        <w:jc w:val="center"/>
        <w:rPr>
          <w:sz w:val="22"/>
          <w:szCs w:val="22"/>
        </w:rPr>
      </w:pPr>
      <w:r w:rsidRPr="004A23BB">
        <w:t>Source: FHWA.</w:t>
      </w:r>
      <w:r>
        <w:tab/>
      </w:r>
      <w:r w:rsidRPr="004A23BB">
        <w:t>Source: FHWA.</w:t>
      </w:r>
    </w:p>
    <w:p w14:paraId="3B1F78A6" w14:textId="3EBB9050" w:rsidR="00583252" w:rsidRPr="00814F0E" w:rsidRDefault="00583252" w:rsidP="0074357D">
      <w:pPr>
        <w:pStyle w:val="FHWACaptionFigure"/>
        <w:tabs>
          <w:tab w:val="left" w:pos="90"/>
          <w:tab w:val="left" w:pos="6120"/>
        </w:tabs>
      </w:pPr>
      <w:r>
        <w:t>A.</w:t>
      </w:r>
      <w:r w:rsidRPr="00814F0E">
        <w:t xml:space="preserve"> </w:t>
      </w:r>
      <w:r>
        <w:t>Car</w:t>
      </w:r>
      <w:r w:rsidR="00EC258B">
        <w:t xml:space="preserve"> </w:t>
      </w:r>
      <w:r>
        <w:t>following before the lane marking.</w:t>
      </w:r>
      <w:r w:rsidR="00EC258B">
        <w:t xml:space="preserve">           </w:t>
      </w:r>
      <w:r>
        <w:t>B.</w:t>
      </w:r>
      <w:r w:rsidRPr="00814F0E">
        <w:t xml:space="preserve"> </w:t>
      </w:r>
      <w:r w:rsidR="00EC258B">
        <w:t>Car following after the lane marking.</w:t>
      </w:r>
    </w:p>
    <w:p w14:paraId="41645C09" w14:textId="2FA5219A" w:rsidR="00583252" w:rsidRPr="00241705" w:rsidRDefault="00AB0435" w:rsidP="00583252">
      <w:pPr>
        <w:pStyle w:val="FHWACaptionFigure"/>
      </w:pPr>
      <w:bookmarkStart w:id="59" w:name="_Ref33883259"/>
      <w:bookmarkStart w:id="60" w:name="_Toc34644759"/>
      <w:bookmarkStart w:id="61" w:name="_Toc35700642"/>
      <w:r w:rsidRPr="00241705">
        <w:t xml:space="preserve">Figure </w:t>
      </w:r>
      <w:r w:rsidR="008C6E16">
        <w:fldChar w:fldCharType="begin"/>
      </w:r>
      <w:r w:rsidR="008C6E16">
        <w:instrText xml:space="preserve"> SEQ Figure \* ARABIC </w:instrText>
      </w:r>
      <w:r w:rsidR="008C6E16">
        <w:fldChar w:fldCharType="separate"/>
      </w:r>
      <w:r w:rsidR="007918C9">
        <w:rPr>
          <w:noProof/>
        </w:rPr>
        <w:t>13</w:t>
      </w:r>
      <w:r w:rsidR="008C6E16">
        <w:rPr>
          <w:noProof/>
        </w:rPr>
        <w:fldChar w:fldCharType="end"/>
      </w:r>
      <w:bookmarkEnd w:id="59"/>
      <w:r w:rsidR="00583252" w:rsidRPr="00176DFB">
        <w:t>.</w:t>
      </w:r>
      <w:r w:rsidR="00583252" w:rsidRPr="00241705">
        <w:t xml:space="preserve"> Illustration</w:t>
      </w:r>
      <w:r w:rsidR="00583252">
        <w:t>.</w:t>
      </w:r>
      <w:r>
        <w:t xml:space="preserve"> </w:t>
      </w:r>
      <w:r w:rsidR="007D3BDD">
        <w:t>C</w:t>
      </w:r>
      <w:r>
        <w:t>ar following</w:t>
      </w:r>
      <w:r w:rsidR="007D3BDD" w:rsidRPr="007D3BDD">
        <w:t xml:space="preserve"> </w:t>
      </w:r>
      <w:r w:rsidR="007D3BDD">
        <w:t>of lane changing</w:t>
      </w:r>
      <w:r w:rsidR="00583252" w:rsidRPr="00241705">
        <w:t>.</w:t>
      </w:r>
      <w:bookmarkEnd w:id="60"/>
      <w:bookmarkEnd w:id="61"/>
    </w:p>
    <w:p w14:paraId="69903729" w14:textId="7253B3DE" w:rsidR="00B079EC" w:rsidRDefault="00B079EC" w:rsidP="00B079EC">
      <w:pPr>
        <w:pStyle w:val="FHWABody"/>
      </w:pPr>
      <w:r>
        <w:t xml:space="preserve">During the LC </w:t>
      </w:r>
      <w:r w:rsidR="009E4F42">
        <w:t xml:space="preserve">abortion </w:t>
      </w:r>
      <w:r>
        <w:t xml:space="preserve">process, </w:t>
      </w:r>
      <w:r w:rsidR="005B51BF">
        <w:t xml:space="preserve">the </w:t>
      </w:r>
      <w:r>
        <w:t xml:space="preserve">CAV uses </w:t>
      </w:r>
      <w:r w:rsidR="005B51BF">
        <w:t xml:space="preserve">the </w:t>
      </w:r>
      <w:r>
        <w:t>ACC model to follow the preceding vehicles on the current lane (i.e., vehicle 1 in</w:t>
      </w:r>
      <w:r w:rsidR="00C23FE6">
        <w:t xml:space="preserve"> </w:t>
      </w:r>
      <w:r w:rsidR="00C23FE6">
        <w:fldChar w:fldCharType="begin"/>
      </w:r>
      <w:r w:rsidR="00C23FE6">
        <w:instrText xml:space="preserve"> REF _Ref33883458 \h </w:instrText>
      </w:r>
      <w:r w:rsidR="00C23FE6">
        <w:fldChar w:fldCharType="separate"/>
      </w:r>
      <w:r w:rsidR="007918C9" w:rsidRPr="00241705">
        <w:t xml:space="preserve">Figure </w:t>
      </w:r>
      <w:r w:rsidR="007918C9">
        <w:rPr>
          <w:noProof/>
        </w:rPr>
        <w:t>14</w:t>
      </w:r>
      <w:r w:rsidR="00C23FE6">
        <w:fldChar w:fldCharType="end"/>
      </w:r>
      <w:r>
        <w:t xml:space="preserve">) </w:t>
      </w:r>
      <w:r w:rsidR="009E4F42">
        <w:t>and goes back to the center line of the lane.</w:t>
      </w:r>
    </w:p>
    <w:p w14:paraId="5CA1172E" w14:textId="7A6CC879" w:rsidR="00B079EC" w:rsidRDefault="00E6156B" w:rsidP="00EE05AD">
      <w:pPr>
        <w:pStyle w:val="FHWABody"/>
        <w:jc w:val="center"/>
      </w:pPr>
      <w:r>
        <w:rPr>
          <w:noProof/>
          <w:lang w:eastAsia="zh-CN"/>
        </w:rPr>
        <w:lastRenderedPageBreak/>
        <mc:AlternateContent>
          <mc:Choice Requires="wpg">
            <w:drawing>
              <wp:inline distT="0" distB="0" distL="0" distR="0" wp14:anchorId="4B8C4E1A" wp14:editId="4598D4C3">
                <wp:extent cx="2304288" cy="3130167"/>
                <wp:effectExtent l="0" t="0" r="20320" b="0"/>
                <wp:docPr id="3322" name="Group 116"/>
                <wp:cNvGraphicFramePr/>
                <a:graphic xmlns:a="http://schemas.openxmlformats.org/drawingml/2006/main">
                  <a:graphicData uri="http://schemas.microsoft.com/office/word/2010/wordprocessingGroup">
                    <wpg:wgp>
                      <wpg:cNvGrpSpPr/>
                      <wpg:grpSpPr>
                        <a:xfrm>
                          <a:off x="0" y="0"/>
                          <a:ext cx="2304288" cy="3130167"/>
                          <a:chOff x="0" y="0"/>
                          <a:chExt cx="2167295" cy="2981929"/>
                        </a:xfrm>
                      </wpg:grpSpPr>
                      <wpg:grpSp>
                        <wpg:cNvPr id="3323" name="Group 3323"/>
                        <wpg:cNvGrpSpPr/>
                        <wpg:grpSpPr>
                          <a:xfrm>
                            <a:off x="0" y="0"/>
                            <a:ext cx="2167295" cy="2981929"/>
                            <a:chOff x="0" y="0"/>
                            <a:chExt cx="2167295" cy="2981929"/>
                          </a:xfrm>
                        </wpg:grpSpPr>
                        <wpg:grpSp>
                          <wpg:cNvPr id="3324" name="Group 3324"/>
                          <wpg:cNvGrpSpPr/>
                          <wpg:grpSpPr>
                            <a:xfrm>
                              <a:off x="0" y="0"/>
                              <a:ext cx="2167295" cy="2981929"/>
                              <a:chOff x="0" y="0"/>
                              <a:chExt cx="2167295" cy="2981929"/>
                            </a:xfrm>
                          </wpg:grpSpPr>
                          <wpg:grpSp>
                            <wpg:cNvPr id="3325" name="Group 3325"/>
                            <wpg:cNvGrpSpPr/>
                            <wpg:grpSpPr>
                              <a:xfrm>
                                <a:off x="0" y="0"/>
                                <a:ext cx="2167295" cy="2981929"/>
                                <a:chOff x="0" y="0"/>
                                <a:chExt cx="2167295" cy="2981929"/>
                              </a:xfrm>
                            </wpg:grpSpPr>
                            <wpg:grpSp>
                              <wpg:cNvPr id="3326" name="组合 16"/>
                              <wpg:cNvGrpSpPr/>
                              <wpg:grpSpPr>
                                <a:xfrm>
                                  <a:off x="0" y="268366"/>
                                  <a:ext cx="2167295" cy="2624690"/>
                                  <a:chOff x="0" y="268366"/>
                                  <a:chExt cx="4156915" cy="4775646"/>
                                </a:xfrm>
                              </wpg:grpSpPr>
                              <wps:wsp>
                                <wps:cNvPr id="3327" name="矩形 12"/>
                                <wps:cNvSpPr/>
                                <wps:spPr>
                                  <a:xfrm>
                                    <a:off x="94204" y="283150"/>
                                    <a:ext cx="3958542" cy="4760860"/>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3328" name="矩形 13"/>
                                <wps:cNvSpPr/>
                                <wps:spPr>
                                  <a:xfrm>
                                    <a:off x="4041168" y="283152"/>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329" name="矩形 14"/>
                                <wps:cNvSpPr/>
                                <wps:spPr>
                                  <a:xfrm>
                                    <a:off x="0" y="268366"/>
                                    <a:ext cx="115747" cy="476086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g:grpSp>
                            <wps:wsp>
                              <wps:cNvPr id="3330" name="矩形 17"/>
                              <wps:cNvSpPr/>
                              <wps:spPr>
                                <a:xfrm>
                                  <a:off x="1056910" y="1856008"/>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g:grpSp>
                              <wpg:cNvPr id="3331" name="组合 6"/>
                              <wpg:cNvGrpSpPr/>
                              <wpg:grpSpPr>
                                <a:xfrm>
                                  <a:off x="1477050" y="698117"/>
                                  <a:ext cx="405980" cy="435069"/>
                                  <a:chOff x="1477048" y="698117"/>
                                  <a:chExt cx="778676" cy="1015877"/>
                                </a:xfrm>
                              </wpg:grpSpPr>
                              <pic:pic xmlns:pic="http://schemas.openxmlformats.org/drawingml/2006/picture">
                                <pic:nvPicPr>
                                  <pic:cNvPr id="3332" name="图片 19"/>
                                  <pic:cNvPicPr>
                                    <a:picLocks noChangeAspect="1"/>
                                  </pic:cNvPicPr>
                                </pic:nvPicPr>
                                <pic:blipFill>
                                  <a:blip r:embed="rId18">
                                    <a:biLevel thresh="50000"/>
                                  </a:blip>
                                  <a:stretch>
                                    <a:fillRect/>
                                  </a:stretch>
                                </pic:blipFill>
                                <pic:spPr>
                                  <a:xfrm rot="16200000" flipV="1">
                                    <a:off x="1220980" y="954185"/>
                                    <a:ext cx="1015877" cy="503742"/>
                                  </a:xfrm>
                                  <a:prstGeom prst="rect">
                                    <a:avLst/>
                                  </a:prstGeom>
                                </pic:spPr>
                              </pic:pic>
                              <wps:wsp>
                                <wps:cNvPr id="3333" name="文本框 27"/>
                                <wps:cNvSpPr txBox="1"/>
                                <wps:spPr>
                                  <a:xfrm>
                                    <a:off x="1497383" y="1070855"/>
                                    <a:ext cx="758341" cy="398323"/>
                                  </a:xfrm>
                                  <a:prstGeom prst="rect">
                                    <a:avLst/>
                                  </a:prstGeom>
                                  <a:noFill/>
                                </wps:spPr>
                                <wps:txbx>
                                  <w:txbxContent>
                                    <w:p w14:paraId="3254D4D1" w14:textId="77777777" w:rsidR="007918C9" w:rsidRDefault="007918C9" w:rsidP="00E6156B">
                                      <w:r>
                                        <w:rPr>
                                          <w:color w:val="000000" w:themeColor="text1"/>
                                          <w:kern w:val="24"/>
                                          <w:sz w:val="12"/>
                                          <w:szCs w:val="12"/>
                                        </w:rPr>
                                        <w:t>2</w:t>
                                      </w:r>
                                    </w:p>
                                  </w:txbxContent>
                                </wps:txbx>
                                <wps:bodyPr wrap="square" rtlCol="0">
                                  <a:spAutoFit/>
                                </wps:bodyPr>
                              </wps:wsp>
                            </wpg:grpSp>
                            <wps:wsp>
                              <wps:cNvPr id="3334" name="矩形 17"/>
                              <wps:cNvSpPr/>
                              <wps:spPr>
                                <a:xfrm>
                                  <a:off x="1056910" y="370279"/>
                                  <a:ext cx="42243" cy="457621"/>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335" name="Rectangle 3335"/>
                              <wps:cNvSpPr/>
                              <wps:spPr>
                                <a:xfrm>
                                  <a:off x="27400" y="6234"/>
                                  <a:ext cx="795535" cy="232897"/>
                                </a:xfrm>
                                <a:prstGeom prst="rect">
                                  <a:avLst/>
                                </a:prstGeom>
                              </wps:spPr>
                              <wps:txbx>
                                <w:txbxContent>
                                  <w:p w14:paraId="7B751EFA" w14:textId="77777777" w:rsidR="007918C9" w:rsidRDefault="007918C9" w:rsidP="00E6156B">
                                    <w:r>
                                      <w:rPr>
                                        <w:color w:val="000000" w:themeColor="text1"/>
                                        <w:kern w:val="24"/>
                                        <w:sz w:val="21"/>
                                        <w:szCs w:val="21"/>
                                      </w:rPr>
                                      <w:t>Current lane</w:t>
                                    </w:r>
                                  </w:p>
                                </w:txbxContent>
                              </wps:txbx>
                              <wps:bodyPr wrap="none">
                                <a:spAutoFit/>
                              </wps:bodyPr>
                            </wps:wsp>
                            <wps:wsp>
                              <wps:cNvPr id="3336" name="Rectangle 3336"/>
                              <wps:cNvSpPr/>
                              <wps:spPr>
                                <a:xfrm>
                                  <a:off x="1119370" y="0"/>
                                  <a:ext cx="739991" cy="232897"/>
                                </a:xfrm>
                                <a:prstGeom prst="rect">
                                  <a:avLst/>
                                </a:prstGeom>
                              </wps:spPr>
                              <wps:txbx>
                                <w:txbxContent>
                                  <w:p w14:paraId="573260D8" w14:textId="77777777" w:rsidR="007918C9" w:rsidRDefault="007918C9" w:rsidP="00E6156B">
                                    <w:r>
                                      <w:rPr>
                                        <w:color w:val="000000" w:themeColor="text1"/>
                                        <w:kern w:val="24"/>
                                        <w:sz w:val="21"/>
                                        <w:szCs w:val="21"/>
                                      </w:rPr>
                                      <w:t>Target lane</w:t>
                                    </w:r>
                                  </w:p>
                                </w:txbxContent>
                              </wps:txbx>
                              <wps:bodyPr wrap="none">
                                <a:spAutoFit/>
                              </wps:bodyPr>
                            </wps:wsp>
                            <pic:pic xmlns:pic="http://schemas.openxmlformats.org/drawingml/2006/picture">
                              <pic:nvPicPr>
                                <pic:cNvPr id="3337" name="图片 19"/>
                                <pic:cNvPicPr>
                                  <a:picLocks noChangeAspect="1"/>
                                </pic:cNvPicPr>
                              </pic:nvPicPr>
                              <pic:blipFill>
                                <a:blip r:embed="rId18">
                                  <a:biLevel thresh="50000"/>
                                </a:blip>
                                <a:stretch>
                                  <a:fillRect/>
                                </a:stretch>
                              </pic:blipFill>
                              <pic:spPr>
                                <a:xfrm rot="16200000" flipV="1">
                                  <a:off x="355364" y="434490"/>
                                  <a:ext cx="434078" cy="263389"/>
                                </a:xfrm>
                                <a:prstGeom prst="rect">
                                  <a:avLst/>
                                </a:prstGeom>
                              </pic:spPr>
                            </pic:pic>
                            <wpg:grpSp>
                              <wpg:cNvPr id="3338" name="Group 3338"/>
                              <wpg:cNvGrpSpPr/>
                              <wpg:grpSpPr>
                                <a:xfrm>
                                  <a:off x="1341290" y="2213450"/>
                                  <a:ext cx="464062" cy="434078"/>
                                  <a:chOff x="1341290" y="2213450"/>
                                  <a:chExt cx="464062" cy="434078"/>
                                </a:xfrm>
                              </wpg:grpSpPr>
                              <pic:pic xmlns:pic="http://schemas.openxmlformats.org/drawingml/2006/picture">
                                <pic:nvPicPr>
                                  <pic:cNvPr id="3339" name="图片 19"/>
                                  <pic:cNvPicPr>
                                    <a:picLocks noChangeAspect="1"/>
                                  </pic:cNvPicPr>
                                </pic:nvPicPr>
                                <pic:blipFill>
                                  <a:blip r:embed="rId18">
                                    <a:biLevel thresh="50000"/>
                                  </a:blip>
                                  <a:stretch>
                                    <a:fillRect/>
                                  </a:stretch>
                                </pic:blipFill>
                                <pic:spPr>
                                  <a:xfrm rot="16200000" flipV="1">
                                    <a:off x="1348585" y="2298794"/>
                                    <a:ext cx="434078" cy="263389"/>
                                  </a:xfrm>
                                  <a:prstGeom prst="rect">
                                    <a:avLst/>
                                  </a:prstGeom>
                                </pic:spPr>
                              </pic:pic>
                              <wps:wsp>
                                <wps:cNvPr id="3340" name="文本框 1"/>
                                <wps:cNvSpPr txBox="1"/>
                                <wps:spPr>
                                  <a:xfrm>
                                    <a:off x="1341290" y="2369645"/>
                                    <a:ext cx="464062" cy="170590"/>
                                  </a:xfrm>
                                  <a:prstGeom prst="rect">
                                    <a:avLst/>
                                  </a:prstGeom>
                                  <a:noFill/>
                                </wps:spPr>
                                <wps:txbx>
                                  <w:txbxContent>
                                    <w:p w14:paraId="42BA1A68" w14:textId="77777777" w:rsidR="007918C9" w:rsidRDefault="007918C9" w:rsidP="00E6156B">
                                      <w:pPr>
                                        <w:jc w:val="center"/>
                                      </w:pPr>
                                      <w:r>
                                        <w:rPr>
                                          <w:color w:val="000000" w:themeColor="text1"/>
                                          <w:kern w:val="24"/>
                                          <w:sz w:val="12"/>
                                          <w:szCs w:val="12"/>
                                        </w:rPr>
                                        <w:t>3</w:t>
                                      </w:r>
                                    </w:p>
                                  </w:txbxContent>
                                </wps:txbx>
                                <wps:bodyPr wrap="square" rtlCol="0">
                                  <a:spAutoFit/>
                                </wps:bodyPr>
                              </wps:wsp>
                            </wpg:grpSp>
                            <wps:wsp>
                              <wps:cNvPr id="3341" name="文本框 1"/>
                              <wps:cNvSpPr txBox="1"/>
                              <wps:spPr>
                                <a:xfrm>
                                  <a:off x="366775" y="514911"/>
                                  <a:ext cx="421060" cy="170590"/>
                                </a:xfrm>
                                <a:prstGeom prst="rect">
                                  <a:avLst/>
                                </a:prstGeom>
                                <a:noFill/>
                              </wps:spPr>
                              <wps:txbx>
                                <w:txbxContent>
                                  <w:p w14:paraId="7893DCBF" w14:textId="77777777" w:rsidR="007918C9" w:rsidRDefault="007918C9" w:rsidP="00E6156B">
                                    <w:pPr>
                                      <w:jc w:val="center"/>
                                    </w:pPr>
                                    <w:r>
                                      <w:rPr>
                                        <w:color w:val="000000" w:themeColor="text1"/>
                                        <w:kern w:val="24"/>
                                        <w:sz w:val="12"/>
                                        <w:szCs w:val="12"/>
                                      </w:rPr>
                                      <w:t>1</w:t>
                                    </w:r>
                                  </w:p>
                                </w:txbxContent>
                              </wps:txbx>
                              <wps:bodyPr wrap="square" rtlCol="0">
                                <a:spAutoFit/>
                              </wps:bodyPr>
                            </wps:wsp>
                            <wpg:grpSp>
                              <wpg:cNvPr id="3342" name="Group 3342"/>
                              <wpg:cNvGrpSpPr/>
                              <wpg:grpSpPr>
                                <a:xfrm>
                                  <a:off x="732965" y="1672710"/>
                                  <a:ext cx="464062" cy="434078"/>
                                  <a:chOff x="732965" y="1672710"/>
                                  <a:chExt cx="464062" cy="434078"/>
                                </a:xfrm>
                              </wpg:grpSpPr>
                              <pic:pic xmlns:pic="http://schemas.openxmlformats.org/drawingml/2006/picture">
                                <pic:nvPicPr>
                                  <pic:cNvPr id="3343" name="图片 19"/>
                                  <pic:cNvPicPr>
                                    <a:picLocks noChangeAspect="1"/>
                                  </pic:cNvPicPr>
                                </pic:nvPicPr>
                                <pic:blipFill>
                                  <a:blip r:embed="rId18"/>
                                  <a:stretch>
                                    <a:fillRect/>
                                  </a:stretch>
                                </pic:blipFill>
                                <pic:spPr>
                                  <a:xfrm rot="14526381" flipV="1">
                                    <a:off x="742509" y="1758054"/>
                                    <a:ext cx="434078" cy="263389"/>
                                  </a:xfrm>
                                  <a:prstGeom prst="rect">
                                    <a:avLst/>
                                  </a:prstGeom>
                                </pic:spPr>
                              </pic:pic>
                              <wps:wsp>
                                <wps:cNvPr id="3344" name="文本框 1"/>
                                <wps:cNvSpPr txBox="1"/>
                                <wps:spPr>
                                  <a:xfrm rot="19926381">
                                    <a:off x="732965" y="1838975"/>
                                    <a:ext cx="464062" cy="170590"/>
                                  </a:xfrm>
                                  <a:prstGeom prst="rect">
                                    <a:avLst/>
                                  </a:prstGeom>
                                  <a:noFill/>
                                </wps:spPr>
                                <wps:txbx>
                                  <w:txbxContent>
                                    <w:p w14:paraId="5B888AD7" w14:textId="77777777" w:rsidR="007918C9" w:rsidRDefault="007918C9" w:rsidP="00E6156B">
                                      <w:pPr>
                                        <w:jc w:val="center"/>
                                      </w:pPr>
                                      <w:r>
                                        <w:rPr>
                                          <w:color w:val="000000" w:themeColor="text1"/>
                                          <w:kern w:val="24"/>
                                          <w:sz w:val="12"/>
                                          <w:szCs w:val="12"/>
                                        </w:rPr>
                                        <w:t>CAV</w:t>
                                      </w:r>
                                    </w:p>
                                  </w:txbxContent>
                                </wps:txbx>
                                <wps:bodyPr wrap="square" rtlCol="0">
                                  <a:spAutoFit/>
                                </wps:bodyPr>
                              </wps:wsp>
                            </wpg:grpSp>
                            <wps:wsp>
                              <wps:cNvPr id="3345" name="TextBox 31"/>
                              <wps:cNvSpPr txBox="1"/>
                              <wps:spPr>
                                <a:xfrm>
                                  <a:off x="45405" y="2693983"/>
                                  <a:ext cx="1094159" cy="287946"/>
                                </a:xfrm>
                                <a:prstGeom prst="rect">
                                  <a:avLst/>
                                </a:prstGeom>
                                <a:noFill/>
                              </wps:spPr>
                              <wps:txbx>
                                <w:txbxContent>
                                  <w:p w14:paraId="204332E6" w14:textId="77777777" w:rsidR="007918C9" w:rsidRDefault="007918C9" w:rsidP="00E6156B">
                                    <w:pPr>
                                      <w:spacing w:after="160" w:line="256" w:lineRule="auto"/>
                                      <w:textAlignment w:val="baseline"/>
                                    </w:pPr>
                                    <w:r>
                                      <w:rPr>
                                        <w:rFonts w:eastAsia="DengXian"/>
                                        <w:color w:val="000000"/>
                                        <w:kern w:val="24"/>
                                        <w:sz w:val="14"/>
                                        <w:szCs w:val="14"/>
                                      </w:rPr>
                                      <w:t>Veh 1,2 and 3: CAV or HV</w:t>
                                    </w:r>
                                  </w:p>
                                </w:txbxContent>
                              </wps:txbx>
                              <wps:bodyPr wrap="none" rtlCol="0">
                                <a:spAutoFit/>
                              </wps:bodyPr>
                            </wps:wsp>
                          </wpg:grpSp>
                          <pic:pic xmlns:pic="http://schemas.openxmlformats.org/drawingml/2006/picture">
                            <pic:nvPicPr>
                              <pic:cNvPr id="3346" name="图片 19"/>
                              <pic:cNvPicPr>
                                <a:picLocks noChangeAspect="1"/>
                              </pic:cNvPicPr>
                            </pic:nvPicPr>
                            <pic:blipFill>
                              <a:blip r:embed="rId36"/>
                              <a:stretch>
                                <a:fillRect/>
                              </a:stretch>
                            </pic:blipFill>
                            <pic:spPr>
                              <a:xfrm rot="16200000" flipV="1">
                                <a:off x="348748" y="1154336"/>
                                <a:ext cx="434078" cy="263389"/>
                              </a:xfrm>
                              <a:prstGeom prst="rect">
                                <a:avLst/>
                              </a:prstGeom>
                            </pic:spPr>
                          </pic:pic>
                          <wps:wsp>
                            <wps:cNvPr id="3347" name="文本框 1"/>
                            <wps:cNvSpPr txBox="1"/>
                            <wps:spPr>
                              <a:xfrm>
                                <a:off x="339299" y="1235478"/>
                                <a:ext cx="464659" cy="170590"/>
                              </a:xfrm>
                              <a:prstGeom prst="rect">
                                <a:avLst/>
                              </a:prstGeom>
                              <a:noFill/>
                            </wps:spPr>
                            <wps:txbx>
                              <w:txbxContent>
                                <w:p w14:paraId="4D045E65" w14:textId="77777777" w:rsidR="007918C9" w:rsidRDefault="007918C9" w:rsidP="00E6156B">
                                  <w:pPr>
                                    <w:jc w:val="center"/>
                                  </w:pPr>
                                  <w:r>
                                    <w:rPr>
                                      <w:color w:val="000000" w:themeColor="text1"/>
                                      <w:kern w:val="24"/>
                                      <w:sz w:val="12"/>
                                      <w:szCs w:val="12"/>
                                    </w:rPr>
                                    <w:t>CAV</w:t>
                                  </w:r>
                                </w:p>
                              </w:txbxContent>
                            </wps:txbx>
                            <wps:bodyPr wrap="square" rtlCol="0">
                              <a:spAutoFit/>
                            </wps:bodyPr>
                          </wps:wsp>
                          <wps:wsp>
                            <wps:cNvPr id="3348" name="Straight Connector 3348"/>
                            <wps:cNvCnPr>
                              <a:cxnSpLocks/>
                            </wps:cNvCnPr>
                            <wps:spPr>
                              <a:xfrm flipV="1">
                                <a:off x="528602" y="1780477"/>
                                <a:ext cx="941211" cy="77450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3349" name="Straight Connector 3349"/>
                          <wps:cNvCnPr>
                            <a:cxnSpLocks/>
                          </wps:cNvCnPr>
                          <wps:spPr>
                            <a:xfrm flipH="1" flipV="1">
                              <a:off x="598190" y="1642878"/>
                              <a:ext cx="381606" cy="541699"/>
                            </a:xfrm>
                            <a:prstGeom prst="line">
                              <a:avLst/>
                            </a:prstGeom>
                            <a:ln w="1905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3350" name="流程图: 合并 7"/>
                          <wps:cNvSpPr/>
                          <wps:spPr>
                            <a:xfrm rot="20791228">
                              <a:off x="724845" y="803542"/>
                              <a:ext cx="88908" cy="855123"/>
                            </a:xfrm>
                            <a:prstGeom prst="flowChartMerge">
                              <a:avLst/>
                            </a:prstGeom>
                          </wps:spPr>
                          <wps:style>
                            <a:lnRef idx="1">
                              <a:schemeClr val="accent1"/>
                            </a:lnRef>
                            <a:fillRef idx="3">
                              <a:schemeClr val="accent1"/>
                            </a:fillRef>
                            <a:effectRef idx="2">
                              <a:schemeClr val="accent1"/>
                            </a:effectRef>
                            <a:fontRef idx="minor">
                              <a:schemeClr val="lt1"/>
                            </a:fontRef>
                          </wps:style>
                          <wps:bodyPr rtlCol="0" anchor="ctr"/>
                        </wps:wsp>
                      </wpg:grpSp>
                      <pic:pic xmlns:pic="http://schemas.openxmlformats.org/drawingml/2006/picture">
                        <pic:nvPicPr>
                          <pic:cNvPr id="3351" name="图片 19"/>
                          <pic:cNvPicPr>
                            <a:picLocks noChangeAspect="1"/>
                          </pic:cNvPicPr>
                        </pic:nvPicPr>
                        <pic:blipFill>
                          <a:blip r:embed="rId18">
                            <a:duotone>
                              <a:prstClr val="black"/>
                              <a:schemeClr val="accent1">
                                <a:tint val="45000"/>
                                <a:satMod val="400000"/>
                              </a:schemeClr>
                            </a:duotone>
                          </a:blip>
                          <a:stretch>
                            <a:fillRect/>
                          </a:stretch>
                        </pic:blipFill>
                        <pic:spPr>
                          <a:xfrm rot="16200000" flipV="1">
                            <a:off x="311563" y="2371859"/>
                            <a:ext cx="434078" cy="263389"/>
                          </a:xfrm>
                          <a:prstGeom prst="rect">
                            <a:avLst/>
                          </a:prstGeom>
                        </pic:spPr>
                      </pic:pic>
                      <wps:wsp>
                        <wps:cNvPr id="3352" name="文本框 1"/>
                        <wps:cNvSpPr txBox="1"/>
                        <wps:spPr>
                          <a:xfrm>
                            <a:off x="302122" y="2452708"/>
                            <a:ext cx="464062" cy="170590"/>
                          </a:xfrm>
                          <a:prstGeom prst="rect">
                            <a:avLst/>
                          </a:prstGeom>
                          <a:noFill/>
                        </wps:spPr>
                        <wps:txbx>
                          <w:txbxContent>
                            <w:p w14:paraId="3BA6356A" w14:textId="77777777" w:rsidR="007918C9" w:rsidRDefault="007918C9" w:rsidP="00E6156B">
                              <w:pPr>
                                <w:jc w:val="center"/>
                              </w:pPr>
                              <w:r>
                                <w:rPr>
                                  <w:color w:val="000000" w:themeColor="text1"/>
                                  <w:kern w:val="24"/>
                                  <w:sz w:val="12"/>
                                  <w:szCs w:val="12"/>
                                </w:rPr>
                                <w:t>CAV</w:t>
                              </w:r>
                            </w:p>
                          </w:txbxContent>
                        </wps:txbx>
                        <wps:bodyPr wrap="square" rtlCol="0">
                          <a:spAutoFit/>
                        </wps:bodyPr>
                      </wps:wsp>
                    </wpg:wgp>
                  </a:graphicData>
                </a:graphic>
              </wp:inline>
            </w:drawing>
          </mc:Choice>
          <mc:Fallback>
            <w:pict>
              <v:group w14:anchorId="4B8C4E1A" id="Group 116" o:spid="_x0000_s1320" style="width:181.45pt;height:246.45pt;mso-position-horizontal-relative:char;mso-position-vertical-relative:line" coordsize="21672,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">
                <v:group id="Group 3323" o:spid="_x0000_s1321" style="position:absolute;width:21672;height:29819" coordsize="21672,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">
                  <v:group id="Group 3324" o:spid="_x0000_s1322" style="position:absolute;width:21672;height:29819" coordsize="21672,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">
                    <v:group id="Group 3325" o:spid="_x0000_s1323" style="position:absolute;width:21672;height:29819" coordsize="21672,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">
                      <v:group id="组合 16" o:spid="_x0000_s1324" style="position:absolute;top:2683;width:21672;height:26247" coordorigin=",2683" coordsize="41569,4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">
                        <v:rect id="矩形 12" o:spid="_x0000_s1325" style="position:absolute;left:942;top:2831;width:39585;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" fillcolor="white [3201]" strokecolor="black [3200]" strokeweight="1pt"/>
                        <v:rect id="矩形 13" o:spid="_x0000_s1326" style="position:absolute;left:40411;top:2831;width:1158;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" fillcolor="#ffc000" strokecolor="#4472c4 [3204]" strokeweight=".5pt"/>
                        <v:rect id="矩形 14" o:spid="_x0000_s1327" style="position:absolute;top:2683;width:1157;height:47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" fillcolor="#ffc000" strokecolor="#4472c4 [3204]" strokeweight=".5pt"/>
                      </v:group>
                      <v:rect id="矩形 17" o:spid="_x0000_s1328" style="position:absolute;left:10569;top:18560;width:422;height:4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" fillcolor="black [3213]" strokecolor="white [3212]" strokeweight=".5pt"/>
                      <v:group id="组合 6" o:spid="_x0000_s1329" style="position:absolute;left:14770;top:6981;width:4060;height:4350" coordorigin="14770,6981" coordsize="7786,1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">
                        <v:shape id="图片 19" o:spid="_x0000_s1330" type="#_x0000_t75" style="position:absolute;left:12210;top:9541;width:10158;height:5037;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">
                          <v:imagedata r:id="rId19" o:title="" grayscale="t" bilevel="t"/>
                          <v:path arrowok="t"/>
                        </v:shape>
                        <v:shape id="文本框 27" o:spid="_x0000_s1331" type="#_x0000_t202" style="position:absolute;left:14973;top:10708;width:7584;height:3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" filled="f" stroked="f">
                          <v:textbox style="mso-fit-shape-to-text:t">
                            <w:txbxContent>
                              <w:p w14:paraId="3254D4D1" w14:textId="77777777" w:rsidR="007918C9" w:rsidRDefault="007918C9" w:rsidP="00E6156B">
                                <w:r>
                                  <w:rPr>
                                    <w:color w:val="000000" w:themeColor="text1"/>
                                    <w:kern w:val="24"/>
                                    <w:sz w:val="12"/>
                                    <w:szCs w:val="12"/>
                                  </w:rPr>
                                  <w:t>2</w:t>
                                </w:r>
                              </w:p>
                            </w:txbxContent>
                          </v:textbox>
                        </v:shape>
                      </v:group>
                      <v:rect id="矩形 17" o:spid="_x0000_s1332" style="position:absolute;left:10569;top:3702;width:422;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" fillcolor="black [3213]" strokecolor="white [3212]" strokeweight=".5pt"/>
                      <v:rect id="Rectangle 3335" o:spid="_x0000_s1333" style="position:absolute;left:274;top:62;width:7955;height:2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" filled="f" stroked="f">
                        <v:textbox style="mso-fit-shape-to-text:t">
                          <w:txbxContent>
                            <w:p w14:paraId="7B751EFA" w14:textId="77777777" w:rsidR="007918C9" w:rsidRDefault="007918C9" w:rsidP="00E6156B">
                              <w:r>
                                <w:rPr>
                                  <w:color w:val="000000" w:themeColor="text1"/>
                                  <w:kern w:val="24"/>
                                  <w:sz w:val="21"/>
                                  <w:szCs w:val="21"/>
                                </w:rPr>
                                <w:t>Current lane</w:t>
                              </w:r>
                            </w:p>
                          </w:txbxContent>
                        </v:textbox>
                      </v:rect>
                      <v:rect id="Rectangle 3336" o:spid="_x0000_s1334" style="position:absolute;left:11193;width:7400;height:2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" filled="f" stroked="f">
                        <v:textbox style="mso-fit-shape-to-text:t">
                          <w:txbxContent>
                            <w:p w14:paraId="573260D8" w14:textId="77777777" w:rsidR="007918C9" w:rsidRDefault="007918C9" w:rsidP="00E6156B">
                              <w:r>
                                <w:rPr>
                                  <w:color w:val="000000" w:themeColor="text1"/>
                                  <w:kern w:val="24"/>
                                  <w:sz w:val="21"/>
                                  <w:szCs w:val="21"/>
                                </w:rPr>
                                <w:t>Target lane</w:t>
                              </w:r>
                            </w:p>
                          </w:txbxContent>
                        </v:textbox>
                      </v:rect>
                      <v:shape id="图片 19" o:spid="_x0000_s1335" type="#_x0000_t75" style="position:absolute;left:3553;top:4345;width:4341;height:26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">
                        <v:imagedata r:id="rId19" o:title="" grayscale="t" bilevel="t"/>
                        <v:path arrowok="t"/>
                      </v:shape>
                      <v:group id="Group 3338" o:spid="_x0000_s1336" style="position:absolute;left:13412;top:22134;width:4641;height:4341" coordorigin="13412,22134" coordsize="4640,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">
                        <v:shape id="图片 19" o:spid="_x0000_s1337" type="#_x0000_t75" style="position:absolute;left:13485;top:22988;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">
                          <v:imagedata r:id="rId19" o:title="" grayscale="t" bilevel="t"/>
                          <v:path arrowok="t"/>
                        </v:shape>
                        <v:shape id="文本框 1" o:spid="_x0000_s1338" type="#_x0000_t202" style="position:absolute;left:13412;top:23696;width:464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" filled="f" stroked="f">
                          <v:textbox style="mso-fit-shape-to-text:t">
                            <w:txbxContent>
                              <w:p w14:paraId="42BA1A68" w14:textId="77777777" w:rsidR="007918C9" w:rsidRDefault="007918C9" w:rsidP="00E6156B">
                                <w:pPr>
                                  <w:jc w:val="center"/>
                                </w:pPr>
                                <w:r>
                                  <w:rPr>
                                    <w:color w:val="000000" w:themeColor="text1"/>
                                    <w:kern w:val="24"/>
                                    <w:sz w:val="12"/>
                                    <w:szCs w:val="12"/>
                                  </w:rPr>
                                  <w:t>3</w:t>
                                </w:r>
                              </w:p>
                            </w:txbxContent>
                          </v:textbox>
                        </v:shape>
                      </v:group>
                      <v:shape id="文本框 1" o:spid="_x0000_s1339" type="#_x0000_t202" style="position:absolute;left:3667;top:5149;width:421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" filled="f" stroked="f">
                        <v:textbox style="mso-fit-shape-to-text:t">
                          <w:txbxContent>
                            <w:p w14:paraId="7893DCBF" w14:textId="77777777" w:rsidR="007918C9" w:rsidRDefault="007918C9" w:rsidP="00E6156B">
                              <w:pPr>
                                <w:jc w:val="center"/>
                              </w:pPr>
                              <w:r>
                                <w:rPr>
                                  <w:color w:val="000000" w:themeColor="text1"/>
                                  <w:kern w:val="24"/>
                                  <w:sz w:val="12"/>
                                  <w:szCs w:val="12"/>
                                </w:rPr>
                                <w:t>1</w:t>
                              </w:r>
                            </w:p>
                          </w:txbxContent>
                        </v:textbox>
                      </v:shape>
                      <v:group id="Group 3342" o:spid="_x0000_s1340" style="position:absolute;left:7329;top:16727;width:4641;height:4340" coordorigin="7329,16727" coordsize="4640,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">
                        <v:shape id="图片 19" o:spid="_x0000_s1341" type="#_x0000_t75" style="position:absolute;left:7425;top:17580;width:4340;height:2634;rotation:7726278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">
                          <v:imagedata r:id="rId19" o:title=""/>
                          <v:path arrowok="t"/>
                        </v:shape>
                        <v:shape id="文本框 1" o:spid="_x0000_s1342" type="#_x0000_t202" style="position:absolute;left:7329;top:18389;width:4641;height:1706;rotation:-18280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" filled="f" stroked="f">
                          <v:textbox style="mso-fit-shape-to-text:t">
                            <w:txbxContent>
                              <w:p w14:paraId="5B888AD7" w14:textId="77777777" w:rsidR="007918C9" w:rsidRDefault="007918C9" w:rsidP="00E6156B">
                                <w:pPr>
                                  <w:jc w:val="center"/>
                                </w:pPr>
                                <w:r>
                                  <w:rPr>
                                    <w:color w:val="000000" w:themeColor="text1"/>
                                    <w:kern w:val="24"/>
                                    <w:sz w:val="12"/>
                                    <w:szCs w:val="12"/>
                                  </w:rPr>
                                  <w:t>CAV</w:t>
                                </w:r>
                              </w:p>
                            </w:txbxContent>
                          </v:textbox>
                        </v:shape>
                      </v:group>
                      <v:shape id="TextBox 31" o:spid="_x0000_s1343" type="#_x0000_t202" style="position:absolute;left:454;top:26939;width:10941;height:28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" filled="f" stroked="f">
                        <v:textbox style="mso-fit-shape-to-text:t">
                          <w:txbxContent>
                            <w:p w14:paraId="204332E6" w14:textId="77777777" w:rsidR="007918C9" w:rsidRDefault="007918C9" w:rsidP="00E6156B">
                              <w:pPr>
                                <w:spacing w:after="160" w:line="256" w:lineRule="auto"/>
                                <w:textAlignment w:val="baseline"/>
                              </w:pPr>
                              <w:r>
                                <w:rPr>
                                  <w:rFonts w:eastAsia="DengXian"/>
                                  <w:color w:val="000000"/>
                                  <w:kern w:val="24"/>
                                  <w:sz w:val="14"/>
                                  <w:szCs w:val="14"/>
                                </w:rPr>
                                <w:t>Veh 1,2 and 3: CAV or HV</w:t>
                              </w:r>
                            </w:p>
                          </w:txbxContent>
                        </v:textbox>
                      </v:shape>
                    </v:group>
                    <v:shape id="图片 19" o:spid="_x0000_s1344" type="#_x0000_t75" style="position:absolute;left:3486;top:11543;width:4341;height:263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">
                      <v:imagedata r:id="rId37" o:title=""/>
                      <v:path arrowok="t"/>
                    </v:shape>
                    <v:shape id="文本框 1" o:spid="_x0000_s1345" type="#_x0000_t202" style="position:absolute;left:3392;top:12354;width:4647;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" filled="f" stroked="f">
                      <v:textbox style="mso-fit-shape-to-text:t">
                        <w:txbxContent>
                          <w:p w14:paraId="4D045E65" w14:textId="77777777" w:rsidR="007918C9" w:rsidRDefault="007918C9" w:rsidP="00E6156B">
                            <w:pPr>
                              <w:jc w:val="center"/>
                            </w:pPr>
                            <w:r>
                              <w:rPr>
                                <w:color w:val="000000" w:themeColor="text1"/>
                                <w:kern w:val="24"/>
                                <w:sz w:val="12"/>
                                <w:szCs w:val="12"/>
                              </w:rPr>
                              <w:t>CAV</w:t>
                            </w:r>
                          </w:p>
                        </w:txbxContent>
                      </v:textbox>
                    </v:shape>
                    <v:line id="Straight Connector 3348" o:spid="_x0000_s1346" style="position:absolute;flip:y;visibility:visible;mso-wrap-style:square" from="5286,17804" to="14698,25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" strokecolor="red" strokeweight="1.5pt">
                      <v:stroke joinstyle="miter"/>
                      <o:lock v:ext="edit" shapetype="f"/>
                    </v:line>
                  </v:group>
                  <v:line id="Straight Connector 3349" o:spid="_x0000_s1347" style="position:absolute;flip:x y;visibility:visible;mso-wrap-style:square" from="5981,16428" to="9797,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" strokecolor="#00b050" strokeweight="1.5pt">
                    <v:stroke dashstyle="dash" joinstyle="miter"/>
                    <o:lock v:ext="edit" shapetype="f"/>
                  </v:line>
                  <v:shape id="流程图: 合并 7" o:spid="_x0000_s1348" type="#_x0000_t128" style="position:absolute;left:7248;top:8035;width:889;height:8551;rotation:-8833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" fillcolor="#4f7ac7 [3028]" strokecolor="#4472c4 [3204]" strokeweight=".5pt">
                    <v:fill color2="#416fc3 [3172]" rotate="t" colors="0 #6083cb;.5 #3e70ca;1 #2e61ba" focus="100%" type="gradient">
                      <o:fill v:ext="view" type="gradientUnscaled"/>
                    </v:fill>
                  </v:shape>
                </v:group>
                <v:shape id="图片 19" o:spid="_x0000_s1349" type="#_x0000_t75" style="position:absolute;left:3116;top:23718;width:4340;height:263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">
                  <v:imagedata r:id="rId19" o:title="" recolortarget="black"/>
                  <v:path arrowok="t"/>
                </v:shape>
                <v:shape id="文本框 1" o:spid="_x0000_s1350" type="#_x0000_t202" style="position:absolute;left:3021;top:24527;width:464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" filled="f" stroked="f">
                  <v:textbox style="mso-fit-shape-to-text:t">
                    <w:txbxContent>
                      <w:p w14:paraId="3BA6356A" w14:textId="77777777" w:rsidR="007918C9" w:rsidRDefault="007918C9" w:rsidP="00E6156B">
                        <w:pPr>
                          <w:jc w:val="center"/>
                        </w:pPr>
                        <w:r>
                          <w:rPr>
                            <w:color w:val="000000" w:themeColor="text1"/>
                            <w:kern w:val="24"/>
                            <w:sz w:val="12"/>
                            <w:szCs w:val="12"/>
                          </w:rPr>
                          <w:t>CAV</w:t>
                        </w:r>
                      </w:p>
                    </w:txbxContent>
                  </v:textbox>
                </v:shape>
                <w10:anchorlock/>
              </v:group>
            </w:pict>
          </mc:Fallback>
        </mc:AlternateContent>
      </w:r>
    </w:p>
    <w:p w14:paraId="1C5EED34" w14:textId="17386160" w:rsidR="00E6156B" w:rsidRDefault="00E6156B" w:rsidP="00E6156B">
      <w:pPr>
        <w:pStyle w:val="FHWASource"/>
        <w:ind w:firstLine="2970"/>
      </w:pPr>
      <w:r>
        <w:t>Source: FHWA.</w:t>
      </w:r>
    </w:p>
    <w:p w14:paraId="422B960B" w14:textId="04848726" w:rsidR="00583252" w:rsidRDefault="00B079EC" w:rsidP="0023532B">
      <w:pPr>
        <w:pStyle w:val="FHWACaptionFigure"/>
      </w:pPr>
      <w:bookmarkStart w:id="62" w:name="_Ref33883458"/>
      <w:bookmarkStart w:id="63" w:name="_Toc34644760"/>
      <w:bookmarkStart w:id="64" w:name="_Toc35700643"/>
      <w:r w:rsidRPr="00241705">
        <w:t xml:space="preserve">Figure </w:t>
      </w:r>
      <w:r w:rsidR="008C6E16">
        <w:fldChar w:fldCharType="begin"/>
      </w:r>
      <w:r w:rsidR="008C6E16">
        <w:instrText xml:space="preserve"> SEQ Figure \* ARABIC </w:instrText>
      </w:r>
      <w:r w:rsidR="008C6E16">
        <w:fldChar w:fldCharType="separate"/>
      </w:r>
      <w:r w:rsidR="007918C9">
        <w:rPr>
          <w:noProof/>
        </w:rPr>
        <w:t>14</w:t>
      </w:r>
      <w:r w:rsidR="008C6E16">
        <w:rPr>
          <w:noProof/>
        </w:rPr>
        <w:fldChar w:fldCharType="end"/>
      </w:r>
      <w:bookmarkEnd w:id="62"/>
      <w:r w:rsidRPr="00176DFB">
        <w:t>.</w:t>
      </w:r>
      <w:r w:rsidRPr="00241705">
        <w:t xml:space="preserve"> Illustration</w:t>
      </w:r>
      <w:r>
        <w:t>. Car following</w:t>
      </w:r>
      <w:r w:rsidRPr="007D3BDD">
        <w:t xml:space="preserve"> </w:t>
      </w:r>
      <w:r>
        <w:t>of lane changing abortion</w:t>
      </w:r>
      <w:r w:rsidRPr="00241705">
        <w:t>.</w:t>
      </w:r>
      <w:bookmarkEnd w:id="63"/>
      <w:bookmarkEnd w:id="64"/>
    </w:p>
    <w:p w14:paraId="1D27F67F" w14:textId="77777777" w:rsidR="00583252" w:rsidRDefault="00583252" w:rsidP="006640B0">
      <w:pPr>
        <w:pStyle w:val="FHWABody"/>
      </w:pPr>
    </w:p>
    <w:p w14:paraId="21281917" w14:textId="77777777" w:rsidR="00583252" w:rsidRDefault="00583252" w:rsidP="006640B0">
      <w:pPr>
        <w:pStyle w:val="FHWABody"/>
        <w:sectPr w:rsidR="00583252" w:rsidSect="006640B0">
          <w:type w:val="oddPage"/>
          <w:pgSz w:w="12240" w:h="15840"/>
          <w:pgMar w:top="1440" w:right="1440" w:bottom="1440" w:left="1440" w:header="720" w:footer="720" w:gutter="0"/>
          <w:cols w:space="720"/>
          <w:docGrid w:linePitch="360"/>
        </w:sectPr>
      </w:pPr>
    </w:p>
    <w:p w14:paraId="1A574E9D" w14:textId="77777777" w:rsidR="001A1B94" w:rsidRDefault="00B8393A" w:rsidP="001A1B94">
      <w:pPr>
        <w:pStyle w:val="FHWAChapterHeading"/>
      </w:pPr>
      <w:bookmarkStart w:id="65" w:name="_Toc490568838"/>
      <w:bookmarkStart w:id="66" w:name="_Toc29906003"/>
      <w:bookmarkStart w:id="67" w:name="_Toc34644733"/>
      <w:bookmarkStart w:id="68" w:name="_Toc35700616"/>
      <w:r>
        <w:lastRenderedPageBreak/>
        <w:t xml:space="preserve">Chapter 3. </w:t>
      </w:r>
      <w:r w:rsidR="001A1B94" w:rsidRPr="001A1B94">
        <w:t>MODEL CALIBRATION AND VALIDATION</w:t>
      </w:r>
      <w:bookmarkEnd w:id="65"/>
      <w:bookmarkEnd w:id="66"/>
      <w:bookmarkEnd w:id="67"/>
      <w:bookmarkEnd w:id="68"/>
    </w:p>
    <w:p w14:paraId="226FACE9" w14:textId="77777777" w:rsidR="001A1B94" w:rsidRDefault="001A1B94" w:rsidP="001A1B94">
      <w:pPr>
        <w:pStyle w:val="FHWAH1"/>
      </w:pPr>
      <w:bookmarkStart w:id="69" w:name="_Toc34644734"/>
      <w:bookmarkStart w:id="70" w:name="_Toc35700617"/>
      <w:r w:rsidRPr="00814F0E">
        <w:t>Model calibration</w:t>
      </w:r>
      <w:bookmarkEnd w:id="69"/>
      <w:bookmarkEnd w:id="70"/>
    </w:p>
    <w:p w14:paraId="31493240" w14:textId="47B0AB4C" w:rsidR="001A1B94" w:rsidRDefault="001A1B94" w:rsidP="001A1B94">
      <w:pPr>
        <w:pStyle w:val="FHWABody"/>
      </w:pPr>
      <w:r>
        <w:t>To demonstrate</w:t>
      </w:r>
      <w:r w:rsidRPr="00814F0E">
        <w:t xml:space="preserve"> </w:t>
      </w:r>
      <w:r>
        <w:t>how to calibrate the above proposed model framework</w:t>
      </w:r>
      <w:r w:rsidRPr="00814F0E">
        <w:t xml:space="preserve">, </w:t>
      </w:r>
      <w:r>
        <w:t xml:space="preserve">this study uses the field data collected from </w:t>
      </w:r>
      <w:r w:rsidRPr="00814F0E">
        <w:t xml:space="preserve">small-scale field experiments of a </w:t>
      </w:r>
      <w:r w:rsidR="00D02863">
        <w:t>c</w:t>
      </w:r>
      <w:r w:rsidR="00D515C0">
        <w:t xml:space="preserve">onnected </w:t>
      </w:r>
      <w:r w:rsidR="00A250B9">
        <w:t>and automated</w:t>
      </w:r>
      <w:r w:rsidR="00D02863">
        <w:t xml:space="preserve"> vehicle (</w:t>
      </w:r>
      <w:r w:rsidRPr="00814F0E">
        <w:t>CAV</w:t>
      </w:r>
      <w:r w:rsidR="00D02863">
        <w:t>)</w:t>
      </w:r>
      <w:r w:rsidRPr="00814F0E">
        <w:t xml:space="preserve"> mandatory </w:t>
      </w:r>
      <w:r w:rsidR="00D02863">
        <w:t>lane changing (</w:t>
      </w:r>
      <w:r w:rsidRPr="00814F0E">
        <w:t>LC</w:t>
      </w:r>
      <w:r w:rsidR="00D02863">
        <w:t>)</w:t>
      </w:r>
      <w:r w:rsidRPr="00814F0E">
        <w:t xml:space="preserve"> model with three surrounding </w:t>
      </w:r>
      <w:r w:rsidR="00D02863">
        <w:t>human driven vehicles (</w:t>
      </w:r>
      <w:r w:rsidRPr="00814F0E">
        <w:t>HVs</w:t>
      </w:r>
      <w:r w:rsidR="00D02863">
        <w:t>)</w:t>
      </w:r>
      <w:r w:rsidRPr="00814F0E">
        <w:t xml:space="preserve"> </w:t>
      </w:r>
      <w:r>
        <w:t>in a previous study</w:t>
      </w:r>
      <w:r w:rsidRPr="00814F0E">
        <w:t xml:space="preserve"> </w:t>
      </w:r>
      <w:r w:rsidRPr="00814F0E">
        <w:fldChar w:fldCharType="begin" w:fldLock="1"/>
      </w:r>
      <w:r>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rsidRPr="00814F0E">
        <w:fldChar w:fldCharType="separate"/>
      </w:r>
      <w:r w:rsidRPr="00C66CB0">
        <w:rPr>
          <w:noProof/>
        </w:rPr>
        <w:t>(Wang et al., n.d.)</w:t>
      </w:r>
      <w:r w:rsidRPr="00814F0E">
        <w:fldChar w:fldCharType="end"/>
      </w:r>
      <w:r w:rsidRPr="00814F0E">
        <w:t xml:space="preserve">. The CAV mandatory LC model flow chart is presented in </w:t>
      </w:r>
      <w:r w:rsidRPr="00814F0E">
        <w:fldChar w:fldCharType="begin"/>
      </w:r>
      <w:r w:rsidRPr="00814F0E">
        <w:instrText xml:space="preserve"> REF _Ref31621812 \h  \* MERGEFORMAT </w:instrText>
      </w:r>
      <w:r w:rsidRPr="00814F0E">
        <w:fldChar w:fldCharType="separate"/>
      </w:r>
      <w:r w:rsidR="007918C9" w:rsidRPr="00241705">
        <w:t xml:space="preserve">Figure </w:t>
      </w:r>
      <w:r w:rsidR="007918C9">
        <w:t>15</w:t>
      </w:r>
      <w:r w:rsidRPr="00814F0E">
        <w:fldChar w:fldCharType="end"/>
      </w:r>
      <w:r w:rsidRPr="00814F0E">
        <w:t>.</w:t>
      </w:r>
      <w:r>
        <w:t xml:space="preserve"> CAV in </w:t>
      </w:r>
      <w:r w:rsidRPr="00814F0E">
        <w:fldChar w:fldCharType="begin"/>
      </w:r>
      <w:r w:rsidRPr="00814F0E">
        <w:instrText xml:space="preserve"> REF _Ref31615699 \h  \* MERGEFORMAT </w:instrText>
      </w:r>
      <w:r w:rsidRPr="00814F0E">
        <w:fldChar w:fldCharType="separate"/>
      </w:r>
      <w:r w:rsidR="007918C9" w:rsidRPr="00241705">
        <w:t xml:space="preserve">Figure </w:t>
      </w:r>
      <w:r w:rsidR="007918C9">
        <w:t>16</w:t>
      </w:r>
      <w:r w:rsidRPr="00814F0E">
        <w:fldChar w:fldCharType="end"/>
      </w:r>
      <w:r>
        <w:t xml:space="preserve"> uses </w:t>
      </w:r>
      <w:r w:rsidR="00D02863">
        <w:t>adaptive cruise control (</w:t>
      </w:r>
      <w:r>
        <w:t>ACC</w:t>
      </w:r>
      <w:r w:rsidR="00D02863">
        <w:t>)</w:t>
      </w:r>
      <w:r>
        <w:t xml:space="preserve"> model to follow HV 1 and 2 and keeps checking the safety check toward HV 2 and HV3. Once the safety check passes, a sine-function based LC path, i.e., </w:t>
      </w:r>
      <w:r w:rsidR="002047C8">
        <w:fldChar w:fldCharType="begin"/>
      </w:r>
      <w:r w:rsidR="002047C8">
        <w:instrText xml:space="preserve"> REF _Ref33369035 \h </w:instrText>
      </w:r>
      <w:r w:rsidR="002047C8">
        <w:fldChar w:fldCharType="separate"/>
      </w:r>
      <w:r w:rsidR="007918C9">
        <w:t xml:space="preserve">Figure </w:t>
      </w:r>
      <w:r w:rsidR="007918C9">
        <w:rPr>
          <w:noProof/>
        </w:rPr>
        <w:t>10</w:t>
      </w:r>
      <w:r w:rsidR="002047C8">
        <w:fldChar w:fldCharType="end"/>
      </w:r>
      <w:r w:rsidR="002047C8">
        <w:t xml:space="preserve">, </w:t>
      </w:r>
      <w:r>
        <w:t>will be generated for CAV to follow. The safety check will be continuously checked within the LC path following process and the LC maneuver will be aborted once the safety check fails to pass. If the safety check passes along the whole LC path following process, CAV LC is finished successfully.</w:t>
      </w:r>
    </w:p>
    <w:p w14:paraId="60197F4A" w14:textId="77777777" w:rsidR="001A1B94" w:rsidRDefault="00D515C0" w:rsidP="00D515C0">
      <w:pPr>
        <w:pStyle w:val="FHWAFigure"/>
      </w:pPr>
      <w:r>
        <w:rPr>
          <w:noProof/>
          <w:lang w:eastAsia="zh-CN"/>
        </w:rPr>
        <mc:AlternateContent>
          <mc:Choice Requires="wpg">
            <w:drawing>
              <wp:inline distT="0" distB="0" distL="0" distR="0" wp14:anchorId="4F1F86E7" wp14:editId="0787216A">
                <wp:extent cx="5518150" cy="4641850"/>
                <wp:effectExtent l="0" t="0" r="25400" b="25400"/>
                <wp:docPr id="2786" name="Group 2786"/>
                <wp:cNvGraphicFramePr/>
                <a:graphic xmlns:a="http://schemas.openxmlformats.org/drawingml/2006/main">
                  <a:graphicData uri="http://schemas.microsoft.com/office/word/2010/wordprocessingGroup">
                    <wpg:wgp>
                      <wpg:cNvGrpSpPr/>
                      <wpg:grpSpPr>
                        <a:xfrm>
                          <a:off x="0" y="0"/>
                          <a:ext cx="5518150" cy="4641850"/>
                          <a:chOff x="-134773" y="0"/>
                          <a:chExt cx="5113573" cy="4588332"/>
                        </a:xfrm>
                      </wpg:grpSpPr>
                      <wps:wsp>
                        <wps:cNvPr id="2787" name="Connector: Elbow 2787"/>
                        <wps:cNvCnPr>
                          <a:cxnSpLocks/>
                          <a:stCxn id="2791" idx="3"/>
                          <a:endCxn id="2807" idx="1"/>
                        </wps:cNvCnPr>
                        <wps:spPr>
                          <a:xfrm flipV="1">
                            <a:off x="2134863" y="855119"/>
                            <a:ext cx="1009271" cy="2797"/>
                          </a:xfrm>
                          <a:prstGeom prst="bentConnector3">
                            <a:avLst>
                              <a:gd name="adj1" fmla="val 50000"/>
                            </a:avLst>
                          </a:prstGeom>
                          <a:noFill/>
                          <a:ln w="9525" cap="flat" cmpd="sng" algn="ctr">
                            <a:solidFill>
                              <a:srgbClr val="DAEDEF">
                                <a:lumMod val="50000"/>
                              </a:srgbClr>
                            </a:solidFill>
                            <a:prstDash val="solid"/>
                            <a:tailEnd type="triangle"/>
                          </a:ln>
                          <a:effectLst/>
                        </wps:spPr>
                        <wps:bodyPr/>
                      </wps:wsp>
                      <wps:wsp>
                        <wps:cNvPr id="2788" name="Connector: Elbow 2788"/>
                        <wps:cNvCnPr>
                          <a:cxnSpLocks/>
                          <a:stCxn id="2794" idx="3"/>
                          <a:endCxn id="2808" idx="1"/>
                        </wps:cNvCnPr>
                        <wps:spPr>
                          <a:xfrm>
                            <a:off x="2586575" y="1706384"/>
                            <a:ext cx="393850" cy="960056"/>
                          </a:xfrm>
                          <a:prstGeom prst="bentConnector3">
                            <a:avLst>
                              <a:gd name="adj1" fmla="val 50000"/>
                            </a:avLst>
                          </a:prstGeom>
                          <a:noFill/>
                          <a:ln w="9525" cap="flat" cmpd="sng" algn="ctr">
                            <a:solidFill>
                              <a:srgbClr val="DAEDEF">
                                <a:lumMod val="50000"/>
                              </a:srgbClr>
                            </a:solidFill>
                            <a:prstDash val="solid"/>
                            <a:tailEnd type="triangle"/>
                          </a:ln>
                          <a:effectLst/>
                        </wps:spPr>
                        <wps:bodyPr/>
                      </wps:wsp>
                      <wpg:grpSp>
                        <wpg:cNvPr id="2789" name="Group 2789"/>
                        <wpg:cNvGrpSpPr/>
                        <wpg:grpSpPr>
                          <a:xfrm>
                            <a:off x="-134773" y="0"/>
                            <a:ext cx="5113573" cy="4588332"/>
                            <a:chOff x="-178777" y="0"/>
                            <a:chExt cx="6571809" cy="4855473"/>
                          </a:xfrm>
                        </wpg:grpSpPr>
                        <wps:wsp>
                          <wps:cNvPr id="2790" name="Rectangle: Rounded Corners 2790"/>
                          <wps:cNvSpPr/>
                          <wps:spPr>
                            <a:xfrm>
                              <a:off x="916458" y="0"/>
                              <a:ext cx="1295400" cy="401899"/>
                            </a:xfrm>
                            <a:prstGeom prst="roundRect">
                              <a:avLst/>
                            </a:prstGeom>
                            <a:noFill/>
                            <a:ln w="9525" cap="flat" cmpd="sng" algn="ctr">
                              <a:solidFill>
                                <a:srgbClr val="000000"/>
                              </a:solidFill>
                              <a:prstDash val="solid"/>
                            </a:ln>
                            <a:effectLst/>
                          </wps:spPr>
                          <wps:txbx>
                            <w:txbxContent>
                              <w:p w14:paraId="63A82CE3" w14:textId="77777777" w:rsidR="007918C9" w:rsidRPr="00A45E53" w:rsidRDefault="007918C9" w:rsidP="001A1B94">
                                <w:pPr>
                                  <w:jc w:val="center"/>
                                  <w:textAlignment w:val="baseline"/>
                                  <w:rPr>
                                    <w:sz w:val="20"/>
                                    <w:szCs w:val="20"/>
                                  </w:rPr>
                                </w:pPr>
                                <w:r w:rsidRPr="00A45E53">
                                  <w:rPr>
                                    <w:color w:val="000000"/>
                                    <w:sz w:val="20"/>
                                    <w:szCs w:val="20"/>
                                  </w:rPr>
                                  <w:t>Start</w:t>
                                </w:r>
                              </w:p>
                            </w:txbxContent>
                          </wps:txbx>
                          <wps:bodyPr rtlCol="0" anchor="ctr"/>
                        </wps:wsp>
                        <wps:wsp>
                          <wps:cNvPr id="2791" name="Rectangle 2791"/>
                          <wps:cNvSpPr/>
                          <wps:spPr>
                            <a:xfrm>
                              <a:off x="390225" y="690934"/>
                              <a:ext cx="2347865" cy="433890"/>
                            </a:xfrm>
                            <a:prstGeom prst="rect">
                              <a:avLst/>
                            </a:prstGeom>
                            <a:noFill/>
                            <a:ln w="9525" cap="flat" cmpd="sng" algn="ctr">
                              <a:solidFill>
                                <a:srgbClr val="000000"/>
                              </a:solidFill>
                              <a:prstDash val="solid"/>
                            </a:ln>
                            <a:effectLst/>
                          </wps:spPr>
                          <wps:txbx>
                            <w:txbxContent>
                              <w:p w14:paraId="2D73FEAC" w14:textId="77777777" w:rsidR="007918C9" w:rsidRPr="00A45E53" w:rsidRDefault="007918C9" w:rsidP="001A1B94">
                                <w:pPr>
                                  <w:jc w:val="center"/>
                                  <w:textAlignment w:val="baseline"/>
                                  <w:rPr>
                                    <w:sz w:val="20"/>
                                    <w:szCs w:val="20"/>
                                  </w:rPr>
                                </w:pPr>
                                <w:r w:rsidRPr="00A45E53">
                                  <w:rPr>
                                    <w:color w:val="000000"/>
                                    <w:sz w:val="20"/>
                                    <w:szCs w:val="20"/>
                                  </w:rPr>
                                  <w:t>Car following (and lane keeping)</w:t>
                                </w:r>
                              </w:p>
                            </w:txbxContent>
                          </wps:txbx>
                          <wps:bodyPr rtlCol="0" anchor="ctr"/>
                        </wps:wsp>
                        <wps:wsp>
                          <wps:cNvPr id="2792" name="Rectangle 2792"/>
                          <wps:cNvSpPr/>
                          <wps:spPr>
                            <a:xfrm>
                              <a:off x="390225" y="2624355"/>
                              <a:ext cx="2347865" cy="368025"/>
                            </a:xfrm>
                            <a:prstGeom prst="rect">
                              <a:avLst/>
                            </a:prstGeom>
                            <a:noFill/>
                            <a:ln w="9525" cap="flat" cmpd="sng" algn="ctr">
                              <a:solidFill>
                                <a:srgbClr val="000000"/>
                              </a:solidFill>
                              <a:prstDash val="solid"/>
                            </a:ln>
                            <a:effectLst/>
                          </wps:spPr>
                          <wps:txbx>
                            <w:txbxContent>
                              <w:p w14:paraId="043E2096" w14:textId="77777777" w:rsidR="007918C9" w:rsidRPr="00A45E53" w:rsidRDefault="007918C9" w:rsidP="001A1B94">
                                <w:pPr>
                                  <w:jc w:val="center"/>
                                  <w:textAlignment w:val="baseline"/>
                                  <w:rPr>
                                    <w:sz w:val="20"/>
                                    <w:szCs w:val="20"/>
                                  </w:rPr>
                                </w:pPr>
                                <w:r w:rsidRPr="00A45E53">
                                  <w:rPr>
                                    <w:color w:val="000000"/>
                                    <w:sz w:val="20"/>
                                    <w:szCs w:val="20"/>
                                  </w:rPr>
                                  <w:t>Path generation</w:t>
                                </w:r>
                              </w:p>
                            </w:txbxContent>
                          </wps:txbx>
                          <wps:bodyPr rtlCol="0" anchor="ctr"/>
                        </wps:wsp>
                        <wps:wsp>
                          <wps:cNvPr id="2793" name="Rectangle 2793"/>
                          <wps:cNvSpPr/>
                          <wps:spPr>
                            <a:xfrm>
                              <a:off x="390225" y="4419244"/>
                              <a:ext cx="2347865" cy="436229"/>
                            </a:xfrm>
                            <a:prstGeom prst="rect">
                              <a:avLst/>
                            </a:prstGeom>
                            <a:noFill/>
                            <a:ln w="9525" cap="flat" cmpd="sng" algn="ctr">
                              <a:solidFill>
                                <a:srgbClr val="000000"/>
                              </a:solidFill>
                              <a:prstDash val="solid"/>
                            </a:ln>
                            <a:effectLst/>
                          </wps:spPr>
                          <wps:txbx>
                            <w:txbxContent>
                              <w:p w14:paraId="3F1A76C7" w14:textId="77777777" w:rsidR="007918C9" w:rsidRPr="00A45E53" w:rsidRDefault="007918C9" w:rsidP="001A1B94">
                                <w:pPr>
                                  <w:jc w:val="center"/>
                                  <w:textAlignment w:val="baseline"/>
                                  <w:rPr>
                                    <w:sz w:val="20"/>
                                    <w:szCs w:val="20"/>
                                  </w:rPr>
                                </w:pPr>
                                <w:r w:rsidRPr="00A45E53">
                                  <w:rPr>
                                    <w:color w:val="000000"/>
                                    <w:sz w:val="20"/>
                                    <w:szCs w:val="20"/>
                                  </w:rPr>
                                  <w:t>CAV lane chang</w:t>
                                </w:r>
                                <w:r>
                                  <w:rPr>
                                    <w:color w:val="000000"/>
                                    <w:sz w:val="20"/>
                                    <w:szCs w:val="20"/>
                                  </w:rPr>
                                  <w:t>ing</w:t>
                                </w:r>
                                <w:r w:rsidRPr="00A45E53">
                                  <w:rPr>
                                    <w:color w:val="000000"/>
                                    <w:sz w:val="20"/>
                                    <w:szCs w:val="20"/>
                                  </w:rPr>
                                  <w:t xml:space="preserve"> finished</w:t>
                                </w:r>
                              </w:p>
                            </w:txbxContent>
                          </wps:txbx>
                          <wps:bodyPr rtlCol="0" anchor="ctr"/>
                        </wps:wsp>
                        <wps:wsp>
                          <wps:cNvPr id="2794" name="Flowchart: Decision 2794"/>
                          <wps:cNvSpPr/>
                          <wps:spPr>
                            <a:xfrm>
                              <a:off x="-178777" y="1423335"/>
                              <a:ext cx="3497393" cy="764794"/>
                            </a:xfrm>
                            <a:prstGeom prst="flowChartDecision">
                              <a:avLst/>
                            </a:prstGeom>
                            <a:noFill/>
                            <a:ln w="9525" cap="flat" cmpd="sng" algn="ctr">
                              <a:solidFill>
                                <a:srgbClr val="000000"/>
                              </a:solidFill>
                              <a:prstDash val="solid"/>
                            </a:ln>
                            <a:effectLst/>
                          </wps:spPr>
                          <wps:txbx>
                            <w:txbxContent>
                              <w:p w14:paraId="6F609C1D" w14:textId="77777777" w:rsidR="007918C9" w:rsidRPr="00A45E53" w:rsidRDefault="007918C9" w:rsidP="001A1B94">
                                <w:pPr>
                                  <w:jc w:val="center"/>
                                  <w:textAlignment w:val="baseline"/>
                                  <w:rPr>
                                    <w:sz w:val="20"/>
                                    <w:szCs w:val="20"/>
                                  </w:rPr>
                                </w:pPr>
                                <w:r w:rsidRPr="00A45E53">
                                  <w:rPr>
                                    <w:color w:val="000000"/>
                                    <w:sz w:val="20"/>
                                    <w:szCs w:val="20"/>
                                  </w:rPr>
                                  <w:t>Lane changing decision (safety check)</w:t>
                                </w:r>
                              </w:p>
                            </w:txbxContent>
                          </wps:txbx>
                          <wps:bodyPr rtlCol="0" anchor="ctr"/>
                        </wps:wsp>
                        <wps:wsp>
                          <wps:cNvPr id="2795" name="Flowchart: Decision 2795"/>
                          <wps:cNvSpPr/>
                          <wps:spPr>
                            <a:xfrm>
                              <a:off x="19535" y="3314952"/>
                              <a:ext cx="3078933" cy="758257"/>
                            </a:xfrm>
                            <a:prstGeom prst="flowChartDecision">
                              <a:avLst/>
                            </a:prstGeom>
                            <a:noFill/>
                            <a:ln w="9525" cap="flat" cmpd="sng" algn="ctr">
                              <a:solidFill>
                                <a:srgbClr val="000000"/>
                              </a:solidFill>
                              <a:prstDash val="solid"/>
                            </a:ln>
                            <a:effectLst/>
                          </wps:spPr>
                          <wps:txbx>
                            <w:txbxContent>
                              <w:p w14:paraId="2C44E727" w14:textId="77777777" w:rsidR="007918C9" w:rsidRPr="00A45E53" w:rsidRDefault="007918C9" w:rsidP="001A1B94">
                                <w:pPr>
                                  <w:jc w:val="center"/>
                                  <w:textAlignment w:val="baseline"/>
                                  <w:rPr>
                                    <w:sz w:val="20"/>
                                    <w:szCs w:val="20"/>
                                  </w:rPr>
                                </w:pPr>
                                <w:r w:rsidRPr="00A45E53">
                                  <w:rPr>
                                    <w:color w:val="000000"/>
                                    <w:sz w:val="20"/>
                                    <w:szCs w:val="20"/>
                                  </w:rPr>
                                  <w:t>Path following and safety check loop</w:t>
                                </w:r>
                              </w:p>
                            </w:txbxContent>
                          </wps:txbx>
                          <wps:bodyPr rtlCol="0" anchor="ctr"/>
                        </wps:wsp>
                        <wps:wsp>
                          <wps:cNvPr id="2796" name="Straight Arrow Connector 2796"/>
                          <wps:cNvCnPr/>
                          <wps:spPr>
                            <a:xfrm>
                              <a:off x="1564158" y="401899"/>
                              <a:ext cx="0" cy="289035"/>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2797" name="Straight Arrow Connector 2797"/>
                          <wps:cNvCnPr>
                            <a:cxnSpLocks/>
                          </wps:cNvCnPr>
                          <wps:spPr>
                            <a:xfrm>
                              <a:off x="1564158" y="1124824"/>
                              <a:ext cx="0" cy="298509"/>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2798" name="Straight Arrow Connector 2798"/>
                          <wps:cNvCnPr>
                            <a:cxnSpLocks/>
                          </wps:cNvCnPr>
                          <wps:spPr>
                            <a:xfrm>
                              <a:off x="1564158" y="2188127"/>
                              <a:ext cx="0" cy="436228"/>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2799" name="Straight Arrow Connector 2799"/>
                          <wps:cNvCnPr>
                            <a:cxnSpLocks/>
                          </wps:cNvCnPr>
                          <wps:spPr>
                            <a:xfrm flipH="1">
                              <a:off x="1559002" y="2992380"/>
                              <a:ext cx="5156" cy="322572"/>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2800" name="Straight Arrow Connector 2800"/>
                          <wps:cNvCnPr>
                            <a:cxnSpLocks/>
                            <a:stCxn id="2795" idx="2"/>
                            <a:endCxn id="2793" idx="0"/>
                          </wps:cNvCnPr>
                          <wps:spPr>
                            <a:xfrm>
                              <a:off x="1559002" y="4073209"/>
                              <a:ext cx="5156" cy="346035"/>
                            </a:xfrm>
                            <a:prstGeom prst="straightConnector1">
                              <a:avLst/>
                            </a:prstGeom>
                            <a:noFill/>
                            <a:ln w="9525" cap="flat" cmpd="sng" algn="ctr">
                              <a:solidFill>
                                <a:srgbClr val="000000">
                                  <a:shade val="95000"/>
                                  <a:satMod val="105000"/>
                                </a:srgbClr>
                              </a:solidFill>
                              <a:prstDash val="solid"/>
                              <a:tailEnd type="triangle"/>
                            </a:ln>
                            <a:effectLst/>
                          </wps:spPr>
                          <wps:bodyPr/>
                        </wps:wsp>
                        <wps:wsp>
                          <wps:cNvPr id="2801" name="Connector: Elbow 2801"/>
                          <wps:cNvCnPr>
                            <a:cxnSpLocks/>
                            <a:stCxn id="2794" idx="3"/>
                          </wps:cNvCnPr>
                          <wps:spPr>
                            <a:xfrm flipH="1" flipV="1">
                              <a:off x="1558837" y="499730"/>
                              <a:ext cx="1759451" cy="1305975"/>
                            </a:xfrm>
                            <a:prstGeom prst="bentConnector3">
                              <a:avLst>
                                <a:gd name="adj1" fmla="val -8754"/>
                              </a:avLst>
                            </a:prstGeom>
                            <a:noFill/>
                            <a:ln w="9525" cap="flat" cmpd="sng" algn="ctr">
                              <a:solidFill>
                                <a:srgbClr val="000000">
                                  <a:shade val="95000"/>
                                  <a:satMod val="105000"/>
                                </a:srgbClr>
                              </a:solidFill>
                              <a:prstDash val="solid"/>
                              <a:tailEnd type="triangle"/>
                            </a:ln>
                            <a:effectLst/>
                          </wps:spPr>
                          <wps:bodyPr/>
                        </wps:wsp>
                        <wps:wsp>
                          <wps:cNvPr id="2802" name="Connector: Elbow 2802"/>
                          <wps:cNvCnPr>
                            <a:cxnSpLocks/>
                          </wps:cNvCnPr>
                          <wps:spPr>
                            <a:xfrm flipH="1" flipV="1">
                              <a:off x="1559001" y="499736"/>
                              <a:ext cx="1539467" cy="3194345"/>
                            </a:xfrm>
                            <a:prstGeom prst="bentConnector4">
                              <a:avLst>
                                <a:gd name="adj1" fmla="val -24393"/>
                                <a:gd name="adj2" fmla="val 100065"/>
                              </a:avLst>
                            </a:prstGeom>
                            <a:noFill/>
                            <a:ln w="9525" cap="flat" cmpd="sng" algn="ctr">
                              <a:solidFill>
                                <a:srgbClr val="000000">
                                  <a:shade val="95000"/>
                                  <a:satMod val="105000"/>
                                </a:srgbClr>
                              </a:solidFill>
                              <a:prstDash val="solid"/>
                              <a:tailEnd type="triangle"/>
                            </a:ln>
                            <a:effectLst/>
                          </wps:spPr>
                          <wps:bodyPr/>
                        </wps:wsp>
                        <wps:wsp>
                          <wps:cNvPr id="2803" name="TextBox 109"/>
                          <wps:cNvSpPr txBox="1"/>
                          <wps:spPr>
                            <a:xfrm>
                              <a:off x="1516311" y="2232234"/>
                              <a:ext cx="788335" cy="251317"/>
                            </a:xfrm>
                            <a:prstGeom prst="rect">
                              <a:avLst/>
                            </a:prstGeom>
                            <a:noFill/>
                          </wps:spPr>
                          <wps:txbx>
                            <w:txbxContent>
                              <w:p w14:paraId="2D8CAE11" w14:textId="77777777" w:rsidR="007918C9" w:rsidRPr="00A45E53" w:rsidRDefault="007918C9" w:rsidP="001A1B94">
                                <w:pPr>
                                  <w:textAlignment w:val="baseline"/>
                                  <w:rPr>
                                    <w:sz w:val="20"/>
                                    <w:szCs w:val="20"/>
                                  </w:rPr>
                                </w:pPr>
                                <w:r w:rsidRPr="00A45E53">
                                  <w:rPr>
                                    <w:color w:val="000000"/>
                                    <w:sz w:val="20"/>
                                    <w:szCs w:val="20"/>
                                  </w:rPr>
                                  <w:t>Yes</w:t>
                                </w:r>
                              </w:p>
                            </w:txbxContent>
                          </wps:txbx>
                          <wps:bodyPr wrap="square" rtlCol="0">
                            <a:noAutofit/>
                          </wps:bodyPr>
                        </wps:wsp>
                        <wps:wsp>
                          <wps:cNvPr id="2804" name="TextBox 54"/>
                          <wps:cNvSpPr txBox="1"/>
                          <wps:spPr>
                            <a:xfrm>
                              <a:off x="1517378" y="4100111"/>
                              <a:ext cx="559832" cy="251317"/>
                            </a:xfrm>
                            <a:prstGeom prst="rect">
                              <a:avLst/>
                            </a:prstGeom>
                            <a:noFill/>
                          </wps:spPr>
                          <wps:txbx>
                            <w:txbxContent>
                              <w:p w14:paraId="2B523003" w14:textId="77777777" w:rsidR="007918C9" w:rsidRPr="00A45E53" w:rsidRDefault="007918C9" w:rsidP="001A1B94">
                                <w:pPr>
                                  <w:textAlignment w:val="baseline"/>
                                  <w:rPr>
                                    <w:sz w:val="20"/>
                                    <w:szCs w:val="20"/>
                                  </w:rPr>
                                </w:pPr>
                                <w:r w:rsidRPr="00A45E53">
                                  <w:rPr>
                                    <w:color w:val="000000"/>
                                    <w:kern w:val="24"/>
                                    <w:sz w:val="20"/>
                                    <w:szCs w:val="20"/>
                                  </w:rPr>
                                  <w:t>Yes</w:t>
                                </w:r>
                              </w:p>
                            </w:txbxContent>
                          </wps:txbx>
                          <wps:bodyPr wrap="square" rtlCol="0">
                            <a:noAutofit/>
                          </wps:bodyPr>
                        </wps:wsp>
                        <wps:wsp>
                          <wps:cNvPr id="2805" name="TextBox 54"/>
                          <wps:cNvSpPr txBox="1"/>
                          <wps:spPr>
                            <a:xfrm>
                              <a:off x="3136287" y="1558445"/>
                              <a:ext cx="692037" cy="251317"/>
                            </a:xfrm>
                            <a:prstGeom prst="rect">
                              <a:avLst/>
                            </a:prstGeom>
                            <a:noFill/>
                          </wps:spPr>
                          <wps:txbx>
                            <w:txbxContent>
                              <w:p w14:paraId="69BAA2D4" w14:textId="77777777" w:rsidR="007918C9" w:rsidRPr="00A45E53" w:rsidRDefault="007918C9" w:rsidP="001A1B94">
                                <w:pPr>
                                  <w:textAlignment w:val="baseline"/>
                                  <w:rPr>
                                    <w:sz w:val="20"/>
                                    <w:szCs w:val="20"/>
                                  </w:rPr>
                                </w:pPr>
                                <w:r w:rsidRPr="00A45E53">
                                  <w:rPr>
                                    <w:color w:val="000000"/>
                                    <w:kern w:val="24"/>
                                    <w:sz w:val="20"/>
                                    <w:szCs w:val="20"/>
                                  </w:rPr>
                                  <w:t>No</w:t>
                                </w:r>
                              </w:p>
                            </w:txbxContent>
                          </wps:txbx>
                          <wps:bodyPr wrap="square" rtlCol="0">
                            <a:noAutofit/>
                          </wps:bodyPr>
                        </wps:wsp>
                        <wps:wsp>
                          <wps:cNvPr id="2806" name="TextBox 54"/>
                          <wps:cNvSpPr txBox="1"/>
                          <wps:spPr>
                            <a:xfrm>
                              <a:off x="3133138" y="3432351"/>
                              <a:ext cx="803841" cy="251317"/>
                            </a:xfrm>
                            <a:prstGeom prst="rect">
                              <a:avLst/>
                            </a:prstGeom>
                            <a:noFill/>
                          </wps:spPr>
                          <wps:txbx>
                            <w:txbxContent>
                              <w:p w14:paraId="4855B490" w14:textId="77777777" w:rsidR="007918C9" w:rsidRPr="00A45E53" w:rsidRDefault="007918C9" w:rsidP="001A1B94">
                                <w:pPr>
                                  <w:textAlignment w:val="baseline"/>
                                  <w:rPr>
                                    <w:sz w:val="20"/>
                                    <w:szCs w:val="20"/>
                                  </w:rPr>
                                </w:pPr>
                                <w:r w:rsidRPr="00A45E53">
                                  <w:rPr>
                                    <w:color w:val="000000"/>
                                    <w:kern w:val="24"/>
                                    <w:sz w:val="20"/>
                                    <w:szCs w:val="20"/>
                                  </w:rPr>
                                  <w:t>No</w:t>
                                </w:r>
                              </w:p>
                            </w:txbxContent>
                          </wps:txbx>
                          <wps:bodyPr wrap="square" rtlCol="0">
                            <a:noAutofit/>
                          </wps:bodyPr>
                        </wps:wsp>
                        <wps:wsp>
                          <wps:cNvPr id="2807" name="Rectangle: Rounded Corners 2807"/>
                          <wps:cNvSpPr/>
                          <wps:spPr>
                            <a:xfrm>
                              <a:off x="4035177" y="672276"/>
                              <a:ext cx="2357850" cy="465286"/>
                            </a:xfrm>
                            <a:prstGeom prst="roundRect">
                              <a:avLst/>
                            </a:prstGeom>
                            <a:solidFill>
                              <a:srgbClr val="BBE0E3"/>
                            </a:solidFill>
                            <a:ln w="3175" cap="flat" cmpd="sng" algn="ctr">
                              <a:solidFill>
                                <a:srgbClr val="BBE0E3">
                                  <a:shade val="50000"/>
                                </a:srgbClr>
                              </a:solidFill>
                              <a:prstDash val="solid"/>
                            </a:ln>
                            <a:effectLst/>
                          </wps:spPr>
                          <wps:txbx>
                            <w:txbxContent>
                              <w:p w14:paraId="6F565C81" w14:textId="77777777" w:rsidR="007918C9" w:rsidRPr="00A45E53" w:rsidRDefault="007918C9" w:rsidP="001A1B94">
                                <w:pPr>
                                  <w:textAlignment w:val="baseline"/>
                                  <w:rPr>
                                    <w:sz w:val="20"/>
                                    <w:szCs w:val="20"/>
                                  </w:rPr>
                                </w:pPr>
                                <w:r w:rsidRPr="00A45E53">
                                  <w:rPr>
                                    <w:color w:val="000000"/>
                                    <w:sz w:val="20"/>
                                    <w:szCs w:val="20"/>
                                  </w:rPr>
                                  <w:t xml:space="preserve">ACC model parameters: </w:t>
                                </w:r>
                                <m:oMath>
                                  <m:sSub>
                                    <m:sSubPr>
                                      <m:ctrlPr>
                                        <w:rPr>
                                          <w:rFonts w:ascii="Cambria Math" w:hAnsi="Cambria Math"/>
                                          <w:i/>
                                          <w:iCs/>
                                          <w:color w:val="000000"/>
                                          <w:sz w:val="20"/>
                                          <w:szCs w:val="20"/>
                                        </w:rPr>
                                      </m:ctrlPr>
                                    </m:sSubPr>
                                    <m:e>
                                      <m:r>
                                        <w:rPr>
                                          <w:rFonts w:ascii="Cambria Math" w:hAnsi="Cambria Math"/>
                                          <w:color w:val="000000"/>
                                          <w:sz w:val="20"/>
                                          <w:szCs w:val="20"/>
                                        </w:rPr>
                                        <m:t>K</m:t>
                                      </m:r>
                                    </m:e>
                                    <m:sub>
                                      <m:r>
                                        <w:rPr>
                                          <w:rFonts w:ascii="Cambria Math" w:hAnsi="Cambria Math"/>
                                          <w:color w:val="000000"/>
                                          <w:sz w:val="20"/>
                                          <w:szCs w:val="20"/>
                                        </w:rPr>
                                        <m:t>1</m:t>
                                      </m:r>
                                    </m:sub>
                                  </m:sSub>
                                  <m:r>
                                    <w:rPr>
                                      <w:rFonts w:ascii="Cambria Math" w:hAnsi="Cambria Math"/>
                                      <w:color w:val="000000"/>
                                      <w:sz w:val="20"/>
                                      <w:szCs w:val="20"/>
                                    </w:rPr>
                                    <m:t>,</m:t>
                                  </m:r>
                                  <m:sSub>
                                    <m:sSubPr>
                                      <m:ctrlPr>
                                        <w:rPr>
                                          <w:rFonts w:ascii="Cambria Math" w:hAnsi="Cambria Math"/>
                                          <w:i/>
                                          <w:iCs/>
                                          <w:color w:val="000000"/>
                                          <w:sz w:val="20"/>
                                          <w:szCs w:val="20"/>
                                        </w:rPr>
                                      </m:ctrlPr>
                                    </m:sSubPr>
                                    <m:e>
                                      <m:r>
                                        <w:rPr>
                                          <w:rFonts w:ascii="Cambria Math" w:hAnsi="Cambria Math"/>
                                          <w:color w:val="000000"/>
                                          <w:sz w:val="20"/>
                                          <w:szCs w:val="20"/>
                                        </w:rPr>
                                        <m:t>K</m:t>
                                      </m:r>
                                    </m:e>
                                    <m:sub>
                                      <m:r>
                                        <w:rPr>
                                          <w:rFonts w:ascii="Cambria Math" w:hAnsi="Cambria Math"/>
                                          <w:color w:val="000000"/>
                                          <w:sz w:val="20"/>
                                          <w:szCs w:val="20"/>
                                        </w:rPr>
                                        <m:t>2</m:t>
                                      </m:r>
                                    </m:sub>
                                  </m:sSub>
                                </m:oMath>
                              </w:p>
                              <w:p w14:paraId="5F27A1D2" w14:textId="77777777" w:rsidR="007918C9" w:rsidRPr="00A45E53" w:rsidRDefault="007918C9" w:rsidP="001A1B94">
                                <w:pPr>
                                  <w:textAlignment w:val="baseline"/>
                                  <w:rPr>
                                    <w:sz w:val="20"/>
                                    <w:szCs w:val="20"/>
                                  </w:rPr>
                                </w:pPr>
                                <w:r w:rsidRPr="00A45E53">
                                  <w:rPr>
                                    <w:color w:val="000000"/>
                                    <w:sz w:val="20"/>
                                    <w:szCs w:val="20"/>
                                  </w:rPr>
                                  <w:t>CAV desired time gap:</w:t>
                                </w:r>
                                <m:oMath>
                                  <m:sSub>
                                    <m:sSubPr>
                                      <m:ctrlPr>
                                        <w:rPr>
                                          <w:rFonts w:ascii="Cambria Math" w:hAnsi="Cambria Math"/>
                                          <w:i/>
                                          <w:iCs/>
                                          <w:color w:val="000000"/>
                                          <w:sz w:val="20"/>
                                          <w:szCs w:val="20"/>
                                        </w:rPr>
                                      </m:ctrlPr>
                                    </m:sSubPr>
                                    <m:e>
                                      <m:r>
                                        <w:rPr>
                                          <w:rFonts w:ascii="Cambria Math" w:hAnsi="Cambria Math"/>
                                          <w:color w:val="000000"/>
                                          <w:sz w:val="20"/>
                                          <w:szCs w:val="20"/>
                                        </w:rPr>
                                        <m:t>g</m:t>
                                      </m:r>
                                    </m:e>
                                    <m:sub>
                                      <m:r>
                                        <m:rPr>
                                          <m:sty m:val="p"/>
                                        </m:rPr>
                                        <w:rPr>
                                          <w:rFonts w:ascii="Cambria Math" w:hAnsi="Cambria Math"/>
                                          <w:color w:val="000000"/>
                                          <w:sz w:val="20"/>
                                          <w:szCs w:val="20"/>
                                        </w:rPr>
                                        <m:t>CAV</m:t>
                                      </m:r>
                                    </m:sub>
                                  </m:sSub>
                                </m:oMath>
                              </w:p>
                            </w:txbxContent>
                          </wps:txbx>
                          <wps:bodyPr rtlCol="0" anchor="ctr"/>
                        </wps:wsp>
                        <wps:wsp>
                          <wps:cNvPr id="2808" name="Rectangle: Rounded Corners 2808"/>
                          <wps:cNvSpPr/>
                          <wps:spPr>
                            <a:xfrm>
                              <a:off x="3824781" y="1486073"/>
                              <a:ext cx="2568251" cy="2671223"/>
                            </a:xfrm>
                            <a:prstGeom prst="roundRect">
                              <a:avLst/>
                            </a:prstGeom>
                            <a:solidFill>
                              <a:srgbClr val="BBE0E3"/>
                            </a:solidFill>
                            <a:ln w="3175" cap="flat" cmpd="sng" algn="ctr">
                              <a:solidFill>
                                <a:srgbClr val="BBE0E3">
                                  <a:shade val="50000"/>
                                </a:srgbClr>
                              </a:solidFill>
                              <a:prstDash val="solid"/>
                            </a:ln>
                            <a:effectLst/>
                          </wps:spPr>
                          <wps:txbx>
                            <w:txbxContent>
                              <w:p w14:paraId="2596F38F" w14:textId="77777777" w:rsidR="007918C9" w:rsidRPr="00A45E53" w:rsidRDefault="007918C9" w:rsidP="001A1B94">
                                <w:pPr>
                                  <w:textAlignment w:val="baseline"/>
                                  <w:rPr>
                                    <w:sz w:val="20"/>
                                    <w:szCs w:val="20"/>
                                  </w:rPr>
                                </w:pPr>
                                <w:r w:rsidRPr="00A45E53">
                                  <w:rPr>
                                    <w:color w:val="000000"/>
                                    <w:sz w:val="20"/>
                                    <w:szCs w:val="20"/>
                                  </w:rPr>
                                  <w:t>Safety Check Parameters:</w:t>
                                </w:r>
                              </w:p>
                              <w:p w14:paraId="2B0A7829"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Maximum deceleration of CAV: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b</m:t>
                                      </m:r>
                                    </m:e>
                                    <m:sub>
                                      <m:r>
                                        <m:rPr>
                                          <m:sty m:val="p"/>
                                        </m:rPr>
                                        <w:rPr>
                                          <w:rFonts w:ascii="Cambria Math" w:hAnsi="Cambria Math" w:cs="Times New Roman"/>
                                          <w:color w:val="000000"/>
                                          <w:sz w:val="20"/>
                                          <w:szCs w:val="20"/>
                                        </w:rPr>
                                        <m:t>CAV</m:t>
                                      </m:r>
                                    </m:sub>
                                  </m:sSub>
                                </m:oMath>
                              </w:p>
                              <w:p w14:paraId="4BB0941C"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CAV reaction time: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τ</m:t>
                                      </m:r>
                                    </m:e>
                                    <m:sub>
                                      <m:r>
                                        <m:rPr>
                                          <m:sty m:val="p"/>
                                        </m:rPr>
                                        <w:rPr>
                                          <w:rFonts w:ascii="Cambria Math" w:hAnsi="Cambria Math" w:cs="Times New Roman"/>
                                          <w:color w:val="000000"/>
                                          <w:sz w:val="20"/>
                                          <w:szCs w:val="20"/>
                                        </w:rPr>
                                        <m:t>CAV</m:t>
                                      </m:r>
                                    </m:sub>
                                  </m:sSub>
                                </m:oMath>
                              </w:p>
                              <w:p w14:paraId="502EE07F"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Minimum car following gap in IDM: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s</m:t>
                                      </m:r>
                                    </m:e>
                                    <m:sub>
                                      <m:r>
                                        <w:rPr>
                                          <w:rFonts w:ascii="Cambria Math" w:hAnsi="Cambria Math" w:cs="Times New Roman"/>
                                          <w:color w:val="000000"/>
                                          <w:sz w:val="20"/>
                                          <w:szCs w:val="20"/>
                                        </w:rPr>
                                        <m:t>0</m:t>
                                      </m:r>
                                    </m:sub>
                                  </m:sSub>
                                </m:oMath>
                              </w:p>
                              <w:p w14:paraId="31673850"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Acceleration exponent in IDM: </w:t>
                                </w:r>
                                <m:oMath>
                                  <m:r>
                                    <w:rPr>
                                      <w:rFonts w:ascii="Cambria Math" w:hAnsi="Cambria Math" w:cs="Times New Roman"/>
                                      <w:color w:val="000000"/>
                                      <w:sz w:val="20"/>
                                      <w:szCs w:val="20"/>
                                    </w:rPr>
                                    <m:t>δ</m:t>
                                  </m:r>
                                </m:oMath>
                              </w:p>
                              <w:p w14:paraId="5FE8162C"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Time gap: </w:t>
                                </w:r>
                                <m:oMath>
                                  <m:r>
                                    <w:rPr>
                                      <w:rFonts w:ascii="Cambria Math" w:eastAsia="Cambria Math" w:hAnsi="Cambria Math" w:cs="Times New Roman"/>
                                      <w:color w:val="000000"/>
                                      <w:sz w:val="20"/>
                                      <w:szCs w:val="20"/>
                                    </w:rPr>
                                    <m:t>∆T</m:t>
                                  </m:r>
                                </m:oMath>
                              </w:p>
                              <w:p w14:paraId="65A79044" w14:textId="77777777" w:rsidR="007918C9" w:rsidRPr="00606E90" w:rsidRDefault="007918C9" w:rsidP="001A1B94">
                                <w:pPr>
                                  <w:pStyle w:val="ListParagraph"/>
                                  <w:numPr>
                                    <w:ilvl w:val="0"/>
                                    <w:numId w:val="24"/>
                                  </w:numPr>
                                  <w:textAlignment w:val="baseline"/>
                                  <w:rPr>
                                    <w:rFonts w:eastAsia="Times New Roman" w:cs="Times New Roman"/>
                                    <w:sz w:val="20"/>
                                    <w:szCs w:val="20"/>
                                  </w:rPr>
                                </w:pPr>
                                <w:r w:rsidRPr="00606E90">
                                  <w:rPr>
                                    <w:rFonts w:cs="Times New Roman"/>
                                    <w:color w:val="000000"/>
                                    <w:sz w:val="20"/>
                                    <w:szCs w:val="20"/>
                                  </w:rPr>
                                  <w:t xml:space="preserve">Maximum deceleration of the preceding vehicle on the target lane: </w:t>
                                </w:r>
                                <m:oMath>
                                  <m:sSub>
                                    <m:sSubPr>
                                      <m:ctrlPr>
                                        <w:rPr>
                                          <w:rFonts w:ascii="Cambria Math" w:hAnsi="Cambria Math" w:cs="Times New Roman"/>
                                          <w:color w:val="000000"/>
                                          <w:sz w:val="20"/>
                                          <w:szCs w:val="20"/>
                                        </w:rPr>
                                      </m:ctrlPr>
                                    </m:sSubPr>
                                    <m:e>
                                      <m:acc>
                                        <m:accPr>
                                          <m:ctrlPr>
                                            <w:rPr>
                                              <w:rFonts w:ascii="Cambria Math" w:hAnsi="Cambria Math" w:cs="Times New Roman"/>
                                              <w:color w:val="000000"/>
                                              <w:sz w:val="20"/>
                                              <w:szCs w:val="20"/>
                                            </w:rPr>
                                          </m:ctrlPr>
                                        </m:accPr>
                                        <m:e>
                                          <m:r>
                                            <w:rPr>
                                              <w:rFonts w:ascii="Cambria Math" w:hAnsi="Cambria Math" w:cs="Times New Roman"/>
                                              <w:color w:val="000000"/>
                                              <w:sz w:val="20"/>
                                              <w:szCs w:val="20"/>
                                            </w:rPr>
                                            <m:t>b</m:t>
                                          </m:r>
                                        </m:e>
                                      </m:acc>
                                    </m:e>
                                    <m:sub>
                                      <m:r>
                                        <w:rPr>
                                          <w:rFonts w:ascii="Cambria Math" w:hAnsi="Cambria Math" w:cs="Times New Roman"/>
                                          <w:color w:val="000000"/>
                                          <w:sz w:val="20"/>
                                          <w:szCs w:val="20"/>
                                        </w:rPr>
                                        <m:t>l</m:t>
                                      </m:r>
                                    </m:sub>
                                  </m:sSub>
                                </m:oMath>
                              </w:p>
                              <w:p w14:paraId="68566B53" w14:textId="77777777" w:rsidR="007918C9" w:rsidRPr="00606E90" w:rsidRDefault="007918C9" w:rsidP="001A1B94">
                                <w:pPr>
                                  <w:pStyle w:val="ListParagraph"/>
                                  <w:numPr>
                                    <w:ilvl w:val="0"/>
                                    <w:numId w:val="24"/>
                                  </w:numPr>
                                  <w:textAlignment w:val="baseline"/>
                                  <w:rPr>
                                    <w:rFonts w:eastAsia="Times New Roman" w:cs="Times New Roman"/>
                                    <w:sz w:val="20"/>
                                    <w:szCs w:val="20"/>
                                  </w:rPr>
                                </w:pPr>
                                <w:r w:rsidRPr="00606E90">
                                  <w:rPr>
                                    <w:rFonts w:cs="Times New Roman"/>
                                    <w:color w:val="000000"/>
                                    <w:sz w:val="20"/>
                                    <w:szCs w:val="20"/>
                                  </w:rPr>
                                  <w:t xml:space="preserve">Maximum acceleration of the following vehicle on the target lane: </w:t>
                                </w:r>
                                <m:oMath>
                                  <m:sSub>
                                    <m:sSubPr>
                                      <m:ctrlPr>
                                        <w:rPr>
                                          <w:rFonts w:ascii="Cambria Math" w:hAnsi="Cambria Math" w:cs="Times New Roman"/>
                                          <w:i/>
                                          <w:iCs/>
                                          <w:color w:val="000000"/>
                                          <w:sz w:val="20"/>
                                          <w:szCs w:val="20"/>
                                        </w:rPr>
                                      </m:ctrlPr>
                                    </m:sSubPr>
                                    <m:e>
                                      <m:acc>
                                        <m:accPr>
                                          <m:ctrlPr>
                                            <w:rPr>
                                              <w:rFonts w:ascii="Cambria Math" w:hAnsi="Cambria Math" w:cs="Times New Roman"/>
                                              <w:i/>
                                              <w:color w:val="000000"/>
                                              <w:sz w:val="20"/>
                                              <w:szCs w:val="20"/>
                                            </w:rPr>
                                          </m:ctrlPr>
                                        </m:accPr>
                                        <m:e>
                                          <m:r>
                                            <w:rPr>
                                              <w:rFonts w:ascii="Cambria Math" w:hAnsi="Cambria Math" w:cs="Times New Roman"/>
                                              <w:color w:val="000000"/>
                                              <w:sz w:val="20"/>
                                              <w:szCs w:val="20"/>
                                            </w:rPr>
                                            <m:t>w</m:t>
                                          </m:r>
                                        </m:e>
                                      </m:acc>
                                    </m:e>
                                    <m:sub>
                                      <m:r>
                                        <w:rPr>
                                          <w:rFonts w:ascii="Cambria Math" w:hAnsi="Cambria Math" w:cs="Times New Roman"/>
                                          <w:color w:val="000000"/>
                                          <w:sz w:val="20"/>
                                          <w:szCs w:val="20"/>
                                        </w:rPr>
                                        <m:t>f</m:t>
                                      </m:r>
                                    </m:sub>
                                  </m:sSub>
                                </m:oMath>
                              </w:p>
                            </w:txbxContent>
                          </wps:txbx>
                          <wps:bodyPr rtlCol="0" anchor="ctr"/>
                        </wps:wsp>
                      </wpg:grpSp>
                    </wpg:wgp>
                  </a:graphicData>
                </a:graphic>
              </wp:inline>
            </w:drawing>
          </mc:Choice>
          <mc:Fallback>
            <w:pict>
              <v:group w14:anchorId="4F1F86E7" id="Group 2786" o:spid="_x0000_s1351" style="width:434.5pt;height:365.5pt;mso-position-horizontal-relative:char;mso-position-vertical-relative:line" coordorigin="-1347" coordsize="51135,45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87" o:spid="_x0000_s1352" type="#_x0000_t34" style="position:absolute;left:21348;top:8551;width:10093;height:2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" strokecolor="#4597a0">
                  <v:stroke endarrow="block"/>
                  <o:lock v:ext="edit" shapetype="f"/>
                </v:shape>
                <v:shape id="Connector: Elbow 2788" o:spid="_x0000_s1353" type="#_x0000_t34" style="position:absolute;left:25865;top:17063;width:3939;height:96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" strokecolor="#4597a0">
                  <v:stroke endarrow="block"/>
                  <o:lock v:ext="edit" shapetype="f"/>
                </v:shape>
                <v:group id="Group 2789" o:spid="_x0000_s1354" style="position:absolute;left:-1347;width:51135;height:45883" coordorigin="-1787" coordsize="65718,4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">
                  <v:roundrect id="Rectangle: Rounded Corners 2790" o:spid="_x0000_s1355" style="position:absolute;left:9164;width:12954;height:40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" filled="f">
                    <v:textbox>
                      <w:txbxContent>
                        <w:p w14:paraId="63A82CE3" w14:textId="77777777" w:rsidR="007918C9" w:rsidRPr="00A45E53" w:rsidRDefault="007918C9" w:rsidP="001A1B94">
                          <w:pPr>
                            <w:jc w:val="center"/>
                            <w:textAlignment w:val="baseline"/>
                            <w:rPr>
                              <w:sz w:val="20"/>
                              <w:szCs w:val="20"/>
                            </w:rPr>
                          </w:pPr>
                          <w:r w:rsidRPr="00A45E53">
                            <w:rPr>
                              <w:color w:val="000000"/>
                              <w:sz w:val="20"/>
                              <w:szCs w:val="20"/>
                            </w:rPr>
                            <w:t>Start</w:t>
                          </w:r>
                        </w:p>
                      </w:txbxContent>
                    </v:textbox>
                  </v:roundrect>
                  <v:rect id="Rectangle 2791" o:spid="_x0000_s1356" style="position:absolute;left:3902;top:6909;width:23478;height:4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" filled="f">
                    <v:textbox>
                      <w:txbxContent>
                        <w:p w14:paraId="2D73FEAC" w14:textId="77777777" w:rsidR="007918C9" w:rsidRPr="00A45E53" w:rsidRDefault="007918C9" w:rsidP="001A1B94">
                          <w:pPr>
                            <w:jc w:val="center"/>
                            <w:textAlignment w:val="baseline"/>
                            <w:rPr>
                              <w:sz w:val="20"/>
                              <w:szCs w:val="20"/>
                            </w:rPr>
                          </w:pPr>
                          <w:r w:rsidRPr="00A45E53">
                            <w:rPr>
                              <w:color w:val="000000"/>
                              <w:sz w:val="20"/>
                              <w:szCs w:val="20"/>
                            </w:rPr>
                            <w:t>Car following (and lane keeping)</w:t>
                          </w:r>
                        </w:p>
                      </w:txbxContent>
                    </v:textbox>
                  </v:rect>
                  <v:rect id="Rectangle 2792" o:spid="_x0000_s1357" style="position:absolute;left:3902;top:26243;width:23478;height:3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" filled="f">
                    <v:textbox>
                      <w:txbxContent>
                        <w:p w14:paraId="043E2096" w14:textId="77777777" w:rsidR="007918C9" w:rsidRPr="00A45E53" w:rsidRDefault="007918C9" w:rsidP="001A1B94">
                          <w:pPr>
                            <w:jc w:val="center"/>
                            <w:textAlignment w:val="baseline"/>
                            <w:rPr>
                              <w:sz w:val="20"/>
                              <w:szCs w:val="20"/>
                            </w:rPr>
                          </w:pPr>
                          <w:r w:rsidRPr="00A45E53">
                            <w:rPr>
                              <w:color w:val="000000"/>
                              <w:sz w:val="20"/>
                              <w:szCs w:val="20"/>
                            </w:rPr>
                            <w:t>Path generation</w:t>
                          </w:r>
                        </w:p>
                      </w:txbxContent>
                    </v:textbox>
                  </v:rect>
                  <v:rect id="Rectangle 2793" o:spid="_x0000_s1358" style="position:absolute;left:3902;top:44192;width:23478;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" filled="f">
                    <v:textbox>
                      <w:txbxContent>
                        <w:p w14:paraId="3F1A76C7" w14:textId="77777777" w:rsidR="007918C9" w:rsidRPr="00A45E53" w:rsidRDefault="007918C9" w:rsidP="001A1B94">
                          <w:pPr>
                            <w:jc w:val="center"/>
                            <w:textAlignment w:val="baseline"/>
                            <w:rPr>
                              <w:sz w:val="20"/>
                              <w:szCs w:val="20"/>
                            </w:rPr>
                          </w:pPr>
                          <w:r w:rsidRPr="00A45E53">
                            <w:rPr>
                              <w:color w:val="000000"/>
                              <w:sz w:val="20"/>
                              <w:szCs w:val="20"/>
                            </w:rPr>
                            <w:t>CAV lane chang</w:t>
                          </w:r>
                          <w:r>
                            <w:rPr>
                              <w:color w:val="000000"/>
                              <w:sz w:val="20"/>
                              <w:szCs w:val="20"/>
                            </w:rPr>
                            <w:t>ing</w:t>
                          </w:r>
                          <w:r w:rsidRPr="00A45E53">
                            <w:rPr>
                              <w:color w:val="000000"/>
                              <w:sz w:val="20"/>
                              <w:szCs w:val="20"/>
                            </w:rPr>
                            <w:t xml:space="preserve"> finished</w:t>
                          </w:r>
                        </w:p>
                      </w:txbxContent>
                    </v:textbox>
                  </v:rect>
                  <v:shapetype id="_x0000_t110" coordsize="21600,21600" o:spt="110" path="m10800,l,10800,10800,21600,21600,10800xe">
                    <v:stroke joinstyle="miter"/>
                    <v:path gradientshapeok="t" o:connecttype="rect" textboxrect="5400,5400,16200,16200"/>
                  </v:shapetype>
                  <v:shape id="Flowchart: Decision 2794" o:spid="_x0000_s1359" type="#_x0000_t110" style="position:absolute;left:-1787;top:14233;width:34973;height:7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" filled="f">
                    <v:textbox>
                      <w:txbxContent>
                        <w:p w14:paraId="6F609C1D" w14:textId="77777777" w:rsidR="007918C9" w:rsidRPr="00A45E53" w:rsidRDefault="007918C9" w:rsidP="001A1B94">
                          <w:pPr>
                            <w:jc w:val="center"/>
                            <w:textAlignment w:val="baseline"/>
                            <w:rPr>
                              <w:sz w:val="20"/>
                              <w:szCs w:val="20"/>
                            </w:rPr>
                          </w:pPr>
                          <w:r w:rsidRPr="00A45E53">
                            <w:rPr>
                              <w:color w:val="000000"/>
                              <w:sz w:val="20"/>
                              <w:szCs w:val="20"/>
                            </w:rPr>
                            <w:t>Lane changing decision (safety check)</w:t>
                          </w:r>
                        </w:p>
                      </w:txbxContent>
                    </v:textbox>
                  </v:shape>
                  <v:shape id="Flowchart: Decision 2795" o:spid="_x0000_s1360" type="#_x0000_t110" style="position:absolute;left:195;top:33149;width:30789;height:7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" filled="f">
                    <v:textbox>
                      <w:txbxContent>
                        <w:p w14:paraId="2C44E727" w14:textId="77777777" w:rsidR="007918C9" w:rsidRPr="00A45E53" w:rsidRDefault="007918C9" w:rsidP="001A1B94">
                          <w:pPr>
                            <w:jc w:val="center"/>
                            <w:textAlignment w:val="baseline"/>
                            <w:rPr>
                              <w:sz w:val="20"/>
                              <w:szCs w:val="20"/>
                            </w:rPr>
                          </w:pPr>
                          <w:r w:rsidRPr="00A45E53">
                            <w:rPr>
                              <w:color w:val="000000"/>
                              <w:sz w:val="20"/>
                              <w:szCs w:val="20"/>
                            </w:rPr>
                            <w:t>Path following and safety check loop</w:t>
                          </w:r>
                        </w:p>
                      </w:txbxContent>
                    </v:textbox>
                  </v:shape>
                  <v:shape id="Straight Arrow Connector 2796" o:spid="_x0000_s1361" type="#_x0000_t32" style="position:absolute;left:15641;top:4018;width:0;height:2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">
                    <v:stroke endarrow="block"/>
                  </v:shape>
                  <v:shape id="Straight Arrow Connector 2797" o:spid="_x0000_s1362" type="#_x0000_t32" style="position:absolute;left:15641;top:11248;width:0;height:2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">
                    <v:stroke endarrow="block"/>
                    <o:lock v:ext="edit" shapetype="f"/>
                  </v:shape>
                  <v:shape id="Straight Arrow Connector 2798" o:spid="_x0000_s1363" type="#_x0000_t32" style="position:absolute;left:15641;top:21881;width:0;height:4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">
                    <v:stroke endarrow="block"/>
                    <o:lock v:ext="edit" shapetype="f"/>
                  </v:shape>
                  <v:shape id="Straight Arrow Connector 2799" o:spid="_x0000_s1364" type="#_x0000_t32" style="position:absolute;left:15590;top:29923;width:51;height:32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">
                    <v:stroke endarrow="block"/>
                    <o:lock v:ext="edit" shapetype="f"/>
                  </v:shape>
                  <v:shape id="Straight Arrow Connector 2800" o:spid="_x0000_s1365" type="#_x0000_t32" style="position:absolute;left:15590;top:40732;width:51;height:3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">
                    <v:stroke endarrow="block"/>
                    <o:lock v:ext="edit" shapetype="f"/>
                  </v:shape>
                  <v:shape id="Connector: Elbow 2801" o:spid="_x0000_s1366" type="#_x0000_t34" style="position:absolute;left:15588;top:4997;width:17594;height:1306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" adj="-1891">
                    <v:stroke endarrow="block"/>
                    <o:lock v:ext="edit" shapetype="f"/>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2802" o:spid="_x0000_s1367" type="#_x0000_t35" style="position:absolute;left:15590;top:4997;width:15394;height:3194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" adj="-5269,21614">
                    <v:stroke endarrow="block"/>
                    <o:lock v:ext="edit" shapetype="f"/>
                  </v:shape>
                  <v:shape id="TextBox 109" o:spid="_x0000_s1368" type="#_x0000_t202" style="position:absolute;left:15163;top:22322;width:7883;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" filled="f" stroked="f">
                    <v:textbox>
                      <w:txbxContent>
                        <w:p w14:paraId="2D8CAE11" w14:textId="77777777" w:rsidR="007918C9" w:rsidRPr="00A45E53" w:rsidRDefault="007918C9" w:rsidP="001A1B94">
                          <w:pPr>
                            <w:textAlignment w:val="baseline"/>
                            <w:rPr>
                              <w:sz w:val="20"/>
                              <w:szCs w:val="20"/>
                            </w:rPr>
                          </w:pPr>
                          <w:r w:rsidRPr="00A45E53">
                            <w:rPr>
                              <w:color w:val="000000"/>
                              <w:sz w:val="20"/>
                              <w:szCs w:val="20"/>
                            </w:rPr>
                            <w:t>Yes</w:t>
                          </w:r>
                        </w:p>
                      </w:txbxContent>
                    </v:textbox>
                  </v:shape>
                  <v:shape id="TextBox 54" o:spid="_x0000_s1369" type="#_x0000_t202" style="position:absolute;left:15173;top:41001;width:5599;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" filled="f" stroked="f">
                    <v:textbox>
                      <w:txbxContent>
                        <w:p w14:paraId="2B523003" w14:textId="77777777" w:rsidR="007918C9" w:rsidRPr="00A45E53" w:rsidRDefault="007918C9" w:rsidP="001A1B94">
                          <w:pPr>
                            <w:textAlignment w:val="baseline"/>
                            <w:rPr>
                              <w:sz w:val="20"/>
                              <w:szCs w:val="20"/>
                            </w:rPr>
                          </w:pPr>
                          <w:r w:rsidRPr="00A45E53">
                            <w:rPr>
                              <w:color w:val="000000"/>
                              <w:kern w:val="24"/>
                              <w:sz w:val="20"/>
                              <w:szCs w:val="20"/>
                            </w:rPr>
                            <w:t>Yes</w:t>
                          </w:r>
                        </w:p>
                      </w:txbxContent>
                    </v:textbox>
                  </v:shape>
                  <v:shape id="TextBox 54" o:spid="_x0000_s1370" type="#_x0000_t202" style="position:absolute;left:31362;top:15584;width:6921;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" filled="f" stroked="f">
                    <v:textbox>
                      <w:txbxContent>
                        <w:p w14:paraId="69BAA2D4" w14:textId="77777777" w:rsidR="007918C9" w:rsidRPr="00A45E53" w:rsidRDefault="007918C9" w:rsidP="001A1B94">
                          <w:pPr>
                            <w:textAlignment w:val="baseline"/>
                            <w:rPr>
                              <w:sz w:val="20"/>
                              <w:szCs w:val="20"/>
                            </w:rPr>
                          </w:pPr>
                          <w:r w:rsidRPr="00A45E53">
                            <w:rPr>
                              <w:color w:val="000000"/>
                              <w:kern w:val="24"/>
                              <w:sz w:val="20"/>
                              <w:szCs w:val="20"/>
                            </w:rPr>
                            <w:t>No</w:t>
                          </w:r>
                        </w:p>
                      </w:txbxContent>
                    </v:textbox>
                  </v:shape>
                  <v:shape id="TextBox 54" o:spid="_x0000_s1371" type="#_x0000_t202" style="position:absolute;left:31331;top:34323;width:8038;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" filled="f" stroked="f">
                    <v:textbox>
                      <w:txbxContent>
                        <w:p w14:paraId="4855B490" w14:textId="77777777" w:rsidR="007918C9" w:rsidRPr="00A45E53" w:rsidRDefault="007918C9" w:rsidP="001A1B94">
                          <w:pPr>
                            <w:textAlignment w:val="baseline"/>
                            <w:rPr>
                              <w:sz w:val="20"/>
                              <w:szCs w:val="20"/>
                            </w:rPr>
                          </w:pPr>
                          <w:r w:rsidRPr="00A45E53">
                            <w:rPr>
                              <w:color w:val="000000"/>
                              <w:kern w:val="24"/>
                              <w:sz w:val="20"/>
                              <w:szCs w:val="20"/>
                            </w:rPr>
                            <w:t>No</w:t>
                          </w:r>
                        </w:p>
                      </w:txbxContent>
                    </v:textbox>
                  </v:shape>
                  <v:roundrect id="Rectangle: Rounded Corners 2807" o:spid="_x0000_s1372" style="position:absolute;left:40351;top:6722;width:23579;height:46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" fillcolor="#bbe0e3" strokecolor="#89a4a7" strokeweight=".25pt">
                    <v:textbox>
                      <w:txbxContent>
                        <w:p w14:paraId="6F565C81" w14:textId="77777777" w:rsidR="007918C9" w:rsidRPr="00A45E53" w:rsidRDefault="007918C9" w:rsidP="001A1B94">
                          <w:pPr>
                            <w:textAlignment w:val="baseline"/>
                            <w:rPr>
                              <w:sz w:val="20"/>
                              <w:szCs w:val="20"/>
                            </w:rPr>
                          </w:pPr>
                          <w:r w:rsidRPr="00A45E53">
                            <w:rPr>
                              <w:color w:val="000000"/>
                              <w:sz w:val="20"/>
                              <w:szCs w:val="20"/>
                            </w:rPr>
                            <w:t xml:space="preserve">ACC model parameters: </w:t>
                          </w:r>
                          <m:oMath>
                            <m:sSub>
                              <m:sSubPr>
                                <m:ctrlPr>
                                  <w:rPr>
                                    <w:rFonts w:ascii="Cambria Math" w:hAnsi="Cambria Math"/>
                                    <w:i/>
                                    <w:iCs/>
                                    <w:color w:val="000000"/>
                                    <w:sz w:val="20"/>
                                    <w:szCs w:val="20"/>
                                  </w:rPr>
                                </m:ctrlPr>
                              </m:sSubPr>
                              <m:e>
                                <m:r>
                                  <w:rPr>
                                    <w:rFonts w:ascii="Cambria Math" w:hAnsi="Cambria Math"/>
                                    <w:color w:val="000000"/>
                                    <w:sz w:val="20"/>
                                    <w:szCs w:val="20"/>
                                  </w:rPr>
                                  <m:t>K</m:t>
                                </m:r>
                              </m:e>
                              <m:sub>
                                <m:r>
                                  <w:rPr>
                                    <w:rFonts w:ascii="Cambria Math" w:hAnsi="Cambria Math"/>
                                    <w:color w:val="000000"/>
                                    <w:sz w:val="20"/>
                                    <w:szCs w:val="20"/>
                                  </w:rPr>
                                  <m:t>1</m:t>
                                </m:r>
                              </m:sub>
                            </m:sSub>
                            <m:r>
                              <w:rPr>
                                <w:rFonts w:ascii="Cambria Math" w:hAnsi="Cambria Math"/>
                                <w:color w:val="000000"/>
                                <w:sz w:val="20"/>
                                <w:szCs w:val="20"/>
                              </w:rPr>
                              <m:t>,</m:t>
                            </m:r>
                            <m:sSub>
                              <m:sSubPr>
                                <m:ctrlPr>
                                  <w:rPr>
                                    <w:rFonts w:ascii="Cambria Math" w:hAnsi="Cambria Math"/>
                                    <w:i/>
                                    <w:iCs/>
                                    <w:color w:val="000000"/>
                                    <w:sz w:val="20"/>
                                    <w:szCs w:val="20"/>
                                  </w:rPr>
                                </m:ctrlPr>
                              </m:sSubPr>
                              <m:e>
                                <m:r>
                                  <w:rPr>
                                    <w:rFonts w:ascii="Cambria Math" w:hAnsi="Cambria Math"/>
                                    <w:color w:val="000000"/>
                                    <w:sz w:val="20"/>
                                    <w:szCs w:val="20"/>
                                  </w:rPr>
                                  <m:t>K</m:t>
                                </m:r>
                              </m:e>
                              <m:sub>
                                <m:r>
                                  <w:rPr>
                                    <w:rFonts w:ascii="Cambria Math" w:hAnsi="Cambria Math"/>
                                    <w:color w:val="000000"/>
                                    <w:sz w:val="20"/>
                                    <w:szCs w:val="20"/>
                                  </w:rPr>
                                  <m:t>2</m:t>
                                </m:r>
                              </m:sub>
                            </m:sSub>
                          </m:oMath>
                        </w:p>
                        <w:p w14:paraId="5F27A1D2" w14:textId="77777777" w:rsidR="007918C9" w:rsidRPr="00A45E53" w:rsidRDefault="007918C9" w:rsidP="001A1B94">
                          <w:pPr>
                            <w:textAlignment w:val="baseline"/>
                            <w:rPr>
                              <w:sz w:val="20"/>
                              <w:szCs w:val="20"/>
                            </w:rPr>
                          </w:pPr>
                          <w:r w:rsidRPr="00A45E53">
                            <w:rPr>
                              <w:color w:val="000000"/>
                              <w:sz w:val="20"/>
                              <w:szCs w:val="20"/>
                            </w:rPr>
                            <w:t>CAV desired time gap:</w:t>
                          </w:r>
                          <m:oMath>
                            <m:sSub>
                              <m:sSubPr>
                                <m:ctrlPr>
                                  <w:rPr>
                                    <w:rFonts w:ascii="Cambria Math" w:hAnsi="Cambria Math"/>
                                    <w:i/>
                                    <w:iCs/>
                                    <w:color w:val="000000"/>
                                    <w:sz w:val="20"/>
                                    <w:szCs w:val="20"/>
                                  </w:rPr>
                                </m:ctrlPr>
                              </m:sSubPr>
                              <m:e>
                                <m:r>
                                  <w:rPr>
                                    <w:rFonts w:ascii="Cambria Math" w:hAnsi="Cambria Math"/>
                                    <w:color w:val="000000"/>
                                    <w:sz w:val="20"/>
                                    <w:szCs w:val="20"/>
                                  </w:rPr>
                                  <m:t>g</m:t>
                                </m:r>
                              </m:e>
                              <m:sub>
                                <m:r>
                                  <m:rPr>
                                    <m:sty m:val="p"/>
                                  </m:rPr>
                                  <w:rPr>
                                    <w:rFonts w:ascii="Cambria Math" w:hAnsi="Cambria Math"/>
                                    <w:color w:val="000000"/>
                                    <w:sz w:val="20"/>
                                    <w:szCs w:val="20"/>
                                  </w:rPr>
                                  <m:t>CAV</m:t>
                                </m:r>
                              </m:sub>
                            </m:sSub>
                          </m:oMath>
                        </w:p>
                      </w:txbxContent>
                    </v:textbox>
                  </v:roundrect>
                  <v:roundrect id="Rectangle: Rounded Corners 2808" o:spid="_x0000_s1373" style="position:absolute;left:38247;top:14860;width:25683;height:267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" fillcolor="#bbe0e3" strokecolor="#89a4a7" strokeweight=".25pt">
                    <v:textbox>
                      <w:txbxContent>
                        <w:p w14:paraId="2596F38F" w14:textId="77777777" w:rsidR="007918C9" w:rsidRPr="00A45E53" w:rsidRDefault="007918C9" w:rsidP="001A1B94">
                          <w:pPr>
                            <w:textAlignment w:val="baseline"/>
                            <w:rPr>
                              <w:sz w:val="20"/>
                              <w:szCs w:val="20"/>
                            </w:rPr>
                          </w:pPr>
                          <w:r w:rsidRPr="00A45E53">
                            <w:rPr>
                              <w:color w:val="000000"/>
                              <w:sz w:val="20"/>
                              <w:szCs w:val="20"/>
                            </w:rPr>
                            <w:t>Safety Check Parameters:</w:t>
                          </w:r>
                        </w:p>
                        <w:p w14:paraId="2B0A7829"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Maximum deceleration of CAV: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b</m:t>
                                </m:r>
                              </m:e>
                              <m:sub>
                                <m:r>
                                  <m:rPr>
                                    <m:sty m:val="p"/>
                                  </m:rPr>
                                  <w:rPr>
                                    <w:rFonts w:ascii="Cambria Math" w:hAnsi="Cambria Math" w:cs="Times New Roman"/>
                                    <w:color w:val="000000"/>
                                    <w:sz w:val="20"/>
                                    <w:szCs w:val="20"/>
                                  </w:rPr>
                                  <m:t>CAV</m:t>
                                </m:r>
                              </m:sub>
                            </m:sSub>
                          </m:oMath>
                        </w:p>
                        <w:p w14:paraId="4BB0941C"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CAV reaction time: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τ</m:t>
                                </m:r>
                              </m:e>
                              <m:sub>
                                <m:r>
                                  <m:rPr>
                                    <m:sty m:val="p"/>
                                  </m:rPr>
                                  <w:rPr>
                                    <w:rFonts w:ascii="Cambria Math" w:hAnsi="Cambria Math" w:cs="Times New Roman"/>
                                    <w:color w:val="000000"/>
                                    <w:sz w:val="20"/>
                                    <w:szCs w:val="20"/>
                                  </w:rPr>
                                  <m:t>CAV</m:t>
                                </m:r>
                              </m:sub>
                            </m:sSub>
                          </m:oMath>
                        </w:p>
                        <w:p w14:paraId="502EE07F"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Minimum car following gap in IDM: </w:t>
                          </w:r>
                          <m:oMath>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s</m:t>
                                </m:r>
                              </m:e>
                              <m:sub>
                                <m:r>
                                  <w:rPr>
                                    <w:rFonts w:ascii="Cambria Math" w:hAnsi="Cambria Math" w:cs="Times New Roman"/>
                                    <w:color w:val="000000"/>
                                    <w:sz w:val="20"/>
                                    <w:szCs w:val="20"/>
                                  </w:rPr>
                                  <m:t>0</m:t>
                                </m:r>
                              </m:sub>
                            </m:sSub>
                          </m:oMath>
                        </w:p>
                        <w:p w14:paraId="31673850"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Acceleration exponent in IDM: </w:t>
                          </w:r>
                          <m:oMath>
                            <m:r>
                              <w:rPr>
                                <w:rFonts w:ascii="Cambria Math" w:hAnsi="Cambria Math" w:cs="Times New Roman"/>
                                <w:color w:val="000000"/>
                                <w:sz w:val="20"/>
                                <w:szCs w:val="20"/>
                              </w:rPr>
                              <m:t>δ</m:t>
                            </m:r>
                          </m:oMath>
                        </w:p>
                        <w:p w14:paraId="5FE8162C" w14:textId="77777777" w:rsidR="007918C9" w:rsidRPr="00A45E53" w:rsidRDefault="007918C9" w:rsidP="001A1B94">
                          <w:pPr>
                            <w:pStyle w:val="ListParagraph"/>
                            <w:numPr>
                              <w:ilvl w:val="0"/>
                              <w:numId w:val="24"/>
                            </w:numPr>
                            <w:textAlignment w:val="baseline"/>
                            <w:rPr>
                              <w:rFonts w:eastAsia="Times New Roman" w:cs="Times New Roman"/>
                              <w:sz w:val="20"/>
                              <w:szCs w:val="20"/>
                            </w:rPr>
                          </w:pPr>
                          <w:r w:rsidRPr="00A45E53">
                            <w:rPr>
                              <w:rFonts w:cs="Times New Roman"/>
                              <w:color w:val="000000"/>
                              <w:sz w:val="20"/>
                              <w:szCs w:val="20"/>
                            </w:rPr>
                            <w:t xml:space="preserve">Time gap: </w:t>
                          </w:r>
                          <m:oMath>
                            <m:r>
                              <w:rPr>
                                <w:rFonts w:ascii="Cambria Math" w:eastAsia="Cambria Math" w:hAnsi="Cambria Math" w:cs="Times New Roman"/>
                                <w:color w:val="000000"/>
                                <w:sz w:val="20"/>
                                <w:szCs w:val="20"/>
                              </w:rPr>
                              <m:t>∆T</m:t>
                            </m:r>
                          </m:oMath>
                        </w:p>
                        <w:p w14:paraId="65A79044" w14:textId="77777777" w:rsidR="007918C9" w:rsidRPr="00606E90" w:rsidRDefault="007918C9" w:rsidP="001A1B94">
                          <w:pPr>
                            <w:pStyle w:val="ListParagraph"/>
                            <w:numPr>
                              <w:ilvl w:val="0"/>
                              <w:numId w:val="24"/>
                            </w:numPr>
                            <w:textAlignment w:val="baseline"/>
                            <w:rPr>
                              <w:rFonts w:eastAsia="Times New Roman" w:cs="Times New Roman"/>
                              <w:sz w:val="20"/>
                              <w:szCs w:val="20"/>
                            </w:rPr>
                          </w:pPr>
                          <w:r w:rsidRPr="00606E90">
                            <w:rPr>
                              <w:rFonts w:cs="Times New Roman"/>
                              <w:color w:val="000000"/>
                              <w:sz w:val="20"/>
                              <w:szCs w:val="20"/>
                            </w:rPr>
                            <w:t xml:space="preserve">Maximum deceleration of the preceding vehicle on the target lane: </w:t>
                          </w:r>
                          <m:oMath>
                            <m:sSub>
                              <m:sSubPr>
                                <m:ctrlPr>
                                  <w:rPr>
                                    <w:rFonts w:ascii="Cambria Math" w:hAnsi="Cambria Math" w:cs="Times New Roman"/>
                                    <w:color w:val="000000"/>
                                    <w:sz w:val="20"/>
                                    <w:szCs w:val="20"/>
                                  </w:rPr>
                                </m:ctrlPr>
                              </m:sSubPr>
                              <m:e>
                                <m:acc>
                                  <m:accPr>
                                    <m:ctrlPr>
                                      <w:rPr>
                                        <w:rFonts w:ascii="Cambria Math" w:hAnsi="Cambria Math" w:cs="Times New Roman"/>
                                        <w:color w:val="000000"/>
                                        <w:sz w:val="20"/>
                                        <w:szCs w:val="20"/>
                                      </w:rPr>
                                    </m:ctrlPr>
                                  </m:accPr>
                                  <m:e>
                                    <m:r>
                                      <w:rPr>
                                        <w:rFonts w:ascii="Cambria Math" w:hAnsi="Cambria Math" w:cs="Times New Roman"/>
                                        <w:color w:val="000000"/>
                                        <w:sz w:val="20"/>
                                        <w:szCs w:val="20"/>
                                      </w:rPr>
                                      <m:t>b</m:t>
                                    </m:r>
                                  </m:e>
                                </m:acc>
                              </m:e>
                              <m:sub>
                                <m:r>
                                  <w:rPr>
                                    <w:rFonts w:ascii="Cambria Math" w:hAnsi="Cambria Math" w:cs="Times New Roman"/>
                                    <w:color w:val="000000"/>
                                    <w:sz w:val="20"/>
                                    <w:szCs w:val="20"/>
                                  </w:rPr>
                                  <m:t>l</m:t>
                                </m:r>
                              </m:sub>
                            </m:sSub>
                          </m:oMath>
                        </w:p>
                        <w:p w14:paraId="68566B53" w14:textId="77777777" w:rsidR="007918C9" w:rsidRPr="00606E90" w:rsidRDefault="007918C9" w:rsidP="001A1B94">
                          <w:pPr>
                            <w:pStyle w:val="ListParagraph"/>
                            <w:numPr>
                              <w:ilvl w:val="0"/>
                              <w:numId w:val="24"/>
                            </w:numPr>
                            <w:textAlignment w:val="baseline"/>
                            <w:rPr>
                              <w:rFonts w:eastAsia="Times New Roman" w:cs="Times New Roman"/>
                              <w:sz w:val="20"/>
                              <w:szCs w:val="20"/>
                            </w:rPr>
                          </w:pPr>
                          <w:r w:rsidRPr="00606E90">
                            <w:rPr>
                              <w:rFonts w:cs="Times New Roman"/>
                              <w:color w:val="000000"/>
                              <w:sz w:val="20"/>
                              <w:szCs w:val="20"/>
                            </w:rPr>
                            <w:t xml:space="preserve">Maximum acceleration of the following vehicle on the target lane: </w:t>
                          </w:r>
                          <m:oMath>
                            <m:sSub>
                              <m:sSubPr>
                                <m:ctrlPr>
                                  <w:rPr>
                                    <w:rFonts w:ascii="Cambria Math" w:hAnsi="Cambria Math" w:cs="Times New Roman"/>
                                    <w:i/>
                                    <w:iCs/>
                                    <w:color w:val="000000"/>
                                    <w:sz w:val="20"/>
                                    <w:szCs w:val="20"/>
                                  </w:rPr>
                                </m:ctrlPr>
                              </m:sSubPr>
                              <m:e>
                                <m:acc>
                                  <m:accPr>
                                    <m:ctrlPr>
                                      <w:rPr>
                                        <w:rFonts w:ascii="Cambria Math" w:hAnsi="Cambria Math" w:cs="Times New Roman"/>
                                        <w:i/>
                                        <w:color w:val="000000"/>
                                        <w:sz w:val="20"/>
                                        <w:szCs w:val="20"/>
                                      </w:rPr>
                                    </m:ctrlPr>
                                  </m:accPr>
                                  <m:e>
                                    <m:r>
                                      <w:rPr>
                                        <w:rFonts w:ascii="Cambria Math" w:hAnsi="Cambria Math" w:cs="Times New Roman"/>
                                        <w:color w:val="000000"/>
                                        <w:sz w:val="20"/>
                                        <w:szCs w:val="20"/>
                                      </w:rPr>
                                      <m:t>w</m:t>
                                    </m:r>
                                  </m:e>
                                </m:acc>
                              </m:e>
                              <m:sub>
                                <m:r>
                                  <w:rPr>
                                    <w:rFonts w:ascii="Cambria Math" w:hAnsi="Cambria Math" w:cs="Times New Roman"/>
                                    <w:color w:val="000000"/>
                                    <w:sz w:val="20"/>
                                    <w:szCs w:val="20"/>
                                  </w:rPr>
                                  <m:t>f</m:t>
                                </m:r>
                              </m:sub>
                            </m:sSub>
                          </m:oMath>
                        </w:p>
                      </w:txbxContent>
                    </v:textbox>
                  </v:roundrect>
                </v:group>
                <w10:anchorlock/>
              </v:group>
            </w:pict>
          </mc:Fallback>
        </mc:AlternateContent>
      </w:r>
    </w:p>
    <w:p w14:paraId="4D352302" w14:textId="77777777" w:rsidR="00D515C0" w:rsidRPr="00814F0E" w:rsidRDefault="00D515C0" w:rsidP="00D515C0">
      <w:pPr>
        <w:pStyle w:val="FHWASource"/>
        <w:ind w:firstLine="1080"/>
      </w:pPr>
      <w:r w:rsidRPr="004A23BB">
        <w:t>Source: FHWA.</w:t>
      </w:r>
    </w:p>
    <w:p w14:paraId="0A8CD780" w14:textId="333FC942" w:rsidR="001A1B94" w:rsidRPr="00241705" w:rsidRDefault="001A1B94" w:rsidP="00D515C0">
      <w:pPr>
        <w:pStyle w:val="FHWACaptionFigure"/>
      </w:pPr>
      <w:bookmarkStart w:id="71" w:name="_Ref31621812"/>
      <w:bookmarkStart w:id="72" w:name="_Toc34644761"/>
      <w:bookmarkStart w:id="73" w:name="_Toc35700644"/>
      <w:r w:rsidRPr="00241705">
        <w:t xml:space="preserve">Figure </w:t>
      </w:r>
      <w:r w:rsidR="008C6E16">
        <w:fldChar w:fldCharType="begin"/>
      </w:r>
      <w:r w:rsidR="008C6E16">
        <w:instrText xml:space="preserve"> SEQ Figure \* ARABIC </w:instrText>
      </w:r>
      <w:r w:rsidR="008C6E16">
        <w:fldChar w:fldCharType="separate"/>
      </w:r>
      <w:r w:rsidR="007918C9">
        <w:rPr>
          <w:noProof/>
        </w:rPr>
        <w:t>15</w:t>
      </w:r>
      <w:r w:rsidR="008C6E16">
        <w:rPr>
          <w:noProof/>
        </w:rPr>
        <w:fldChar w:fldCharType="end"/>
      </w:r>
      <w:bookmarkEnd w:id="71"/>
      <w:r w:rsidRPr="00176DFB">
        <w:t>.</w:t>
      </w:r>
      <w:r w:rsidRPr="00241705">
        <w:t xml:space="preserve"> </w:t>
      </w:r>
      <w:r>
        <w:t xml:space="preserve">Flow chart. </w:t>
      </w:r>
      <w:r w:rsidRPr="00241705">
        <w:t>C</w:t>
      </w:r>
      <w:r w:rsidR="004E4ADD">
        <w:t>onnected autonomous vehicle</w:t>
      </w:r>
      <w:r w:rsidRPr="00241705">
        <w:t xml:space="preserve"> mandatory </w:t>
      </w:r>
      <w:r w:rsidR="004E4ADD">
        <w:t>lane changing</w:t>
      </w:r>
      <w:r w:rsidRPr="00241705">
        <w:t xml:space="preserve"> </w:t>
      </w:r>
      <w:r>
        <w:t>logic</w:t>
      </w:r>
      <w:r w:rsidRPr="00241705">
        <w:t xml:space="preserve"> with key parameters.</w:t>
      </w:r>
      <w:bookmarkEnd w:id="72"/>
      <w:bookmarkEnd w:id="73"/>
    </w:p>
    <w:p w14:paraId="5833FFD2" w14:textId="4E4EE30C" w:rsidR="001A1B94" w:rsidRDefault="001A1B94" w:rsidP="001A1B94">
      <w:pPr>
        <w:pStyle w:val="FHWABody"/>
      </w:pPr>
      <w:r w:rsidRPr="00814F0E">
        <w:lastRenderedPageBreak/>
        <w:t xml:space="preserve">The test track segment is </w:t>
      </w:r>
      <w:r>
        <w:t xml:space="preserve">a </w:t>
      </w:r>
      <w:r w:rsidRPr="00814F0E">
        <w:t xml:space="preserve">two-lane </w:t>
      </w:r>
      <w:r>
        <w:t xml:space="preserve">straight </w:t>
      </w:r>
      <w:r w:rsidRPr="00814F0E">
        <w:t xml:space="preserve">road with </w:t>
      </w:r>
      <w:r>
        <w:t>length</w:t>
      </w:r>
      <w:r w:rsidR="002E1C8E">
        <w:t xml:space="preserve"> </w:t>
      </w:r>
      <w:r w:rsidR="002E1C8E">
        <w:rPr>
          <w:i/>
        </w:rPr>
        <w:t xml:space="preserve">L </w:t>
      </w:r>
      <w:r w:rsidR="002E1C8E">
        <w:t>= 800 m</w:t>
      </w:r>
      <w:r w:rsidR="00C923F8">
        <w:t xml:space="preserve"> and lane width </w:t>
      </w:r>
      <w:r w:rsidR="00A14BFF">
        <w:br/>
      </w:r>
      <w:r w:rsidR="00C923F8">
        <w:rPr>
          <w:i/>
        </w:rPr>
        <w:t>D</w:t>
      </w:r>
      <w:r w:rsidR="00C923F8">
        <w:t xml:space="preserve"> = 3.5 m.</w:t>
      </w:r>
      <w:r w:rsidRPr="00814F0E">
        <w:t xml:space="preserve"> </w:t>
      </w:r>
      <w:r w:rsidRPr="00814F0E">
        <w:fldChar w:fldCharType="begin"/>
      </w:r>
      <w:r w:rsidRPr="00814F0E">
        <w:instrText xml:space="preserve"> REF _Ref31615699 \h  \* MERGEFORMAT </w:instrText>
      </w:r>
      <w:r w:rsidRPr="00814F0E">
        <w:fldChar w:fldCharType="separate"/>
      </w:r>
      <w:r w:rsidR="007918C9" w:rsidRPr="00241705">
        <w:t xml:space="preserve">Figure </w:t>
      </w:r>
      <w:r w:rsidR="007918C9">
        <w:t>16</w:t>
      </w:r>
      <w:r w:rsidRPr="00814F0E">
        <w:fldChar w:fldCharType="end"/>
      </w:r>
      <w:r w:rsidRPr="00814F0E">
        <w:t xml:space="preserve"> shows the field experiment of the CAV mandatory LC with 3 surrounding HVs. All vehicles’ lengths are set as</w:t>
      </w:r>
      <w:r w:rsidR="002E1C8E">
        <w:t xml:space="preserve"> </w:t>
      </w:r>
      <w:r w:rsidR="002E1C8E">
        <w:rPr>
          <w:i/>
        </w:rPr>
        <w:t>C</w:t>
      </w:r>
      <w:r w:rsidR="002E1C8E">
        <w:t>= 4.6 m</w:t>
      </w:r>
      <w:r w:rsidRPr="00814F0E">
        <w:t xml:space="preserve">. </w:t>
      </w:r>
      <w:r>
        <w:t>The</w:t>
      </w:r>
      <w:r w:rsidRPr="00814F0E">
        <w:t xml:space="preserve"> sine-function based LC path is implemented during the field experiments. Videos of the field experiments are available at </w:t>
      </w:r>
      <w:hyperlink r:id="rId38" w:history="1">
        <w:r w:rsidRPr="00814F0E">
          <w:rPr>
            <w:rStyle w:val="Hyperlink"/>
          </w:rPr>
          <w:t>https://www.youtube.com/watch?v=34FubITFebI</w:t>
        </w:r>
      </w:hyperlink>
      <w:r w:rsidRPr="00814F0E">
        <w:t xml:space="preserve">. </w:t>
      </w:r>
      <w:r>
        <w:t xml:space="preserve">Sample data are available at </w:t>
      </w:r>
      <w:hyperlink r:id="rId39" w:history="1">
        <w:r w:rsidR="00A14BFF" w:rsidRPr="006B1F69">
          <w:rPr>
            <w:rStyle w:val="Hyperlink"/>
          </w:rPr>
          <w:t>https://github.com/sgzzgit/Autonomous-Vehicle-Lane-Change-Experiment-Data</w:t>
        </w:r>
      </w:hyperlink>
      <w:r>
        <w:t>.</w:t>
      </w:r>
    </w:p>
    <w:p w14:paraId="5DEA0F94" w14:textId="77777777" w:rsidR="001A1B94" w:rsidRDefault="00FB7237" w:rsidP="00A250B9">
      <w:pPr>
        <w:pStyle w:val="FHWABody"/>
        <w:jc w:val="center"/>
      </w:pPr>
      <w:r>
        <w:rPr>
          <w:noProof/>
          <w:lang w:eastAsia="zh-CN"/>
        </w:rPr>
        <mc:AlternateContent>
          <mc:Choice Requires="wpg">
            <w:drawing>
              <wp:inline distT="0" distB="0" distL="0" distR="0" wp14:anchorId="66199CA6" wp14:editId="7F9B6E88">
                <wp:extent cx="3105150" cy="812800"/>
                <wp:effectExtent l="0" t="0" r="0" b="6350"/>
                <wp:docPr id="2676" name="Group 2676"/>
                <wp:cNvGraphicFramePr/>
                <a:graphic xmlns:a="http://schemas.openxmlformats.org/drawingml/2006/main">
                  <a:graphicData uri="http://schemas.microsoft.com/office/word/2010/wordprocessingGroup">
                    <wpg:wgp>
                      <wpg:cNvGrpSpPr/>
                      <wpg:grpSpPr>
                        <a:xfrm>
                          <a:off x="0" y="0"/>
                          <a:ext cx="3105150" cy="812800"/>
                          <a:chOff x="31931" y="0"/>
                          <a:chExt cx="3105150" cy="813322"/>
                        </a:xfrm>
                      </wpg:grpSpPr>
                      <pic:pic xmlns:pic="http://schemas.openxmlformats.org/drawingml/2006/picture">
                        <pic:nvPicPr>
                          <pic:cNvPr id="2677" name="图片 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31931" y="51322"/>
                            <a:ext cx="3105150" cy="762000"/>
                          </a:xfrm>
                          <a:prstGeom prst="rect">
                            <a:avLst/>
                          </a:prstGeom>
                          <a:noFill/>
                          <a:ln>
                            <a:noFill/>
                          </a:ln>
                        </pic:spPr>
                      </pic:pic>
                      <wps:wsp>
                        <wps:cNvPr id="2678" name="Rectangle 2678"/>
                        <wps:cNvSpPr/>
                        <wps:spPr>
                          <a:xfrm>
                            <a:off x="1558312" y="284685"/>
                            <a:ext cx="347663" cy="185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9" name="Rectangle 2679"/>
                        <wps:cNvSpPr/>
                        <wps:spPr>
                          <a:xfrm>
                            <a:off x="1531431" y="107580"/>
                            <a:ext cx="397510" cy="208414"/>
                          </a:xfrm>
                          <a:prstGeom prst="rect">
                            <a:avLst/>
                          </a:prstGeom>
                        </wps:spPr>
                        <wps:txbx>
                          <w:txbxContent>
                            <w:p w14:paraId="44CBEA85" w14:textId="77777777" w:rsidR="007918C9" w:rsidRDefault="007918C9" w:rsidP="001A1B94">
                              <w:pPr>
                                <w:pStyle w:val="NormalWeb"/>
                                <w:spacing w:before="0" w:beforeAutospacing="0" w:after="0" w:afterAutospacing="0"/>
                              </w:pPr>
                              <w:r>
                                <w:rPr>
                                  <w:rFonts w:eastAsia="DengXian"/>
                                  <w:color w:val="FF0000"/>
                                  <w:kern w:val="24"/>
                                  <w:sz w:val="16"/>
                                  <w:szCs w:val="16"/>
                                </w:rPr>
                                <w:t>CAV</w:t>
                              </w:r>
                            </w:p>
                          </w:txbxContent>
                        </wps:txbx>
                        <wps:bodyPr wrap="none">
                          <a:spAutoFit/>
                        </wps:bodyPr>
                      </wps:wsp>
                      <wps:wsp>
                        <wps:cNvPr id="2680" name="Rectangle 2680"/>
                        <wps:cNvSpPr/>
                        <wps:spPr>
                          <a:xfrm>
                            <a:off x="2683510" y="0"/>
                            <a:ext cx="406400" cy="208414"/>
                          </a:xfrm>
                          <a:prstGeom prst="rect">
                            <a:avLst/>
                          </a:prstGeom>
                        </wps:spPr>
                        <wps:txbx>
                          <w:txbxContent>
                            <w:p w14:paraId="78DE99D5" w14:textId="77777777" w:rsidR="007918C9" w:rsidRDefault="007918C9" w:rsidP="001A1B94">
                              <w:pPr>
                                <w:pStyle w:val="NormalWeb"/>
                                <w:spacing w:before="0" w:beforeAutospacing="0" w:after="0" w:afterAutospacing="0"/>
                              </w:pPr>
                              <w:r>
                                <w:rPr>
                                  <w:rFonts w:eastAsia="DengXian"/>
                                  <w:color w:val="FF0000"/>
                                  <w:kern w:val="24"/>
                                  <w:sz w:val="16"/>
                                  <w:szCs w:val="16"/>
                                </w:rPr>
                                <w:t>HV 1</w:t>
                              </w:r>
                            </w:p>
                          </w:txbxContent>
                        </wps:txbx>
                        <wps:bodyPr wrap="none">
                          <a:spAutoFit/>
                        </wps:bodyPr>
                      </wps:wsp>
                      <wps:wsp>
                        <wps:cNvPr id="2681" name="Rectangle 2681"/>
                        <wps:cNvSpPr/>
                        <wps:spPr>
                          <a:xfrm>
                            <a:off x="2583816" y="537901"/>
                            <a:ext cx="406400" cy="208414"/>
                          </a:xfrm>
                          <a:prstGeom prst="rect">
                            <a:avLst/>
                          </a:prstGeom>
                        </wps:spPr>
                        <wps:txbx>
                          <w:txbxContent>
                            <w:p w14:paraId="0631F292" w14:textId="77777777" w:rsidR="007918C9" w:rsidRDefault="007918C9" w:rsidP="001A1B94">
                              <w:pPr>
                                <w:pStyle w:val="NormalWeb"/>
                                <w:spacing w:before="0" w:beforeAutospacing="0" w:after="0" w:afterAutospacing="0"/>
                              </w:pPr>
                              <w:r>
                                <w:rPr>
                                  <w:rFonts w:eastAsia="DengXian"/>
                                  <w:color w:val="FF0000"/>
                                  <w:kern w:val="24"/>
                                  <w:sz w:val="16"/>
                                  <w:szCs w:val="16"/>
                                </w:rPr>
                                <w:t>HV 2</w:t>
                              </w:r>
                            </w:p>
                          </w:txbxContent>
                        </wps:txbx>
                        <wps:bodyPr wrap="none">
                          <a:spAutoFit/>
                        </wps:bodyPr>
                      </wps:wsp>
                      <wps:wsp>
                        <wps:cNvPr id="2682" name="Rectangle 2682"/>
                        <wps:cNvSpPr/>
                        <wps:spPr>
                          <a:xfrm>
                            <a:off x="122585" y="319495"/>
                            <a:ext cx="406400" cy="208414"/>
                          </a:xfrm>
                          <a:prstGeom prst="rect">
                            <a:avLst/>
                          </a:prstGeom>
                        </wps:spPr>
                        <wps:txbx>
                          <w:txbxContent>
                            <w:p w14:paraId="65E7E456" w14:textId="77777777" w:rsidR="007918C9" w:rsidRDefault="007918C9" w:rsidP="001A1B94">
                              <w:pPr>
                                <w:pStyle w:val="NormalWeb"/>
                                <w:spacing w:before="0" w:beforeAutospacing="0" w:after="0" w:afterAutospacing="0"/>
                              </w:pPr>
                              <w:r>
                                <w:rPr>
                                  <w:rFonts w:eastAsia="DengXian"/>
                                  <w:color w:val="FF0000"/>
                                  <w:kern w:val="24"/>
                                  <w:sz w:val="16"/>
                                  <w:szCs w:val="16"/>
                                </w:rPr>
                                <w:t>HV 3</w:t>
                              </w:r>
                            </w:p>
                          </w:txbxContent>
                        </wps:txbx>
                        <wps:bodyPr wrap="none">
                          <a:spAutoFit/>
                        </wps:bodyPr>
                      </wps:wsp>
                    </wpg:wgp>
                  </a:graphicData>
                </a:graphic>
              </wp:inline>
            </w:drawing>
          </mc:Choice>
          <mc:Fallback>
            <w:pict>
              <v:group w14:anchorId="66199CA6" id="Group 2676" o:spid="_x0000_s1374" style="width:244.5pt;height:64pt;mso-position-horizontal-relative:char;mso-position-vertical-relative:line" coordorigin="319" coordsize="31051,8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">
                <v:shape id="图片 1" o:spid="_x0000_s1375" type="#_x0000_t75" style="position:absolute;left:319;top:513;width:31051;height:762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">
                  <v:imagedata r:id="rId41" o:title=""/>
                </v:shape>
                <v:rect id="Rectangle 2678" o:spid="_x0000_s1376" style="position:absolute;left:15583;top:2846;width:3476;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" filled="f" strokecolor="red" strokeweight="1pt"/>
                <v:rect id="Rectangle 2679" o:spid="_x0000_s1377" style="position:absolute;left:15314;top:1075;width:3975;height:20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" filled="f" stroked="f">
                  <v:textbox style="mso-fit-shape-to-text:t">
                    <w:txbxContent>
                      <w:p w14:paraId="44CBEA85" w14:textId="77777777" w:rsidR="007918C9" w:rsidRDefault="007918C9" w:rsidP="001A1B94">
                        <w:pPr>
                          <w:pStyle w:val="NormalWeb"/>
                          <w:spacing w:before="0" w:beforeAutospacing="0" w:after="0" w:afterAutospacing="0"/>
                        </w:pPr>
                        <w:r>
                          <w:rPr>
                            <w:rFonts w:eastAsia="DengXian"/>
                            <w:color w:val="FF0000"/>
                            <w:kern w:val="24"/>
                            <w:sz w:val="16"/>
                            <w:szCs w:val="16"/>
                          </w:rPr>
                          <w:t>CAV</w:t>
                        </w:r>
                      </w:p>
                    </w:txbxContent>
                  </v:textbox>
                </v:rect>
                <v:rect id="Rectangle 2680" o:spid="_x0000_s1378" style="position:absolute;left:26835;width:4064;height:20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" filled="f" stroked="f">
                  <v:textbox style="mso-fit-shape-to-text:t">
                    <w:txbxContent>
                      <w:p w14:paraId="78DE99D5" w14:textId="77777777" w:rsidR="007918C9" w:rsidRDefault="007918C9" w:rsidP="001A1B94">
                        <w:pPr>
                          <w:pStyle w:val="NormalWeb"/>
                          <w:spacing w:before="0" w:beforeAutospacing="0" w:after="0" w:afterAutospacing="0"/>
                        </w:pPr>
                        <w:r>
                          <w:rPr>
                            <w:rFonts w:eastAsia="DengXian"/>
                            <w:color w:val="FF0000"/>
                            <w:kern w:val="24"/>
                            <w:sz w:val="16"/>
                            <w:szCs w:val="16"/>
                          </w:rPr>
                          <w:t>HV 1</w:t>
                        </w:r>
                      </w:p>
                    </w:txbxContent>
                  </v:textbox>
                </v:rect>
                <v:rect id="Rectangle 2681" o:spid="_x0000_s1379" style="position:absolute;left:25838;top:5379;width:4064;height:20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" filled="f" stroked="f">
                  <v:textbox style="mso-fit-shape-to-text:t">
                    <w:txbxContent>
                      <w:p w14:paraId="0631F292" w14:textId="77777777" w:rsidR="007918C9" w:rsidRDefault="007918C9" w:rsidP="001A1B94">
                        <w:pPr>
                          <w:pStyle w:val="NormalWeb"/>
                          <w:spacing w:before="0" w:beforeAutospacing="0" w:after="0" w:afterAutospacing="0"/>
                        </w:pPr>
                        <w:r>
                          <w:rPr>
                            <w:rFonts w:eastAsia="DengXian"/>
                            <w:color w:val="FF0000"/>
                            <w:kern w:val="24"/>
                            <w:sz w:val="16"/>
                            <w:szCs w:val="16"/>
                          </w:rPr>
                          <w:t>HV 2</w:t>
                        </w:r>
                      </w:p>
                    </w:txbxContent>
                  </v:textbox>
                </v:rect>
                <v:rect id="Rectangle 2682" o:spid="_x0000_s1380" style="position:absolute;left:1225;top:3194;width:4064;height:20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" filled="f" stroked="f">
                  <v:textbox style="mso-fit-shape-to-text:t">
                    <w:txbxContent>
                      <w:p w14:paraId="65E7E456" w14:textId="77777777" w:rsidR="007918C9" w:rsidRDefault="007918C9" w:rsidP="001A1B94">
                        <w:pPr>
                          <w:pStyle w:val="NormalWeb"/>
                          <w:spacing w:before="0" w:beforeAutospacing="0" w:after="0" w:afterAutospacing="0"/>
                        </w:pPr>
                        <w:r>
                          <w:rPr>
                            <w:rFonts w:eastAsia="DengXian"/>
                            <w:color w:val="FF0000"/>
                            <w:kern w:val="24"/>
                            <w:sz w:val="16"/>
                            <w:szCs w:val="16"/>
                          </w:rPr>
                          <w:t>HV 3</w:t>
                        </w:r>
                      </w:p>
                    </w:txbxContent>
                  </v:textbox>
                </v:rect>
                <w10:anchorlock/>
              </v:group>
            </w:pict>
          </mc:Fallback>
        </mc:AlternateContent>
      </w:r>
    </w:p>
    <w:p w14:paraId="77647701" w14:textId="02EFBECE" w:rsidR="00FB7237" w:rsidRDefault="00FB7237" w:rsidP="00A250B9">
      <w:pPr>
        <w:pStyle w:val="FHWABody"/>
        <w:spacing w:before="60" w:after="60"/>
        <w:ind w:left="2246"/>
      </w:pPr>
      <w:r w:rsidRPr="00A45E53">
        <w:t>Original photo: © 2019 Xiaopeng Li</w:t>
      </w:r>
    </w:p>
    <w:p w14:paraId="64366430" w14:textId="427786C7" w:rsidR="00FB7237" w:rsidRPr="00A45E53" w:rsidRDefault="00FB7237" w:rsidP="00A250B9">
      <w:pPr>
        <w:pStyle w:val="FHWABody"/>
        <w:spacing w:before="60" w:after="60"/>
        <w:ind w:left="2246"/>
        <w:rPr>
          <w:sz w:val="22"/>
          <w:szCs w:val="22"/>
        </w:rPr>
      </w:pPr>
      <w:r w:rsidRPr="00A45E53">
        <w:t>(see Acknowledgements section).</w:t>
      </w:r>
    </w:p>
    <w:p w14:paraId="15AE64F9" w14:textId="016AC97B" w:rsidR="001A1B94" w:rsidRPr="00241705" w:rsidRDefault="001A1B94" w:rsidP="00FB7237">
      <w:pPr>
        <w:pStyle w:val="FHWACaptionFigure"/>
      </w:pPr>
      <w:bookmarkStart w:id="74" w:name="_Ref31615699"/>
      <w:bookmarkStart w:id="75" w:name="_Toc34644762"/>
      <w:bookmarkStart w:id="76" w:name="_Toc35700645"/>
      <w:r w:rsidRPr="00241705">
        <w:t xml:space="preserve">Figure </w:t>
      </w:r>
      <w:r w:rsidR="008C6E16">
        <w:fldChar w:fldCharType="begin"/>
      </w:r>
      <w:r w:rsidR="008C6E16">
        <w:instrText xml:space="preserve"> SEQ Figure \* ARABIC </w:instrText>
      </w:r>
      <w:r w:rsidR="008C6E16">
        <w:fldChar w:fldCharType="separate"/>
      </w:r>
      <w:r w:rsidR="007918C9">
        <w:rPr>
          <w:noProof/>
        </w:rPr>
        <w:t>16</w:t>
      </w:r>
      <w:r w:rsidR="008C6E16">
        <w:rPr>
          <w:noProof/>
        </w:rPr>
        <w:fldChar w:fldCharType="end"/>
      </w:r>
      <w:bookmarkEnd w:id="74"/>
      <w:r w:rsidRPr="00176DFB">
        <w:t>.</w:t>
      </w:r>
      <w:r w:rsidRPr="00241705">
        <w:t xml:space="preserve"> </w:t>
      </w:r>
      <w:r>
        <w:t xml:space="preserve">Photo. </w:t>
      </w:r>
      <w:r w:rsidRPr="00241705">
        <w:t>Bird view of the field experiment.</w:t>
      </w:r>
      <w:bookmarkEnd w:id="75"/>
      <w:bookmarkEnd w:id="76"/>
    </w:p>
    <w:p w14:paraId="5E646EA2" w14:textId="58B6DC95" w:rsidR="001A1B94" w:rsidRDefault="001A1B94" w:rsidP="001A1B94">
      <w:pPr>
        <w:pStyle w:val="FHWABody"/>
      </w:pPr>
      <w:r w:rsidRPr="00814F0E">
        <w:t>Four cases</w:t>
      </w:r>
      <w:r w:rsidR="00A14BFF">
        <w:t xml:space="preserve"> (</w:t>
      </w:r>
      <w:r w:rsidR="00A14BFF">
        <w:rPr>
          <w:i/>
        </w:rPr>
        <w:t xml:space="preserve">c </w:t>
      </w:r>
      <w:r w:rsidR="00A14BFF">
        <w:t xml:space="preserve">ϵ {1,2,3,4}) </w:t>
      </w:r>
      <w:r w:rsidRPr="00814F0E">
        <w:t>of experiments representing different traffic situations are conducted. In the first case</w:t>
      </w:r>
      <w:r w:rsidR="00A14BFF">
        <w:t xml:space="preserve"> (</w:t>
      </w:r>
      <w:r w:rsidR="00A14BFF">
        <w:rPr>
          <w:i/>
        </w:rPr>
        <w:t>c</w:t>
      </w:r>
      <w:r w:rsidR="00A14BFF">
        <w:t xml:space="preserve"> = 1),</w:t>
      </w:r>
      <w:r w:rsidRPr="00814F0E">
        <w:t xml:space="preserve"> the preceding vehicle on the current lane (i.e., HV</w:t>
      </w:r>
      <w:r>
        <w:t xml:space="preserve"> </w:t>
      </w:r>
      <w:r w:rsidRPr="00814F0E">
        <w:t xml:space="preserve">1 in </w:t>
      </w:r>
      <w:r w:rsidRPr="00814F0E">
        <w:fldChar w:fldCharType="begin"/>
      </w:r>
      <w:r w:rsidRPr="00814F0E">
        <w:instrText xml:space="preserve"> REF _Ref31615699 \h  \* MERGEFORMAT </w:instrText>
      </w:r>
      <w:r w:rsidRPr="00814F0E">
        <w:fldChar w:fldCharType="separate"/>
      </w:r>
      <w:r w:rsidR="007918C9" w:rsidRPr="00241705">
        <w:t xml:space="preserve">Figure </w:t>
      </w:r>
      <w:r w:rsidR="007918C9">
        <w:rPr>
          <w:noProof/>
        </w:rPr>
        <w:t>16</w:t>
      </w:r>
      <w:r w:rsidRPr="00814F0E">
        <w:fldChar w:fldCharType="end"/>
      </w:r>
      <w:r w:rsidRPr="00814F0E">
        <w:t>) is required to decelerate, creating a shock wave on the current lane. The preceding vehicle on the target lane (i.e., HV</w:t>
      </w:r>
      <w:r>
        <w:t xml:space="preserve"> </w:t>
      </w:r>
      <w:r w:rsidRPr="00814F0E">
        <w:t xml:space="preserve">2 in </w:t>
      </w:r>
      <w:r w:rsidRPr="00814F0E">
        <w:fldChar w:fldCharType="begin"/>
      </w:r>
      <w:r w:rsidRPr="00814F0E">
        <w:instrText xml:space="preserve"> REF _Ref31615699 \h  \* MERGEFORMAT </w:instrText>
      </w:r>
      <w:r w:rsidRPr="00814F0E">
        <w:fldChar w:fldCharType="separate"/>
      </w:r>
      <w:r w:rsidR="007918C9" w:rsidRPr="00241705">
        <w:t xml:space="preserve">Figure </w:t>
      </w:r>
      <w:r w:rsidR="007918C9">
        <w:rPr>
          <w:noProof/>
        </w:rPr>
        <w:t>16</w:t>
      </w:r>
      <w:r w:rsidRPr="00814F0E">
        <w:fldChar w:fldCharType="end"/>
      </w:r>
      <w:r w:rsidRPr="00814F0E">
        <w:t>) keeps relatively constant speed and the following vehicle on the target lane (i.e., HV</w:t>
      </w:r>
      <w:r>
        <w:t xml:space="preserve"> </w:t>
      </w:r>
      <w:r w:rsidRPr="00814F0E">
        <w:t xml:space="preserve">3 in </w:t>
      </w:r>
      <w:r w:rsidRPr="00814F0E">
        <w:fldChar w:fldCharType="begin"/>
      </w:r>
      <w:r w:rsidRPr="00814F0E">
        <w:instrText xml:space="preserve"> REF _Ref31615699 \h  \* MERGEFORMAT </w:instrText>
      </w:r>
      <w:r w:rsidRPr="00814F0E">
        <w:fldChar w:fldCharType="separate"/>
      </w:r>
      <w:r w:rsidR="007918C9" w:rsidRPr="00241705">
        <w:t xml:space="preserve">Figure </w:t>
      </w:r>
      <w:r w:rsidR="007918C9">
        <w:rPr>
          <w:noProof/>
        </w:rPr>
        <w:t>16</w:t>
      </w:r>
      <w:r w:rsidRPr="00814F0E">
        <w:fldChar w:fldCharType="end"/>
      </w:r>
      <w:r w:rsidRPr="00814F0E">
        <w:t>) is not aggressive, yielding to the CAV LC. In the second case</w:t>
      </w:r>
      <w:r w:rsidR="00A14BFF">
        <w:t xml:space="preserve"> (</w:t>
      </w:r>
      <w:r w:rsidR="00A14BFF">
        <w:rPr>
          <w:i/>
        </w:rPr>
        <w:t>c</w:t>
      </w:r>
      <w:r w:rsidR="00A14BFF">
        <w:t xml:space="preserve"> = 2),</w:t>
      </w:r>
      <w:r w:rsidRPr="00814F0E">
        <w:t xml:space="preserve"> </w:t>
      </w:r>
      <w:r>
        <w:t xml:space="preserve">HV </w:t>
      </w:r>
      <w:r w:rsidRPr="00814F0E">
        <w:t xml:space="preserve">2 is required to decelerate, creating a shock wave on the target lane. </w:t>
      </w:r>
      <w:r>
        <w:t xml:space="preserve">HV </w:t>
      </w:r>
      <w:r w:rsidRPr="00814F0E">
        <w:t xml:space="preserve">1 keeps relatively constant speed and </w:t>
      </w:r>
      <w:r>
        <w:t xml:space="preserve">HV </w:t>
      </w:r>
      <w:r w:rsidRPr="00814F0E">
        <w:t xml:space="preserve">3 is not aggressive, yielding to the CAV LC. In the third case </w:t>
      </w:r>
      <w:r w:rsidR="00A14BFF">
        <w:t>(</w:t>
      </w:r>
      <w:r w:rsidR="00A14BFF">
        <w:rPr>
          <w:i/>
        </w:rPr>
        <w:t>c</w:t>
      </w:r>
      <w:r w:rsidR="00A14BFF">
        <w:t xml:space="preserve"> = 3), </w:t>
      </w:r>
      <w:r w:rsidRPr="00814F0E">
        <w:t>HV 1 and 2 both keep relatively constant speed and</w:t>
      </w:r>
      <w:r>
        <w:t xml:space="preserve"> HV 3</w:t>
      </w:r>
      <w:r w:rsidRPr="00814F0E">
        <w:t xml:space="preserve"> is still not aggressive, yielding to the CAV LC. In the last case</w:t>
      </w:r>
      <w:r w:rsidR="00A14BFF">
        <w:t xml:space="preserve"> (</w:t>
      </w:r>
      <w:r w:rsidR="00A14BFF">
        <w:rPr>
          <w:i/>
        </w:rPr>
        <w:t>c</w:t>
      </w:r>
      <w:r w:rsidR="00A14BFF">
        <w:t xml:space="preserve"> = 4),</w:t>
      </w:r>
      <w:r w:rsidRPr="00814F0E">
        <w:t xml:space="preserve"> HV 1 and 2 both keep relatively constant speed, but </w:t>
      </w:r>
      <w:r>
        <w:t xml:space="preserve">HV </w:t>
      </w:r>
      <w:r w:rsidRPr="00814F0E">
        <w:t>3 is required to accelerate</w:t>
      </w:r>
      <w:r>
        <w:t xml:space="preserve">, not </w:t>
      </w:r>
      <w:r w:rsidRPr="00814F0E">
        <w:t>yield</w:t>
      </w:r>
      <w:r>
        <w:t>ing</w:t>
      </w:r>
      <w:r w:rsidRPr="00814F0E">
        <w:t xml:space="preserve"> to the CAV LC, which represents aggressive driving and results the CAV LC abortion. The speeds of HV 1 and HV 2 are </w:t>
      </w:r>
      <w:r>
        <w:t xml:space="preserve">kept </w:t>
      </w:r>
      <w:r w:rsidRPr="00814F0E">
        <w:t xml:space="preserve">within 10-45 km/h during the experiments </w:t>
      </w:r>
      <w:r w:rsidRPr="00814F0E">
        <w:fldChar w:fldCharType="begin" w:fldLock="1"/>
      </w:r>
      <w:r>
        <w:instrText>ADDIN CSL_CITATION {"citationItems":[{"id":"ITEM-1","itemData":{"author":[{"dropping-particle":"","family":"Wang","given":"Zhen","non-dropping-particle":"","parse-names":false,"suffix":""},{"dropping-particle":"","family":"Zhao","given":"Xiangmo","non-dropping-particle":"","parse-names":false,"suffix":""},{"dropping-particle":"","family":"Xu","given":"Zhigang","non-dropping-particle":"","parse-names":false,"suffix":""},{"dropping-particle":"","family":"Li","given":"Xiaopeng","non-dropping-particle":"","parse-names":false,"suffix":""},{"dropping-particle":"","family":"Qu","given":"Xiaobo","non-dropping-particle":"","parse-names":false,"suffix":""}],"container-title":"Computer-aided Civil and Infrastructure Engineering","id":"ITEM-1","issued":{"date-parts":[["0"]]},"title":"Modeling and Field Experiments on Lane Changing of an Autonomous Vehicle in Mixed Traffic","type":"article-journal"},"uris":["http://www.mendeley.com/documents/?uuid=3f6c9d82-f782-4a28-bb49-09d689c4b3c9"]}],"mendeley":{"formattedCitation":"(Wang et al., n.d.)","plainTextFormattedCitation":"(Wang et al., n.d.)","previouslyFormattedCitation":"(Wang et al., n.d.)"},"properties":{"noteIndex":0},"schema":"https://github.com/citation-style-language/schema/raw/master/csl-citation.json"}</w:instrText>
      </w:r>
      <w:r w:rsidRPr="00814F0E">
        <w:fldChar w:fldCharType="separate"/>
      </w:r>
      <w:r w:rsidRPr="00C66CB0">
        <w:rPr>
          <w:noProof/>
        </w:rPr>
        <w:t>(Wang et al., n.d.)</w:t>
      </w:r>
      <w:r w:rsidRPr="00814F0E">
        <w:fldChar w:fldCharType="end"/>
      </w:r>
      <w:r w:rsidRPr="00814F0E">
        <w:t xml:space="preserve">. Note that two runs </w:t>
      </w:r>
      <w:r>
        <w:t xml:space="preserve">experiments </w:t>
      </w:r>
      <w:r w:rsidRPr="00814F0E">
        <w:t>with the same setting</w:t>
      </w:r>
      <w:r>
        <w:t>s</w:t>
      </w:r>
      <w:r w:rsidRPr="00814F0E">
        <w:t xml:space="preserve"> are conducted for each case. The data of the first run of four cases is used for calibration and the second run data is used for validation.</w:t>
      </w:r>
    </w:p>
    <w:p w14:paraId="4DF5364F" w14:textId="6C84E7B2" w:rsidR="001A1B94" w:rsidRDefault="001A1B94" w:rsidP="001A1B94">
      <w:pPr>
        <w:pStyle w:val="FHWABody"/>
      </w:pPr>
      <w:r w:rsidRPr="00814F0E">
        <w:t xml:space="preserve">Small-scale simulation with the same setting as the field experiments </w:t>
      </w:r>
      <w:r>
        <w:t>is</w:t>
      </w:r>
      <w:r w:rsidRPr="00814F0E">
        <w:t xml:space="preserve"> conducted to calibrate the CAV mandatory LC model</w:t>
      </w:r>
      <w:r>
        <w:t xml:space="preserve"> parameters (listed in </w:t>
      </w:r>
      <w:r w:rsidRPr="00814F0E">
        <w:fldChar w:fldCharType="begin"/>
      </w:r>
      <w:r w:rsidRPr="00814F0E">
        <w:instrText xml:space="preserve"> REF _Ref31621812 \h  \* MERGEFORMAT </w:instrText>
      </w:r>
      <w:r w:rsidRPr="00814F0E">
        <w:fldChar w:fldCharType="separate"/>
      </w:r>
      <w:r w:rsidR="007918C9" w:rsidRPr="00241705">
        <w:t xml:space="preserve">Figure </w:t>
      </w:r>
      <w:r w:rsidR="007918C9">
        <w:t>15</w:t>
      </w:r>
      <w:r w:rsidRPr="00814F0E">
        <w:fldChar w:fldCharType="end"/>
      </w:r>
      <w:r>
        <w:t>)</w:t>
      </w:r>
      <w:r w:rsidRPr="00814F0E">
        <w:t>, a component of the mix</w:t>
      </w:r>
      <w:r w:rsidR="00F85476">
        <w:t>ed</w:t>
      </w:r>
      <w:r w:rsidRPr="00814F0E">
        <w:t xml:space="preserve"> traffic simulation model. </w:t>
      </w:r>
      <w:r>
        <w:t>HV</w:t>
      </w:r>
      <w:r w:rsidRPr="00814F0E">
        <w:t xml:space="preserve"> 1, 2 and 3 trajectories are controlled to replicate the field experiments trajectories and the CAV trajectory is generated using the proposed </w:t>
      </w:r>
      <w:r>
        <w:t xml:space="preserve">CAV </w:t>
      </w:r>
      <w:r w:rsidRPr="00814F0E">
        <w:t>LC model.</w:t>
      </w:r>
    </w:p>
    <w:p w14:paraId="53315F65" w14:textId="77777777" w:rsidR="001A1B94" w:rsidRDefault="0025122D" w:rsidP="001A1B94">
      <w:pPr>
        <w:pStyle w:val="FHWABody"/>
      </w:pPr>
      <w:r>
        <w:t>R</w:t>
      </w:r>
      <w:r w:rsidRPr="00814F0E">
        <w:t>oot mean square error</w:t>
      </w:r>
      <w:r w:rsidRPr="00C13773">
        <w:t xml:space="preserve"> </w:t>
      </w:r>
      <w:r>
        <w:t>(</w:t>
      </w:r>
      <w:r w:rsidR="001A1B94" w:rsidRPr="00C13773">
        <w:t>RMSE</w:t>
      </w:r>
      <w:r w:rsidR="001A1B94" w:rsidRPr="00814F0E">
        <w:t>) of the CAV space is formulated as:</w:t>
      </w:r>
    </w:p>
    <w:p w14:paraId="282598B5" w14:textId="77777777" w:rsidR="0025122D" w:rsidRDefault="0025122D" w:rsidP="00A250B9">
      <w:pPr>
        <w:pStyle w:val="FHWABody"/>
        <w:jc w:val="center"/>
      </w:pPr>
      <w:r w:rsidRPr="00AA49A9">
        <w:rPr>
          <w:noProof/>
          <w:lang w:eastAsia="zh-CN"/>
        </w:rPr>
        <w:drawing>
          <wp:inline distT="0" distB="0" distL="0" distR="0" wp14:anchorId="08EC5CA2" wp14:editId="6EAA64D4">
            <wp:extent cx="2495647" cy="537845"/>
            <wp:effectExtent l="0" t="0" r="0" b="0"/>
            <wp:docPr id="3052" name="Picture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343" r="26460"/>
                    <a:stretch/>
                  </pic:blipFill>
                  <pic:spPr bwMode="auto">
                    <a:xfrm>
                      <a:off x="0" y="0"/>
                      <a:ext cx="2512467" cy="541470"/>
                    </a:xfrm>
                    <a:prstGeom prst="rect">
                      <a:avLst/>
                    </a:prstGeom>
                    <a:noFill/>
                    <a:ln>
                      <a:noFill/>
                    </a:ln>
                    <a:extLst>
                      <a:ext uri="{53640926-AAD7-44D8-BBD7-CCE9431645EC}">
                        <a14:shadowObscured xmlns:a14="http://schemas.microsoft.com/office/drawing/2010/main"/>
                      </a:ext>
                    </a:extLst>
                  </pic:spPr>
                </pic:pic>
              </a:graphicData>
            </a:graphic>
          </wp:inline>
        </w:drawing>
      </w:r>
    </w:p>
    <w:p w14:paraId="45602AA0" w14:textId="250FA824" w:rsidR="0025122D" w:rsidRPr="00814F0E" w:rsidRDefault="0025122D" w:rsidP="0025122D">
      <w:pPr>
        <w:pStyle w:val="FHWACaptionFigure"/>
      </w:pPr>
      <w:bookmarkStart w:id="77" w:name="_Toc34644763"/>
      <w:bookmarkStart w:id="78" w:name="_Toc35700646"/>
      <w:r>
        <w:t xml:space="preserve">Figure </w:t>
      </w:r>
      <w:r w:rsidR="008C6E16">
        <w:fldChar w:fldCharType="begin"/>
      </w:r>
      <w:r w:rsidR="008C6E16">
        <w:instrText xml:space="preserve"> SEQ Figure \* ARABIC </w:instrText>
      </w:r>
      <w:r w:rsidR="008C6E16">
        <w:fldChar w:fldCharType="separate"/>
      </w:r>
      <w:r w:rsidR="007918C9">
        <w:rPr>
          <w:noProof/>
        </w:rPr>
        <w:t>17</w:t>
      </w:r>
      <w:r w:rsidR="008C6E16">
        <w:rPr>
          <w:noProof/>
        </w:rPr>
        <w:fldChar w:fldCharType="end"/>
      </w:r>
      <w:r>
        <w:t>. Equation. Root mean square error of the connected autonomous vehicle space</w:t>
      </w:r>
      <w:r w:rsidR="006434BB">
        <w:t xml:space="preserve"> in model calibration</w:t>
      </w:r>
      <w:r>
        <w:t>.</w:t>
      </w:r>
      <w:bookmarkEnd w:id="77"/>
      <w:bookmarkEnd w:id="78"/>
    </w:p>
    <w:p w14:paraId="155011EC" w14:textId="77777777" w:rsidR="0025122D" w:rsidRDefault="00B56789" w:rsidP="0025122D">
      <w:pPr>
        <w:pStyle w:val="FHWAWhere"/>
      </w:pPr>
      <w:r>
        <w:t>W</w:t>
      </w:r>
      <w:r w:rsidR="001A1B94" w:rsidRPr="00814F0E">
        <w:t>here</w:t>
      </w:r>
      <w:r w:rsidR="0025122D">
        <w:t>:</w:t>
      </w:r>
    </w:p>
    <w:p w14:paraId="3BCC3D63" w14:textId="2CFF4070" w:rsidR="0025122D" w:rsidRDefault="00A14BFF" w:rsidP="0025122D">
      <w:pPr>
        <w:pStyle w:val="FHWAWhereSymbol"/>
      </w:pPr>
      <w:r>
        <w:rPr>
          <w:noProof/>
          <w:lang w:eastAsia="zh-CN"/>
        </w:rPr>
        <w:lastRenderedPageBreak/>
        <w:drawing>
          <wp:inline distT="0" distB="0" distL="0" distR="0" wp14:anchorId="31294E11" wp14:editId="1A506C74">
            <wp:extent cx="227547" cy="185420"/>
            <wp:effectExtent l="0" t="0" r="1270" b="5080"/>
            <wp:docPr id="2008"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444"/>
                    <a:stretch/>
                  </pic:blipFill>
                  <pic:spPr bwMode="auto">
                    <a:xfrm>
                      <a:off x="0" y="0"/>
                      <a:ext cx="240431" cy="195919"/>
                    </a:xfrm>
                    <a:prstGeom prst="rect">
                      <a:avLst/>
                    </a:prstGeom>
                    <a:ln>
                      <a:noFill/>
                    </a:ln>
                    <a:extLst>
                      <a:ext uri="{53640926-AAD7-44D8-BBD7-CCE9431645EC}">
                        <a14:shadowObscured xmlns:a14="http://schemas.microsoft.com/office/drawing/2010/main"/>
                      </a:ext>
                    </a:extLst>
                  </pic:spPr>
                </pic:pic>
              </a:graphicData>
            </a:graphic>
          </wp:inline>
        </w:drawing>
      </w:r>
      <w:r>
        <w:rPr>
          <w:noProof/>
        </w:rPr>
        <w:t>,</w:t>
      </w:r>
      <w:r>
        <w:rPr>
          <w:noProof/>
          <w:lang w:eastAsia="zh-CN"/>
        </w:rPr>
        <w:drawing>
          <wp:inline distT="0" distB="0" distL="0" distR="0" wp14:anchorId="1043A31A" wp14:editId="4C059A7D">
            <wp:extent cx="227045" cy="185420"/>
            <wp:effectExtent l="0" t="0" r="1905" b="5080"/>
            <wp:docPr id="2009" name="Picture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304" cy="197881"/>
                    </a:xfrm>
                    <a:prstGeom prst="rect">
                      <a:avLst/>
                    </a:prstGeom>
                  </pic:spPr>
                </pic:pic>
              </a:graphicData>
            </a:graphic>
          </wp:inline>
        </w:drawing>
      </w:r>
      <w:r>
        <w:rPr>
          <w:noProof/>
        </w:rPr>
        <w:t xml:space="preserve"> </w:t>
      </w:r>
      <w:r w:rsidR="0025122D">
        <w:t>=</w:t>
      </w:r>
      <w:r w:rsidR="001A1B94" w:rsidRPr="00814F0E">
        <w:t xml:space="preserve"> the </w:t>
      </w:r>
      <w:r w:rsidR="001A1B94">
        <w:t xml:space="preserve">field </w:t>
      </w:r>
      <w:r w:rsidR="001A1B94" w:rsidRPr="00814F0E">
        <w:t xml:space="preserve">observed and </w:t>
      </w:r>
      <w:r w:rsidR="001A1B94">
        <w:t>calibrate</w:t>
      </w:r>
      <w:r w:rsidR="001A1B94" w:rsidRPr="00814F0E">
        <w:t xml:space="preserve">d space of CAV at time point </w:t>
      </w:r>
      <m:oMath>
        <m:r>
          <w:rPr>
            <w:rFonts w:ascii="Cambria Math" w:hAnsi="Cambria Math"/>
          </w:rPr>
          <m:t>j</m:t>
        </m:r>
      </m:oMath>
      <w:r w:rsidR="00D06A27">
        <w:t xml:space="preserve"> in case</w:t>
      </w:r>
      <w:r w:rsidR="001A1B94" w:rsidRPr="00814F0E">
        <w:t xml:space="preserve"> </w:t>
      </w:r>
      <m:oMath>
        <m:r>
          <w:rPr>
            <w:rFonts w:ascii="Cambria Math" w:hAnsi="Cambria Math"/>
          </w:rPr>
          <m:t>c</m:t>
        </m:r>
      </m:oMath>
      <w:r w:rsidR="001A1B94" w:rsidRPr="00814F0E">
        <w:t xml:space="preserve"> respectively</w:t>
      </w:r>
      <w:r w:rsidR="0025122D">
        <w:t>.</w:t>
      </w:r>
    </w:p>
    <w:p w14:paraId="255BD0B7" w14:textId="0814566A" w:rsidR="00C45D39" w:rsidRPr="00AD3554" w:rsidRDefault="00AD3554" w:rsidP="0025122D">
      <w:pPr>
        <w:pStyle w:val="FHWAWhereSymbol"/>
      </w:pPr>
      <w:r>
        <w:rPr>
          <w:i/>
        </w:rPr>
        <w:t>J</w:t>
      </w:r>
      <w:r>
        <w:rPr>
          <w:vertAlign w:val="subscript"/>
        </w:rPr>
        <w:t>c</w:t>
      </w:r>
      <w:r>
        <w:t xml:space="preserve"> = </w:t>
      </w:r>
      <w:r w:rsidR="0025122D" w:rsidRPr="00814F0E">
        <w:t xml:space="preserve">the total number of time points in case </w:t>
      </w:r>
      <m:oMath>
        <m:r>
          <w:rPr>
            <w:rFonts w:ascii="Cambria Math" w:hAnsi="Cambria Math"/>
          </w:rPr>
          <m:t>c</m:t>
        </m:r>
      </m:oMath>
      <w:r w:rsidR="00C45D39">
        <w:t>.</w:t>
      </w:r>
      <w:r>
        <w:t xml:space="preserve"> </w:t>
      </w:r>
    </w:p>
    <w:p w14:paraId="4E62B679" w14:textId="62B05301" w:rsidR="0025122D" w:rsidRPr="00A250B9" w:rsidRDefault="00AD3554" w:rsidP="0025122D">
      <w:pPr>
        <w:pStyle w:val="FHWAWhereSymbol"/>
        <w:rPr>
          <w:vertAlign w:val="subscript"/>
        </w:rPr>
      </w:pPr>
      <w:r>
        <w:t xml:space="preserve">β = </w:t>
      </w:r>
      <w:r w:rsidR="0025122D" w:rsidRPr="00814F0E">
        <w:t>the parameters set.</w:t>
      </w:r>
      <w:r w:rsidR="0025276C">
        <w:t xml:space="preserve"> </w:t>
      </w:r>
    </w:p>
    <w:p w14:paraId="3BFF306D" w14:textId="77777777" w:rsidR="001A1B94" w:rsidRDefault="001A1B94" w:rsidP="001A1B94">
      <w:pPr>
        <w:pStyle w:val="FHWABody"/>
      </w:pPr>
      <w:r w:rsidRPr="00814F0E">
        <w:t xml:space="preserve">The error between the </w:t>
      </w:r>
      <w:r>
        <w:t>calibrated</w:t>
      </w:r>
      <w:r w:rsidRPr="00814F0E">
        <w:t xml:space="preserve"> LC time point and </w:t>
      </w:r>
      <w:r>
        <w:t xml:space="preserve">field </w:t>
      </w:r>
      <w:r w:rsidRPr="00814F0E">
        <w:t>observed LC time point is formulated as:</w:t>
      </w:r>
    </w:p>
    <w:p w14:paraId="47F191BA" w14:textId="77777777" w:rsidR="0025122D" w:rsidRDefault="0025122D" w:rsidP="00A250B9">
      <w:pPr>
        <w:pStyle w:val="FHWABody"/>
        <w:jc w:val="center"/>
      </w:pPr>
      <w:r w:rsidRPr="00CE67D5">
        <w:rPr>
          <w:noProof/>
          <w:lang w:eastAsia="zh-CN"/>
        </w:rPr>
        <w:drawing>
          <wp:inline distT="0" distB="0" distL="0" distR="0" wp14:anchorId="19EAF8C7" wp14:editId="6656A329">
            <wp:extent cx="1662405" cy="207645"/>
            <wp:effectExtent l="0" t="0" r="0" b="1905"/>
            <wp:docPr id="3053" name="Picture 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3303" r="34657" b="-14"/>
                    <a:stretch/>
                  </pic:blipFill>
                  <pic:spPr bwMode="auto">
                    <a:xfrm>
                      <a:off x="0" y="0"/>
                      <a:ext cx="1667711" cy="208308"/>
                    </a:xfrm>
                    <a:prstGeom prst="rect">
                      <a:avLst/>
                    </a:prstGeom>
                    <a:noFill/>
                    <a:ln>
                      <a:noFill/>
                    </a:ln>
                    <a:extLst>
                      <a:ext uri="{53640926-AAD7-44D8-BBD7-CCE9431645EC}">
                        <a14:shadowObscured xmlns:a14="http://schemas.microsoft.com/office/drawing/2010/main"/>
                      </a:ext>
                    </a:extLst>
                  </pic:spPr>
                </pic:pic>
              </a:graphicData>
            </a:graphic>
          </wp:inline>
        </w:drawing>
      </w:r>
    </w:p>
    <w:p w14:paraId="19705507" w14:textId="3228F6B9" w:rsidR="0025122D" w:rsidRPr="00814F0E" w:rsidRDefault="0025122D" w:rsidP="0025122D">
      <w:pPr>
        <w:pStyle w:val="FHWACaptionFigure"/>
      </w:pPr>
      <w:bookmarkStart w:id="79" w:name="_Toc34644764"/>
      <w:bookmarkStart w:id="80" w:name="_Toc35700647"/>
      <w:r>
        <w:t xml:space="preserve">Figure </w:t>
      </w:r>
      <w:r w:rsidR="008C6E16">
        <w:fldChar w:fldCharType="begin"/>
      </w:r>
      <w:r w:rsidR="008C6E16">
        <w:instrText xml:space="preserve"> SEQ Figure \* ARABIC </w:instrText>
      </w:r>
      <w:r w:rsidR="008C6E16">
        <w:fldChar w:fldCharType="separate"/>
      </w:r>
      <w:r w:rsidR="007918C9">
        <w:rPr>
          <w:noProof/>
        </w:rPr>
        <w:t>18</w:t>
      </w:r>
      <w:r w:rsidR="008C6E16">
        <w:rPr>
          <w:noProof/>
        </w:rPr>
        <w:fldChar w:fldCharType="end"/>
      </w:r>
      <w:r>
        <w:t>. Equation. The error between the calibrated lane changing time point and field observed lane changing time point</w:t>
      </w:r>
      <w:r w:rsidR="006434BB">
        <w:t xml:space="preserve"> in model calibration</w:t>
      </w:r>
      <w:r>
        <w:t>.</w:t>
      </w:r>
      <w:bookmarkEnd w:id="79"/>
      <w:bookmarkEnd w:id="80"/>
    </w:p>
    <w:p w14:paraId="057AB9D3" w14:textId="77777777" w:rsidR="0025122D" w:rsidRDefault="00B56789" w:rsidP="0025122D">
      <w:pPr>
        <w:pStyle w:val="FHWAWhere"/>
      </w:pPr>
      <w:r>
        <w:t>W</w:t>
      </w:r>
      <w:r w:rsidR="001A1B94" w:rsidRPr="00814F0E">
        <w:t>here</w:t>
      </w:r>
      <w:r w:rsidR="0025122D">
        <w:t>:</w:t>
      </w:r>
    </w:p>
    <w:p w14:paraId="503783AE" w14:textId="096811DA" w:rsidR="001A1B94" w:rsidRPr="00C237B0" w:rsidRDefault="00C237B0" w:rsidP="0025122D">
      <w:pPr>
        <w:pStyle w:val="FHWAWhereSymbol"/>
      </w:pPr>
      <w:r>
        <w:rPr>
          <w:i/>
        </w:rPr>
        <w:t>t</w:t>
      </w:r>
      <w:r w:rsidRPr="00105D56">
        <w:rPr>
          <w:i/>
          <w:spacing w:val="-100"/>
          <w:position w:val="-6"/>
          <w:vertAlign w:val="subscript"/>
        </w:rPr>
        <w:t>c</w:t>
      </w:r>
      <w:r>
        <w:rPr>
          <w:i/>
          <w:spacing w:val="-100"/>
          <w:position w:val="-6"/>
          <w:vertAlign w:val="subscript"/>
        </w:rPr>
        <w:t xml:space="preserve">         </w:t>
      </w:r>
      <w:r w:rsidRPr="00105D56">
        <w:rPr>
          <w:i/>
          <w:vertAlign w:val="superscript"/>
        </w:rPr>
        <w:t>LCobs</w:t>
      </w:r>
      <w:r>
        <w:t xml:space="preserve">, </w:t>
      </w:r>
      <w:r>
        <w:rPr>
          <w:i/>
        </w:rPr>
        <w:t>t</w:t>
      </w:r>
      <w:r w:rsidRPr="00105D56">
        <w:rPr>
          <w:i/>
          <w:spacing w:val="-100"/>
          <w:position w:val="-6"/>
          <w:vertAlign w:val="subscript"/>
        </w:rPr>
        <w:t>c</w:t>
      </w:r>
      <w:r>
        <w:rPr>
          <w:i/>
          <w:spacing w:val="-100"/>
          <w:position w:val="-6"/>
          <w:vertAlign w:val="subscript"/>
        </w:rPr>
        <w:t xml:space="preserve">         </w:t>
      </w:r>
      <w:r w:rsidRPr="00105D56">
        <w:rPr>
          <w:i/>
          <w:vertAlign w:val="superscript"/>
        </w:rPr>
        <w:t>LC</w:t>
      </w:r>
      <w:r>
        <w:rPr>
          <w:i/>
          <w:vertAlign w:val="superscript"/>
        </w:rPr>
        <w:t>cal</w:t>
      </w:r>
      <w:r>
        <w:t xml:space="preserve"> = </w:t>
      </w:r>
      <w:r w:rsidR="001A1B94" w:rsidRPr="00814F0E">
        <w:t xml:space="preserve">the </w:t>
      </w:r>
      <w:r w:rsidR="001A1B94">
        <w:t xml:space="preserve">field </w:t>
      </w:r>
      <w:r w:rsidR="001A1B94" w:rsidRPr="00814F0E">
        <w:t xml:space="preserve">observed and </w:t>
      </w:r>
      <w:r w:rsidR="001A1B94">
        <w:t>calibrate</w:t>
      </w:r>
      <w:r w:rsidR="001A1B94" w:rsidRPr="00814F0E">
        <w:t xml:space="preserve">d LC time point in case </w:t>
      </w:r>
      <m:oMath>
        <m:r>
          <w:rPr>
            <w:rFonts w:ascii="Cambria Math" w:hAnsi="Cambria Math"/>
          </w:rPr>
          <m:t>c</m:t>
        </m:r>
      </m:oMath>
      <w:r w:rsidR="001A1B94" w:rsidRPr="00814F0E">
        <w:t xml:space="preserve"> respectively.</w:t>
      </w:r>
    </w:p>
    <w:p w14:paraId="7CC3949B" w14:textId="14E04466" w:rsidR="005D5C27" w:rsidRDefault="000F224E" w:rsidP="005D5C27">
      <w:pPr>
        <w:pStyle w:val="FHWAWhereSymbol"/>
      </w:pPr>
      <w:r>
        <w:t xml:space="preserve">β = </w:t>
      </w:r>
      <w:r w:rsidR="005D5C27" w:rsidRPr="00814F0E">
        <w:t>the parameters set.</w:t>
      </w:r>
    </w:p>
    <w:p w14:paraId="7628FBCF" w14:textId="77777777" w:rsidR="001A1B94" w:rsidRDefault="001A1B94" w:rsidP="001A1B94">
      <w:pPr>
        <w:pStyle w:val="FHWABody"/>
      </w:pPr>
      <w:r w:rsidRPr="00814F0E">
        <w:t>Thus, the calibration optimization objective is formulated as:</w:t>
      </w:r>
    </w:p>
    <w:p w14:paraId="1D513DFF" w14:textId="77777777" w:rsidR="00CA14D5" w:rsidRDefault="00CA14D5" w:rsidP="00A250B9">
      <w:pPr>
        <w:pStyle w:val="FHWABody"/>
        <w:jc w:val="center"/>
      </w:pPr>
      <w:r w:rsidRPr="00063C86">
        <w:rPr>
          <w:noProof/>
          <w:lang w:eastAsia="zh-CN"/>
        </w:rPr>
        <w:drawing>
          <wp:inline distT="0" distB="0" distL="0" distR="0" wp14:anchorId="24BE56EE" wp14:editId="3519A5AE">
            <wp:extent cx="1848460" cy="510540"/>
            <wp:effectExtent l="0" t="0" r="0" b="3810"/>
            <wp:docPr id="2827" name="Picture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225" r="33038"/>
                    <a:stretch/>
                  </pic:blipFill>
                  <pic:spPr bwMode="auto">
                    <a:xfrm>
                      <a:off x="0" y="0"/>
                      <a:ext cx="1852171" cy="511565"/>
                    </a:xfrm>
                    <a:prstGeom prst="rect">
                      <a:avLst/>
                    </a:prstGeom>
                    <a:noFill/>
                    <a:ln>
                      <a:noFill/>
                    </a:ln>
                    <a:extLst>
                      <a:ext uri="{53640926-AAD7-44D8-BBD7-CCE9431645EC}">
                        <a14:shadowObscured xmlns:a14="http://schemas.microsoft.com/office/drawing/2010/main"/>
                      </a:ext>
                    </a:extLst>
                  </pic:spPr>
                </pic:pic>
              </a:graphicData>
            </a:graphic>
          </wp:inline>
        </w:drawing>
      </w:r>
    </w:p>
    <w:p w14:paraId="50C4149C" w14:textId="6E527199" w:rsidR="00CA14D5" w:rsidRPr="00814F0E" w:rsidRDefault="00CA14D5" w:rsidP="00CA14D5">
      <w:pPr>
        <w:pStyle w:val="FHWACaptionFigure"/>
      </w:pPr>
      <w:bookmarkStart w:id="81" w:name="_Toc34644765"/>
      <w:bookmarkStart w:id="82" w:name="_Toc35700648"/>
      <w:r>
        <w:t xml:space="preserve">Figure </w:t>
      </w:r>
      <w:r w:rsidR="008C6E16">
        <w:fldChar w:fldCharType="begin"/>
      </w:r>
      <w:r w:rsidR="008C6E16">
        <w:instrText xml:space="preserve"> SEQ Figure \* ARABIC </w:instrText>
      </w:r>
      <w:r w:rsidR="008C6E16">
        <w:fldChar w:fldCharType="separate"/>
      </w:r>
      <w:r w:rsidR="007918C9">
        <w:rPr>
          <w:noProof/>
        </w:rPr>
        <w:t>19</w:t>
      </w:r>
      <w:r w:rsidR="008C6E16">
        <w:rPr>
          <w:noProof/>
        </w:rPr>
        <w:fldChar w:fldCharType="end"/>
      </w:r>
      <w:r>
        <w:t>. Equation. The calibration optimization objective.</w:t>
      </w:r>
      <w:bookmarkEnd w:id="81"/>
      <w:bookmarkEnd w:id="82"/>
    </w:p>
    <w:p w14:paraId="0D578EA0" w14:textId="77777777" w:rsidR="00D06A27" w:rsidRPr="00B56789" w:rsidRDefault="00B56789" w:rsidP="00B56789">
      <w:pPr>
        <w:pStyle w:val="FHWAWhere"/>
      </w:pPr>
      <w:r>
        <w:t>W</w:t>
      </w:r>
      <w:r w:rsidR="00D06A27" w:rsidRPr="00814F0E">
        <w:t>here</w:t>
      </w:r>
      <w:r w:rsidR="00D06A27">
        <w:t>:</w:t>
      </w:r>
    </w:p>
    <w:p w14:paraId="73073D74" w14:textId="4CCDFB41" w:rsidR="00D06A27" w:rsidRPr="00A250B9" w:rsidRDefault="008A5561" w:rsidP="00D06A27">
      <w:pPr>
        <w:pStyle w:val="FHWAWhereSymbol"/>
        <w:rPr>
          <w:i/>
          <w:vertAlign w:val="subscript"/>
        </w:rPr>
      </w:pPr>
      <w:r>
        <w:rPr>
          <w:i/>
        </w:rPr>
        <w:t>RMSE</w:t>
      </w:r>
      <w:r w:rsidRPr="00105D56">
        <w:rPr>
          <w:i/>
          <w:spacing w:val="-100"/>
          <w:vertAlign w:val="superscript"/>
        </w:rPr>
        <w:t>x</w:t>
      </w:r>
      <w:r>
        <w:rPr>
          <w:i/>
          <w:vertAlign w:val="subscript"/>
        </w:rPr>
        <w:t>c</w:t>
      </w:r>
      <w:r>
        <w:t xml:space="preserve"> = </w:t>
      </w:r>
      <w:r w:rsidR="00D06A27">
        <w:t>root mean square error of the CAV space in case</w:t>
      </w:r>
      <w:r>
        <w:t xml:space="preserve"> </w:t>
      </w:r>
      <w:r>
        <w:rPr>
          <w:i/>
        </w:rPr>
        <w:t>c</w:t>
      </w:r>
      <w:r>
        <w:t>.</w:t>
      </w:r>
    </w:p>
    <w:p w14:paraId="77CD8738" w14:textId="49F3A882" w:rsidR="00C45D39" w:rsidRPr="00A250B9" w:rsidRDefault="008A5561" w:rsidP="00C45D39">
      <w:pPr>
        <w:pStyle w:val="FHWAWhereSymbol"/>
        <w:rPr>
          <w:vertAlign w:val="subscript"/>
        </w:rPr>
      </w:pPr>
      <w:r>
        <w:rPr>
          <w:i/>
        </w:rPr>
        <w:t>E</w:t>
      </w:r>
      <w:r w:rsidRPr="00105D56">
        <w:rPr>
          <w:i/>
          <w:spacing w:val="-100"/>
          <w:vertAlign w:val="superscript"/>
        </w:rPr>
        <w:t>t</w:t>
      </w:r>
      <w:r>
        <w:rPr>
          <w:i/>
          <w:vertAlign w:val="subscript"/>
        </w:rPr>
        <w:t>c</w:t>
      </w:r>
      <w:r>
        <w:t xml:space="preserve"> = </w:t>
      </w:r>
      <w:r w:rsidR="00C45D39">
        <w:t>t</w:t>
      </w:r>
      <w:r w:rsidR="00C45D39" w:rsidRPr="00814F0E">
        <w:t xml:space="preserve">he error between the </w:t>
      </w:r>
      <w:r w:rsidR="00C45D39">
        <w:t>calibrated</w:t>
      </w:r>
      <w:r w:rsidR="00C45D39" w:rsidRPr="00814F0E">
        <w:t xml:space="preserve"> LC time point and </w:t>
      </w:r>
      <w:r w:rsidR="00C45D39">
        <w:t xml:space="preserve">field </w:t>
      </w:r>
      <w:r w:rsidR="00C45D39" w:rsidRPr="00814F0E">
        <w:t xml:space="preserve">observed LC time point </w:t>
      </w:r>
      <w:r w:rsidR="00C45D39">
        <w:t>in case</w:t>
      </w:r>
      <w:r w:rsidR="00C45D39" w:rsidRPr="00814F0E">
        <w:t xml:space="preserve"> </w:t>
      </w:r>
      <w:r>
        <w:rPr>
          <w:i/>
        </w:rPr>
        <w:t>c</w:t>
      </w:r>
      <w:r>
        <w:t>.</w:t>
      </w:r>
    </w:p>
    <w:p w14:paraId="22C967C1" w14:textId="501A1057" w:rsidR="00C45D39" w:rsidRDefault="008A5561" w:rsidP="00C45D39">
      <w:pPr>
        <w:pStyle w:val="FHWAWhereSymbol"/>
      </w:pPr>
      <w:r>
        <w:t xml:space="preserve">β = </w:t>
      </w:r>
      <w:r w:rsidR="00C45D39" w:rsidRPr="00814F0E">
        <w:t>the parameters set.</w:t>
      </w:r>
    </w:p>
    <w:p w14:paraId="239E2D0F" w14:textId="77777777" w:rsidR="005B6E79" w:rsidRDefault="005B6E79" w:rsidP="00A250B9">
      <w:pPr>
        <w:pStyle w:val="FHWABody"/>
        <w:jc w:val="center"/>
      </w:pPr>
      <w:bookmarkStart w:id="83" w:name="_Ref31622017"/>
      <w:r>
        <w:rPr>
          <w:noProof/>
          <w:lang w:eastAsia="zh-CN"/>
        </w:rPr>
        <w:drawing>
          <wp:inline distT="0" distB="0" distL="0" distR="0" wp14:anchorId="33F5C70C" wp14:editId="76E1F218">
            <wp:extent cx="3261360" cy="2658110"/>
            <wp:effectExtent l="0" t="0" r="0" b="889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1360" cy="2658110"/>
                    </a:xfrm>
                    <a:prstGeom prst="rect">
                      <a:avLst/>
                    </a:prstGeom>
                    <a:noFill/>
                  </pic:spPr>
                </pic:pic>
              </a:graphicData>
            </a:graphic>
          </wp:inline>
        </w:drawing>
      </w:r>
    </w:p>
    <w:p w14:paraId="0633590B" w14:textId="77777777" w:rsidR="005B6E79" w:rsidRPr="00DB3F43" w:rsidRDefault="005B6E79" w:rsidP="005B6E79">
      <w:pPr>
        <w:pStyle w:val="FHWASource"/>
        <w:ind w:firstLine="2250"/>
        <w:rPr>
          <w:lang w:eastAsia="zh-CN"/>
        </w:rPr>
      </w:pPr>
      <w:r>
        <w:rPr>
          <w:lang w:eastAsia="zh-CN"/>
        </w:rPr>
        <w:lastRenderedPageBreak/>
        <w:t>Source: FHWA.</w:t>
      </w:r>
    </w:p>
    <w:p w14:paraId="7AEB9E22" w14:textId="35213FBB" w:rsidR="005B6E79" w:rsidRDefault="005B6E79" w:rsidP="005B6E79">
      <w:pPr>
        <w:pStyle w:val="FHWACaptionFigure"/>
      </w:pPr>
      <w:bookmarkStart w:id="84" w:name="_Ref33981063"/>
      <w:bookmarkStart w:id="85" w:name="_Toc34644766"/>
      <w:bookmarkStart w:id="86" w:name="_Toc35700649"/>
      <w:r w:rsidRPr="00241705">
        <w:t xml:space="preserve">Figure </w:t>
      </w:r>
      <w:r w:rsidR="008C6E16">
        <w:fldChar w:fldCharType="begin"/>
      </w:r>
      <w:r w:rsidR="008C6E16">
        <w:instrText xml:space="preserve"> SEQ Figure \* ARABIC </w:instrText>
      </w:r>
      <w:r w:rsidR="008C6E16">
        <w:fldChar w:fldCharType="separate"/>
      </w:r>
      <w:r w:rsidR="007918C9">
        <w:rPr>
          <w:noProof/>
        </w:rPr>
        <w:t>20</w:t>
      </w:r>
      <w:r w:rsidR="008C6E16">
        <w:rPr>
          <w:noProof/>
        </w:rPr>
        <w:fldChar w:fldCharType="end"/>
      </w:r>
      <w:bookmarkEnd w:id="83"/>
      <w:bookmarkEnd w:id="84"/>
      <w:r w:rsidRPr="00176DFB">
        <w:t>.</w:t>
      </w:r>
      <w:r w:rsidRPr="00241705">
        <w:t xml:space="preserve"> </w:t>
      </w:r>
      <w:r>
        <w:t xml:space="preserve">Graph. </w:t>
      </w:r>
      <w:r w:rsidRPr="00241705">
        <w:t>Objective function convergence.</w:t>
      </w:r>
      <w:bookmarkEnd w:id="85"/>
      <w:bookmarkEnd w:id="86"/>
    </w:p>
    <w:p w14:paraId="39F0F53F" w14:textId="77777777" w:rsidR="007918C9" w:rsidRPr="007918C9" w:rsidRDefault="001A1B94" w:rsidP="001A1B94">
      <w:pPr>
        <w:pStyle w:val="FHWABody"/>
      </w:pPr>
      <w:r w:rsidRPr="00814F0E">
        <w:t>The interior-point method is used to find the optimal parameter values. The objective function convergence trend is plotted in</w:t>
      </w:r>
      <w:r w:rsidR="00054F17">
        <w:t xml:space="preserve"> </w:t>
      </w:r>
      <w:r w:rsidR="00054F17">
        <w:fldChar w:fldCharType="begin"/>
      </w:r>
      <w:r w:rsidR="00054F17">
        <w:instrText xml:space="preserve"> REF _Ref33981063 \h </w:instrText>
      </w:r>
      <w:r w:rsidR="00054F17">
        <w:fldChar w:fldCharType="separate"/>
      </w:r>
      <w:r w:rsidR="007918C9" w:rsidRPr="00241705">
        <w:t xml:space="preserve">Figure </w:t>
      </w:r>
      <w:r w:rsidR="007918C9">
        <w:rPr>
          <w:noProof/>
        </w:rPr>
        <w:t>20</w:t>
      </w:r>
      <w:r w:rsidR="00054F17">
        <w:fldChar w:fldCharType="end"/>
      </w:r>
      <w:r w:rsidRPr="00814F0E">
        <w:t>. The objective function value is stable at 2.86 after iteration 7 with an average</w:t>
      </w:r>
      <w:r w:rsidR="008A5561">
        <w:t xml:space="preserve"> </w:t>
      </w:r>
      <w:r w:rsidR="008A5561">
        <w:rPr>
          <w:i/>
        </w:rPr>
        <w:t>RMSE</w:t>
      </w:r>
      <w:r w:rsidR="008A5561" w:rsidRPr="00105D56">
        <w:rPr>
          <w:i/>
          <w:spacing w:val="-100"/>
          <w:vertAlign w:val="superscript"/>
        </w:rPr>
        <w:t>x</w:t>
      </w:r>
      <w:r w:rsidR="008A5561">
        <w:rPr>
          <w:i/>
          <w:vertAlign w:val="subscript"/>
        </w:rPr>
        <w:t>c</w:t>
      </w:r>
      <w:r w:rsidR="008A5561">
        <w:t xml:space="preserve"> (</w:t>
      </w:r>
      <w:r w:rsidR="008A5561" w:rsidRPr="00A250B9">
        <w:rPr>
          <w:i/>
        </w:rPr>
        <w:t>β</w:t>
      </w:r>
      <w:r w:rsidR="008A5561">
        <w:t xml:space="preserve">) </w:t>
      </w:r>
      <w:r w:rsidRPr="00C13773">
        <w:t xml:space="preserve">of 1.46 m and an </w:t>
      </w:r>
      <w:r w:rsidRPr="00814F0E">
        <w:t>average</w:t>
      </w:r>
      <w:r w:rsidR="008A5561">
        <w:t xml:space="preserve"> </w:t>
      </w:r>
      <w:r w:rsidR="008A5561">
        <w:rPr>
          <w:i/>
        </w:rPr>
        <w:t>E</w:t>
      </w:r>
      <w:r w:rsidR="008A5561" w:rsidRPr="00A250B9">
        <w:rPr>
          <w:i/>
          <w:spacing w:val="-100"/>
          <w:vertAlign w:val="superscript"/>
        </w:rPr>
        <w:t>t</w:t>
      </w:r>
      <w:r w:rsidR="008A5561">
        <w:rPr>
          <w:i/>
          <w:vertAlign w:val="subscript"/>
        </w:rPr>
        <w:t>c</w:t>
      </w:r>
      <w:r w:rsidR="008A5561">
        <w:t>(</w:t>
      </w:r>
      <w:r w:rsidR="008A5561" w:rsidRPr="00105D56">
        <w:rPr>
          <w:i/>
        </w:rPr>
        <w:t>β</w:t>
      </w:r>
      <w:r w:rsidR="008A5561">
        <w:t>)</w:t>
      </w:r>
      <w:r w:rsidRPr="00C13773">
        <w:t xml:space="preserve"> of 1.4 s indicating a good calibration results, shown in </w:t>
      </w:r>
      <w:r w:rsidRPr="00C13773">
        <w:fldChar w:fldCharType="begin"/>
      </w:r>
      <w:r w:rsidRPr="00C13773">
        <w:instrText xml:space="preserve"> REF _Ref31638444 \h  \* MERGEFORMAT </w:instrText>
      </w:r>
      <w:r w:rsidRPr="00C13773">
        <w:fldChar w:fldCharType="separate"/>
      </w:r>
      <w:r w:rsidR="007918C9" w:rsidRPr="00176DFB">
        <w:t xml:space="preserve">Table </w:t>
      </w:r>
      <w:r w:rsidR="007918C9">
        <w:t>1</w:t>
      </w:r>
      <w:r w:rsidRPr="00C13773">
        <w:fldChar w:fldCharType="end"/>
      </w:r>
      <w:r w:rsidRPr="00C13773">
        <w:t xml:space="preserve">. </w:t>
      </w:r>
      <w:r w:rsidRPr="00814F0E">
        <w:t>And the parameters</w:t>
      </w:r>
      <w:r w:rsidR="008A5561">
        <w:t xml:space="preserve"> </w:t>
      </w:r>
      <w:r w:rsidR="008A5561" w:rsidRPr="00105D56">
        <w:rPr>
          <w:i/>
        </w:rPr>
        <w:t>β</w:t>
      </w:r>
      <w:r w:rsidR="008A5561" w:rsidRPr="00814F0E">
        <w:t xml:space="preserve"> </w:t>
      </w:r>
      <w:r w:rsidRPr="00814F0E">
        <w:t xml:space="preserve">calibration results are provided in </w:t>
      </w:r>
      <w:r w:rsidRPr="00814F0E">
        <w:fldChar w:fldCharType="begin"/>
      </w:r>
      <w:r w:rsidRPr="00814F0E">
        <w:instrText xml:space="preserve"> REF _Ref31622089 \h  \* MERGEFORMAT </w:instrText>
      </w:r>
      <w:r w:rsidRPr="00814F0E">
        <w:fldChar w:fldCharType="separate"/>
      </w:r>
    </w:p>
    <w:tbl>
      <w:tblPr>
        <w:tblStyle w:val="FHWATableNormal"/>
        <w:tblW w:w="5000" w:type="pct"/>
        <w:tblLook w:val="0600" w:firstRow="0" w:lastRow="0" w:firstColumn="0" w:lastColumn="0" w:noHBand="1" w:noVBand="1"/>
      </w:tblPr>
      <w:tblGrid>
        <w:gridCol w:w="1745"/>
        <w:gridCol w:w="1937"/>
        <w:gridCol w:w="1881"/>
        <w:gridCol w:w="1337"/>
        <w:gridCol w:w="2450"/>
      </w:tblGrid>
      <w:tr w:rsidR="007918C9" w:rsidRPr="00814F0E" w14:paraId="6C9C5C48" w14:textId="77777777" w:rsidTr="00830EFC">
        <w:trPr>
          <w:trHeight w:val="332"/>
        </w:trPr>
        <w:tc>
          <w:tcPr>
            <w:tcW w:w="933" w:type="pct"/>
            <w:hideMark/>
          </w:tcPr>
          <w:p w14:paraId="7E0F990F" w14:textId="3EE3884E" w:rsidR="007918C9" w:rsidRPr="00814F0E" w:rsidRDefault="007918C9" w:rsidP="007918C9">
            <w:pPr>
              <w:pStyle w:val="FHWABody"/>
            </w:pPr>
            <w:r w:rsidRPr="00814F0E">
              <w:t>Case</w:t>
            </w:r>
          </w:p>
        </w:tc>
        <w:tc>
          <w:tcPr>
            <w:tcW w:w="1036" w:type="pct"/>
            <w:hideMark/>
          </w:tcPr>
          <w:p w14:paraId="376FDA59" w14:textId="77777777" w:rsidR="007918C9" w:rsidRPr="00814F0E" w:rsidRDefault="007918C9" w:rsidP="00BE4480">
            <w:pPr>
              <w:pStyle w:val="FHWATableColumnHeading"/>
            </w:pPr>
            <w:r>
              <w:rPr>
                <w:i/>
              </w:rPr>
              <w:t>t</w:t>
            </w:r>
            <w:r w:rsidRPr="007918C9">
              <w:rPr>
                <w:i/>
              </w:rPr>
              <w:t>c</w:t>
            </w:r>
            <w:r>
              <w:rPr>
                <w:i/>
                <w:spacing w:val="-100"/>
                <w:position w:val="-6"/>
                <w:vertAlign w:val="subscript"/>
              </w:rPr>
              <w:t xml:space="preserve">         </w:t>
            </w:r>
            <w:r w:rsidRPr="00105D56">
              <w:rPr>
                <w:i/>
                <w:vertAlign w:val="superscript"/>
              </w:rPr>
              <w:t>LCobs</w:t>
            </w:r>
            <w:r>
              <w:t xml:space="preserve"> (s)</w:t>
            </w:r>
          </w:p>
        </w:tc>
        <w:tc>
          <w:tcPr>
            <w:tcW w:w="1006" w:type="pct"/>
            <w:hideMark/>
          </w:tcPr>
          <w:p w14:paraId="59185296" w14:textId="77777777" w:rsidR="007918C9" w:rsidRPr="00A250B9" w:rsidRDefault="007918C9">
            <w:pPr>
              <w:pStyle w:val="FHWATableColumnHeading"/>
              <w:rPr>
                <w:b w:val="0"/>
              </w:rPr>
            </w:pPr>
            <w:r>
              <w:rPr>
                <w:i/>
              </w:rPr>
              <w:t>t</w:t>
            </w:r>
            <w:r w:rsidRPr="007918C9">
              <w:rPr>
                <w:i/>
              </w:rPr>
              <w:t>c</w:t>
            </w:r>
            <w:r>
              <w:rPr>
                <w:i/>
                <w:spacing w:val="-100"/>
                <w:position w:val="-6"/>
                <w:vertAlign w:val="subscript"/>
              </w:rPr>
              <w:t xml:space="preserve">         </w:t>
            </w:r>
            <w:r w:rsidRPr="00105D56">
              <w:rPr>
                <w:i/>
                <w:vertAlign w:val="superscript"/>
              </w:rPr>
              <w:t>LC</w:t>
            </w:r>
            <w:r>
              <w:rPr>
                <w:i/>
                <w:vertAlign w:val="superscript"/>
              </w:rPr>
              <w:t>cal</w:t>
            </w:r>
            <w:r>
              <w:rPr>
                <w:b w:val="0"/>
              </w:rPr>
              <w:t xml:space="preserve"> (s)</w:t>
            </w:r>
          </w:p>
        </w:tc>
        <w:tc>
          <w:tcPr>
            <w:tcW w:w="715" w:type="pct"/>
            <w:hideMark/>
          </w:tcPr>
          <w:p w14:paraId="15251E8F" w14:textId="77777777" w:rsidR="007918C9" w:rsidRPr="00A250B9" w:rsidRDefault="007918C9">
            <w:pPr>
              <w:pStyle w:val="FHWATableColumnHeading"/>
              <w:rPr>
                <w:b w:val="0"/>
                <w:iCs/>
              </w:rPr>
            </w:pPr>
            <w:r>
              <w:rPr>
                <w:i/>
              </w:rPr>
              <w:t>E</w:t>
            </w:r>
            <w:r w:rsidRPr="007918C9">
              <w:rPr>
                <w:i/>
              </w:rPr>
              <w:t>tc</w:t>
            </w:r>
            <w:r>
              <w:rPr>
                <w:b w:val="0"/>
              </w:rPr>
              <w:t xml:space="preserve"> (s)</w:t>
            </w:r>
          </w:p>
        </w:tc>
        <w:tc>
          <w:tcPr>
            <w:tcW w:w="1310" w:type="pct"/>
            <w:hideMark/>
          </w:tcPr>
          <w:p w14:paraId="4C12142A" w14:textId="77777777" w:rsidR="007918C9" w:rsidRPr="00814F0E" w:rsidRDefault="007918C9" w:rsidP="00BE4480">
            <w:pPr>
              <w:pStyle w:val="FHWATableColumnHeading"/>
            </w:pPr>
            <w:r>
              <w:rPr>
                <w:i/>
              </w:rPr>
              <w:t>RMSE</w:t>
            </w:r>
            <w:r w:rsidRPr="007918C9">
              <w:rPr>
                <w:i/>
              </w:rPr>
              <w:t>xc</w:t>
            </w:r>
            <w:r>
              <w:rPr>
                <w:i/>
                <w:vertAlign w:val="subscript"/>
              </w:rPr>
              <w:t xml:space="preserve"> </w:t>
            </w:r>
            <w:r>
              <w:rPr>
                <w:b w:val="0"/>
              </w:rPr>
              <w:t>(m)</w:t>
            </w:r>
          </w:p>
        </w:tc>
      </w:tr>
      <w:tr w:rsidR="007918C9" w:rsidRPr="00814F0E" w14:paraId="323F18A5" w14:textId="77777777" w:rsidTr="00830EFC">
        <w:trPr>
          <w:trHeight w:val="332"/>
        </w:trPr>
        <w:tc>
          <w:tcPr>
            <w:tcW w:w="933" w:type="pct"/>
            <w:hideMark/>
          </w:tcPr>
          <w:p w14:paraId="458D2BDE" w14:textId="77777777" w:rsidR="007918C9" w:rsidRPr="00814F0E" w:rsidRDefault="007918C9" w:rsidP="00BE4480">
            <w:pPr>
              <w:pStyle w:val="FHWATableBodyText"/>
            </w:pPr>
            <w:r w:rsidRPr="00814F0E">
              <w:rPr>
                <w:i/>
                <w:iCs/>
              </w:rPr>
              <w:t xml:space="preserve">c </w:t>
            </w:r>
            <w:r w:rsidRPr="00814F0E">
              <w:t>= 1</w:t>
            </w:r>
          </w:p>
        </w:tc>
        <w:tc>
          <w:tcPr>
            <w:tcW w:w="1036" w:type="pct"/>
            <w:hideMark/>
          </w:tcPr>
          <w:p w14:paraId="53D8CB46" w14:textId="77777777" w:rsidR="007918C9" w:rsidRPr="00814F0E" w:rsidRDefault="007918C9" w:rsidP="00BE4480">
            <w:pPr>
              <w:pStyle w:val="FHWATableBodyText"/>
            </w:pPr>
            <w:r w:rsidRPr="00814F0E">
              <w:t>36.2</w:t>
            </w:r>
          </w:p>
        </w:tc>
        <w:tc>
          <w:tcPr>
            <w:tcW w:w="1006" w:type="pct"/>
            <w:hideMark/>
          </w:tcPr>
          <w:p w14:paraId="3EFB1E49" w14:textId="77777777" w:rsidR="007918C9" w:rsidRPr="00814F0E" w:rsidRDefault="007918C9" w:rsidP="00BE4480">
            <w:pPr>
              <w:pStyle w:val="FHWATableBodyText"/>
            </w:pPr>
            <w:r w:rsidRPr="00814F0E">
              <w:t>39.0</w:t>
            </w:r>
          </w:p>
        </w:tc>
        <w:tc>
          <w:tcPr>
            <w:tcW w:w="715" w:type="pct"/>
            <w:hideMark/>
          </w:tcPr>
          <w:p w14:paraId="42C5B8E7" w14:textId="77777777" w:rsidR="007918C9" w:rsidRPr="00814F0E" w:rsidRDefault="007918C9" w:rsidP="00BE4480">
            <w:pPr>
              <w:pStyle w:val="FHWATableBodyText"/>
            </w:pPr>
            <w:r w:rsidRPr="00814F0E">
              <w:t>2.8</w:t>
            </w:r>
          </w:p>
        </w:tc>
        <w:tc>
          <w:tcPr>
            <w:tcW w:w="1310" w:type="pct"/>
            <w:hideMark/>
          </w:tcPr>
          <w:p w14:paraId="36533C5A" w14:textId="77777777" w:rsidR="007918C9" w:rsidRPr="00814F0E" w:rsidRDefault="007918C9" w:rsidP="00BE4480">
            <w:pPr>
              <w:pStyle w:val="FHWATableBodyText"/>
            </w:pPr>
            <w:r w:rsidRPr="00814F0E">
              <w:t>1.86</w:t>
            </w:r>
          </w:p>
        </w:tc>
      </w:tr>
      <w:tr w:rsidR="007918C9" w:rsidRPr="00814F0E" w14:paraId="0686A33D" w14:textId="77777777" w:rsidTr="00830EFC">
        <w:trPr>
          <w:trHeight w:val="332"/>
        </w:trPr>
        <w:tc>
          <w:tcPr>
            <w:tcW w:w="933" w:type="pct"/>
            <w:hideMark/>
          </w:tcPr>
          <w:p w14:paraId="39A14483" w14:textId="77777777" w:rsidR="007918C9" w:rsidRPr="00814F0E" w:rsidRDefault="007918C9" w:rsidP="00BE4480">
            <w:pPr>
              <w:pStyle w:val="FHWATableBodyText"/>
            </w:pPr>
            <w:r w:rsidRPr="00814F0E">
              <w:rPr>
                <w:i/>
                <w:iCs/>
              </w:rPr>
              <w:t xml:space="preserve">c </w:t>
            </w:r>
            <w:r w:rsidRPr="00814F0E">
              <w:t>= 2</w:t>
            </w:r>
          </w:p>
        </w:tc>
        <w:tc>
          <w:tcPr>
            <w:tcW w:w="1036" w:type="pct"/>
            <w:hideMark/>
          </w:tcPr>
          <w:p w14:paraId="7ACE35DF" w14:textId="77777777" w:rsidR="007918C9" w:rsidRPr="00814F0E" w:rsidRDefault="007918C9" w:rsidP="00BE4480">
            <w:pPr>
              <w:pStyle w:val="FHWATableBodyText"/>
            </w:pPr>
            <w:r w:rsidRPr="00814F0E">
              <w:t>11.5</w:t>
            </w:r>
          </w:p>
        </w:tc>
        <w:tc>
          <w:tcPr>
            <w:tcW w:w="1006" w:type="pct"/>
            <w:hideMark/>
          </w:tcPr>
          <w:p w14:paraId="53F59583" w14:textId="77777777" w:rsidR="007918C9" w:rsidRPr="00814F0E" w:rsidRDefault="007918C9" w:rsidP="00BE4480">
            <w:pPr>
              <w:pStyle w:val="FHWATableBodyText"/>
            </w:pPr>
            <w:r w:rsidRPr="00814F0E">
              <w:t>13.4</w:t>
            </w:r>
          </w:p>
        </w:tc>
        <w:tc>
          <w:tcPr>
            <w:tcW w:w="715" w:type="pct"/>
            <w:hideMark/>
          </w:tcPr>
          <w:p w14:paraId="0F7592D7" w14:textId="77777777" w:rsidR="007918C9" w:rsidRPr="00814F0E" w:rsidRDefault="007918C9" w:rsidP="00BE4480">
            <w:pPr>
              <w:pStyle w:val="FHWATableBodyText"/>
            </w:pPr>
            <w:r w:rsidRPr="00814F0E">
              <w:t>1.9</w:t>
            </w:r>
          </w:p>
        </w:tc>
        <w:tc>
          <w:tcPr>
            <w:tcW w:w="1310" w:type="pct"/>
            <w:hideMark/>
          </w:tcPr>
          <w:p w14:paraId="2C8F0A30" w14:textId="77777777" w:rsidR="007918C9" w:rsidRPr="00814F0E" w:rsidRDefault="007918C9" w:rsidP="00BE4480">
            <w:pPr>
              <w:pStyle w:val="FHWATableBodyText"/>
            </w:pPr>
            <w:r w:rsidRPr="00814F0E">
              <w:t>1.06</w:t>
            </w:r>
          </w:p>
        </w:tc>
      </w:tr>
      <w:tr w:rsidR="007918C9" w:rsidRPr="00814F0E" w14:paraId="6C165FAF" w14:textId="77777777" w:rsidTr="00830EFC">
        <w:trPr>
          <w:trHeight w:val="332"/>
        </w:trPr>
        <w:tc>
          <w:tcPr>
            <w:tcW w:w="933" w:type="pct"/>
            <w:hideMark/>
          </w:tcPr>
          <w:p w14:paraId="76311FCB" w14:textId="77777777" w:rsidR="007918C9" w:rsidRPr="00814F0E" w:rsidRDefault="007918C9" w:rsidP="00BE4480">
            <w:pPr>
              <w:pStyle w:val="FHWATableBodyText"/>
            </w:pPr>
            <w:r w:rsidRPr="00814F0E">
              <w:rPr>
                <w:i/>
                <w:iCs/>
              </w:rPr>
              <w:t xml:space="preserve">c </w:t>
            </w:r>
            <w:r w:rsidRPr="00814F0E">
              <w:t>= 3</w:t>
            </w:r>
          </w:p>
        </w:tc>
        <w:tc>
          <w:tcPr>
            <w:tcW w:w="1036" w:type="pct"/>
            <w:hideMark/>
          </w:tcPr>
          <w:p w14:paraId="559D9745" w14:textId="77777777" w:rsidR="007918C9" w:rsidRPr="00814F0E" w:rsidRDefault="007918C9" w:rsidP="00BE4480">
            <w:pPr>
              <w:pStyle w:val="FHWATableBodyText"/>
            </w:pPr>
            <w:r w:rsidRPr="00814F0E">
              <w:t>30.2</w:t>
            </w:r>
          </w:p>
        </w:tc>
        <w:tc>
          <w:tcPr>
            <w:tcW w:w="1006" w:type="pct"/>
            <w:hideMark/>
          </w:tcPr>
          <w:p w14:paraId="19C11AE5" w14:textId="77777777" w:rsidR="007918C9" w:rsidRPr="00814F0E" w:rsidRDefault="007918C9" w:rsidP="00BE4480">
            <w:pPr>
              <w:pStyle w:val="FHWATableBodyText"/>
            </w:pPr>
            <w:r w:rsidRPr="00814F0E">
              <w:t>31.1</w:t>
            </w:r>
          </w:p>
        </w:tc>
        <w:tc>
          <w:tcPr>
            <w:tcW w:w="715" w:type="pct"/>
            <w:hideMark/>
          </w:tcPr>
          <w:p w14:paraId="20317B17" w14:textId="77777777" w:rsidR="007918C9" w:rsidRPr="00814F0E" w:rsidRDefault="007918C9" w:rsidP="00BE4480">
            <w:pPr>
              <w:pStyle w:val="FHWATableBodyText"/>
            </w:pPr>
            <w:r w:rsidRPr="00814F0E">
              <w:t>0.9</w:t>
            </w:r>
          </w:p>
        </w:tc>
        <w:tc>
          <w:tcPr>
            <w:tcW w:w="1310" w:type="pct"/>
            <w:hideMark/>
          </w:tcPr>
          <w:p w14:paraId="254BE82A" w14:textId="77777777" w:rsidR="007918C9" w:rsidRPr="00814F0E" w:rsidRDefault="007918C9" w:rsidP="00BE4480">
            <w:pPr>
              <w:pStyle w:val="FHWATableBodyText"/>
            </w:pPr>
            <w:r w:rsidRPr="00814F0E">
              <w:t>0.92</w:t>
            </w:r>
          </w:p>
        </w:tc>
      </w:tr>
      <w:tr w:rsidR="007918C9" w:rsidRPr="00814F0E" w14:paraId="03C37B6A" w14:textId="77777777" w:rsidTr="00830EFC">
        <w:trPr>
          <w:trHeight w:val="332"/>
        </w:trPr>
        <w:tc>
          <w:tcPr>
            <w:tcW w:w="933" w:type="pct"/>
            <w:hideMark/>
          </w:tcPr>
          <w:p w14:paraId="3161A0E8" w14:textId="77777777" w:rsidR="007918C9" w:rsidRPr="00814F0E" w:rsidRDefault="007918C9" w:rsidP="00BE4480">
            <w:pPr>
              <w:pStyle w:val="FHWATableBodyText"/>
            </w:pPr>
            <w:r w:rsidRPr="00814F0E">
              <w:rPr>
                <w:i/>
                <w:iCs/>
              </w:rPr>
              <w:t xml:space="preserve">c </w:t>
            </w:r>
            <w:r w:rsidRPr="00814F0E">
              <w:t>= 4</w:t>
            </w:r>
          </w:p>
        </w:tc>
        <w:tc>
          <w:tcPr>
            <w:tcW w:w="1036" w:type="pct"/>
            <w:hideMark/>
          </w:tcPr>
          <w:p w14:paraId="0966A027" w14:textId="77777777" w:rsidR="007918C9" w:rsidRPr="00814F0E" w:rsidRDefault="007918C9" w:rsidP="00BE4480">
            <w:pPr>
              <w:pStyle w:val="FHWATableBodyText"/>
            </w:pPr>
            <w:r w:rsidRPr="00814F0E">
              <w:t>inf</w:t>
            </w:r>
          </w:p>
        </w:tc>
        <w:tc>
          <w:tcPr>
            <w:tcW w:w="1006" w:type="pct"/>
            <w:hideMark/>
          </w:tcPr>
          <w:p w14:paraId="411AB0AA" w14:textId="77777777" w:rsidR="007918C9" w:rsidRPr="00814F0E" w:rsidRDefault="007918C9" w:rsidP="00BE4480">
            <w:pPr>
              <w:pStyle w:val="FHWATableBodyText"/>
            </w:pPr>
            <w:r w:rsidRPr="00814F0E">
              <w:t>inf</w:t>
            </w:r>
          </w:p>
        </w:tc>
        <w:tc>
          <w:tcPr>
            <w:tcW w:w="715" w:type="pct"/>
            <w:hideMark/>
          </w:tcPr>
          <w:p w14:paraId="37F841F3" w14:textId="77777777" w:rsidR="007918C9" w:rsidRPr="00814F0E" w:rsidRDefault="007918C9" w:rsidP="00BE4480">
            <w:pPr>
              <w:pStyle w:val="FHWATableBodyText"/>
            </w:pPr>
            <w:r w:rsidRPr="00814F0E">
              <w:t>0.0</w:t>
            </w:r>
          </w:p>
        </w:tc>
        <w:tc>
          <w:tcPr>
            <w:tcW w:w="1310" w:type="pct"/>
            <w:hideMark/>
          </w:tcPr>
          <w:p w14:paraId="4A06D919" w14:textId="77777777" w:rsidR="007918C9" w:rsidRPr="00814F0E" w:rsidRDefault="007918C9" w:rsidP="00BE4480">
            <w:pPr>
              <w:pStyle w:val="FHWATableBodyText"/>
            </w:pPr>
            <w:r w:rsidRPr="00814F0E">
              <w:t>1.99</w:t>
            </w:r>
          </w:p>
        </w:tc>
      </w:tr>
      <w:tr w:rsidR="007918C9" w:rsidRPr="00814F0E" w14:paraId="56977D8A" w14:textId="77777777" w:rsidTr="00830EFC">
        <w:trPr>
          <w:trHeight w:val="315"/>
        </w:trPr>
        <w:tc>
          <w:tcPr>
            <w:tcW w:w="933" w:type="pct"/>
            <w:hideMark/>
          </w:tcPr>
          <w:p w14:paraId="7D623120" w14:textId="77777777" w:rsidR="007918C9" w:rsidRPr="00814F0E" w:rsidRDefault="007918C9" w:rsidP="00BE4480">
            <w:pPr>
              <w:pStyle w:val="FHWATableBodyText"/>
            </w:pPr>
            <w:r w:rsidRPr="00814F0E">
              <w:t>Average</w:t>
            </w:r>
          </w:p>
        </w:tc>
        <w:tc>
          <w:tcPr>
            <w:tcW w:w="2042" w:type="pct"/>
            <w:gridSpan w:val="2"/>
            <w:hideMark/>
          </w:tcPr>
          <w:p w14:paraId="3B038B7E" w14:textId="77777777" w:rsidR="007918C9" w:rsidRPr="00814F0E" w:rsidRDefault="007918C9" w:rsidP="00BE4480">
            <w:pPr>
              <w:pStyle w:val="FHWATableBodyText"/>
            </w:pPr>
          </w:p>
        </w:tc>
        <w:tc>
          <w:tcPr>
            <w:tcW w:w="715" w:type="pct"/>
            <w:hideMark/>
          </w:tcPr>
          <w:p w14:paraId="120B25C9" w14:textId="77777777" w:rsidR="007918C9" w:rsidRPr="00814F0E" w:rsidRDefault="007918C9" w:rsidP="00BE4480">
            <w:pPr>
              <w:pStyle w:val="FHWATableBodyText"/>
            </w:pPr>
            <w:r w:rsidRPr="00814F0E">
              <w:t>1.4</w:t>
            </w:r>
          </w:p>
        </w:tc>
        <w:tc>
          <w:tcPr>
            <w:tcW w:w="1310" w:type="pct"/>
            <w:hideMark/>
          </w:tcPr>
          <w:p w14:paraId="50B54EA9" w14:textId="77777777" w:rsidR="007918C9" w:rsidRPr="00814F0E" w:rsidRDefault="007918C9" w:rsidP="00BE4480">
            <w:pPr>
              <w:pStyle w:val="FHWATableBodyText"/>
            </w:pPr>
            <w:r w:rsidRPr="00814F0E">
              <w:t>1.46</w:t>
            </w:r>
          </w:p>
        </w:tc>
      </w:tr>
    </w:tbl>
    <w:p w14:paraId="0CB7F04D" w14:textId="77777777" w:rsidR="007918C9" w:rsidRDefault="007918C9" w:rsidP="00772DBB">
      <w:pPr>
        <w:pStyle w:val="FHWANote"/>
        <w:spacing w:after="0"/>
      </w:pPr>
      <w:r>
        <w:t xml:space="preserve">Note: </w:t>
      </w:r>
    </w:p>
    <w:p w14:paraId="078A734C" w14:textId="77777777" w:rsidR="007918C9" w:rsidRPr="00830EFC" w:rsidRDefault="007918C9" w:rsidP="00772DBB">
      <w:pPr>
        <w:pStyle w:val="FHWANote"/>
        <w:spacing w:after="0"/>
      </w:pPr>
      <w:r w:rsidRPr="00D1287B">
        <w:t>Inf</w:t>
      </w:r>
      <w:r>
        <w:t xml:space="preserve"> denotes no LC behavior. </w:t>
      </w:r>
    </w:p>
    <w:p w14:paraId="6575DC5C" w14:textId="77777777" w:rsidR="007918C9" w:rsidRPr="00D110E9" w:rsidRDefault="007918C9" w:rsidP="00772DBB">
      <w:pPr>
        <w:pStyle w:val="FHWANote"/>
        <w:spacing w:after="0"/>
      </w:pPr>
      <w:r w:rsidRPr="00F46182">
        <w:rPr>
          <w:i/>
        </w:rPr>
        <w:t>t</w:t>
      </w:r>
      <w:r w:rsidRPr="007918C9">
        <w:rPr>
          <w:i/>
        </w:rPr>
        <w:t>c</w:t>
      </w:r>
      <w:r w:rsidRPr="00A250B9">
        <w:rPr>
          <w:i/>
          <w:spacing w:val="-100"/>
          <w:vertAlign w:val="subscript"/>
        </w:rPr>
        <w:t xml:space="preserve">         </w:t>
      </w:r>
      <w:r w:rsidRPr="00F46182">
        <w:rPr>
          <w:i/>
          <w:vertAlign w:val="superscript"/>
        </w:rPr>
        <w:t>LCobs</w:t>
      </w:r>
      <w:r>
        <w:t xml:space="preserve"> denotes</w:t>
      </w:r>
      <w:r w:rsidRPr="00D110E9">
        <w:t xml:space="preserve"> the </w:t>
      </w:r>
      <w:r>
        <w:t xml:space="preserve">field </w:t>
      </w:r>
      <w:r w:rsidRPr="00D110E9">
        <w:t>observed LC time point in case</w:t>
      </w:r>
      <w:r>
        <w:t xml:space="preserve"> </w:t>
      </w:r>
      <w:r>
        <w:rPr>
          <w:i/>
        </w:rPr>
        <w:t>c</w:t>
      </w:r>
      <w:r>
        <w:t>.</w:t>
      </w:r>
    </w:p>
    <w:p w14:paraId="7593A6A3" w14:textId="77777777" w:rsidR="007918C9" w:rsidRPr="00D110E9" w:rsidRDefault="007918C9" w:rsidP="00772DBB">
      <w:pPr>
        <w:pStyle w:val="FHWANote"/>
        <w:spacing w:after="0"/>
      </w:pPr>
      <w:r w:rsidRPr="00F46182">
        <w:rPr>
          <w:i/>
        </w:rPr>
        <w:t>t</w:t>
      </w:r>
      <w:r w:rsidRPr="007918C9">
        <w:rPr>
          <w:i/>
        </w:rPr>
        <w:t>c</w:t>
      </w:r>
      <w:r w:rsidRPr="00A250B9">
        <w:rPr>
          <w:i/>
          <w:spacing w:val="-100"/>
          <w:vertAlign w:val="subscript"/>
        </w:rPr>
        <w:t xml:space="preserve">         </w:t>
      </w:r>
      <w:r w:rsidRPr="00F46182">
        <w:rPr>
          <w:i/>
          <w:vertAlign w:val="superscript"/>
        </w:rPr>
        <w:t>LCcal</w:t>
      </w:r>
      <w:r>
        <w:rPr>
          <w:b/>
        </w:rPr>
        <w:t xml:space="preserve"> </w:t>
      </w:r>
      <w:r>
        <w:t>denotes</w:t>
      </w:r>
      <w:r w:rsidRPr="00D110E9">
        <w:t xml:space="preserve"> the </w:t>
      </w:r>
      <w:r>
        <w:t>calibrate</w:t>
      </w:r>
      <w:r w:rsidRPr="00D110E9">
        <w:t>d LC time point in case</w:t>
      </w:r>
      <w:r>
        <w:t xml:space="preserve"> </w:t>
      </w:r>
      <w:r>
        <w:rPr>
          <w:i/>
        </w:rPr>
        <w:t>c</w:t>
      </w:r>
      <w:r>
        <w:t>.</w:t>
      </w:r>
    </w:p>
    <w:p w14:paraId="3C6CA6AA" w14:textId="77777777" w:rsidR="007918C9" w:rsidRPr="00D110E9" w:rsidRDefault="007918C9" w:rsidP="00772DBB">
      <w:pPr>
        <w:pStyle w:val="FHWANote"/>
        <w:spacing w:after="0"/>
      </w:pPr>
      <w:r>
        <w:rPr>
          <w:i/>
        </w:rPr>
        <w:t>E</w:t>
      </w:r>
      <w:r w:rsidRPr="007918C9">
        <w:rPr>
          <w:i/>
        </w:rPr>
        <w:t>tc</w:t>
      </w:r>
      <w:r>
        <w:t xml:space="preserve"> denotes</w:t>
      </w:r>
      <w:r w:rsidRPr="00D110E9">
        <w:t xml:space="preserve"> the error between the </w:t>
      </w:r>
      <w:r>
        <w:t>calibrate</w:t>
      </w:r>
      <w:r w:rsidRPr="00D110E9">
        <w:t xml:space="preserve">d LC time point and </w:t>
      </w:r>
      <w:r>
        <w:t xml:space="preserve">field </w:t>
      </w:r>
      <w:r w:rsidRPr="00D110E9">
        <w:t>observed LC time point.</w:t>
      </w:r>
    </w:p>
    <w:p w14:paraId="2F428D84" w14:textId="77777777" w:rsidR="007918C9" w:rsidRDefault="007918C9" w:rsidP="001E77CF">
      <w:pPr>
        <w:pStyle w:val="FHWANote"/>
      </w:pPr>
      <w:r>
        <w:rPr>
          <w:i/>
        </w:rPr>
        <w:t>RMSE</w:t>
      </w:r>
      <w:r w:rsidRPr="007918C9">
        <w:rPr>
          <w:i/>
        </w:rPr>
        <w:t>xc</w:t>
      </w:r>
      <w:r>
        <w:rPr>
          <w:i/>
          <w:vertAlign w:val="subscript"/>
        </w:rPr>
        <w:t xml:space="preserve"> </w:t>
      </w:r>
      <w:r>
        <w:t>denotes</w:t>
      </w:r>
      <w:r w:rsidRPr="00D110E9">
        <w:t xml:space="preserve"> root mean square error of the CAV </w:t>
      </w:r>
      <w:r>
        <w:t xml:space="preserve">calibrated </w:t>
      </w:r>
      <w:r w:rsidRPr="00D110E9">
        <w:t>space.</w:t>
      </w:r>
    </w:p>
    <w:p w14:paraId="3C1E85D3" w14:textId="2529285C" w:rsidR="001A1B94" w:rsidRPr="00F46182" w:rsidRDefault="007918C9" w:rsidP="001A1B94">
      <w:pPr>
        <w:pStyle w:val="FHWABody"/>
      </w:pPr>
      <w:r w:rsidRPr="00176DFB">
        <w:t xml:space="preserve">Table </w:t>
      </w:r>
      <w:r>
        <w:rPr>
          <w:noProof/>
        </w:rPr>
        <w:t>2</w:t>
      </w:r>
      <w:r w:rsidR="001A1B94" w:rsidRPr="00814F0E">
        <w:fldChar w:fldCharType="end"/>
      </w:r>
      <w:r w:rsidR="001A1B94" w:rsidRPr="00814F0E">
        <w:t>. The detailed CAV space and LC time calibration results of four cases are provided in</w:t>
      </w:r>
      <w:r w:rsidR="001A1B94">
        <w:t xml:space="preserve"> </w:t>
      </w:r>
      <w:r w:rsidR="00100A2B">
        <w:fldChar w:fldCharType="begin"/>
      </w:r>
      <w:r w:rsidR="00100A2B">
        <w:instrText xml:space="preserve"> REF _Ref33434102 \h </w:instrText>
      </w:r>
      <w:r w:rsidR="004F7560">
        <w:instrText xml:space="preserve"> \* MERGEFORMAT </w:instrText>
      </w:r>
      <w:r w:rsidR="00100A2B">
        <w:fldChar w:fldCharType="separate"/>
      </w:r>
      <w:r w:rsidRPr="00241705">
        <w:t xml:space="preserve">Figure </w:t>
      </w:r>
      <w:r>
        <w:t>21</w:t>
      </w:r>
      <w:r w:rsidR="00100A2B">
        <w:fldChar w:fldCharType="end"/>
      </w:r>
      <w:r w:rsidR="00100A2B">
        <w:t xml:space="preserve"> </w:t>
      </w:r>
      <w:r w:rsidR="008A5561" w:rsidRPr="00A250B9">
        <w:rPr>
          <w:color w:val="3C4043"/>
          <w:shd w:val="clear" w:color="auto" w:fill="FFFFFF"/>
        </w:rPr>
        <w:t>–</w:t>
      </w:r>
      <w:r w:rsidR="00100A2B">
        <w:t xml:space="preserve"> </w:t>
      </w:r>
      <w:r w:rsidR="001A1B94" w:rsidRPr="00A26898">
        <w:fldChar w:fldCharType="begin"/>
      </w:r>
      <w:r w:rsidR="001A1B94" w:rsidRPr="00A26898">
        <w:instrText xml:space="preserve"> REF _Ref32148955 \h  \* MERGEFORMAT </w:instrText>
      </w:r>
      <w:r w:rsidR="001A1B94" w:rsidRPr="00A26898">
        <w:fldChar w:fldCharType="separate"/>
      </w:r>
      <w:r w:rsidRPr="00241705">
        <w:t xml:space="preserve">Figure </w:t>
      </w:r>
      <w:r>
        <w:t>24</w:t>
      </w:r>
      <w:r w:rsidR="001A1B94" w:rsidRPr="00A26898">
        <w:fldChar w:fldCharType="end"/>
      </w:r>
      <w:r w:rsidR="001A1B94" w:rsidRPr="00814F0E">
        <w:t>.</w:t>
      </w:r>
      <w:r w:rsidR="001A1B94">
        <w:t xml:space="preserve"> The calibrated CAV trajectory (</w:t>
      </w:r>
      <w:r w:rsidR="001A1B94" w:rsidRPr="00814F0E">
        <w:t xml:space="preserve">i.e., </w:t>
      </w:r>
      <w:r w:rsidR="001A1B94">
        <w:t>the dashed curve) is almost consistent with the field observed trajectory (</w:t>
      </w:r>
      <w:r w:rsidR="001A1B94" w:rsidRPr="00814F0E">
        <w:t xml:space="preserve">i.e., </w:t>
      </w:r>
      <w:r w:rsidR="001A1B94">
        <w:t>the solid curve) with minor differences. And the difference between the calibrated and field observed LC time point is less than 3 s across all cases.</w:t>
      </w:r>
      <w:r w:rsidR="00F46182" w:rsidRPr="00F46182">
        <w:rPr>
          <w:i/>
        </w:rPr>
        <w:t xml:space="preserve"> </w:t>
      </w:r>
    </w:p>
    <w:p w14:paraId="7A00B2B6" w14:textId="5CDBE580" w:rsidR="001A1B94" w:rsidRPr="00176DFB" w:rsidRDefault="001A1B94" w:rsidP="00BE4480">
      <w:pPr>
        <w:pStyle w:val="FHWACaptionTable"/>
      </w:pPr>
      <w:bookmarkStart w:id="87" w:name="_Ref31638444"/>
      <w:bookmarkStart w:id="88" w:name="_Toc34644784"/>
      <w:bookmarkStart w:id="89" w:name="_Toc35700667"/>
      <w:r w:rsidRPr="00176DFB">
        <w:t xml:space="preserve">Table </w:t>
      </w:r>
      <w:r w:rsidR="008C6E16">
        <w:fldChar w:fldCharType="begin"/>
      </w:r>
      <w:r w:rsidR="008C6E16">
        <w:instrText xml:space="preserve"> SEQ Table \* ARABIC </w:instrText>
      </w:r>
      <w:r w:rsidR="008C6E16">
        <w:fldChar w:fldCharType="separate"/>
      </w:r>
      <w:r w:rsidR="007918C9">
        <w:rPr>
          <w:noProof/>
        </w:rPr>
        <w:t>1</w:t>
      </w:r>
      <w:r w:rsidR="008C6E16">
        <w:fldChar w:fldCharType="end"/>
      </w:r>
      <w:bookmarkEnd w:id="87"/>
      <w:r>
        <w:t>.</w:t>
      </w:r>
      <w:r w:rsidRPr="00176DFB">
        <w:t xml:space="preserve"> Calibration results summary.</w:t>
      </w:r>
      <w:bookmarkEnd w:id="88"/>
      <w:bookmarkEnd w:id="89"/>
    </w:p>
    <w:tbl>
      <w:tblPr>
        <w:tblStyle w:val="FHWATableNormal"/>
        <w:tblW w:w="5000" w:type="pct"/>
        <w:tblLook w:val="0600" w:firstRow="0" w:lastRow="0" w:firstColumn="0" w:lastColumn="0" w:noHBand="1" w:noVBand="1"/>
      </w:tblPr>
      <w:tblGrid>
        <w:gridCol w:w="1745"/>
        <w:gridCol w:w="1937"/>
        <w:gridCol w:w="1881"/>
        <w:gridCol w:w="1337"/>
        <w:gridCol w:w="2450"/>
      </w:tblGrid>
      <w:tr w:rsidR="001A1B94" w:rsidRPr="00814F0E" w14:paraId="34B09556" w14:textId="77777777" w:rsidTr="00830EFC">
        <w:trPr>
          <w:trHeight w:val="332"/>
        </w:trPr>
        <w:tc>
          <w:tcPr>
            <w:tcW w:w="933" w:type="pct"/>
            <w:hideMark/>
          </w:tcPr>
          <w:p w14:paraId="07D4DFC4" w14:textId="77777777" w:rsidR="001A1B94" w:rsidRPr="00814F0E" w:rsidRDefault="001A1B94" w:rsidP="00BE4480">
            <w:pPr>
              <w:pStyle w:val="FHWATableColumnHeading"/>
            </w:pPr>
            <w:bookmarkStart w:id="90" w:name="_Ref31622089"/>
            <w:r w:rsidRPr="00814F0E">
              <w:t>Case</w:t>
            </w:r>
          </w:p>
        </w:tc>
        <w:tc>
          <w:tcPr>
            <w:tcW w:w="1036" w:type="pct"/>
            <w:hideMark/>
          </w:tcPr>
          <w:p w14:paraId="0C990832" w14:textId="3385A678" w:rsidR="001A1B94" w:rsidRPr="00814F0E" w:rsidRDefault="00F46182" w:rsidP="00BE4480">
            <w:pPr>
              <w:pStyle w:val="FHWATableColumnHeading"/>
            </w:pPr>
            <w:r>
              <w:rPr>
                <w:i/>
              </w:rPr>
              <w:t>t</w:t>
            </w:r>
            <w:r w:rsidRPr="00105D56">
              <w:rPr>
                <w:i/>
                <w:spacing w:val="-100"/>
                <w:position w:val="-6"/>
                <w:vertAlign w:val="subscript"/>
              </w:rPr>
              <w:t>c</w:t>
            </w:r>
            <w:r>
              <w:rPr>
                <w:i/>
                <w:spacing w:val="-100"/>
                <w:position w:val="-6"/>
                <w:vertAlign w:val="subscript"/>
              </w:rPr>
              <w:t xml:space="preserve">         </w:t>
            </w:r>
            <w:r w:rsidRPr="00105D56">
              <w:rPr>
                <w:i/>
                <w:vertAlign w:val="superscript"/>
              </w:rPr>
              <w:t>LCobs</w:t>
            </w:r>
            <w:r>
              <w:t xml:space="preserve"> (s)</w:t>
            </w:r>
          </w:p>
        </w:tc>
        <w:tc>
          <w:tcPr>
            <w:tcW w:w="1006" w:type="pct"/>
            <w:hideMark/>
          </w:tcPr>
          <w:p w14:paraId="65DC1D29" w14:textId="014F97CE" w:rsidR="001A1B94" w:rsidRPr="00A250B9" w:rsidRDefault="00F46182">
            <w:pPr>
              <w:pStyle w:val="FHWATableColumnHeading"/>
              <w:rPr>
                <w:b w:val="0"/>
              </w:rPr>
            </w:pPr>
            <w:r>
              <w:rPr>
                <w:i/>
              </w:rPr>
              <w:t>t</w:t>
            </w:r>
            <w:r w:rsidRPr="00105D56">
              <w:rPr>
                <w:i/>
                <w:spacing w:val="-100"/>
                <w:position w:val="-6"/>
                <w:vertAlign w:val="subscript"/>
              </w:rPr>
              <w:t>c</w:t>
            </w:r>
            <w:r>
              <w:rPr>
                <w:i/>
                <w:spacing w:val="-100"/>
                <w:position w:val="-6"/>
                <w:vertAlign w:val="subscript"/>
              </w:rPr>
              <w:t xml:space="preserve">         </w:t>
            </w:r>
            <w:r w:rsidRPr="00105D56">
              <w:rPr>
                <w:i/>
                <w:vertAlign w:val="superscript"/>
              </w:rPr>
              <w:t>LC</w:t>
            </w:r>
            <w:r>
              <w:rPr>
                <w:i/>
                <w:vertAlign w:val="superscript"/>
              </w:rPr>
              <w:t>cal</w:t>
            </w:r>
            <w:r>
              <w:rPr>
                <w:b w:val="0"/>
              </w:rPr>
              <w:t xml:space="preserve"> (s)</w:t>
            </w:r>
          </w:p>
        </w:tc>
        <w:tc>
          <w:tcPr>
            <w:tcW w:w="715" w:type="pct"/>
            <w:hideMark/>
          </w:tcPr>
          <w:p w14:paraId="4857942C" w14:textId="6266A0B2" w:rsidR="001A1B94" w:rsidRPr="00A250B9" w:rsidRDefault="00F46182">
            <w:pPr>
              <w:pStyle w:val="FHWATableColumnHeading"/>
              <w:rPr>
                <w:b w:val="0"/>
                <w:iCs/>
              </w:rPr>
            </w:pPr>
            <w:r>
              <w:rPr>
                <w:i/>
              </w:rPr>
              <w:t>E</w:t>
            </w:r>
            <w:r w:rsidRPr="00105D56">
              <w:rPr>
                <w:i/>
                <w:spacing w:val="-100"/>
                <w:vertAlign w:val="superscript"/>
              </w:rPr>
              <w:t>t</w:t>
            </w:r>
            <w:r>
              <w:rPr>
                <w:i/>
                <w:vertAlign w:val="subscript"/>
              </w:rPr>
              <w:t>c</w:t>
            </w:r>
            <w:r>
              <w:rPr>
                <w:b w:val="0"/>
              </w:rPr>
              <w:t xml:space="preserve"> (s)</w:t>
            </w:r>
          </w:p>
        </w:tc>
        <w:tc>
          <w:tcPr>
            <w:tcW w:w="1310" w:type="pct"/>
            <w:hideMark/>
          </w:tcPr>
          <w:p w14:paraId="62DC3380" w14:textId="7D2AA810" w:rsidR="001A1B94" w:rsidRPr="00814F0E" w:rsidRDefault="00F46182" w:rsidP="00BE4480">
            <w:pPr>
              <w:pStyle w:val="FHWATableColumnHeading"/>
            </w:pPr>
            <w:r>
              <w:rPr>
                <w:i/>
              </w:rPr>
              <w:t>RMSE</w:t>
            </w:r>
            <w:r w:rsidRPr="00105D56">
              <w:rPr>
                <w:i/>
                <w:spacing w:val="-100"/>
                <w:vertAlign w:val="superscript"/>
              </w:rPr>
              <w:t>x</w:t>
            </w:r>
            <w:r>
              <w:rPr>
                <w:i/>
                <w:vertAlign w:val="subscript"/>
              </w:rPr>
              <w:t xml:space="preserve">c </w:t>
            </w:r>
            <w:r>
              <w:rPr>
                <w:b w:val="0"/>
              </w:rPr>
              <w:t>(m)</w:t>
            </w:r>
          </w:p>
        </w:tc>
      </w:tr>
      <w:tr w:rsidR="001A1B94" w:rsidRPr="00814F0E" w14:paraId="0B831461" w14:textId="77777777" w:rsidTr="00830EFC">
        <w:trPr>
          <w:trHeight w:val="332"/>
        </w:trPr>
        <w:tc>
          <w:tcPr>
            <w:tcW w:w="933" w:type="pct"/>
            <w:hideMark/>
          </w:tcPr>
          <w:p w14:paraId="755DC3EE" w14:textId="77777777" w:rsidR="001A1B94" w:rsidRPr="00814F0E" w:rsidRDefault="001A1B94" w:rsidP="00BE4480">
            <w:pPr>
              <w:pStyle w:val="FHWATableBodyText"/>
            </w:pPr>
            <w:r w:rsidRPr="00814F0E">
              <w:rPr>
                <w:i/>
                <w:iCs/>
              </w:rPr>
              <w:t xml:space="preserve">c </w:t>
            </w:r>
            <w:r w:rsidRPr="00814F0E">
              <w:t>= 1</w:t>
            </w:r>
          </w:p>
        </w:tc>
        <w:tc>
          <w:tcPr>
            <w:tcW w:w="1036" w:type="pct"/>
            <w:hideMark/>
          </w:tcPr>
          <w:p w14:paraId="29326A70" w14:textId="77777777" w:rsidR="001A1B94" w:rsidRPr="00814F0E" w:rsidRDefault="001A1B94" w:rsidP="00BE4480">
            <w:pPr>
              <w:pStyle w:val="FHWATableBodyText"/>
            </w:pPr>
            <w:r w:rsidRPr="00814F0E">
              <w:t>36.2</w:t>
            </w:r>
          </w:p>
        </w:tc>
        <w:tc>
          <w:tcPr>
            <w:tcW w:w="1006" w:type="pct"/>
            <w:hideMark/>
          </w:tcPr>
          <w:p w14:paraId="0E2A1099" w14:textId="77777777" w:rsidR="001A1B94" w:rsidRPr="00814F0E" w:rsidRDefault="001A1B94" w:rsidP="00BE4480">
            <w:pPr>
              <w:pStyle w:val="FHWATableBodyText"/>
            </w:pPr>
            <w:r w:rsidRPr="00814F0E">
              <w:t>39.0</w:t>
            </w:r>
          </w:p>
        </w:tc>
        <w:tc>
          <w:tcPr>
            <w:tcW w:w="715" w:type="pct"/>
            <w:hideMark/>
          </w:tcPr>
          <w:p w14:paraId="7ECB831D" w14:textId="77777777" w:rsidR="001A1B94" w:rsidRPr="00814F0E" w:rsidRDefault="001A1B94" w:rsidP="00BE4480">
            <w:pPr>
              <w:pStyle w:val="FHWATableBodyText"/>
            </w:pPr>
            <w:r w:rsidRPr="00814F0E">
              <w:t>2.8</w:t>
            </w:r>
          </w:p>
        </w:tc>
        <w:tc>
          <w:tcPr>
            <w:tcW w:w="1310" w:type="pct"/>
            <w:hideMark/>
          </w:tcPr>
          <w:p w14:paraId="6071DEF4" w14:textId="77777777" w:rsidR="001A1B94" w:rsidRPr="00814F0E" w:rsidRDefault="001A1B94" w:rsidP="00BE4480">
            <w:pPr>
              <w:pStyle w:val="FHWATableBodyText"/>
            </w:pPr>
            <w:r w:rsidRPr="00814F0E">
              <w:t>1.86</w:t>
            </w:r>
          </w:p>
        </w:tc>
      </w:tr>
      <w:tr w:rsidR="001A1B94" w:rsidRPr="00814F0E" w14:paraId="5D247C3C" w14:textId="77777777" w:rsidTr="00830EFC">
        <w:trPr>
          <w:trHeight w:val="332"/>
        </w:trPr>
        <w:tc>
          <w:tcPr>
            <w:tcW w:w="933" w:type="pct"/>
            <w:hideMark/>
          </w:tcPr>
          <w:p w14:paraId="3EB189A2" w14:textId="77777777" w:rsidR="001A1B94" w:rsidRPr="00814F0E" w:rsidRDefault="001A1B94" w:rsidP="00BE4480">
            <w:pPr>
              <w:pStyle w:val="FHWATableBodyText"/>
            </w:pPr>
            <w:r w:rsidRPr="00814F0E">
              <w:rPr>
                <w:i/>
                <w:iCs/>
              </w:rPr>
              <w:t xml:space="preserve">c </w:t>
            </w:r>
            <w:r w:rsidRPr="00814F0E">
              <w:t>= 2</w:t>
            </w:r>
          </w:p>
        </w:tc>
        <w:tc>
          <w:tcPr>
            <w:tcW w:w="1036" w:type="pct"/>
            <w:hideMark/>
          </w:tcPr>
          <w:p w14:paraId="3BF9CEC3" w14:textId="77777777" w:rsidR="001A1B94" w:rsidRPr="00814F0E" w:rsidRDefault="001A1B94" w:rsidP="00BE4480">
            <w:pPr>
              <w:pStyle w:val="FHWATableBodyText"/>
            </w:pPr>
            <w:r w:rsidRPr="00814F0E">
              <w:t>11.5</w:t>
            </w:r>
          </w:p>
        </w:tc>
        <w:tc>
          <w:tcPr>
            <w:tcW w:w="1006" w:type="pct"/>
            <w:hideMark/>
          </w:tcPr>
          <w:p w14:paraId="797DF08B" w14:textId="77777777" w:rsidR="001A1B94" w:rsidRPr="00814F0E" w:rsidRDefault="001A1B94" w:rsidP="00BE4480">
            <w:pPr>
              <w:pStyle w:val="FHWATableBodyText"/>
            </w:pPr>
            <w:r w:rsidRPr="00814F0E">
              <w:t>13.4</w:t>
            </w:r>
          </w:p>
        </w:tc>
        <w:tc>
          <w:tcPr>
            <w:tcW w:w="715" w:type="pct"/>
            <w:hideMark/>
          </w:tcPr>
          <w:p w14:paraId="6F81FF4D" w14:textId="77777777" w:rsidR="001A1B94" w:rsidRPr="00814F0E" w:rsidRDefault="001A1B94" w:rsidP="00BE4480">
            <w:pPr>
              <w:pStyle w:val="FHWATableBodyText"/>
            </w:pPr>
            <w:r w:rsidRPr="00814F0E">
              <w:t>1.9</w:t>
            </w:r>
          </w:p>
        </w:tc>
        <w:tc>
          <w:tcPr>
            <w:tcW w:w="1310" w:type="pct"/>
            <w:hideMark/>
          </w:tcPr>
          <w:p w14:paraId="692C2215" w14:textId="77777777" w:rsidR="001A1B94" w:rsidRPr="00814F0E" w:rsidRDefault="001A1B94" w:rsidP="00BE4480">
            <w:pPr>
              <w:pStyle w:val="FHWATableBodyText"/>
            </w:pPr>
            <w:r w:rsidRPr="00814F0E">
              <w:t>1.06</w:t>
            </w:r>
          </w:p>
        </w:tc>
      </w:tr>
      <w:tr w:rsidR="001A1B94" w:rsidRPr="00814F0E" w14:paraId="7E058CC7" w14:textId="77777777" w:rsidTr="00830EFC">
        <w:trPr>
          <w:trHeight w:val="332"/>
        </w:trPr>
        <w:tc>
          <w:tcPr>
            <w:tcW w:w="933" w:type="pct"/>
            <w:hideMark/>
          </w:tcPr>
          <w:p w14:paraId="5BBEE642" w14:textId="77777777" w:rsidR="001A1B94" w:rsidRPr="00814F0E" w:rsidRDefault="001A1B94" w:rsidP="00BE4480">
            <w:pPr>
              <w:pStyle w:val="FHWATableBodyText"/>
            </w:pPr>
            <w:r w:rsidRPr="00814F0E">
              <w:rPr>
                <w:i/>
                <w:iCs/>
              </w:rPr>
              <w:t xml:space="preserve">c </w:t>
            </w:r>
            <w:r w:rsidRPr="00814F0E">
              <w:t>= 3</w:t>
            </w:r>
          </w:p>
        </w:tc>
        <w:tc>
          <w:tcPr>
            <w:tcW w:w="1036" w:type="pct"/>
            <w:hideMark/>
          </w:tcPr>
          <w:p w14:paraId="4594515C" w14:textId="77777777" w:rsidR="001A1B94" w:rsidRPr="00814F0E" w:rsidRDefault="001A1B94" w:rsidP="00BE4480">
            <w:pPr>
              <w:pStyle w:val="FHWATableBodyText"/>
            </w:pPr>
            <w:r w:rsidRPr="00814F0E">
              <w:t>30.2</w:t>
            </w:r>
          </w:p>
        </w:tc>
        <w:tc>
          <w:tcPr>
            <w:tcW w:w="1006" w:type="pct"/>
            <w:hideMark/>
          </w:tcPr>
          <w:p w14:paraId="66021907" w14:textId="77777777" w:rsidR="001A1B94" w:rsidRPr="00814F0E" w:rsidRDefault="001A1B94" w:rsidP="00BE4480">
            <w:pPr>
              <w:pStyle w:val="FHWATableBodyText"/>
            </w:pPr>
            <w:r w:rsidRPr="00814F0E">
              <w:t>31.1</w:t>
            </w:r>
          </w:p>
        </w:tc>
        <w:tc>
          <w:tcPr>
            <w:tcW w:w="715" w:type="pct"/>
            <w:hideMark/>
          </w:tcPr>
          <w:p w14:paraId="7986FCE1" w14:textId="77777777" w:rsidR="001A1B94" w:rsidRPr="00814F0E" w:rsidRDefault="001A1B94" w:rsidP="00BE4480">
            <w:pPr>
              <w:pStyle w:val="FHWATableBodyText"/>
            </w:pPr>
            <w:r w:rsidRPr="00814F0E">
              <w:t>0.9</w:t>
            </w:r>
          </w:p>
        </w:tc>
        <w:tc>
          <w:tcPr>
            <w:tcW w:w="1310" w:type="pct"/>
            <w:hideMark/>
          </w:tcPr>
          <w:p w14:paraId="4AA02DB0" w14:textId="77777777" w:rsidR="001A1B94" w:rsidRPr="00814F0E" w:rsidRDefault="001A1B94" w:rsidP="00BE4480">
            <w:pPr>
              <w:pStyle w:val="FHWATableBodyText"/>
            </w:pPr>
            <w:r w:rsidRPr="00814F0E">
              <w:t>0.92</w:t>
            </w:r>
          </w:p>
        </w:tc>
      </w:tr>
      <w:tr w:rsidR="001A1B94" w:rsidRPr="00814F0E" w14:paraId="6DCB9001" w14:textId="77777777" w:rsidTr="00830EFC">
        <w:trPr>
          <w:trHeight w:val="332"/>
        </w:trPr>
        <w:tc>
          <w:tcPr>
            <w:tcW w:w="933" w:type="pct"/>
            <w:hideMark/>
          </w:tcPr>
          <w:p w14:paraId="35F6B850" w14:textId="77777777" w:rsidR="001A1B94" w:rsidRPr="00814F0E" w:rsidRDefault="001A1B94" w:rsidP="00BE4480">
            <w:pPr>
              <w:pStyle w:val="FHWATableBodyText"/>
            </w:pPr>
            <w:r w:rsidRPr="00814F0E">
              <w:rPr>
                <w:i/>
                <w:iCs/>
              </w:rPr>
              <w:t xml:space="preserve">c </w:t>
            </w:r>
            <w:r w:rsidRPr="00814F0E">
              <w:t>= 4</w:t>
            </w:r>
          </w:p>
        </w:tc>
        <w:tc>
          <w:tcPr>
            <w:tcW w:w="1036" w:type="pct"/>
            <w:hideMark/>
          </w:tcPr>
          <w:p w14:paraId="55099F04" w14:textId="77777777" w:rsidR="001A1B94" w:rsidRPr="00814F0E" w:rsidRDefault="001A1B94" w:rsidP="00BE4480">
            <w:pPr>
              <w:pStyle w:val="FHWATableBodyText"/>
            </w:pPr>
            <w:r w:rsidRPr="00814F0E">
              <w:t>inf</w:t>
            </w:r>
          </w:p>
        </w:tc>
        <w:tc>
          <w:tcPr>
            <w:tcW w:w="1006" w:type="pct"/>
            <w:hideMark/>
          </w:tcPr>
          <w:p w14:paraId="6D264101" w14:textId="77777777" w:rsidR="001A1B94" w:rsidRPr="00814F0E" w:rsidRDefault="001A1B94" w:rsidP="00BE4480">
            <w:pPr>
              <w:pStyle w:val="FHWATableBodyText"/>
            </w:pPr>
            <w:r w:rsidRPr="00814F0E">
              <w:t>inf</w:t>
            </w:r>
          </w:p>
        </w:tc>
        <w:tc>
          <w:tcPr>
            <w:tcW w:w="715" w:type="pct"/>
            <w:hideMark/>
          </w:tcPr>
          <w:p w14:paraId="6F98BA6C" w14:textId="77777777" w:rsidR="001A1B94" w:rsidRPr="00814F0E" w:rsidRDefault="001A1B94" w:rsidP="00BE4480">
            <w:pPr>
              <w:pStyle w:val="FHWATableBodyText"/>
            </w:pPr>
            <w:r w:rsidRPr="00814F0E">
              <w:t>0.0</w:t>
            </w:r>
          </w:p>
        </w:tc>
        <w:tc>
          <w:tcPr>
            <w:tcW w:w="1310" w:type="pct"/>
            <w:hideMark/>
          </w:tcPr>
          <w:p w14:paraId="5134B333" w14:textId="77777777" w:rsidR="001A1B94" w:rsidRPr="00814F0E" w:rsidRDefault="001A1B94" w:rsidP="00BE4480">
            <w:pPr>
              <w:pStyle w:val="FHWATableBodyText"/>
            </w:pPr>
            <w:r w:rsidRPr="00814F0E">
              <w:t>1.99</w:t>
            </w:r>
          </w:p>
        </w:tc>
      </w:tr>
      <w:tr w:rsidR="001A1B94" w:rsidRPr="00814F0E" w14:paraId="255491BF" w14:textId="77777777" w:rsidTr="00830EFC">
        <w:trPr>
          <w:trHeight w:val="315"/>
        </w:trPr>
        <w:tc>
          <w:tcPr>
            <w:tcW w:w="933" w:type="pct"/>
            <w:hideMark/>
          </w:tcPr>
          <w:p w14:paraId="35606675" w14:textId="77777777" w:rsidR="001A1B94" w:rsidRPr="00814F0E" w:rsidRDefault="001A1B94" w:rsidP="00BE4480">
            <w:pPr>
              <w:pStyle w:val="FHWATableBodyText"/>
            </w:pPr>
            <w:r w:rsidRPr="00814F0E">
              <w:t>Average</w:t>
            </w:r>
          </w:p>
        </w:tc>
        <w:tc>
          <w:tcPr>
            <w:tcW w:w="2042" w:type="pct"/>
            <w:gridSpan w:val="2"/>
            <w:hideMark/>
          </w:tcPr>
          <w:p w14:paraId="4E476627" w14:textId="77777777" w:rsidR="001A1B94" w:rsidRPr="00814F0E" w:rsidRDefault="001A1B94" w:rsidP="00BE4480">
            <w:pPr>
              <w:pStyle w:val="FHWATableBodyText"/>
            </w:pPr>
          </w:p>
        </w:tc>
        <w:tc>
          <w:tcPr>
            <w:tcW w:w="715" w:type="pct"/>
            <w:hideMark/>
          </w:tcPr>
          <w:p w14:paraId="2426C33B" w14:textId="77777777" w:rsidR="001A1B94" w:rsidRPr="00814F0E" w:rsidRDefault="001A1B94" w:rsidP="00BE4480">
            <w:pPr>
              <w:pStyle w:val="FHWATableBodyText"/>
            </w:pPr>
            <w:r w:rsidRPr="00814F0E">
              <w:t>1.4</w:t>
            </w:r>
          </w:p>
        </w:tc>
        <w:tc>
          <w:tcPr>
            <w:tcW w:w="1310" w:type="pct"/>
            <w:hideMark/>
          </w:tcPr>
          <w:p w14:paraId="7E1C78D5" w14:textId="77777777" w:rsidR="001A1B94" w:rsidRPr="00814F0E" w:rsidRDefault="001A1B94" w:rsidP="00BE4480">
            <w:pPr>
              <w:pStyle w:val="FHWATableBodyText"/>
            </w:pPr>
            <w:r w:rsidRPr="00814F0E">
              <w:t>1.46</w:t>
            </w:r>
          </w:p>
        </w:tc>
      </w:tr>
    </w:tbl>
    <w:p w14:paraId="3868045C" w14:textId="77777777" w:rsidR="00772DBB" w:rsidRDefault="001E77CF" w:rsidP="00772DBB">
      <w:pPr>
        <w:pStyle w:val="FHWANote"/>
        <w:spacing w:after="0"/>
      </w:pPr>
      <w:bookmarkStart w:id="91" w:name="_Ref32153616"/>
      <w:r>
        <w:t xml:space="preserve">Note: </w:t>
      </w:r>
    </w:p>
    <w:p w14:paraId="097C0B33" w14:textId="77777777" w:rsidR="001E77CF" w:rsidRPr="00830EFC" w:rsidRDefault="001E77CF" w:rsidP="00772DBB">
      <w:pPr>
        <w:pStyle w:val="FHWANote"/>
        <w:spacing w:after="0"/>
      </w:pPr>
      <w:r w:rsidRPr="00D1287B">
        <w:t>Inf</w:t>
      </w:r>
      <w:r>
        <w:t xml:space="preserve"> denotes no LC behavior. </w:t>
      </w:r>
    </w:p>
    <w:p w14:paraId="76C66BD5" w14:textId="25CA6E04" w:rsidR="001E77CF" w:rsidRPr="00D110E9" w:rsidRDefault="00F46182" w:rsidP="00772DBB">
      <w:pPr>
        <w:pStyle w:val="FHWANote"/>
        <w:spacing w:after="0"/>
      </w:pPr>
      <w:r w:rsidRPr="00F46182">
        <w:rPr>
          <w:i/>
        </w:rPr>
        <w:t>t</w:t>
      </w:r>
      <w:r w:rsidRPr="00A250B9">
        <w:rPr>
          <w:i/>
          <w:spacing w:val="-100"/>
          <w:vertAlign w:val="subscript"/>
        </w:rPr>
        <w:t xml:space="preserve">c         </w:t>
      </w:r>
      <w:r w:rsidRPr="00F46182">
        <w:rPr>
          <w:i/>
          <w:vertAlign w:val="superscript"/>
        </w:rPr>
        <w:t>LCobs</w:t>
      </w:r>
      <w:r>
        <w:t xml:space="preserve"> </w:t>
      </w:r>
      <w:r w:rsidR="00302C59">
        <w:t>denotes</w:t>
      </w:r>
      <w:r w:rsidR="001E77CF" w:rsidRPr="00D110E9">
        <w:t xml:space="preserve"> the </w:t>
      </w:r>
      <w:r w:rsidR="001E77CF">
        <w:t xml:space="preserve">field </w:t>
      </w:r>
      <w:r w:rsidR="001E77CF" w:rsidRPr="00D110E9">
        <w:t>observed LC time point in case</w:t>
      </w:r>
      <w:r>
        <w:t xml:space="preserve"> </w:t>
      </w:r>
      <w:r>
        <w:rPr>
          <w:i/>
        </w:rPr>
        <w:t>c</w:t>
      </w:r>
      <w:r>
        <w:t>.</w:t>
      </w:r>
    </w:p>
    <w:p w14:paraId="3523AF15" w14:textId="721A3020" w:rsidR="001E77CF" w:rsidRPr="00D110E9" w:rsidRDefault="00F46182" w:rsidP="00772DBB">
      <w:pPr>
        <w:pStyle w:val="FHWANote"/>
        <w:spacing w:after="0"/>
      </w:pPr>
      <w:r w:rsidRPr="00F46182">
        <w:rPr>
          <w:i/>
        </w:rPr>
        <w:t>t</w:t>
      </w:r>
      <w:r w:rsidRPr="00A250B9">
        <w:rPr>
          <w:i/>
          <w:spacing w:val="-100"/>
          <w:vertAlign w:val="subscript"/>
        </w:rPr>
        <w:t xml:space="preserve">c         </w:t>
      </w:r>
      <w:r w:rsidRPr="00F46182">
        <w:rPr>
          <w:i/>
          <w:vertAlign w:val="superscript"/>
        </w:rPr>
        <w:t>LCcal</w:t>
      </w:r>
      <w:r>
        <w:rPr>
          <w:b/>
        </w:rPr>
        <w:t xml:space="preserve"> </w:t>
      </w:r>
      <w:r w:rsidR="00302C59">
        <w:t>denotes</w:t>
      </w:r>
      <w:r w:rsidR="001E77CF" w:rsidRPr="00D110E9">
        <w:t xml:space="preserve"> the </w:t>
      </w:r>
      <w:r w:rsidR="001E77CF">
        <w:t>calibrate</w:t>
      </w:r>
      <w:r w:rsidR="001E77CF" w:rsidRPr="00D110E9">
        <w:t>d LC time point in case</w:t>
      </w:r>
      <w:r>
        <w:t xml:space="preserve"> </w:t>
      </w:r>
      <w:r>
        <w:rPr>
          <w:i/>
        </w:rPr>
        <w:t>c</w:t>
      </w:r>
      <w:r>
        <w:t>.</w:t>
      </w:r>
    </w:p>
    <w:p w14:paraId="35009744" w14:textId="511E21D4" w:rsidR="001E77CF" w:rsidRPr="00D110E9" w:rsidRDefault="00F46182" w:rsidP="00772DBB">
      <w:pPr>
        <w:pStyle w:val="FHWANote"/>
        <w:spacing w:after="0"/>
      </w:pPr>
      <w:r>
        <w:rPr>
          <w:i/>
        </w:rPr>
        <w:t>E</w:t>
      </w:r>
      <w:r w:rsidRPr="00105D56">
        <w:rPr>
          <w:i/>
          <w:spacing w:val="-100"/>
          <w:vertAlign w:val="superscript"/>
        </w:rPr>
        <w:t>t</w:t>
      </w:r>
      <w:r>
        <w:rPr>
          <w:i/>
          <w:vertAlign w:val="subscript"/>
        </w:rPr>
        <w:t>c</w:t>
      </w:r>
      <w:r>
        <w:t xml:space="preserve"> </w:t>
      </w:r>
      <w:r w:rsidR="00302C59">
        <w:t>denotes</w:t>
      </w:r>
      <w:r w:rsidR="001E77CF" w:rsidRPr="00D110E9">
        <w:t xml:space="preserve"> the error between the </w:t>
      </w:r>
      <w:r w:rsidR="001E77CF">
        <w:t>calibrate</w:t>
      </w:r>
      <w:r w:rsidR="001E77CF" w:rsidRPr="00D110E9">
        <w:t xml:space="preserve">d LC time point and </w:t>
      </w:r>
      <w:r w:rsidR="001E77CF">
        <w:t xml:space="preserve">field </w:t>
      </w:r>
      <w:r w:rsidR="001E77CF" w:rsidRPr="00D110E9">
        <w:t>observed LC time point.</w:t>
      </w:r>
    </w:p>
    <w:p w14:paraId="72B7CEFC" w14:textId="67359182" w:rsidR="001E77CF" w:rsidRDefault="00F46182" w:rsidP="001E77CF">
      <w:pPr>
        <w:pStyle w:val="FHWANote"/>
      </w:pPr>
      <w:r>
        <w:rPr>
          <w:i/>
        </w:rPr>
        <w:t>RMSE</w:t>
      </w:r>
      <w:r w:rsidRPr="00105D56">
        <w:rPr>
          <w:i/>
          <w:spacing w:val="-100"/>
          <w:vertAlign w:val="superscript"/>
        </w:rPr>
        <w:t>x</w:t>
      </w:r>
      <w:r>
        <w:rPr>
          <w:i/>
          <w:vertAlign w:val="subscript"/>
        </w:rPr>
        <w:t xml:space="preserve">c </w:t>
      </w:r>
      <w:r w:rsidR="00302C59">
        <w:t>denotes</w:t>
      </w:r>
      <w:r w:rsidR="001E77CF" w:rsidRPr="00D110E9">
        <w:t xml:space="preserve"> root mean square error of the CAV </w:t>
      </w:r>
      <w:r w:rsidR="001E77CF">
        <w:t xml:space="preserve">calibrated </w:t>
      </w:r>
      <w:r w:rsidR="001E77CF" w:rsidRPr="00D110E9">
        <w:t>space.</w:t>
      </w:r>
    </w:p>
    <w:p w14:paraId="108C9E19" w14:textId="4E2343E0" w:rsidR="001A1B94" w:rsidRPr="00176DFB" w:rsidRDefault="001A1B94" w:rsidP="00830EFC">
      <w:pPr>
        <w:pStyle w:val="FHWACaptionTable"/>
      </w:pPr>
      <w:bookmarkStart w:id="92" w:name="_Toc34644785"/>
      <w:bookmarkStart w:id="93" w:name="_Toc35700668"/>
      <w:r w:rsidRPr="00176DFB">
        <w:t xml:space="preserve">Table </w:t>
      </w:r>
      <w:r w:rsidR="008C6E16">
        <w:fldChar w:fldCharType="begin"/>
      </w:r>
      <w:r w:rsidR="008C6E16">
        <w:instrText xml:space="preserve"> SEQ Table \* ARABIC </w:instrText>
      </w:r>
      <w:r w:rsidR="008C6E16">
        <w:fldChar w:fldCharType="separate"/>
      </w:r>
      <w:r w:rsidR="007918C9">
        <w:rPr>
          <w:noProof/>
        </w:rPr>
        <w:t>2</w:t>
      </w:r>
      <w:r w:rsidR="008C6E16">
        <w:fldChar w:fldCharType="end"/>
      </w:r>
      <w:bookmarkEnd w:id="90"/>
      <w:bookmarkEnd w:id="91"/>
      <w:r>
        <w:t>.</w:t>
      </w:r>
      <w:r w:rsidRPr="00176DFB">
        <w:t xml:space="preserve"> Parameters calibration results.</w:t>
      </w:r>
      <w:bookmarkEnd w:id="92"/>
      <w:bookmarkEnd w:id="93"/>
    </w:p>
    <w:tbl>
      <w:tblPr>
        <w:tblStyle w:val="FHWATableNormal"/>
        <w:tblW w:w="5000" w:type="pct"/>
        <w:tblLook w:val="0600" w:firstRow="0" w:lastRow="0" w:firstColumn="0" w:lastColumn="0" w:noHBand="1" w:noVBand="1"/>
      </w:tblPr>
      <w:tblGrid>
        <w:gridCol w:w="4226"/>
        <w:gridCol w:w="5124"/>
      </w:tblGrid>
      <w:tr w:rsidR="001A1B94" w:rsidRPr="00814F0E" w14:paraId="67DAD200" w14:textId="77777777" w:rsidTr="00D53763">
        <w:trPr>
          <w:trHeight w:val="244"/>
        </w:trPr>
        <w:tc>
          <w:tcPr>
            <w:tcW w:w="2260" w:type="pct"/>
            <w:hideMark/>
          </w:tcPr>
          <w:p w14:paraId="7D99E4FE" w14:textId="7BEB6DB2" w:rsidR="001A1B94" w:rsidRPr="00814F0E" w:rsidRDefault="001A1B94">
            <w:pPr>
              <w:pStyle w:val="FHWATableColumnHeading"/>
            </w:pPr>
            <w:r w:rsidRPr="00814F0E">
              <w:t>Parameters</w:t>
            </w:r>
            <w:r w:rsidR="00F46182">
              <w:t xml:space="preserve"> (</w:t>
            </w:r>
            <w:r w:rsidR="00F46182" w:rsidRPr="00A250B9">
              <w:rPr>
                <w:rFonts w:hint="eastAsia"/>
                <w:i/>
              </w:rPr>
              <w:t>β</w:t>
            </w:r>
            <w:r w:rsidR="00F46182">
              <w:t>)</w:t>
            </w:r>
          </w:p>
        </w:tc>
        <w:tc>
          <w:tcPr>
            <w:tcW w:w="2740" w:type="pct"/>
            <w:hideMark/>
          </w:tcPr>
          <w:p w14:paraId="13F2E228" w14:textId="77777777" w:rsidR="001A1B94" w:rsidRPr="00814F0E" w:rsidRDefault="001A1B94" w:rsidP="00830EFC">
            <w:pPr>
              <w:pStyle w:val="FHWATableColumnHeading"/>
            </w:pPr>
            <w:r w:rsidRPr="00814F0E">
              <w:t>Calibration results</w:t>
            </w:r>
          </w:p>
        </w:tc>
      </w:tr>
      <w:tr w:rsidR="001A1B94" w:rsidRPr="00814F0E" w14:paraId="1253D7DD" w14:textId="77777777" w:rsidTr="00D53763">
        <w:trPr>
          <w:trHeight w:val="244"/>
        </w:trPr>
        <w:tc>
          <w:tcPr>
            <w:tcW w:w="2260" w:type="pct"/>
            <w:hideMark/>
          </w:tcPr>
          <w:p w14:paraId="50B7300D" w14:textId="5B4FDDBD" w:rsidR="001A1B94" w:rsidRPr="00814F0E" w:rsidRDefault="000724A9" w:rsidP="00D53763">
            <w:pPr>
              <w:pStyle w:val="FHWATableBodyText"/>
            </w:pPr>
            <w:r>
              <w:rPr>
                <w:i/>
              </w:rPr>
              <w:t>K</w:t>
            </w:r>
            <w:r>
              <w:rPr>
                <w:vertAlign w:val="subscript"/>
              </w:rPr>
              <w:t>1</w:t>
            </w:r>
            <w:r>
              <w:t xml:space="preserve"> (</w:t>
            </w:r>
            <w:r>
              <w:rPr>
                <w:i/>
              </w:rPr>
              <w:t>s</w:t>
            </w:r>
            <w:r w:rsidRPr="000724A9">
              <w:rPr>
                <w:rFonts w:ascii="Arial" w:hAnsi="Arial" w:cs="Arial"/>
                <w:color w:val="3C4043"/>
                <w:sz w:val="21"/>
                <w:szCs w:val="21"/>
                <w:shd w:val="clear" w:color="auto" w:fill="FFFFFF"/>
              </w:rPr>
              <w:t xml:space="preserve"> </w:t>
            </w:r>
            <w:r w:rsidRPr="00A250B9">
              <w:rPr>
                <w:rFonts w:ascii="Arial" w:hAnsi="Arial" w:cs="Arial"/>
                <w:color w:val="3C4043"/>
                <w:szCs w:val="21"/>
                <w:shd w:val="clear" w:color="auto" w:fill="FFFFFF"/>
                <w:vertAlign w:val="superscript"/>
              </w:rPr>
              <w:t>–</w:t>
            </w:r>
            <w:r>
              <w:rPr>
                <w:vertAlign w:val="superscript"/>
              </w:rPr>
              <w:t>2</w:t>
            </w:r>
            <w:r>
              <w:t>)</w:t>
            </w:r>
          </w:p>
        </w:tc>
        <w:tc>
          <w:tcPr>
            <w:tcW w:w="2740" w:type="pct"/>
            <w:hideMark/>
          </w:tcPr>
          <w:p w14:paraId="1EBB4BB3" w14:textId="77777777" w:rsidR="001A1B94" w:rsidRPr="00814F0E" w:rsidRDefault="001A1B94" w:rsidP="00D53763">
            <w:pPr>
              <w:pStyle w:val="FHWATableBodyText"/>
            </w:pPr>
            <w:r w:rsidRPr="00814F0E">
              <w:t>0.1997</w:t>
            </w:r>
          </w:p>
        </w:tc>
      </w:tr>
      <w:tr w:rsidR="001A1B94" w:rsidRPr="00814F0E" w14:paraId="2178A0CD" w14:textId="77777777" w:rsidTr="00D53763">
        <w:trPr>
          <w:trHeight w:val="244"/>
        </w:trPr>
        <w:tc>
          <w:tcPr>
            <w:tcW w:w="2260" w:type="pct"/>
            <w:hideMark/>
          </w:tcPr>
          <w:p w14:paraId="358CF7DA" w14:textId="4447EAC5" w:rsidR="001A1B94" w:rsidRPr="00814F0E" w:rsidRDefault="000724A9">
            <w:pPr>
              <w:pStyle w:val="FHWATableBodyText"/>
            </w:pPr>
            <w:r>
              <w:rPr>
                <w:i/>
              </w:rPr>
              <w:lastRenderedPageBreak/>
              <w:t>K</w:t>
            </w:r>
            <w:r>
              <w:rPr>
                <w:vertAlign w:val="subscript"/>
              </w:rPr>
              <w:t>2</w:t>
            </w:r>
            <w:r>
              <w:t xml:space="preserve"> (</w:t>
            </w:r>
            <w:r>
              <w:rPr>
                <w:i/>
              </w:rPr>
              <w:t>s</w:t>
            </w:r>
            <w:r w:rsidRPr="000724A9">
              <w:rPr>
                <w:rFonts w:ascii="Arial" w:hAnsi="Arial" w:cs="Arial"/>
                <w:color w:val="3C4043"/>
                <w:sz w:val="21"/>
                <w:szCs w:val="21"/>
                <w:shd w:val="clear" w:color="auto" w:fill="FFFFFF"/>
              </w:rPr>
              <w:t xml:space="preserve"> </w:t>
            </w:r>
            <w:r w:rsidRPr="00A250B9">
              <w:rPr>
                <w:rFonts w:ascii="Arial" w:hAnsi="Arial" w:cs="Arial"/>
                <w:color w:val="3C4043"/>
                <w:szCs w:val="21"/>
                <w:shd w:val="clear" w:color="auto" w:fill="FFFFFF"/>
                <w:vertAlign w:val="superscript"/>
              </w:rPr>
              <w:t>–</w:t>
            </w:r>
            <w:r>
              <w:rPr>
                <w:vertAlign w:val="superscript"/>
              </w:rPr>
              <w:t>1</w:t>
            </w:r>
            <w:r>
              <w:t>)</w:t>
            </w:r>
          </w:p>
        </w:tc>
        <w:tc>
          <w:tcPr>
            <w:tcW w:w="2740" w:type="pct"/>
            <w:hideMark/>
          </w:tcPr>
          <w:p w14:paraId="7C0D335E" w14:textId="77777777" w:rsidR="001A1B94" w:rsidRPr="00814F0E" w:rsidRDefault="001A1B94" w:rsidP="00D53763">
            <w:pPr>
              <w:pStyle w:val="FHWATableBodyText"/>
            </w:pPr>
            <w:r w:rsidRPr="00814F0E">
              <w:t>0.6820</w:t>
            </w:r>
          </w:p>
        </w:tc>
      </w:tr>
      <w:tr w:rsidR="001A1B94" w:rsidRPr="00814F0E" w14:paraId="27A17194" w14:textId="77777777" w:rsidTr="00D53763">
        <w:trPr>
          <w:trHeight w:val="244"/>
        </w:trPr>
        <w:tc>
          <w:tcPr>
            <w:tcW w:w="2260" w:type="pct"/>
            <w:hideMark/>
          </w:tcPr>
          <w:p w14:paraId="2BBD917F" w14:textId="1EAED673" w:rsidR="001A1B94" w:rsidRPr="00814F0E" w:rsidRDefault="000724A9">
            <w:pPr>
              <w:pStyle w:val="FHWATableBodyText"/>
            </w:pPr>
            <w:r>
              <w:rPr>
                <w:i/>
              </w:rPr>
              <w:t>g</w:t>
            </w:r>
            <w:r>
              <w:rPr>
                <w:vertAlign w:val="subscript"/>
              </w:rPr>
              <w:t>CAV</w:t>
            </w:r>
            <w:r>
              <w:t xml:space="preserve"> (</w:t>
            </w:r>
            <w:r>
              <w:rPr>
                <w:i/>
              </w:rPr>
              <w:t>s</w:t>
            </w:r>
            <w:r>
              <w:t xml:space="preserve">) </w:t>
            </w:r>
          </w:p>
        </w:tc>
        <w:tc>
          <w:tcPr>
            <w:tcW w:w="2740" w:type="pct"/>
            <w:hideMark/>
          </w:tcPr>
          <w:p w14:paraId="22837162" w14:textId="77777777" w:rsidR="001A1B94" w:rsidRPr="00814F0E" w:rsidRDefault="001A1B94" w:rsidP="00D53763">
            <w:pPr>
              <w:pStyle w:val="FHWATableBodyText"/>
            </w:pPr>
            <w:r w:rsidRPr="00814F0E">
              <w:t>1.5265</w:t>
            </w:r>
          </w:p>
        </w:tc>
      </w:tr>
      <w:tr w:rsidR="001A1B94" w:rsidRPr="00814F0E" w14:paraId="4E56501F" w14:textId="77777777" w:rsidTr="00D53763">
        <w:trPr>
          <w:trHeight w:val="244"/>
        </w:trPr>
        <w:tc>
          <w:tcPr>
            <w:tcW w:w="2260" w:type="pct"/>
            <w:hideMark/>
          </w:tcPr>
          <w:p w14:paraId="778EFE59" w14:textId="26319E60" w:rsidR="001A1B94" w:rsidRPr="00814F0E" w:rsidRDefault="000724A9" w:rsidP="00D53763">
            <w:pPr>
              <w:pStyle w:val="FHWATableBodyText"/>
            </w:pPr>
            <w:r>
              <w:rPr>
                <w:i/>
              </w:rPr>
              <w:t>b</w:t>
            </w:r>
            <w:r>
              <w:rPr>
                <w:vertAlign w:val="subscript"/>
              </w:rPr>
              <w:t>CAV</w:t>
            </w:r>
            <w:r>
              <w:t xml:space="preserve"> (</w:t>
            </w:r>
            <w:r w:rsidRPr="00105D56">
              <w:rPr>
                <w:i/>
              </w:rPr>
              <w:t>m</w:t>
            </w:r>
            <w:r>
              <w:t>/</w:t>
            </w:r>
            <w:r>
              <w:rPr>
                <w:i/>
              </w:rPr>
              <w:t>s</w:t>
            </w:r>
            <w:r>
              <w:rPr>
                <w:vertAlign w:val="superscript"/>
              </w:rPr>
              <w:t>2</w:t>
            </w:r>
            <w:r>
              <w:t>)</w:t>
            </w:r>
          </w:p>
        </w:tc>
        <w:tc>
          <w:tcPr>
            <w:tcW w:w="2740" w:type="pct"/>
            <w:hideMark/>
          </w:tcPr>
          <w:p w14:paraId="43C09664" w14:textId="77777777" w:rsidR="001A1B94" w:rsidRPr="00814F0E" w:rsidRDefault="001A1B94" w:rsidP="00D53763">
            <w:pPr>
              <w:pStyle w:val="FHWATableBodyText"/>
            </w:pPr>
            <w:r w:rsidRPr="00814F0E">
              <w:t>-4.5000</w:t>
            </w:r>
          </w:p>
        </w:tc>
      </w:tr>
      <w:tr w:rsidR="001A1B94" w:rsidRPr="00814F0E" w14:paraId="00F68D7F" w14:textId="77777777" w:rsidTr="00D53763">
        <w:trPr>
          <w:trHeight w:val="244"/>
        </w:trPr>
        <w:tc>
          <w:tcPr>
            <w:tcW w:w="2260" w:type="pct"/>
            <w:hideMark/>
          </w:tcPr>
          <w:p w14:paraId="604C8E46" w14:textId="25C110F9" w:rsidR="001A1B94" w:rsidRPr="00814F0E" w:rsidRDefault="000724A9" w:rsidP="00D53763">
            <w:pPr>
              <w:pStyle w:val="FHWATableBodyText"/>
            </w:pPr>
            <w:r w:rsidRPr="00105D56">
              <w:rPr>
                <w:i/>
                <w:position w:val="6"/>
              </w:rPr>
              <w:t>τ</w:t>
            </w:r>
            <w:r>
              <w:rPr>
                <w:vertAlign w:val="subscript"/>
              </w:rPr>
              <w:t>CAV</w:t>
            </w:r>
            <w:r>
              <w:t xml:space="preserve"> (</w:t>
            </w:r>
            <w:r>
              <w:rPr>
                <w:i/>
              </w:rPr>
              <w:t>s</w:t>
            </w:r>
            <w:r>
              <w:t>)</w:t>
            </w:r>
          </w:p>
        </w:tc>
        <w:tc>
          <w:tcPr>
            <w:tcW w:w="2740" w:type="pct"/>
            <w:hideMark/>
          </w:tcPr>
          <w:p w14:paraId="73FB0B89" w14:textId="77777777" w:rsidR="001A1B94" w:rsidRPr="00814F0E" w:rsidRDefault="001A1B94" w:rsidP="00D53763">
            <w:pPr>
              <w:pStyle w:val="FHWATableBodyText"/>
            </w:pPr>
            <w:r w:rsidRPr="00814F0E">
              <w:t>0.9000</w:t>
            </w:r>
          </w:p>
        </w:tc>
      </w:tr>
      <w:tr w:rsidR="001A1B94" w:rsidRPr="00814F0E" w14:paraId="5B278763" w14:textId="77777777" w:rsidTr="00D53763">
        <w:trPr>
          <w:trHeight w:val="244"/>
        </w:trPr>
        <w:tc>
          <w:tcPr>
            <w:tcW w:w="2260" w:type="pct"/>
            <w:hideMark/>
          </w:tcPr>
          <w:p w14:paraId="0D9EE508" w14:textId="2AE0325E" w:rsidR="001A1B94" w:rsidRPr="00814F0E" w:rsidRDefault="000724A9" w:rsidP="00D53763">
            <w:pPr>
              <w:pStyle w:val="FHWATableBodyText"/>
            </w:pPr>
            <w:r>
              <w:rPr>
                <w:i/>
              </w:rPr>
              <w:t>s</w:t>
            </w:r>
            <w:r w:rsidRPr="00A250B9">
              <w:rPr>
                <w:position w:val="-6"/>
                <w:vertAlign w:val="subscript"/>
              </w:rPr>
              <w:t>0</w:t>
            </w:r>
            <w:r>
              <w:rPr>
                <w:iCs/>
              </w:rPr>
              <w:t xml:space="preserve"> (</w:t>
            </w:r>
            <w:r>
              <w:rPr>
                <w:i/>
                <w:iCs/>
              </w:rPr>
              <w:t>m</w:t>
            </w:r>
            <w:r>
              <w:rPr>
                <w:iCs/>
              </w:rPr>
              <w:t>)</w:t>
            </w:r>
          </w:p>
        </w:tc>
        <w:tc>
          <w:tcPr>
            <w:tcW w:w="2740" w:type="pct"/>
            <w:hideMark/>
          </w:tcPr>
          <w:p w14:paraId="23C5179C" w14:textId="77777777" w:rsidR="001A1B94" w:rsidRPr="00814F0E" w:rsidRDefault="001A1B94" w:rsidP="00D53763">
            <w:pPr>
              <w:pStyle w:val="FHWATableBodyText"/>
            </w:pPr>
            <w:r w:rsidRPr="00814F0E">
              <w:t>4.0000</w:t>
            </w:r>
          </w:p>
        </w:tc>
      </w:tr>
      <w:tr w:rsidR="001A1B94" w:rsidRPr="00814F0E" w14:paraId="3C080101" w14:textId="77777777" w:rsidTr="00D53763">
        <w:trPr>
          <w:trHeight w:val="244"/>
        </w:trPr>
        <w:tc>
          <w:tcPr>
            <w:tcW w:w="2260" w:type="pct"/>
            <w:hideMark/>
          </w:tcPr>
          <w:p w14:paraId="1681BCA4" w14:textId="6D58F3C2" w:rsidR="001A1B94" w:rsidRPr="00814F0E" w:rsidRDefault="000724A9" w:rsidP="00D53763">
            <w:pPr>
              <w:pStyle w:val="FHWATableBodyText"/>
            </w:pPr>
            <w:r w:rsidRPr="00105D56">
              <w:rPr>
                <w:i/>
              </w:rPr>
              <w:t>δ</w:t>
            </w:r>
          </w:p>
        </w:tc>
        <w:tc>
          <w:tcPr>
            <w:tcW w:w="2740" w:type="pct"/>
            <w:hideMark/>
          </w:tcPr>
          <w:p w14:paraId="0A2EAF4E" w14:textId="77777777" w:rsidR="001A1B94" w:rsidRPr="00814F0E" w:rsidRDefault="001A1B94" w:rsidP="00D53763">
            <w:pPr>
              <w:pStyle w:val="FHWATableBodyText"/>
            </w:pPr>
            <w:r w:rsidRPr="00814F0E">
              <w:t>2.0000</w:t>
            </w:r>
          </w:p>
        </w:tc>
      </w:tr>
      <w:tr w:rsidR="001A1B94" w:rsidRPr="00814F0E" w14:paraId="2922293E" w14:textId="77777777" w:rsidTr="00D53763">
        <w:trPr>
          <w:trHeight w:val="244"/>
        </w:trPr>
        <w:tc>
          <w:tcPr>
            <w:tcW w:w="2260" w:type="pct"/>
            <w:hideMark/>
          </w:tcPr>
          <w:p w14:paraId="1A1B49A6" w14:textId="733CC3F8" w:rsidR="001A1B94" w:rsidRPr="00814F0E" w:rsidRDefault="000724A9" w:rsidP="00D53763">
            <w:pPr>
              <w:pStyle w:val="FHWATableBodyText"/>
            </w:pPr>
            <w:r>
              <w:t>Δ</w:t>
            </w:r>
            <w:r w:rsidRPr="00A250B9">
              <w:rPr>
                <w:i/>
              </w:rPr>
              <w:t>T</w:t>
            </w:r>
            <w:r>
              <w:rPr>
                <w:i/>
              </w:rPr>
              <w:t xml:space="preserve"> </w:t>
            </w:r>
            <w:r>
              <w:t>(</w:t>
            </w:r>
            <w:r>
              <w:rPr>
                <w:i/>
              </w:rPr>
              <w:t>s</w:t>
            </w:r>
            <w:r>
              <w:t>)</w:t>
            </w:r>
          </w:p>
        </w:tc>
        <w:tc>
          <w:tcPr>
            <w:tcW w:w="2740" w:type="pct"/>
            <w:hideMark/>
          </w:tcPr>
          <w:p w14:paraId="23E52752" w14:textId="7DB15138" w:rsidR="001A1B94" w:rsidRPr="000724A9" w:rsidRDefault="001A1B94">
            <w:pPr>
              <w:pStyle w:val="FHWATableBodyText"/>
            </w:pPr>
            <w:r w:rsidRPr="00814F0E">
              <w:t>1.3000</w:t>
            </w:r>
            <w:r w:rsidR="000724A9">
              <w:t xml:space="preserve"> </w:t>
            </w:r>
          </w:p>
        </w:tc>
      </w:tr>
      <w:tr w:rsidR="001A1B94" w:rsidRPr="00814F0E" w14:paraId="5E393790" w14:textId="77777777" w:rsidTr="00D53763">
        <w:trPr>
          <w:trHeight w:val="244"/>
        </w:trPr>
        <w:tc>
          <w:tcPr>
            <w:tcW w:w="2260" w:type="pct"/>
            <w:hideMark/>
          </w:tcPr>
          <w:p w14:paraId="1E94E8B2" w14:textId="5EB10ED8" w:rsidR="001A1B94" w:rsidRPr="00606E90" w:rsidRDefault="000724A9" w:rsidP="00D53763">
            <w:pPr>
              <w:pStyle w:val="FHWATableBodyText"/>
            </w:pPr>
            <w:r w:rsidRPr="00105D56">
              <w:rPr>
                <w:i/>
                <w:color w:val="000000"/>
              </w:rPr>
              <w:t>b̂</w:t>
            </w:r>
            <w:r>
              <w:rPr>
                <w:i/>
                <w:color w:val="000000"/>
                <w:vertAlign w:val="subscript"/>
              </w:rPr>
              <w:t>l</w:t>
            </w:r>
            <w:r>
              <w:rPr>
                <w:color w:val="000000"/>
              </w:rPr>
              <w:t xml:space="preserve"> (</w:t>
            </w:r>
            <w:r>
              <w:rPr>
                <w:i/>
                <w:color w:val="000000"/>
              </w:rPr>
              <w:t>m</w:t>
            </w:r>
            <w:r>
              <w:rPr>
                <w:color w:val="000000"/>
              </w:rPr>
              <w:t>/</w:t>
            </w:r>
            <w:r>
              <w:rPr>
                <w:i/>
                <w:color w:val="000000"/>
              </w:rPr>
              <w:t>s</w:t>
            </w:r>
            <w:r>
              <w:rPr>
                <w:color w:val="000000"/>
                <w:vertAlign w:val="superscript"/>
              </w:rPr>
              <w:t>2</w:t>
            </w:r>
            <w:r>
              <w:rPr>
                <w:color w:val="000000"/>
              </w:rPr>
              <w:t>)</w:t>
            </w:r>
          </w:p>
        </w:tc>
        <w:tc>
          <w:tcPr>
            <w:tcW w:w="2740" w:type="pct"/>
            <w:hideMark/>
          </w:tcPr>
          <w:p w14:paraId="51AFBED8" w14:textId="77777777" w:rsidR="001A1B94" w:rsidRPr="00606E90" w:rsidRDefault="001A1B94" w:rsidP="00D53763">
            <w:pPr>
              <w:pStyle w:val="FHWATableBodyText"/>
            </w:pPr>
            <w:r w:rsidRPr="00606E90">
              <w:t>-4.2000</w:t>
            </w:r>
          </w:p>
        </w:tc>
      </w:tr>
      <w:tr w:rsidR="001A1B94" w:rsidRPr="00814F0E" w14:paraId="4C41F8E5" w14:textId="77777777" w:rsidTr="00D53763">
        <w:trPr>
          <w:trHeight w:val="244"/>
        </w:trPr>
        <w:tc>
          <w:tcPr>
            <w:tcW w:w="2260" w:type="pct"/>
            <w:hideMark/>
          </w:tcPr>
          <w:p w14:paraId="54157A02" w14:textId="27E8B71C" w:rsidR="001A1B94" w:rsidRPr="00606E90" w:rsidRDefault="009D55DD" w:rsidP="00D53763">
            <w:pPr>
              <w:pStyle w:val="FHWATableBodyText"/>
            </w:pPr>
            <w:r w:rsidRPr="00105D56">
              <w:rPr>
                <w:i/>
                <w:color w:val="000000"/>
              </w:rPr>
              <w:t>ŵ</w:t>
            </w:r>
            <w:r>
              <w:rPr>
                <w:i/>
                <w:color w:val="000000"/>
                <w:vertAlign w:val="subscript"/>
              </w:rPr>
              <w:t>f</w:t>
            </w:r>
            <w:r>
              <w:rPr>
                <w:color w:val="000000"/>
              </w:rPr>
              <w:t xml:space="preserve"> (</w:t>
            </w:r>
            <w:r>
              <w:rPr>
                <w:i/>
                <w:color w:val="000000"/>
              </w:rPr>
              <w:t>m</w:t>
            </w:r>
            <w:r>
              <w:rPr>
                <w:color w:val="000000"/>
              </w:rPr>
              <w:t>/</w:t>
            </w:r>
            <w:r>
              <w:rPr>
                <w:i/>
                <w:color w:val="000000"/>
              </w:rPr>
              <w:t>s</w:t>
            </w:r>
            <w:r>
              <w:rPr>
                <w:color w:val="000000"/>
                <w:vertAlign w:val="superscript"/>
              </w:rPr>
              <w:t>2</w:t>
            </w:r>
            <w:r>
              <w:rPr>
                <w:color w:val="000000"/>
              </w:rPr>
              <w:t>)</w:t>
            </w:r>
          </w:p>
        </w:tc>
        <w:tc>
          <w:tcPr>
            <w:tcW w:w="2740" w:type="pct"/>
            <w:hideMark/>
          </w:tcPr>
          <w:p w14:paraId="56F691BE" w14:textId="2C0DC687" w:rsidR="001A1B94" w:rsidRPr="009D55DD" w:rsidRDefault="001A1B94">
            <w:pPr>
              <w:pStyle w:val="FHWATableBodyText"/>
            </w:pPr>
            <w:r w:rsidRPr="00606E90">
              <w:t>4.0000</w:t>
            </w:r>
            <w:r w:rsidR="000724A9" w:rsidRPr="00105D56">
              <w:rPr>
                <w:i/>
                <w:color w:val="000000"/>
              </w:rPr>
              <w:t xml:space="preserve"> </w:t>
            </w:r>
          </w:p>
        </w:tc>
      </w:tr>
    </w:tbl>
    <w:p w14:paraId="19F63EFD" w14:textId="77777777" w:rsidR="001A1B94" w:rsidRDefault="00CC5943" w:rsidP="00A250B9">
      <w:pPr>
        <w:pStyle w:val="FHWABody"/>
        <w:jc w:val="center"/>
        <w:rPr>
          <w:noProof/>
        </w:rPr>
      </w:pPr>
      <w:r>
        <w:rPr>
          <w:noProof/>
          <w:lang w:eastAsia="zh-CN"/>
        </w:rPr>
        <w:drawing>
          <wp:inline distT="0" distB="0" distL="0" distR="0" wp14:anchorId="551181A5" wp14:editId="1BA78BC2">
            <wp:extent cx="4114800" cy="3148341"/>
            <wp:effectExtent l="0" t="0" r="0" b="0"/>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 name="Picture 2818"/>
                    <pic:cNvPicPr>
                      <a:picLocks noChangeAspect="1"/>
                    </pic:cNvPicPr>
                  </pic:nvPicPr>
                  <pic:blipFill>
                    <a:blip r:embed="rId48"/>
                    <a:stretch>
                      <a:fillRect/>
                    </a:stretch>
                  </pic:blipFill>
                  <pic:spPr>
                    <a:xfrm>
                      <a:off x="0" y="0"/>
                      <a:ext cx="4114800" cy="3148341"/>
                    </a:xfrm>
                    <a:prstGeom prst="rect">
                      <a:avLst/>
                    </a:prstGeom>
                  </pic:spPr>
                </pic:pic>
              </a:graphicData>
            </a:graphic>
          </wp:inline>
        </w:drawing>
      </w:r>
    </w:p>
    <w:p w14:paraId="16DB2291" w14:textId="77777777" w:rsidR="00CC5943" w:rsidRDefault="00CC5943" w:rsidP="00CC5943">
      <w:pPr>
        <w:pStyle w:val="FHWASource"/>
        <w:ind w:firstLine="1620"/>
      </w:pPr>
      <w:r>
        <w:t>Source: FHWA.</w:t>
      </w:r>
    </w:p>
    <w:p w14:paraId="6FC9C00F" w14:textId="4E89EC14" w:rsidR="001A1B94" w:rsidRPr="009C4194" w:rsidRDefault="001A1B94" w:rsidP="00CC5943">
      <w:pPr>
        <w:pStyle w:val="FHWACaptionFigure"/>
      </w:pPr>
      <w:bookmarkStart w:id="94" w:name="_Ref33434102"/>
      <w:bookmarkStart w:id="95" w:name="_Toc34644767"/>
      <w:bookmarkStart w:id="96" w:name="_Toc35700650"/>
      <w:r w:rsidRPr="00241705">
        <w:t xml:space="preserve">Figure </w:t>
      </w:r>
      <w:r w:rsidR="008C6E16">
        <w:fldChar w:fldCharType="begin"/>
      </w:r>
      <w:r w:rsidR="008C6E16">
        <w:instrText xml:space="preserve"> SEQ Figure \* ARABIC </w:instrText>
      </w:r>
      <w:r w:rsidR="008C6E16">
        <w:fldChar w:fldCharType="separate"/>
      </w:r>
      <w:r w:rsidR="007918C9">
        <w:rPr>
          <w:noProof/>
        </w:rPr>
        <w:t>21</w:t>
      </w:r>
      <w:r w:rsidR="008C6E16">
        <w:rPr>
          <w:noProof/>
        </w:rPr>
        <w:fldChar w:fldCharType="end"/>
      </w:r>
      <w:bookmarkEnd w:id="94"/>
      <w:r w:rsidRPr="00176DFB">
        <w:t>.</w:t>
      </w:r>
      <w:r w:rsidRPr="00241705">
        <w:t xml:space="preserve"> </w:t>
      </w:r>
      <w:r>
        <w:t xml:space="preserve">Graph. </w:t>
      </w:r>
      <w:r w:rsidRPr="00241705">
        <w:t>Calibration results</w:t>
      </w:r>
      <w:r>
        <w:t xml:space="preserve"> of case 1</w:t>
      </w:r>
      <w:r w:rsidRPr="00241705">
        <w:t>.</w:t>
      </w:r>
      <w:bookmarkEnd w:id="95"/>
      <w:bookmarkEnd w:id="96"/>
    </w:p>
    <w:p w14:paraId="29D9DFCF" w14:textId="77777777" w:rsidR="001A1B94" w:rsidRDefault="00A84C21" w:rsidP="00A250B9">
      <w:pPr>
        <w:pStyle w:val="FHWABody"/>
        <w:jc w:val="center"/>
      </w:pPr>
      <w:r>
        <w:rPr>
          <w:noProof/>
          <w:lang w:eastAsia="zh-CN"/>
        </w:rPr>
        <w:lastRenderedPageBreak/>
        <w:drawing>
          <wp:inline distT="0" distB="0" distL="0" distR="0" wp14:anchorId="05A94BC6" wp14:editId="4ACCAA8B">
            <wp:extent cx="4114800" cy="3148272"/>
            <wp:effectExtent l="0" t="0" r="0" b="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 name="Picture 2823"/>
                    <pic:cNvPicPr>
                      <a:picLocks noChangeAspect="1"/>
                    </pic:cNvPicPr>
                  </pic:nvPicPr>
                  <pic:blipFill>
                    <a:blip r:embed="rId49"/>
                    <a:stretch>
                      <a:fillRect/>
                    </a:stretch>
                  </pic:blipFill>
                  <pic:spPr>
                    <a:xfrm>
                      <a:off x="0" y="0"/>
                      <a:ext cx="4114800" cy="3148272"/>
                    </a:xfrm>
                    <a:prstGeom prst="rect">
                      <a:avLst/>
                    </a:prstGeom>
                  </pic:spPr>
                </pic:pic>
              </a:graphicData>
            </a:graphic>
          </wp:inline>
        </w:drawing>
      </w:r>
    </w:p>
    <w:p w14:paraId="266BD274" w14:textId="77777777" w:rsidR="00A84C21" w:rsidRDefault="00A84C21" w:rsidP="00A84C21">
      <w:pPr>
        <w:pStyle w:val="FHWASource"/>
        <w:ind w:firstLine="1620"/>
      </w:pPr>
      <w:r>
        <w:rPr>
          <w:color w:val="000000" w:themeColor="text1"/>
          <w:kern w:val="24"/>
          <w:sz w:val="22"/>
          <w:szCs w:val="22"/>
        </w:rPr>
        <w:t>Source: FHWA.</w:t>
      </w:r>
    </w:p>
    <w:p w14:paraId="11758635" w14:textId="0F6E89CB" w:rsidR="001A1B94" w:rsidRDefault="001A1B94" w:rsidP="00A84C21">
      <w:pPr>
        <w:pStyle w:val="FHWACaptionFigure"/>
      </w:pPr>
      <w:bookmarkStart w:id="97" w:name="_Toc34644768"/>
      <w:bookmarkStart w:id="98" w:name="_Toc35700651"/>
      <w:r w:rsidRPr="00241705">
        <w:t xml:space="preserve">Figure </w:t>
      </w:r>
      <w:r w:rsidR="008C6E16">
        <w:fldChar w:fldCharType="begin"/>
      </w:r>
      <w:r w:rsidR="008C6E16">
        <w:instrText xml:space="preserve"> SEQ Figure \* ARABIC </w:instrText>
      </w:r>
      <w:r w:rsidR="008C6E16">
        <w:fldChar w:fldCharType="separate"/>
      </w:r>
      <w:r w:rsidR="007918C9">
        <w:rPr>
          <w:noProof/>
        </w:rPr>
        <w:t>22</w:t>
      </w:r>
      <w:r w:rsidR="008C6E16">
        <w:rPr>
          <w:noProof/>
        </w:rPr>
        <w:fldChar w:fldCharType="end"/>
      </w:r>
      <w:r w:rsidRPr="00176DFB">
        <w:t>.</w:t>
      </w:r>
      <w:r w:rsidRPr="00241705">
        <w:t xml:space="preserve"> </w:t>
      </w:r>
      <w:r>
        <w:t xml:space="preserve">Graph. </w:t>
      </w:r>
      <w:r w:rsidRPr="00241705">
        <w:t>Calibration results</w:t>
      </w:r>
      <w:r>
        <w:t xml:space="preserve"> of case 2</w:t>
      </w:r>
      <w:r w:rsidRPr="00241705">
        <w:t>.</w:t>
      </w:r>
      <w:bookmarkEnd w:id="97"/>
      <w:bookmarkEnd w:id="98"/>
    </w:p>
    <w:p w14:paraId="64AA5F77" w14:textId="77777777" w:rsidR="001A1B94" w:rsidRDefault="00C02DB9" w:rsidP="00A250B9">
      <w:pPr>
        <w:pStyle w:val="FHWABody"/>
        <w:jc w:val="center"/>
      </w:pPr>
      <w:r>
        <w:rPr>
          <w:noProof/>
          <w:lang w:eastAsia="zh-CN"/>
        </w:rPr>
        <w:drawing>
          <wp:inline distT="0" distB="0" distL="0" distR="0" wp14:anchorId="28B77881" wp14:editId="2196B6D2">
            <wp:extent cx="4114800" cy="3152223"/>
            <wp:effectExtent l="0" t="0" r="0" b="0"/>
            <wp:docPr id="2826" name="Picture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 name="Picture 2826"/>
                    <pic:cNvPicPr>
                      <a:picLocks noChangeAspect="1"/>
                    </pic:cNvPicPr>
                  </pic:nvPicPr>
                  <pic:blipFill>
                    <a:blip r:embed="rId50"/>
                    <a:stretch>
                      <a:fillRect/>
                    </a:stretch>
                  </pic:blipFill>
                  <pic:spPr>
                    <a:xfrm>
                      <a:off x="0" y="0"/>
                      <a:ext cx="4114800" cy="3152223"/>
                    </a:xfrm>
                    <a:prstGeom prst="rect">
                      <a:avLst/>
                    </a:prstGeom>
                  </pic:spPr>
                </pic:pic>
              </a:graphicData>
            </a:graphic>
          </wp:inline>
        </w:drawing>
      </w:r>
    </w:p>
    <w:p w14:paraId="771D4B9E" w14:textId="77777777" w:rsidR="00C02DB9" w:rsidRDefault="00C02DB9" w:rsidP="00C02DB9">
      <w:pPr>
        <w:pStyle w:val="FHWASource"/>
        <w:ind w:firstLine="1620"/>
      </w:pPr>
      <w:r>
        <w:rPr>
          <w:color w:val="000000" w:themeColor="text1"/>
          <w:kern w:val="24"/>
          <w:sz w:val="22"/>
          <w:szCs w:val="22"/>
        </w:rPr>
        <w:t>Source: FHWA.</w:t>
      </w:r>
    </w:p>
    <w:p w14:paraId="39EAE21D" w14:textId="68D6D50B" w:rsidR="001A1B94" w:rsidRDefault="001A1B94" w:rsidP="00C02DB9">
      <w:pPr>
        <w:pStyle w:val="FHWACaptionFigure"/>
      </w:pPr>
      <w:bookmarkStart w:id="99" w:name="_Toc34644769"/>
      <w:bookmarkStart w:id="100" w:name="_Toc35700652"/>
      <w:r w:rsidRPr="00241705">
        <w:t xml:space="preserve">Figure </w:t>
      </w:r>
      <w:r w:rsidR="008C6E16">
        <w:fldChar w:fldCharType="begin"/>
      </w:r>
      <w:r w:rsidR="008C6E16">
        <w:instrText xml:space="preserve"> SEQ Figure \* ARABIC </w:instrText>
      </w:r>
      <w:r w:rsidR="008C6E16">
        <w:fldChar w:fldCharType="separate"/>
      </w:r>
      <w:r w:rsidR="007918C9">
        <w:rPr>
          <w:noProof/>
        </w:rPr>
        <w:t>23</w:t>
      </w:r>
      <w:r w:rsidR="008C6E16">
        <w:rPr>
          <w:noProof/>
        </w:rPr>
        <w:fldChar w:fldCharType="end"/>
      </w:r>
      <w:r w:rsidRPr="00176DFB">
        <w:t>.</w:t>
      </w:r>
      <w:r w:rsidRPr="00241705">
        <w:t xml:space="preserve"> </w:t>
      </w:r>
      <w:r>
        <w:t xml:space="preserve">Graph. </w:t>
      </w:r>
      <w:r w:rsidRPr="00241705">
        <w:t>Calibration results</w:t>
      </w:r>
      <w:r>
        <w:t xml:space="preserve"> of case 3</w:t>
      </w:r>
      <w:r w:rsidRPr="00241705">
        <w:t>.</w:t>
      </w:r>
      <w:bookmarkEnd w:id="99"/>
      <w:bookmarkEnd w:id="100"/>
    </w:p>
    <w:p w14:paraId="02F133CD" w14:textId="07992FE0" w:rsidR="001A1B94" w:rsidRDefault="00ED26DC" w:rsidP="00A250B9">
      <w:pPr>
        <w:pStyle w:val="FHWABody"/>
        <w:jc w:val="center"/>
      </w:pPr>
      <w:r>
        <w:rPr>
          <w:noProof/>
          <w:lang w:eastAsia="zh-CN"/>
        </w:rPr>
        <w:lastRenderedPageBreak/>
        <w:drawing>
          <wp:inline distT="0" distB="0" distL="0" distR="0" wp14:anchorId="2DF0547B" wp14:editId="77E5C361">
            <wp:extent cx="4114800" cy="3150583"/>
            <wp:effectExtent l="0" t="0" r="0" b="0"/>
            <wp:docPr id="2830" name="Picture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 name="Picture 2830"/>
                    <pic:cNvPicPr>
                      <a:picLocks noChangeAspect="1"/>
                    </pic:cNvPicPr>
                  </pic:nvPicPr>
                  <pic:blipFill>
                    <a:blip r:embed="rId51"/>
                    <a:stretch>
                      <a:fillRect/>
                    </a:stretch>
                  </pic:blipFill>
                  <pic:spPr>
                    <a:xfrm>
                      <a:off x="0" y="0"/>
                      <a:ext cx="4114800" cy="3150583"/>
                    </a:xfrm>
                    <a:prstGeom prst="rect">
                      <a:avLst/>
                    </a:prstGeom>
                  </pic:spPr>
                </pic:pic>
              </a:graphicData>
            </a:graphic>
          </wp:inline>
        </w:drawing>
      </w:r>
    </w:p>
    <w:p w14:paraId="7A5CFAF6" w14:textId="77777777" w:rsidR="00ED26DC" w:rsidRDefault="00ED26DC" w:rsidP="00ED26DC">
      <w:pPr>
        <w:pStyle w:val="FHWASource"/>
        <w:ind w:firstLine="1620"/>
      </w:pPr>
      <w:r>
        <w:rPr>
          <w:color w:val="000000" w:themeColor="text1"/>
          <w:kern w:val="24"/>
          <w:sz w:val="22"/>
          <w:szCs w:val="22"/>
        </w:rPr>
        <w:t>Source: FHWA.</w:t>
      </w:r>
    </w:p>
    <w:p w14:paraId="5C14B81D" w14:textId="0E751808" w:rsidR="001A1B94" w:rsidRDefault="001A1B94" w:rsidP="00ED26DC">
      <w:pPr>
        <w:pStyle w:val="FHWACaptionFigure"/>
      </w:pPr>
      <w:bookmarkStart w:id="101" w:name="_Ref31638400"/>
      <w:bookmarkStart w:id="102" w:name="_Ref32148955"/>
      <w:bookmarkStart w:id="103" w:name="_Toc34644770"/>
      <w:bookmarkStart w:id="104" w:name="_Toc35700653"/>
      <w:r w:rsidRPr="00241705">
        <w:t xml:space="preserve">Figure </w:t>
      </w:r>
      <w:r w:rsidR="008C6E16">
        <w:fldChar w:fldCharType="begin"/>
      </w:r>
      <w:r w:rsidR="008C6E16">
        <w:instrText xml:space="preserve"> SEQ Figure \* ARABIC </w:instrText>
      </w:r>
      <w:r w:rsidR="008C6E16">
        <w:fldChar w:fldCharType="separate"/>
      </w:r>
      <w:r w:rsidR="007918C9">
        <w:rPr>
          <w:noProof/>
        </w:rPr>
        <w:t>24</w:t>
      </w:r>
      <w:r w:rsidR="008C6E16">
        <w:rPr>
          <w:noProof/>
        </w:rPr>
        <w:fldChar w:fldCharType="end"/>
      </w:r>
      <w:bookmarkEnd w:id="101"/>
      <w:bookmarkEnd w:id="102"/>
      <w:r w:rsidRPr="00176DFB">
        <w:t>.</w:t>
      </w:r>
      <w:r w:rsidRPr="00241705">
        <w:t xml:space="preserve"> </w:t>
      </w:r>
      <w:r>
        <w:t xml:space="preserve">Graph. </w:t>
      </w:r>
      <w:r w:rsidRPr="00241705">
        <w:t>Calibration results</w:t>
      </w:r>
      <w:r w:rsidRPr="009C4194">
        <w:t xml:space="preserve"> </w:t>
      </w:r>
      <w:r>
        <w:t>of case 4</w:t>
      </w:r>
      <w:r w:rsidRPr="00241705">
        <w:t>.</w:t>
      </w:r>
      <w:bookmarkEnd w:id="103"/>
      <w:bookmarkEnd w:id="104"/>
    </w:p>
    <w:p w14:paraId="21E80DF9" w14:textId="77777777" w:rsidR="001A1B94" w:rsidRDefault="001A1B94" w:rsidP="001A1B94">
      <w:pPr>
        <w:pStyle w:val="FHWAH1"/>
      </w:pPr>
      <w:bookmarkStart w:id="105" w:name="_Toc34644735"/>
      <w:bookmarkStart w:id="106" w:name="_Toc35700618"/>
      <w:r w:rsidRPr="00814F0E">
        <w:t>Model validation</w:t>
      </w:r>
      <w:bookmarkEnd w:id="105"/>
      <w:bookmarkEnd w:id="106"/>
    </w:p>
    <w:p w14:paraId="5E6CD056" w14:textId="15311F01" w:rsidR="001A1B94" w:rsidRDefault="001A1B94" w:rsidP="001A1B94">
      <w:pPr>
        <w:pStyle w:val="FHWABody"/>
      </w:pPr>
      <w:r w:rsidRPr="00814F0E">
        <w:t xml:space="preserve">The second run data of </w:t>
      </w:r>
      <w:r>
        <w:t xml:space="preserve">the </w:t>
      </w:r>
      <w:r w:rsidRPr="00814F0E">
        <w:t xml:space="preserve">four cases is used for model validation. </w:t>
      </w:r>
      <w:r w:rsidRPr="00C13773">
        <w:t>RMSE</w:t>
      </w:r>
      <w:r w:rsidRPr="00814F0E">
        <w:t xml:space="preserve"> of CAV spaces </w:t>
      </w:r>
      <w:r w:rsidR="00AF1416" w:rsidRPr="00AF1416">
        <w:rPr>
          <w:i/>
        </w:rPr>
        <w:t>RMSE</w:t>
      </w:r>
      <w:r w:rsidR="00AF1416" w:rsidRPr="00A250B9">
        <w:rPr>
          <w:i/>
          <w:spacing w:val="-100"/>
          <w:vertAlign w:val="superscript"/>
        </w:rPr>
        <w:t>x</w:t>
      </w:r>
      <w:r w:rsidR="00AF1416">
        <w:rPr>
          <w:i/>
          <w:vertAlign w:val="subscript"/>
        </w:rPr>
        <w:t>c</w:t>
      </w:r>
      <w:r w:rsidR="00AF1416">
        <w:rPr>
          <w:i/>
        </w:rPr>
        <w:t xml:space="preserve"> </w:t>
      </w:r>
      <w:r w:rsidRPr="00814F0E">
        <w:t>and speeds</w:t>
      </w:r>
      <w:r w:rsidR="00AF1416">
        <w:t xml:space="preserve"> </w:t>
      </w:r>
      <w:r w:rsidR="00AF1416">
        <w:rPr>
          <w:i/>
        </w:rPr>
        <w:t>RMSE</w:t>
      </w:r>
      <w:r w:rsidR="00AF1416" w:rsidRPr="00A250B9">
        <w:rPr>
          <w:i/>
          <w:spacing w:val="-100"/>
          <w:vertAlign w:val="superscript"/>
        </w:rPr>
        <w:t>v</w:t>
      </w:r>
      <w:r w:rsidR="00AF1416">
        <w:rPr>
          <w:i/>
          <w:vertAlign w:val="subscript"/>
        </w:rPr>
        <w:t>c</w:t>
      </w:r>
      <w:r w:rsidRPr="00814F0E">
        <w:t xml:space="preserve"> (m/s) are calculated for four cases using the calibrated parameters from the first run. </w:t>
      </w:r>
    </w:p>
    <w:p w14:paraId="0F816D01" w14:textId="5E9E2248" w:rsidR="00C15713" w:rsidRDefault="00F96D39" w:rsidP="00A250B9">
      <w:pPr>
        <w:pStyle w:val="FHWABody"/>
        <w:jc w:val="center"/>
      </w:pPr>
      <w:r w:rsidRPr="00F96D39">
        <w:rPr>
          <w:noProof/>
          <w:lang w:eastAsia="zh-CN"/>
        </w:rPr>
        <w:drawing>
          <wp:inline distT="0" distB="0" distL="0" distR="0" wp14:anchorId="44855221" wp14:editId="49AC996C">
            <wp:extent cx="5943600" cy="539115"/>
            <wp:effectExtent l="0" t="0" r="0"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r w:rsidRPr="00F96D39">
        <w:rPr>
          <w:noProof/>
          <w:lang w:eastAsia="zh-CN"/>
        </w:rPr>
        <w:drawing>
          <wp:inline distT="0" distB="0" distL="0" distR="0" wp14:anchorId="7D86B17A" wp14:editId="33538F14">
            <wp:extent cx="5943600" cy="539115"/>
            <wp:effectExtent l="0" t="0" r="0" b="0"/>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p>
    <w:p w14:paraId="733F7935" w14:textId="3D37CD8D" w:rsidR="007246B7" w:rsidRDefault="007246B7" w:rsidP="007246B7">
      <w:pPr>
        <w:pStyle w:val="FHWACaptionFigure"/>
      </w:pPr>
      <w:bookmarkStart w:id="107" w:name="_Toc34644771"/>
      <w:bookmarkStart w:id="108" w:name="_Toc35700654"/>
      <w:r>
        <w:t xml:space="preserve">Figure </w:t>
      </w:r>
      <w:r w:rsidR="008C6E16">
        <w:fldChar w:fldCharType="begin"/>
      </w:r>
      <w:r w:rsidR="008C6E16">
        <w:instrText xml:space="preserve"> SEQ Figure \* ARABIC </w:instrText>
      </w:r>
      <w:r w:rsidR="008C6E16">
        <w:fldChar w:fldCharType="separate"/>
      </w:r>
      <w:r w:rsidR="007918C9">
        <w:rPr>
          <w:noProof/>
        </w:rPr>
        <w:t>25</w:t>
      </w:r>
      <w:r w:rsidR="008C6E16">
        <w:rPr>
          <w:noProof/>
        </w:rPr>
        <w:fldChar w:fldCharType="end"/>
      </w:r>
      <w:r>
        <w:t xml:space="preserve">. Equation. </w:t>
      </w:r>
      <w:r w:rsidR="006434BB">
        <w:t>Root mean square error of the connected</w:t>
      </w:r>
      <w:r w:rsidR="00A250B9">
        <w:t xml:space="preserve"> and</w:t>
      </w:r>
      <w:r w:rsidR="006434BB">
        <w:t xml:space="preserve"> </w:t>
      </w:r>
      <w:r w:rsidR="00A250B9">
        <w:t>automated</w:t>
      </w:r>
      <w:r w:rsidR="006434BB">
        <w:t xml:space="preserve"> vehicle space and speed in model validation</w:t>
      </w:r>
      <w:r>
        <w:t>.</w:t>
      </w:r>
      <w:bookmarkEnd w:id="107"/>
      <w:bookmarkEnd w:id="108"/>
    </w:p>
    <w:p w14:paraId="6519C8C8" w14:textId="77777777" w:rsidR="009F2CA1" w:rsidRDefault="009E3FBD" w:rsidP="009F2CA1">
      <w:pPr>
        <w:pStyle w:val="FHWAWhere"/>
      </w:pPr>
      <w:r>
        <w:t>W</w:t>
      </w:r>
      <w:r w:rsidR="001A1B94" w:rsidRPr="00814F0E">
        <w:t>here</w:t>
      </w:r>
      <w:r w:rsidR="009F2CA1">
        <w:t>:</w:t>
      </w:r>
    </w:p>
    <w:p w14:paraId="29389B77" w14:textId="19F97D9E" w:rsidR="009F2CA1" w:rsidRDefault="0009371D" w:rsidP="009F2CA1">
      <w:pPr>
        <w:pStyle w:val="FHWAWhereSymbol"/>
      </w:pPr>
      <w:r>
        <w:rPr>
          <w:noProof/>
          <w:lang w:eastAsia="zh-CN"/>
        </w:rPr>
        <w:drawing>
          <wp:inline distT="0" distB="0" distL="0" distR="0" wp14:anchorId="13280ED0" wp14:editId="02CCFB69">
            <wp:extent cx="233226" cy="205378"/>
            <wp:effectExtent l="0" t="0" r="0" b="4445"/>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226" cy="205378"/>
                    </a:xfrm>
                    <a:prstGeom prst="rect">
                      <a:avLst/>
                    </a:prstGeom>
                  </pic:spPr>
                </pic:pic>
              </a:graphicData>
            </a:graphic>
          </wp:inline>
        </w:drawing>
      </w:r>
      <w:r>
        <w:rPr>
          <w:noProof/>
        </w:rPr>
        <w:t>,</w:t>
      </w:r>
      <w:r>
        <w:rPr>
          <w:noProof/>
          <w:lang w:eastAsia="zh-CN"/>
        </w:rPr>
        <w:drawing>
          <wp:inline distT="0" distB="0" distL="0" distR="0" wp14:anchorId="0CD5A751" wp14:editId="7B807C6E">
            <wp:extent cx="254842" cy="206828"/>
            <wp:effectExtent l="0" t="0" r="0" b="3175"/>
            <wp:docPr id="2015" name="Pictur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842" cy="206828"/>
                    </a:xfrm>
                    <a:prstGeom prst="rect">
                      <a:avLst/>
                    </a:prstGeom>
                  </pic:spPr>
                </pic:pic>
              </a:graphicData>
            </a:graphic>
          </wp:inline>
        </w:drawing>
      </w:r>
      <w:r>
        <w:rPr>
          <w:noProof/>
        </w:rPr>
        <w:t xml:space="preserve">= </w:t>
      </w:r>
      <w:r w:rsidR="00DD5340" w:rsidRPr="00814F0E">
        <w:t xml:space="preserve">the </w:t>
      </w:r>
      <w:r w:rsidR="00DD5340">
        <w:t xml:space="preserve">field </w:t>
      </w:r>
      <w:r w:rsidR="00DD5340" w:rsidRPr="00814F0E">
        <w:t xml:space="preserve">observed and </w:t>
      </w:r>
      <w:r w:rsidR="00DD5340">
        <w:t>calibrate</w:t>
      </w:r>
      <w:r w:rsidR="00DD5340" w:rsidRPr="00814F0E">
        <w:t>d sp</w:t>
      </w:r>
      <w:r w:rsidR="00DD5340">
        <w:t>eed</w:t>
      </w:r>
      <w:r w:rsidR="00DD5340" w:rsidRPr="00814F0E">
        <w:t xml:space="preserve"> of CAV at time point</w:t>
      </w:r>
      <w:r>
        <w:t xml:space="preserve"> </w:t>
      </w:r>
      <w:r>
        <w:rPr>
          <w:i/>
        </w:rPr>
        <w:t>j</w:t>
      </w:r>
      <w:r>
        <w:t xml:space="preserve"> </w:t>
      </w:r>
      <w:r w:rsidR="00DD5340" w:rsidRPr="00C13773">
        <w:t>in case</w:t>
      </w:r>
      <w:r>
        <w:rPr>
          <w:i/>
        </w:rPr>
        <w:t xml:space="preserve"> c </w:t>
      </w:r>
      <w:r w:rsidR="00DD5340" w:rsidRPr="00814F0E">
        <w:t>respectively</w:t>
      </w:r>
      <w:r w:rsidR="009F2CA1">
        <w:t>.</w:t>
      </w:r>
    </w:p>
    <w:p w14:paraId="7BB0F2E7" w14:textId="3D8223BF" w:rsidR="009F2CA1" w:rsidRDefault="0009371D" w:rsidP="009F2CA1">
      <w:pPr>
        <w:pStyle w:val="FHWAWhereSymbol"/>
      </w:pPr>
      <w:r>
        <w:rPr>
          <w:noProof/>
          <w:lang w:eastAsia="zh-CN"/>
        </w:rPr>
        <w:drawing>
          <wp:inline distT="0" distB="0" distL="0" distR="0" wp14:anchorId="3CEA6BA1" wp14:editId="082FC28E">
            <wp:extent cx="264937" cy="202383"/>
            <wp:effectExtent l="0" t="0" r="1905" b="7620"/>
            <wp:docPr id="2016" name="Pictu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839" cy="222169"/>
                    </a:xfrm>
                    <a:prstGeom prst="rect">
                      <a:avLst/>
                    </a:prstGeom>
                  </pic:spPr>
                </pic:pic>
              </a:graphicData>
            </a:graphic>
          </wp:inline>
        </w:drawing>
      </w:r>
      <w:r>
        <w:t>,</w:t>
      </w:r>
      <w:r>
        <w:rPr>
          <w:noProof/>
          <w:lang w:eastAsia="zh-CN"/>
        </w:rPr>
        <w:drawing>
          <wp:inline distT="0" distB="0" distL="0" distR="0" wp14:anchorId="2B476481" wp14:editId="6CE77510">
            <wp:extent cx="252236" cy="209550"/>
            <wp:effectExtent l="0" t="0" r="0" b="0"/>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626" cy="219013"/>
                    </a:xfrm>
                    <a:prstGeom prst="rect">
                      <a:avLst/>
                    </a:prstGeom>
                  </pic:spPr>
                </pic:pic>
              </a:graphicData>
            </a:graphic>
          </wp:inline>
        </w:drawing>
      </w:r>
      <w:r>
        <w:t xml:space="preserve">= </w:t>
      </w:r>
      <w:r w:rsidR="009F2CA1" w:rsidRPr="00814F0E">
        <w:t xml:space="preserve">the </w:t>
      </w:r>
      <w:r w:rsidR="009F2CA1">
        <w:t xml:space="preserve">field </w:t>
      </w:r>
      <w:r w:rsidR="009F2CA1" w:rsidRPr="00814F0E">
        <w:t xml:space="preserve">observed and </w:t>
      </w:r>
      <w:r w:rsidR="009F2CA1">
        <w:t>calibrate</w:t>
      </w:r>
      <w:r w:rsidR="009F2CA1" w:rsidRPr="00814F0E">
        <w:t>d sp</w:t>
      </w:r>
      <w:r w:rsidR="009F2CA1">
        <w:t>eed</w:t>
      </w:r>
      <w:r w:rsidR="009F2CA1" w:rsidRPr="00814F0E">
        <w:t xml:space="preserve"> of CAV at time point</w:t>
      </w:r>
      <w:r w:rsidR="00FE2905">
        <w:rPr>
          <w:i/>
        </w:rPr>
        <w:t xml:space="preserve"> j </w:t>
      </w:r>
      <w:r w:rsidR="009F2CA1" w:rsidRPr="00C13773">
        <w:t>in case</w:t>
      </w:r>
      <w:r w:rsidR="00FE2905">
        <w:rPr>
          <w:i/>
        </w:rPr>
        <w:t xml:space="preserve"> c </w:t>
      </w:r>
      <w:r w:rsidR="009F2CA1" w:rsidRPr="00814F0E">
        <w:t>respectively</w:t>
      </w:r>
      <w:r w:rsidR="009F2CA1">
        <w:t>.</w:t>
      </w:r>
      <w:r>
        <w:t xml:space="preserve"> </w:t>
      </w:r>
    </w:p>
    <w:p w14:paraId="4E637D7B" w14:textId="0ECD0F69" w:rsidR="001776E4" w:rsidRPr="00A250B9" w:rsidRDefault="00FE2905" w:rsidP="009F2CA1">
      <w:pPr>
        <w:pStyle w:val="FHWAWhereSymbol"/>
        <w:rPr>
          <w:vertAlign w:val="subscript"/>
        </w:rPr>
      </w:pPr>
      <w:r>
        <w:rPr>
          <w:i/>
        </w:rPr>
        <w:t>J</w:t>
      </w:r>
      <w:r>
        <w:rPr>
          <w:vertAlign w:val="subscript"/>
        </w:rPr>
        <w:t xml:space="preserve">c </w:t>
      </w:r>
      <w:r>
        <w:t xml:space="preserve">= </w:t>
      </w:r>
      <w:r w:rsidR="009F2CA1" w:rsidRPr="00814F0E">
        <w:t xml:space="preserve">the total number of time points in case </w:t>
      </w:r>
      <m:oMath>
        <m:r>
          <w:rPr>
            <w:rFonts w:ascii="Cambria Math" w:hAnsi="Cambria Math"/>
          </w:rPr>
          <m:t>c</m:t>
        </m:r>
      </m:oMath>
      <w:r w:rsidR="001776E4">
        <w:t>.</w:t>
      </w:r>
    </w:p>
    <w:p w14:paraId="59D1B15F" w14:textId="129B69E3" w:rsidR="009F2CA1" w:rsidRDefault="00FE2905" w:rsidP="009F2CA1">
      <w:pPr>
        <w:pStyle w:val="FHWAWhereSymbol"/>
      </w:pPr>
      <w:r>
        <w:t xml:space="preserve">β = </w:t>
      </w:r>
      <w:r w:rsidR="009F2CA1" w:rsidRPr="00814F0E">
        <w:t>the parameters set.</w:t>
      </w:r>
    </w:p>
    <w:p w14:paraId="5C8E739C" w14:textId="010D9BE3" w:rsidR="001A1B94" w:rsidRPr="00A250B9" w:rsidRDefault="001A1B94" w:rsidP="001A1B94">
      <w:pPr>
        <w:pStyle w:val="FHWABody"/>
        <w:rPr>
          <w:vertAlign w:val="subscript"/>
        </w:rPr>
      </w:pPr>
      <w:r w:rsidRPr="00814F0E">
        <w:lastRenderedPageBreak/>
        <w:t xml:space="preserve">The </w:t>
      </w:r>
      <w:r>
        <w:t xml:space="preserve">validation </w:t>
      </w:r>
      <w:r w:rsidRPr="00814F0E">
        <w:t xml:space="preserve">results are </w:t>
      </w:r>
      <w:r>
        <w:t xml:space="preserve">summarized in </w:t>
      </w:r>
      <w:r w:rsidRPr="00CF5396">
        <w:fldChar w:fldCharType="begin"/>
      </w:r>
      <w:r w:rsidRPr="00CF5396">
        <w:instrText xml:space="preserve"> REF _Ref31638426 \h  \* MERGEFORMAT </w:instrText>
      </w:r>
      <w:r w:rsidRPr="00CF5396">
        <w:fldChar w:fldCharType="separate"/>
      </w:r>
      <w:r w:rsidR="007918C9" w:rsidRPr="00176DFB">
        <w:t xml:space="preserve">Table </w:t>
      </w:r>
      <w:r w:rsidR="007918C9">
        <w:rPr>
          <w:noProof/>
        </w:rPr>
        <w:t>3</w:t>
      </w:r>
      <w:r w:rsidRPr="00CF5396">
        <w:fldChar w:fldCharType="end"/>
      </w:r>
      <w:r w:rsidRPr="00814F0E">
        <w:t>.</w:t>
      </w:r>
      <w:r>
        <w:t xml:space="preserve"> The</w:t>
      </w:r>
      <w:r w:rsidRPr="00D110E9">
        <w:rPr>
          <w:sz w:val="20"/>
          <w:szCs w:val="20"/>
        </w:rPr>
        <w:t xml:space="preserve"> </w:t>
      </w:r>
      <w:r w:rsidRPr="00CF5396">
        <w:t xml:space="preserve">error between the validated LC time and field observed LC time </w:t>
      </w:r>
      <w:r>
        <w:t>is only 0.53 s on average.</w:t>
      </w:r>
      <w:r w:rsidR="00FE2905">
        <w:t xml:space="preserve"> </w:t>
      </w:r>
      <w:r w:rsidR="00FE2905">
        <w:rPr>
          <w:i/>
        </w:rPr>
        <w:t>RMSE</w:t>
      </w:r>
      <w:r w:rsidR="00FE2905" w:rsidRPr="00A250B9">
        <w:rPr>
          <w:i/>
          <w:spacing w:val="-100"/>
          <w:vertAlign w:val="superscript"/>
        </w:rPr>
        <w:t>x</w:t>
      </w:r>
      <w:r w:rsidR="00FE2905">
        <w:rPr>
          <w:i/>
          <w:vertAlign w:val="subscript"/>
        </w:rPr>
        <w:t>c</w:t>
      </w:r>
      <w:r w:rsidR="00FE2905">
        <w:t xml:space="preserve"> </w:t>
      </w:r>
      <w:r>
        <w:t xml:space="preserve">with an average value of 2.10 m and </w:t>
      </w:r>
      <w:r w:rsidR="00FE2905">
        <w:rPr>
          <w:i/>
        </w:rPr>
        <w:t>RMSE</w:t>
      </w:r>
      <w:r w:rsidR="00FE2905" w:rsidRPr="00A250B9">
        <w:rPr>
          <w:i/>
          <w:spacing w:val="-100"/>
          <w:vertAlign w:val="superscript"/>
        </w:rPr>
        <w:t>v</w:t>
      </w:r>
      <w:r w:rsidR="00FE2905">
        <w:rPr>
          <w:i/>
          <w:vertAlign w:val="subscript"/>
        </w:rPr>
        <w:t>c</w:t>
      </w:r>
      <w:r w:rsidR="00FE2905">
        <w:rPr>
          <w:i/>
        </w:rPr>
        <w:t xml:space="preserve"> </w:t>
      </w:r>
      <w:r>
        <w:t>wit</w:t>
      </w:r>
      <w:r w:rsidR="00772DBB">
        <w:t>h an average value of 0.35 m/s.</w:t>
      </w:r>
      <w:r>
        <w:t xml:space="preserve"> Compared with the calibration results (i.e.,</w:t>
      </w:r>
      <w:r w:rsidR="00FE2905">
        <w:t xml:space="preserve"> </w:t>
      </w:r>
      <w:r w:rsidR="00FE2905">
        <w:rPr>
          <w:i/>
        </w:rPr>
        <w:t>RMSE</w:t>
      </w:r>
      <w:r w:rsidR="00FE2905" w:rsidRPr="00F34915">
        <w:rPr>
          <w:i/>
          <w:spacing w:val="-100"/>
          <w:vertAlign w:val="superscript"/>
        </w:rPr>
        <w:t>x</w:t>
      </w:r>
      <w:r w:rsidR="00FE2905">
        <w:rPr>
          <w:i/>
          <w:vertAlign w:val="subscript"/>
        </w:rPr>
        <w:t>c</w:t>
      </w:r>
      <w:r w:rsidR="00FE2905">
        <w:t xml:space="preserve"> </w:t>
      </w:r>
      <w:r>
        <w:t>with an average value of 1.46 m and the LC time error with an average value of 1.4 s), the validation results show less differences</w:t>
      </w:r>
      <w:r w:rsidR="00207681">
        <w:t>,</w:t>
      </w:r>
      <w:r>
        <w:t xml:space="preserve"> which su</w:t>
      </w:r>
      <w:r w:rsidR="00772DBB">
        <w:t>ggest an effective calibration.</w:t>
      </w:r>
      <w:r>
        <w:t xml:space="preserve"> Detailed validation results are provided in </w:t>
      </w:r>
      <w:r w:rsidR="00CC01F7">
        <w:fldChar w:fldCharType="begin"/>
      </w:r>
      <w:r w:rsidR="00CC01F7">
        <w:instrText xml:space="preserve"> REF _Ref34415842 \h </w:instrText>
      </w:r>
      <w:r w:rsidR="00CC01F7">
        <w:fldChar w:fldCharType="separate"/>
      </w:r>
      <w:r w:rsidR="007918C9" w:rsidRPr="00176DFB">
        <w:t xml:space="preserve">Figure </w:t>
      </w:r>
      <w:r w:rsidR="007918C9">
        <w:rPr>
          <w:noProof/>
        </w:rPr>
        <w:t>26</w:t>
      </w:r>
      <w:r w:rsidR="00CC01F7">
        <w:fldChar w:fldCharType="end"/>
      </w:r>
      <w:r w:rsidR="00CC01F7">
        <w:t>-</w:t>
      </w:r>
      <w:r w:rsidRPr="00A26898">
        <w:fldChar w:fldCharType="begin"/>
      </w:r>
      <w:r w:rsidRPr="00A26898">
        <w:instrText xml:space="preserve"> REF _Ref32149050 \h  \* MERGEFORMAT </w:instrText>
      </w:r>
      <w:r w:rsidRPr="00A26898">
        <w:fldChar w:fldCharType="separate"/>
      </w:r>
      <w:r w:rsidR="007918C9" w:rsidRPr="00176DFB">
        <w:t xml:space="preserve">Figure </w:t>
      </w:r>
      <w:r w:rsidR="007918C9">
        <w:rPr>
          <w:noProof/>
        </w:rPr>
        <w:t>29</w:t>
      </w:r>
      <w:r w:rsidRPr="00A26898">
        <w:fldChar w:fldCharType="end"/>
      </w:r>
      <w:r>
        <w:t>.</w:t>
      </w:r>
      <w:r w:rsidR="001225AC">
        <w:rPr>
          <w:i/>
        </w:rPr>
        <w:t xml:space="preserve"> </w:t>
      </w:r>
    </w:p>
    <w:p w14:paraId="5FF6094D" w14:textId="5C35B2F1" w:rsidR="001A1B94" w:rsidRPr="00176DFB" w:rsidRDefault="001A1B94" w:rsidP="00772DBB">
      <w:pPr>
        <w:pStyle w:val="FHWACaptionTable"/>
      </w:pPr>
      <w:bookmarkStart w:id="109" w:name="_Ref31638426"/>
      <w:bookmarkStart w:id="110" w:name="_Toc34644786"/>
      <w:bookmarkStart w:id="111" w:name="_Toc35700669"/>
      <w:r w:rsidRPr="00176DFB">
        <w:t xml:space="preserve">Table </w:t>
      </w:r>
      <w:r w:rsidR="008C6E16">
        <w:fldChar w:fldCharType="begin"/>
      </w:r>
      <w:r w:rsidR="008C6E16">
        <w:instrText xml:space="preserve"> SEQ Table \* ARABIC </w:instrText>
      </w:r>
      <w:r w:rsidR="008C6E16">
        <w:fldChar w:fldCharType="separate"/>
      </w:r>
      <w:r w:rsidR="007918C9">
        <w:rPr>
          <w:noProof/>
        </w:rPr>
        <w:t>3</w:t>
      </w:r>
      <w:r w:rsidR="008C6E16">
        <w:rPr>
          <w:noProof/>
        </w:rPr>
        <w:fldChar w:fldCharType="end"/>
      </w:r>
      <w:bookmarkEnd w:id="109"/>
      <w:r>
        <w:t>.</w:t>
      </w:r>
      <w:r w:rsidRPr="00176DFB">
        <w:t xml:space="preserve"> Validation results summary.</w:t>
      </w:r>
      <w:bookmarkEnd w:id="110"/>
      <w:bookmarkEnd w:id="111"/>
    </w:p>
    <w:tbl>
      <w:tblPr>
        <w:tblStyle w:val="FHWATableNormal"/>
        <w:tblW w:w="5000" w:type="pct"/>
        <w:tblLook w:val="0600" w:firstRow="0" w:lastRow="0" w:firstColumn="0" w:lastColumn="0" w:noHBand="1" w:noVBand="1"/>
      </w:tblPr>
      <w:tblGrid>
        <w:gridCol w:w="1349"/>
        <w:gridCol w:w="1498"/>
        <w:gridCol w:w="1468"/>
        <w:gridCol w:w="1032"/>
        <w:gridCol w:w="1892"/>
        <w:gridCol w:w="2111"/>
      </w:tblGrid>
      <w:tr w:rsidR="00772DBB" w:rsidRPr="00814F0E" w14:paraId="6514D1AC" w14:textId="77777777" w:rsidTr="00772DBB">
        <w:trPr>
          <w:trHeight w:val="332"/>
        </w:trPr>
        <w:tc>
          <w:tcPr>
            <w:tcW w:w="721" w:type="pct"/>
            <w:hideMark/>
          </w:tcPr>
          <w:p w14:paraId="7CCFC2CF" w14:textId="77777777" w:rsidR="00772DBB" w:rsidRPr="00814F0E" w:rsidRDefault="00772DBB" w:rsidP="00772DBB">
            <w:pPr>
              <w:pStyle w:val="FHWATableColumnHeading"/>
            </w:pPr>
            <w:r w:rsidRPr="00814F0E">
              <w:t>Case</w:t>
            </w:r>
          </w:p>
        </w:tc>
        <w:tc>
          <w:tcPr>
            <w:tcW w:w="801" w:type="pct"/>
            <w:hideMark/>
          </w:tcPr>
          <w:p w14:paraId="4971785C" w14:textId="312DB4C4" w:rsidR="00772DBB" w:rsidRPr="00814F0E" w:rsidRDefault="00FF18ED">
            <w:pPr>
              <w:pStyle w:val="FHWATableColumnHeading"/>
            </w:pPr>
            <w:r>
              <w:rPr>
                <w:i/>
              </w:rPr>
              <w:t>t</w:t>
            </w:r>
            <w:r w:rsidRPr="00F34915">
              <w:rPr>
                <w:i/>
                <w:spacing w:val="-100"/>
                <w:vertAlign w:val="subscript"/>
              </w:rPr>
              <w:t>c</w:t>
            </w:r>
            <w:r>
              <w:rPr>
                <w:i/>
                <w:vertAlign w:val="superscript"/>
              </w:rPr>
              <w:t>LCobs</w:t>
            </w:r>
            <w:r>
              <w:t xml:space="preserve"> </w:t>
            </w:r>
            <w:r w:rsidR="00772DBB" w:rsidRPr="00814F0E">
              <w:t>(s)</w:t>
            </w:r>
          </w:p>
        </w:tc>
        <w:tc>
          <w:tcPr>
            <w:tcW w:w="785" w:type="pct"/>
            <w:hideMark/>
          </w:tcPr>
          <w:p w14:paraId="21233053" w14:textId="6259FAEB" w:rsidR="00772DBB" w:rsidRPr="00814F0E" w:rsidRDefault="00FF18ED">
            <w:pPr>
              <w:pStyle w:val="FHWATableColumnHeading"/>
            </w:pPr>
            <w:r>
              <w:rPr>
                <w:i/>
              </w:rPr>
              <w:t>t</w:t>
            </w:r>
            <w:r w:rsidRPr="00F34915">
              <w:rPr>
                <w:i/>
                <w:spacing w:val="-100"/>
                <w:vertAlign w:val="subscript"/>
              </w:rPr>
              <w:t>c</w:t>
            </w:r>
            <w:r>
              <w:rPr>
                <w:i/>
                <w:vertAlign w:val="superscript"/>
              </w:rPr>
              <w:t>LCval</w:t>
            </w:r>
            <w:r>
              <w:t xml:space="preserve"> </w:t>
            </w:r>
            <w:r w:rsidR="00772DBB" w:rsidRPr="00814F0E">
              <w:t>(s)</w:t>
            </w:r>
          </w:p>
        </w:tc>
        <w:tc>
          <w:tcPr>
            <w:tcW w:w="552" w:type="pct"/>
            <w:hideMark/>
          </w:tcPr>
          <w:p w14:paraId="5E019DE4" w14:textId="4EDA4BA7" w:rsidR="00772DBB" w:rsidRPr="00814F0E" w:rsidRDefault="001225AC">
            <w:pPr>
              <w:pStyle w:val="FHWATableColumnHeading"/>
              <w:rPr>
                <w:iCs/>
              </w:rPr>
            </w:pPr>
            <w:r>
              <w:rPr>
                <w:i/>
              </w:rPr>
              <w:t>E</w:t>
            </w:r>
            <w:r w:rsidRPr="00F34915">
              <w:rPr>
                <w:i/>
                <w:spacing w:val="-100"/>
                <w:vertAlign w:val="superscript"/>
              </w:rPr>
              <w:t>t</w:t>
            </w:r>
            <w:r>
              <w:rPr>
                <w:i/>
                <w:vertAlign w:val="subscript"/>
              </w:rPr>
              <w:t>c</w:t>
            </w:r>
            <w:r>
              <w:t xml:space="preserve"> </w:t>
            </w:r>
            <w:r w:rsidR="00772DBB" w:rsidRPr="00814F0E">
              <w:t>(s)</w:t>
            </w:r>
          </w:p>
        </w:tc>
        <w:tc>
          <w:tcPr>
            <w:tcW w:w="1012" w:type="pct"/>
          </w:tcPr>
          <w:p w14:paraId="7F132770" w14:textId="11D9EEF8" w:rsidR="00772DBB" w:rsidRDefault="001225AC">
            <w:pPr>
              <w:pStyle w:val="FHWATableColumnHeading"/>
              <w:rPr>
                <w:rFonts w:eastAsia="DengXian"/>
              </w:rPr>
            </w:pPr>
            <w:r>
              <w:rPr>
                <w:i/>
              </w:rPr>
              <w:t>RMSE</w:t>
            </w:r>
            <w:r w:rsidRPr="00F34915">
              <w:rPr>
                <w:i/>
                <w:spacing w:val="-100"/>
                <w:vertAlign w:val="superscript"/>
              </w:rPr>
              <w:t>x</w:t>
            </w:r>
            <w:r>
              <w:rPr>
                <w:i/>
                <w:vertAlign w:val="subscript"/>
              </w:rPr>
              <w:t>c</w:t>
            </w:r>
            <w:r>
              <w:t xml:space="preserve"> </w:t>
            </w:r>
            <w:r w:rsidR="00772DBB" w:rsidRPr="00814F0E">
              <w:t>(m)</w:t>
            </w:r>
          </w:p>
        </w:tc>
        <w:tc>
          <w:tcPr>
            <w:tcW w:w="1129" w:type="pct"/>
            <w:hideMark/>
          </w:tcPr>
          <w:p w14:paraId="1CDCFE4F" w14:textId="30A3668A" w:rsidR="00772DBB" w:rsidRPr="00814F0E" w:rsidRDefault="001225AC">
            <w:pPr>
              <w:pStyle w:val="FHWATableColumnHeading"/>
            </w:pPr>
            <w:r>
              <w:rPr>
                <w:i/>
              </w:rPr>
              <w:t>RMSE</w:t>
            </w:r>
            <w:r w:rsidRPr="00F34915">
              <w:rPr>
                <w:i/>
                <w:spacing w:val="-100"/>
                <w:vertAlign w:val="superscript"/>
              </w:rPr>
              <w:t>v</w:t>
            </w:r>
            <w:r>
              <w:rPr>
                <w:i/>
                <w:vertAlign w:val="subscript"/>
              </w:rPr>
              <w:t>c</w:t>
            </w:r>
            <w:r>
              <w:t xml:space="preserve"> </w:t>
            </w:r>
            <w:r w:rsidR="00772DBB" w:rsidRPr="00814F0E">
              <w:t>(m</w:t>
            </w:r>
            <w:r w:rsidR="00772DBB">
              <w:t>/s</w:t>
            </w:r>
            <w:r w:rsidR="00772DBB" w:rsidRPr="00814F0E">
              <w:t>)</w:t>
            </w:r>
          </w:p>
        </w:tc>
      </w:tr>
      <w:tr w:rsidR="00772DBB" w:rsidRPr="00814F0E" w14:paraId="399CA68F" w14:textId="77777777" w:rsidTr="00772DBB">
        <w:trPr>
          <w:trHeight w:val="332"/>
        </w:trPr>
        <w:tc>
          <w:tcPr>
            <w:tcW w:w="721" w:type="pct"/>
            <w:hideMark/>
          </w:tcPr>
          <w:p w14:paraId="6ABC9D6E" w14:textId="77777777" w:rsidR="00772DBB" w:rsidRPr="00814F0E" w:rsidRDefault="00772DBB" w:rsidP="00772DBB">
            <w:pPr>
              <w:pStyle w:val="FHWATableBodyText"/>
            </w:pPr>
            <w:r w:rsidRPr="00814F0E">
              <w:rPr>
                <w:i/>
                <w:iCs/>
              </w:rPr>
              <w:t xml:space="preserve">c </w:t>
            </w:r>
            <w:r w:rsidRPr="00814F0E">
              <w:t>= 1</w:t>
            </w:r>
          </w:p>
        </w:tc>
        <w:tc>
          <w:tcPr>
            <w:tcW w:w="801" w:type="pct"/>
            <w:hideMark/>
          </w:tcPr>
          <w:p w14:paraId="60F07F04" w14:textId="77777777" w:rsidR="00772DBB" w:rsidRPr="009A4AD7" w:rsidRDefault="00772DBB" w:rsidP="00772DBB">
            <w:pPr>
              <w:pStyle w:val="FHWATableBodyText"/>
            </w:pPr>
            <w:r w:rsidRPr="009A4AD7">
              <w:t>53.6</w:t>
            </w:r>
          </w:p>
        </w:tc>
        <w:tc>
          <w:tcPr>
            <w:tcW w:w="785" w:type="pct"/>
            <w:hideMark/>
          </w:tcPr>
          <w:p w14:paraId="0545B88A" w14:textId="77777777" w:rsidR="00772DBB" w:rsidRPr="009A4AD7" w:rsidRDefault="00772DBB" w:rsidP="00772DBB">
            <w:pPr>
              <w:pStyle w:val="FHWATableBodyText"/>
            </w:pPr>
            <w:r w:rsidRPr="009A4AD7">
              <w:t>53.8</w:t>
            </w:r>
          </w:p>
        </w:tc>
        <w:tc>
          <w:tcPr>
            <w:tcW w:w="552" w:type="pct"/>
            <w:hideMark/>
          </w:tcPr>
          <w:p w14:paraId="5EC531D1" w14:textId="77777777" w:rsidR="00772DBB" w:rsidRPr="009A4AD7" w:rsidRDefault="00772DBB" w:rsidP="00772DBB">
            <w:pPr>
              <w:pStyle w:val="FHWATableBodyText"/>
            </w:pPr>
            <w:r w:rsidRPr="009A4AD7">
              <w:t>0.2</w:t>
            </w:r>
          </w:p>
        </w:tc>
        <w:tc>
          <w:tcPr>
            <w:tcW w:w="1012" w:type="pct"/>
          </w:tcPr>
          <w:p w14:paraId="4E14F4CB" w14:textId="77777777" w:rsidR="00772DBB" w:rsidRPr="009A4AD7" w:rsidRDefault="00772DBB" w:rsidP="00772DBB">
            <w:pPr>
              <w:pStyle w:val="FHWATableBodyText"/>
            </w:pPr>
            <w:r w:rsidRPr="009A4AD7">
              <w:t>1.5</w:t>
            </w:r>
            <w:r>
              <w:t>5</w:t>
            </w:r>
          </w:p>
        </w:tc>
        <w:tc>
          <w:tcPr>
            <w:tcW w:w="1129" w:type="pct"/>
            <w:hideMark/>
          </w:tcPr>
          <w:p w14:paraId="14FFEFBB" w14:textId="77777777" w:rsidR="00772DBB" w:rsidRPr="009A4AD7" w:rsidRDefault="00772DBB" w:rsidP="00772DBB">
            <w:pPr>
              <w:pStyle w:val="FHWATableBodyText"/>
            </w:pPr>
            <w:r w:rsidRPr="009A4AD7">
              <w:t>0.2</w:t>
            </w:r>
            <w:r>
              <w:t>5</w:t>
            </w:r>
          </w:p>
        </w:tc>
      </w:tr>
      <w:tr w:rsidR="00772DBB" w:rsidRPr="00814F0E" w14:paraId="3CFAD755" w14:textId="77777777" w:rsidTr="00772DBB">
        <w:trPr>
          <w:trHeight w:val="332"/>
        </w:trPr>
        <w:tc>
          <w:tcPr>
            <w:tcW w:w="721" w:type="pct"/>
            <w:hideMark/>
          </w:tcPr>
          <w:p w14:paraId="49AE9CAE" w14:textId="77777777" w:rsidR="00772DBB" w:rsidRPr="00814F0E" w:rsidRDefault="00772DBB" w:rsidP="00772DBB">
            <w:pPr>
              <w:pStyle w:val="FHWATableBodyText"/>
            </w:pPr>
            <w:r w:rsidRPr="00814F0E">
              <w:rPr>
                <w:i/>
                <w:iCs/>
              </w:rPr>
              <w:t xml:space="preserve">c </w:t>
            </w:r>
            <w:r w:rsidRPr="00814F0E">
              <w:t>= 2</w:t>
            </w:r>
          </w:p>
        </w:tc>
        <w:tc>
          <w:tcPr>
            <w:tcW w:w="801" w:type="pct"/>
            <w:hideMark/>
          </w:tcPr>
          <w:p w14:paraId="4ABDAC28" w14:textId="77777777" w:rsidR="00772DBB" w:rsidRPr="009A4AD7" w:rsidRDefault="00772DBB" w:rsidP="00772DBB">
            <w:pPr>
              <w:pStyle w:val="FHWATableBodyText"/>
            </w:pPr>
            <w:r w:rsidRPr="009A4AD7">
              <w:t>26.0</w:t>
            </w:r>
          </w:p>
        </w:tc>
        <w:tc>
          <w:tcPr>
            <w:tcW w:w="785" w:type="pct"/>
            <w:hideMark/>
          </w:tcPr>
          <w:p w14:paraId="6982586A" w14:textId="77777777" w:rsidR="00772DBB" w:rsidRPr="009A4AD7" w:rsidRDefault="00772DBB" w:rsidP="00772DBB">
            <w:pPr>
              <w:pStyle w:val="FHWATableBodyText"/>
            </w:pPr>
            <w:r w:rsidRPr="009A4AD7">
              <w:t>26.2</w:t>
            </w:r>
          </w:p>
        </w:tc>
        <w:tc>
          <w:tcPr>
            <w:tcW w:w="552" w:type="pct"/>
            <w:hideMark/>
          </w:tcPr>
          <w:p w14:paraId="4886CB33" w14:textId="77777777" w:rsidR="00772DBB" w:rsidRPr="009A4AD7" w:rsidRDefault="00772DBB" w:rsidP="00772DBB">
            <w:pPr>
              <w:pStyle w:val="FHWATableBodyText"/>
            </w:pPr>
            <w:r w:rsidRPr="009A4AD7">
              <w:t>0.6</w:t>
            </w:r>
          </w:p>
        </w:tc>
        <w:tc>
          <w:tcPr>
            <w:tcW w:w="1012" w:type="pct"/>
          </w:tcPr>
          <w:p w14:paraId="762E448E" w14:textId="77777777" w:rsidR="00772DBB" w:rsidRPr="009A4AD7" w:rsidRDefault="00772DBB" w:rsidP="00772DBB">
            <w:pPr>
              <w:pStyle w:val="FHWATableBodyText"/>
            </w:pPr>
            <w:r w:rsidRPr="009A4AD7">
              <w:t>1.87</w:t>
            </w:r>
          </w:p>
        </w:tc>
        <w:tc>
          <w:tcPr>
            <w:tcW w:w="1129" w:type="pct"/>
            <w:hideMark/>
          </w:tcPr>
          <w:p w14:paraId="68090467" w14:textId="77777777" w:rsidR="00772DBB" w:rsidRPr="009A4AD7" w:rsidRDefault="00772DBB" w:rsidP="00772DBB">
            <w:pPr>
              <w:pStyle w:val="FHWATableBodyText"/>
            </w:pPr>
            <w:r w:rsidRPr="009A4AD7">
              <w:t>0.4</w:t>
            </w:r>
            <w:r>
              <w:t>4</w:t>
            </w:r>
          </w:p>
        </w:tc>
      </w:tr>
      <w:tr w:rsidR="00772DBB" w:rsidRPr="00814F0E" w14:paraId="7DD8FA6D" w14:textId="77777777" w:rsidTr="00772DBB">
        <w:trPr>
          <w:trHeight w:val="332"/>
        </w:trPr>
        <w:tc>
          <w:tcPr>
            <w:tcW w:w="721" w:type="pct"/>
            <w:hideMark/>
          </w:tcPr>
          <w:p w14:paraId="7E23B1A4" w14:textId="77777777" w:rsidR="00772DBB" w:rsidRPr="00814F0E" w:rsidRDefault="00772DBB" w:rsidP="00772DBB">
            <w:pPr>
              <w:pStyle w:val="FHWATableBodyText"/>
            </w:pPr>
            <w:r w:rsidRPr="00814F0E">
              <w:rPr>
                <w:i/>
                <w:iCs/>
              </w:rPr>
              <w:t xml:space="preserve">c </w:t>
            </w:r>
            <w:r w:rsidRPr="00814F0E">
              <w:t>= 3</w:t>
            </w:r>
          </w:p>
        </w:tc>
        <w:tc>
          <w:tcPr>
            <w:tcW w:w="801" w:type="pct"/>
            <w:hideMark/>
          </w:tcPr>
          <w:p w14:paraId="3A62D1A5" w14:textId="77777777" w:rsidR="00772DBB" w:rsidRPr="009A4AD7" w:rsidRDefault="00772DBB" w:rsidP="00772DBB">
            <w:pPr>
              <w:pStyle w:val="FHWATableBodyText"/>
            </w:pPr>
            <w:r w:rsidRPr="009A4AD7">
              <w:t>21.3</w:t>
            </w:r>
          </w:p>
        </w:tc>
        <w:tc>
          <w:tcPr>
            <w:tcW w:w="785" w:type="pct"/>
            <w:hideMark/>
          </w:tcPr>
          <w:p w14:paraId="7C118486" w14:textId="77777777" w:rsidR="00772DBB" w:rsidRPr="009A4AD7" w:rsidRDefault="00772DBB" w:rsidP="00772DBB">
            <w:pPr>
              <w:pStyle w:val="FHWATableBodyText"/>
            </w:pPr>
            <w:r w:rsidRPr="009A4AD7">
              <w:t>22.6</w:t>
            </w:r>
          </w:p>
        </w:tc>
        <w:tc>
          <w:tcPr>
            <w:tcW w:w="552" w:type="pct"/>
            <w:hideMark/>
          </w:tcPr>
          <w:p w14:paraId="471603DD" w14:textId="77777777" w:rsidR="00772DBB" w:rsidRPr="009A4AD7" w:rsidRDefault="00772DBB" w:rsidP="00772DBB">
            <w:pPr>
              <w:pStyle w:val="FHWATableBodyText"/>
            </w:pPr>
            <w:r w:rsidRPr="009A4AD7">
              <w:t>1.3</w:t>
            </w:r>
          </w:p>
        </w:tc>
        <w:tc>
          <w:tcPr>
            <w:tcW w:w="1012" w:type="pct"/>
          </w:tcPr>
          <w:p w14:paraId="329F0070" w14:textId="77777777" w:rsidR="00772DBB" w:rsidRPr="009A4AD7" w:rsidRDefault="00772DBB" w:rsidP="00772DBB">
            <w:pPr>
              <w:pStyle w:val="FHWATableBodyText"/>
            </w:pPr>
            <w:r w:rsidRPr="009A4AD7">
              <w:t>1.8</w:t>
            </w:r>
            <w:r>
              <w:t>7</w:t>
            </w:r>
          </w:p>
        </w:tc>
        <w:tc>
          <w:tcPr>
            <w:tcW w:w="1129" w:type="pct"/>
            <w:hideMark/>
          </w:tcPr>
          <w:p w14:paraId="18E0A9A6" w14:textId="77777777" w:rsidR="00772DBB" w:rsidRPr="009A4AD7" w:rsidRDefault="00772DBB" w:rsidP="00772DBB">
            <w:pPr>
              <w:pStyle w:val="FHWATableBodyText"/>
            </w:pPr>
            <w:r w:rsidRPr="009A4AD7">
              <w:t>0.32</w:t>
            </w:r>
          </w:p>
        </w:tc>
      </w:tr>
      <w:tr w:rsidR="00772DBB" w:rsidRPr="00814F0E" w14:paraId="0450824B" w14:textId="77777777" w:rsidTr="00772DBB">
        <w:trPr>
          <w:trHeight w:val="332"/>
        </w:trPr>
        <w:tc>
          <w:tcPr>
            <w:tcW w:w="721" w:type="pct"/>
            <w:hideMark/>
          </w:tcPr>
          <w:p w14:paraId="080C1F7D" w14:textId="77777777" w:rsidR="00772DBB" w:rsidRPr="00814F0E" w:rsidRDefault="00772DBB" w:rsidP="00772DBB">
            <w:pPr>
              <w:pStyle w:val="FHWATableBodyText"/>
            </w:pPr>
            <w:r w:rsidRPr="00814F0E">
              <w:rPr>
                <w:i/>
                <w:iCs/>
              </w:rPr>
              <w:t xml:space="preserve">c </w:t>
            </w:r>
            <w:r w:rsidRPr="00814F0E">
              <w:t>= 4</w:t>
            </w:r>
          </w:p>
        </w:tc>
        <w:tc>
          <w:tcPr>
            <w:tcW w:w="801" w:type="pct"/>
            <w:hideMark/>
          </w:tcPr>
          <w:p w14:paraId="5420A380" w14:textId="77777777" w:rsidR="00772DBB" w:rsidRPr="009A4AD7" w:rsidRDefault="00772DBB" w:rsidP="00772DBB">
            <w:pPr>
              <w:pStyle w:val="FHWATableBodyText"/>
            </w:pPr>
            <w:r w:rsidRPr="009A4AD7">
              <w:t>inf</w:t>
            </w:r>
          </w:p>
        </w:tc>
        <w:tc>
          <w:tcPr>
            <w:tcW w:w="785" w:type="pct"/>
            <w:hideMark/>
          </w:tcPr>
          <w:p w14:paraId="032D3BF9" w14:textId="77777777" w:rsidR="00772DBB" w:rsidRPr="009A4AD7" w:rsidRDefault="00772DBB" w:rsidP="00772DBB">
            <w:pPr>
              <w:pStyle w:val="FHWATableBodyText"/>
            </w:pPr>
            <w:r w:rsidRPr="009A4AD7">
              <w:t>inf</w:t>
            </w:r>
          </w:p>
        </w:tc>
        <w:tc>
          <w:tcPr>
            <w:tcW w:w="552" w:type="pct"/>
            <w:hideMark/>
          </w:tcPr>
          <w:p w14:paraId="79626418" w14:textId="77777777" w:rsidR="00772DBB" w:rsidRPr="009A4AD7" w:rsidRDefault="00772DBB" w:rsidP="00772DBB">
            <w:pPr>
              <w:pStyle w:val="FHWATableBodyText"/>
            </w:pPr>
            <w:r w:rsidRPr="009A4AD7">
              <w:t>0.0</w:t>
            </w:r>
          </w:p>
        </w:tc>
        <w:tc>
          <w:tcPr>
            <w:tcW w:w="1012" w:type="pct"/>
          </w:tcPr>
          <w:p w14:paraId="4EA6E61B" w14:textId="77777777" w:rsidR="00772DBB" w:rsidRPr="009A4AD7" w:rsidRDefault="00772DBB" w:rsidP="00772DBB">
            <w:pPr>
              <w:pStyle w:val="FHWATableBodyText"/>
            </w:pPr>
            <w:r w:rsidRPr="009A4AD7">
              <w:t>3.1</w:t>
            </w:r>
            <w:r>
              <w:t>2</w:t>
            </w:r>
          </w:p>
        </w:tc>
        <w:tc>
          <w:tcPr>
            <w:tcW w:w="1129" w:type="pct"/>
            <w:hideMark/>
          </w:tcPr>
          <w:p w14:paraId="73D66E40" w14:textId="77777777" w:rsidR="00772DBB" w:rsidRPr="009A4AD7" w:rsidRDefault="00772DBB" w:rsidP="00772DBB">
            <w:pPr>
              <w:pStyle w:val="FHWATableBodyText"/>
            </w:pPr>
            <w:r w:rsidRPr="009A4AD7">
              <w:t>0.38</w:t>
            </w:r>
          </w:p>
        </w:tc>
      </w:tr>
      <w:tr w:rsidR="00772DBB" w:rsidRPr="00814F0E" w14:paraId="659BC75F" w14:textId="77777777" w:rsidTr="00772DBB">
        <w:trPr>
          <w:trHeight w:val="315"/>
        </w:trPr>
        <w:tc>
          <w:tcPr>
            <w:tcW w:w="721" w:type="pct"/>
            <w:hideMark/>
          </w:tcPr>
          <w:p w14:paraId="1FA3203C" w14:textId="77777777" w:rsidR="00772DBB" w:rsidRPr="00814F0E" w:rsidRDefault="00772DBB" w:rsidP="00772DBB">
            <w:pPr>
              <w:pStyle w:val="FHWATableBodyText"/>
            </w:pPr>
            <w:r w:rsidRPr="00814F0E">
              <w:t xml:space="preserve">Average </w:t>
            </w:r>
          </w:p>
        </w:tc>
        <w:tc>
          <w:tcPr>
            <w:tcW w:w="1586" w:type="pct"/>
            <w:gridSpan w:val="2"/>
            <w:hideMark/>
          </w:tcPr>
          <w:p w14:paraId="50185EFC" w14:textId="77777777" w:rsidR="00772DBB" w:rsidRPr="00814F0E" w:rsidRDefault="00772DBB" w:rsidP="00772DBB">
            <w:pPr>
              <w:pStyle w:val="FHWATableBodyText"/>
            </w:pPr>
          </w:p>
        </w:tc>
        <w:tc>
          <w:tcPr>
            <w:tcW w:w="552" w:type="pct"/>
            <w:hideMark/>
          </w:tcPr>
          <w:p w14:paraId="5200C46F" w14:textId="77777777" w:rsidR="00772DBB" w:rsidRPr="00814F0E" w:rsidRDefault="00772DBB" w:rsidP="00772DBB">
            <w:pPr>
              <w:pStyle w:val="FHWATableBodyText"/>
            </w:pPr>
            <w:r>
              <w:t>0.53</w:t>
            </w:r>
          </w:p>
        </w:tc>
        <w:tc>
          <w:tcPr>
            <w:tcW w:w="1012" w:type="pct"/>
          </w:tcPr>
          <w:p w14:paraId="027CBCD5" w14:textId="77777777" w:rsidR="00772DBB" w:rsidRPr="00814F0E" w:rsidRDefault="00772DBB" w:rsidP="00772DBB">
            <w:pPr>
              <w:pStyle w:val="FHWATableBodyText"/>
            </w:pPr>
            <w:r>
              <w:t>2.10</w:t>
            </w:r>
          </w:p>
        </w:tc>
        <w:tc>
          <w:tcPr>
            <w:tcW w:w="1129" w:type="pct"/>
            <w:hideMark/>
          </w:tcPr>
          <w:p w14:paraId="0664D714" w14:textId="77777777" w:rsidR="00772DBB" w:rsidRPr="00814F0E" w:rsidRDefault="00772DBB" w:rsidP="00772DBB">
            <w:pPr>
              <w:pStyle w:val="FHWATableBodyText"/>
            </w:pPr>
            <w:r>
              <w:t>0.35</w:t>
            </w:r>
          </w:p>
        </w:tc>
      </w:tr>
    </w:tbl>
    <w:p w14:paraId="243C85AF" w14:textId="77777777" w:rsidR="00772DBB" w:rsidRDefault="00772DBB" w:rsidP="00772DBB">
      <w:pPr>
        <w:pStyle w:val="FHWANote"/>
        <w:spacing w:after="0"/>
      </w:pPr>
      <w:r>
        <w:t xml:space="preserve">Note: </w:t>
      </w:r>
    </w:p>
    <w:p w14:paraId="40E150A2" w14:textId="77777777" w:rsidR="00772DBB" w:rsidRPr="00D110E9" w:rsidRDefault="00772DBB" w:rsidP="00772DBB">
      <w:pPr>
        <w:pStyle w:val="FHWANote"/>
        <w:spacing w:after="0"/>
      </w:pPr>
      <w:r w:rsidRPr="00D1287B">
        <w:t>Inf</w:t>
      </w:r>
      <w:r>
        <w:t xml:space="preserve"> denotes no LC behavior.</w:t>
      </w:r>
    </w:p>
    <w:p w14:paraId="1EDF2A53" w14:textId="61523F7C" w:rsidR="00772DBB" w:rsidRPr="00D110E9" w:rsidRDefault="000F7A73" w:rsidP="00772DBB">
      <w:pPr>
        <w:pStyle w:val="FHWANote"/>
        <w:spacing w:after="0"/>
      </w:pPr>
      <w:r>
        <w:rPr>
          <w:i/>
        </w:rPr>
        <w:t>t</w:t>
      </w:r>
      <w:r w:rsidRPr="00F34915">
        <w:rPr>
          <w:i/>
          <w:spacing w:val="-100"/>
          <w:vertAlign w:val="subscript"/>
        </w:rPr>
        <w:t>c</w:t>
      </w:r>
      <w:r>
        <w:rPr>
          <w:i/>
          <w:vertAlign w:val="superscript"/>
        </w:rPr>
        <w:t>LCobs</w:t>
      </w:r>
      <w:r>
        <w:t xml:space="preserve"> </w:t>
      </w:r>
      <w:r w:rsidR="00772DBB">
        <w:t>denotes</w:t>
      </w:r>
      <w:r w:rsidR="00772DBB" w:rsidRPr="00D110E9">
        <w:t xml:space="preserve"> the</w:t>
      </w:r>
      <w:r w:rsidR="00772DBB">
        <w:t xml:space="preserve"> field</w:t>
      </w:r>
      <w:r w:rsidR="00772DBB" w:rsidRPr="00D110E9">
        <w:t xml:space="preserve"> observed LC time point in case </w:t>
      </w:r>
      <m:oMath>
        <m:r>
          <w:rPr>
            <w:rFonts w:ascii="Cambria Math" w:hAnsi="Cambria Math"/>
          </w:rPr>
          <m:t>c</m:t>
        </m:r>
      </m:oMath>
      <w:r w:rsidR="00772DBB" w:rsidRPr="00D110E9">
        <w:t>.</w:t>
      </w:r>
    </w:p>
    <w:p w14:paraId="726772F6" w14:textId="43603F00" w:rsidR="00772DBB" w:rsidRPr="00D110E9" w:rsidRDefault="008F311E" w:rsidP="00772DBB">
      <w:pPr>
        <w:pStyle w:val="FHWANote"/>
        <w:spacing w:after="0"/>
      </w:pPr>
      <w:r>
        <w:rPr>
          <w:i/>
        </w:rPr>
        <w:t>t</w:t>
      </w:r>
      <w:r w:rsidRPr="00F34915">
        <w:rPr>
          <w:i/>
          <w:spacing w:val="-100"/>
          <w:vertAlign w:val="subscript"/>
        </w:rPr>
        <w:t>c</w:t>
      </w:r>
      <w:r>
        <w:rPr>
          <w:i/>
          <w:vertAlign w:val="superscript"/>
        </w:rPr>
        <w:t>LCval</w:t>
      </w:r>
      <w:r>
        <w:t xml:space="preserve"> </w:t>
      </w:r>
      <w:r w:rsidR="00772DBB">
        <w:t>denotes</w:t>
      </w:r>
      <w:r w:rsidR="00772DBB" w:rsidRPr="00D110E9">
        <w:t xml:space="preserve"> the </w:t>
      </w:r>
      <w:r w:rsidR="00772DBB">
        <w:t>validate</w:t>
      </w:r>
      <w:r w:rsidR="00772DBB" w:rsidRPr="00D110E9">
        <w:t xml:space="preserve">d LC time point in case </w:t>
      </w:r>
      <m:oMath>
        <m:r>
          <w:rPr>
            <w:rFonts w:ascii="Cambria Math" w:hAnsi="Cambria Math"/>
          </w:rPr>
          <m:t>c</m:t>
        </m:r>
      </m:oMath>
      <w:r w:rsidR="00772DBB" w:rsidRPr="00D110E9">
        <w:t>.</w:t>
      </w:r>
    </w:p>
    <w:p w14:paraId="05B24C25" w14:textId="4A8D3386" w:rsidR="00772DBB" w:rsidRPr="00D110E9" w:rsidRDefault="008F311E" w:rsidP="00772DBB">
      <w:pPr>
        <w:pStyle w:val="FHWANote"/>
        <w:spacing w:after="0"/>
      </w:pPr>
      <w:r>
        <w:rPr>
          <w:i/>
        </w:rPr>
        <w:t>E</w:t>
      </w:r>
      <w:r w:rsidRPr="00F34915">
        <w:rPr>
          <w:i/>
          <w:spacing w:val="-100"/>
          <w:vertAlign w:val="superscript"/>
        </w:rPr>
        <w:t>t</w:t>
      </w:r>
      <w:r>
        <w:rPr>
          <w:i/>
          <w:vertAlign w:val="subscript"/>
        </w:rPr>
        <w:t>c</w:t>
      </w:r>
      <w:r>
        <w:t xml:space="preserve"> </w:t>
      </w:r>
      <w:r w:rsidR="00772DBB">
        <w:t xml:space="preserve">denotes </w:t>
      </w:r>
      <w:r w:rsidR="00772DBB" w:rsidRPr="00D110E9">
        <w:t xml:space="preserve">the error between the </w:t>
      </w:r>
      <w:r w:rsidR="00772DBB">
        <w:t>validate</w:t>
      </w:r>
      <w:r w:rsidR="00772DBB" w:rsidRPr="00D110E9">
        <w:t xml:space="preserve">d LC time point and </w:t>
      </w:r>
      <w:r w:rsidR="00772DBB">
        <w:t xml:space="preserve">field </w:t>
      </w:r>
      <w:r w:rsidR="00772DBB" w:rsidRPr="00D110E9">
        <w:t>observed LC time point.</w:t>
      </w:r>
    </w:p>
    <w:p w14:paraId="241FD5D3" w14:textId="1BB47C5C" w:rsidR="00772DBB" w:rsidRDefault="008F311E" w:rsidP="00772DBB">
      <w:pPr>
        <w:pStyle w:val="FHWANote"/>
        <w:spacing w:after="0"/>
      </w:pPr>
      <w:r>
        <w:rPr>
          <w:i/>
        </w:rPr>
        <w:t>RMSE</w:t>
      </w:r>
      <w:r w:rsidRPr="00F34915">
        <w:rPr>
          <w:i/>
          <w:spacing w:val="-100"/>
          <w:vertAlign w:val="superscript"/>
        </w:rPr>
        <w:t>x</w:t>
      </w:r>
      <w:r>
        <w:rPr>
          <w:i/>
          <w:vertAlign w:val="subscript"/>
        </w:rPr>
        <w:t>c</w:t>
      </w:r>
      <w:r w:rsidRPr="00A250B9">
        <w:rPr>
          <w:i/>
        </w:rPr>
        <w:t xml:space="preserve"> </w:t>
      </w:r>
      <w:r w:rsidR="00772DBB">
        <w:t>denotes</w:t>
      </w:r>
      <w:r w:rsidR="00772DBB" w:rsidRPr="00D110E9">
        <w:t xml:space="preserve"> root mean square error of the CAV </w:t>
      </w:r>
      <w:r w:rsidR="00772DBB">
        <w:t xml:space="preserve">validated </w:t>
      </w:r>
      <w:r w:rsidR="00772DBB" w:rsidRPr="00D110E9">
        <w:t>space.</w:t>
      </w:r>
    </w:p>
    <w:p w14:paraId="745AC3D6" w14:textId="6F51A7CD" w:rsidR="00772DBB" w:rsidRDefault="008F311E" w:rsidP="008901B1">
      <w:pPr>
        <w:pStyle w:val="FHWANote"/>
        <w:spacing w:after="0"/>
      </w:pPr>
      <w:r>
        <w:rPr>
          <w:i/>
        </w:rPr>
        <w:t>RMSE</w:t>
      </w:r>
      <w:r w:rsidRPr="00F34915">
        <w:rPr>
          <w:i/>
          <w:spacing w:val="-100"/>
          <w:vertAlign w:val="superscript"/>
        </w:rPr>
        <w:t>v</w:t>
      </w:r>
      <w:r>
        <w:rPr>
          <w:i/>
          <w:vertAlign w:val="subscript"/>
        </w:rPr>
        <w:t>c</w:t>
      </w:r>
      <w:r w:rsidRPr="00A250B9">
        <w:rPr>
          <w:i/>
        </w:rPr>
        <w:t xml:space="preserve"> </w:t>
      </w:r>
      <w:r w:rsidR="00772DBB">
        <w:t>denotes</w:t>
      </w:r>
      <w:r w:rsidR="00772DBB" w:rsidRPr="00F7734D">
        <w:t xml:space="preserve"> </w:t>
      </w:r>
      <w:r w:rsidR="00772DBB" w:rsidRPr="00D110E9">
        <w:t xml:space="preserve">root mean square error of the CAV </w:t>
      </w:r>
      <w:r w:rsidR="00772DBB">
        <w:t>validated speed.</w:t>
      </w:r>
    </w:p>
    <w:p w14:paraId="5917CDD2" w14:textId="2091C728" w:rsidR="001A1B94" w:rsidRDefault="00E91C8E" w:rsidP="00A250B9">
      <w:pPr>
        <w:pStyle w:val="FHWABody"/>
        <w:jc w:val="center"/>
        <w:rPr>
          <w:noProof/>
        </w:rPr>
      </w:pPr>
      <w:r>
        <w:rPr>
          <w:noProof/>
          <w:lang w:eastAsia="zh-CN"/>
        </w:rPr>
        <w:drawing>
          <wp:inline distT="0" distB="0" distL="0" distR="0" wp14:anchorId="27A4D28D" wp14:editId="792E2E5B">
            <wp:extent cx="4114800" cy="3147310"/>
            <wp:effectExtent l="0" t="0" r="0" b="0"/>
            <wp:docPr id="2833" name="Picture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 name="Picture 2833"/>
                    <pic:cNvPicPr>
                      <a:picLocks noChangeAspect="1"/>
                    </pic:cNvPicPr>
                  </pic:nvPicPr>
                  <pic:blipFill>
                    <a:blip r:embed="rId58"/>
                    <a:stretch>
                      <a:fillRect/>
                    </a:stretch>
                  </pic:blipFill>
                  <pic:spPr>
                    <a:xfrm>
                      <a:off x="0" y="0"/>
                      <a:ext cx="4114800" cy="3147310"/>
                    </a:xfrm>
                    <a:prstGeom prst="rect">
                      <a:avLst/>
                    </a:prstGeom>
                  </pic:spPr>
                </pic:pic>
              </a:graphicData>
            </a:graphic>
          </wp:inline>
        </w:drawing>
      </w:r>
    </w:p>
    <w:p w14:paraId="013FCC7B" w14:textId="77777777" w:rsidR="00E91C8E" w:rsidRDefault="00E91C8E" w:rsidP="00E91C8E">
      <w:pPr>
        <w:pStyle w:val="FHWASource"/>
        <w:ind w:firstLine="1620"/>
      </w:pPr>
      <w:r>
        <w:t>Source: FHWA.</w:t>
      </w:r>
    </w:p>
    <w:p w14:paraId="07944056" w14:textId="77777777" w:rsidR="001A1B94" w:rsidRDefault="001A1B94" w:rsidP="00E91C8E">
      <w:pPr>
        <w:pStyle w:val="FHWACaptionFigure"/>
        <w:rPr>
          <w:noProof/>
        </w:rPr>
      </w:pPr>
      <w:r>
        <w:t>A.</w:t>
      </w:r>
      <w:r w:rsidRPr="00814F0E">
        <w:t xml:space="preserve"> Vehicle space in case 1.</w:t>
      </w:r>
      <w:r>
        <w:t xml:space="preserve"> </w:t>
      </w:r>
    </w:p>
    <w:p w14:paraId="5D74D8D1" w14:textId="2060797A" w:rsidR="001A1B94" w:rsidRDefault="00282283" w:rsidP="00A250B9">
      <w:pPr>
        <w:pStyle w:val="FHWABody"/>
        <w:jc w:val="center"/>
        <w:rPr>
          <w:noProof/>
        </w:rPr>
      </w:pPr>
      <w:r w:rsidRPr="001E33DF">
        <w:rPr>
          <w:noProof/>
          <w:lang w:eastAsia="zh-CN"/>
        </w:rPr>
        <w:lastRenderedPageBreak/>
        <w:drawing>
          <wp:inline distT="0" distB="0" distL="0" distR="0" wp14:anchorId="712D8BB1" wp14:editId="7B54F923">
            <wp:extent cx="4114800" cy="3082731"/>
            <wp:effectExtent l="0" t="0" r="0" b="3810"/>
            <wp:docPr id="3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a:stretch>
                      <a:fillRect/>
                    </a:stretch>
                  </pic:blipFill>
                  <pic:spPr>
                    <a:xfrm>
                      <a:off x="0" y="0"/>
                      <a:ext cx="4114800" cy="3082731"/>
                    </a:xfrm>
                    <a:prstGeom prst="rect">
                      <a:avLst/>
                    </a:prstGeom>
                  </pic:spPr>
                </pic:pic>
              </a:graphicData>
            </a:graphic>
          </wp:inline>
        </w:drawing>
      </w:r>
    </w:p>
    <w:p w14:paraId="66AEAA65" w14:textId="77777777" w:rsidR="00E91C8E" w:rsidRDefault="00E91C8E" w:rsidP="00E91C8E">
      <w:pPr>
        <w:pStyle w:val="FHWASource"/>
        <w:ind w:firstLine="1620"/>
      </w:pPr>
      <w:r>
        <w:rPr>
          <w:color w:val="000000" w:themeColor="text1"/>
          <w:kern w:val="24"/>
          <w:sz w:val="22"/>
          <w:szCs w:val="22"/>
        </w:rPr>
        <w:t xml:space="preserve">Source: </w:t>
      </w:r>
      <w:r w:rsidRPr="00E91C8E">
        <w:t>FHWA</w:t>
      </w:r>
      <w:r>
        <w:rPr>
          <w:color w:val="000000" w:themeColor="text1"/>
          <w:kern w:val="24"/>
          <w:sz w:val="22"/>
          <w:szCs w:val="22"/>
        </w:rPr>
        <w:t>.</w:t>
      </w:r>
    </w:p>
    <w:p w14:paraId="55CBCC64" w14:textId="77777777" w:rsidR="001A1B94" w:rsidRDefault="001A1B94" w:rsidP="00E91C8E">
      <w:pPr>
        <w:pStyle w:val="FHWACaptionFigure"/>
      </w:pPr>
      <w:r>
        <w:t>B.</w:t>
      </w:r>
      <w:r w:rsidRPr="00814F0E">
        <w:t xml:space="preserve"> Vehicle sp</w:t>
      </w:r>
      <w:r>
        <w:t>eed</w:t>
      </w:r>
      <w:r w:rsidRPr="00814F0E">
        <w:t xml:space="preserve"> in case </w:t>
      </w:r>
      <w:r>
        <w:t>1</w:t>
      </w:r>
      <w:r w:rsidRPr="00814F0E">
        <w:t>.</w:t>
      </w:r>
    </w:p>
    <w:p w14:paraId="066D0128" w14:textId="6B0A7DBA" w:rsidR="001A1B94" w:rsidRPr="00672AC9" w:rsidRDefault="001A1B94" w:rsidP="00E91C8E">
      <w:pPr>
        <w:pStyle w:val="FHWACaptionFigure"/>
      </w:pPr>
      <w:bookmarkStart w:id="112" w:name="_Ref34415842"/>
      <w:bookmarkStart w:id="113" w:name="_Toc34644772"/>
      <w:bookmarkStart w:id="114" w:name="_Toc35700655"/>
      <w:r w:rsidRPr="00176DFB">
        <w:t xml:space="preserve">Figure </w:t>
      </w:r>
      <w:r w:rsidR="008C6E16">
        <w:fldChar w:fldCharType="begin"/>
      </w:r>
      <w:r w:rsidR="008C6E16">
        <w:instrText xml:space="preserve"> SEQ Figure \* ARABIC </w:instrText>
      </w:r>
      <w:r w:rsidR="008C6E16">
        <w:fldChar w:fldCharType="separate"/>
      </w:r>
      <w:r w:rsidR="007918C9">
        <w:rPr>
          <w:noProof/>
        </w:rPr>
        <w:t>26</w:t>
      </w:r>
      <w:r w:rsidR="008C6E16">
        <w:rPr>
          <w:noProof/>
        </w:rPr>
        <w:fldChar w:fldCharType="end"/>
      </w:r>
      <w:bookmarkEnd w:id="112"/>
      <w:r>
        <w:t>.</w:t>
      </w:r>
      <w:r w:rsidRPr="00176DFB">
        <w:t xml:space="preserve"> </w:t>
      </w:r>
      <w:r w:rsidR="00696832" w:rsidRPr="00696832">
        <w:t>Graph.</w:t>
      </w:r>
      <w:r w:rsidR="00E64FB4">
        <w:t xml:space="preserve"> </w:t>
      </w:r>
      <w:r w:rsidRPr="00176DFB">
        <w:t>Validation results</w:t>
      </w:r>
      <w:r>
        <w:t xml:space="preserve"> of case 1</w:t>
      </w:r>
      <w:r w:rsidRPr="00176DFB">
        <w:t>.</w:t>
      </w:r>
      <w:bookmarkEnd w:id="113"/>
      <w:bookmarkEnd w:id="114"/>
    </w:p>
    <w:p w14:paraId="1ED2136E" w14:textId="56CB82D9" w:rsidR="001A1B94" w:rsidRDefault="00E91C8E" w:rsidP="00A250B9">
      <w:pPr>
        <w:pStyle w:val="FHWABody"/>
        <w:jc w:val="center"/>
        <w:rPr>
          <w:noProof/>
        </w:rPr>
      </w:pPr>
      <w:r>
        <w:rPr>
          <w:noProof/>
          <w:lang w:eastAsia="zh-CN"/>
        </w:rPr>
        <w:drawing>
          <wp:inline distT="0" distB="0" distL="0" distR="0" wp14:anchorId="1EE9076C" wp14:editId="6CCE81CA">
            <wp:extent cx="4114800" cy="3141016"/>
            <wp:effectExtent l="0" t="0" r="0" b="2540"/>
            <wp:docPr id="2839" name="Picture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 name="Picture 2839"/>
                    <pic:cNvPicPr>
                      <a:picLocks noChangeAspect="1"/>
                    </pic:cNvPicPr>
                  </pic:nvPicPr>
                  <pic:blipFill>
                    <a:blip r:embed="rId60"/>
                    <a:stretch>
                      <a:fillRect/>
                    </a:stretch>
                  </pic:blipFill>
                  <pic:spPr>
                    <a:xfrm>
                      <a:off x="0" y="0"/>
                      <a:ext cx="4114800" cy="3141016"/>
                    </a:xfrm>
                    <a:prstGeom prst="rect">
                      <a:avLst/>
                    </a:prstGeom>
                  </pic:spPr>
                </pic:pic>
              </a:graphicData>
            </a:graphic>
          </wp:inline>
        </w:drawing>
      </w:r>
    </w:p>
    <w:p w14:paraId="7C4029C4" w14:textId="77777777" w:rsidR="00E91C8E" w:rsidRDefault="00E91C8E" w:rsidP="00E91C8E">
      <w:pPr>
        <w:pStyle w:val="FHWASource"/>
        <w:ind w:firstLine="1620"/>
      </w:pPr>
      <w:r>
        <w:rPr>
          <w:color w:val="000000" w:themeColor="text1"/>
          <w:kern w:val="24"/>
          <w:sz w:val="22"/>
          <w:szCs w:val="22"/>
        </w:rPr>
        <w:t>Source: FHWA.</w:t>
      </w:r>
    </w:p>
    <w:p w14:paraId="448F36FE" w14:textId="77777777" w:rsidR="001A1B94" w:rsidRDefault="001A1B94" w:rsidP="00E91C8E">
      <w:pPr>
        <w:pStyle w:val="FHWACaptionFigure"/>
        <w:rPr>
          <w:noProof/>
        </w:rPr>
      </w:pPr>
      <w:r>
        <w:t>A.</w:t>
      </w:r>
      <w:r w:rsidRPr="00814F0E">
        <w:t xml:space="preserve"> Vehicle space in case </w:t>
      </w:r>
      <w:r>
        <w:t>2</w:t>
      </w:r>
      <w:r w:rsidRPr="00814F0E">
        <w:t>.</w:t>
      </w:r>
    </w:p>
    <w:p w14:paraId="453D929A" w14:textId="36F614BD" w:rsidR="001A1B94" w:rsidRDefault="00282283" w:rsidP="00A250B9">
      <w:pPr>
        <w:pStyle w:val="FHWABody"/>
        <w:jc w:val="center"/>
      </w:pPr>
      <w:r w:rsidRPr="001E33DF">
        <w:rPr>
          <w:noProof/>
          <w:lang w:eastAsia="zh-CN"/>
        </w:rPr>
        <w:lastRenderedPageBreak/>
        <w:drawing>
          <wp:inline distT="0" distB="0" distL="0" distR="0" wp14:anchorId="32BF22E9" wp14:editId="69AB0A8D">
            <wp:extent cx="4114800" cy="3082733"/>
            <wp:effectExtent l="0" t="0" r="0" b="3810"/>
            <wp:docPr id="19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1"/>
                    <a:stretch>
                      <a:fillRect/>
                    </a:stretch>
                  </pic:blipFill>
                  <pic:spPr>
                    <a:xfrm>
                      <a:off x="0" y="0"/>
                      <a:ext cx="4114800" cy="3082733"/>
                    </a:xfrm>
                    <a:prstGeom prst="rect">
                      <a:avLst/>
                    </a:prstGeom>
                  </pic:spPr>
                </pic:pic>
              </a:graphicData>
            </a:graphic>
          </wp:inline>
        </w:drawing>
      </w:r>
    </w:p>
    <w:p w14:paraId="662E0019" w14:textId="77777777" w:rsidR="00E91C8E" w:rsidRPr="00814F0E" w:rsidRDefault="00E91C8E" w:rsidP="00E91C8E">
      <w:pPr>
        <w:pStyle w:val="FHWASource"/>
        <w:ind w:firstLine="1620"/>
      </w:pPr>
      <w:r>
        <w:rPr>
          <w:color w:val="000000" w:themeColor="text1"/>
          <w:kern w:val="24"/>
          <w:sz w:val="22"/>
          <w:szCs w:val="22"/>
        </w:rPr>
        <w:t>Source: FHWA.</w:t>
      </w:r>
    </w:p>
    <w:p w14:paraId="0DC6BD57" w14:textId="77777777" w:rsidR="001A1B94" w:rsidRDefault="001A1B94" w:rsidP="00E91C8E">
      <w:pPr>
        <w:pStyle w:val="FHWACaptionFigure"/>
      </w:pPr>
      <w:r>
        <w:t>B.</w:t>
      </w:r>
      <w:r w:rsidRPr="00814F0E">
        <w:t xml:space="preserve"> Vehicle sp</w:t>
      </w:r>
      <w:r>
        <w:t>eed</w:t>
      </w:r>
      <w:r w:rsidRPr="00814F0E">
        <w:t xml:space="preserve"> in case </w:t>
      </w:r>
      <w:r>
        <w:t>2</w:t>
      </w:r>
      <w:r w:rsidRPr="00814F0E">
        <w:t>.</w:t>
      </w:r>
    </w:p>
    <w:p w14:paraId="1C5A688E" w14:textId="38C8DFC9" w:rsidR="001A1B94" w:rsidRDefault="001A1B94" w:rsidP="00E91C8E">
      <w:pPr>
        <w:pStyle w:val="FHWACaptionFigure"/>
      </w:pPr>
      <w:bookmarkStart w:id="115" w:name="_Toc34644773"/>
      <w:bookmarkStart w:id="116" w:name="_Toc35700656"/>
      <w:r w:rsidRPr="00176DFB">
        <w:t xml:space="preserve">Figure </w:t>
      </w:r>
      <w:r w:rsidR="008C6E16">
        <w:fldChar w:fldCharType="begin"/>
      </w:r>
      <w:r w:rsidR="008C6E16">
        <w:instrText xml:space="preserve"> SEQ Figure \* ARABIC </w:instrText>
      </w:r>
      <w:r w:rsidR="008C6E16">
        <w:fldChar w:fldCharType="separate"/>
      </w:r>
      <w:r w:rsidR="007918C9">
        <w:rPr>
          <w:noProof/>
        </w:rPr>
        <w:t>27</w:t>
      </w:r>
      <w:r w:rsidR="008C6E16">
        <w:rPr>
          <w:noProof/>
        </w:rPr>
        <w:fldChar w:fldCharType="end"/>
      </w:r>
      <w:r>
        <w:t>.</w:t>
      </w:r>
      <w:r w:rsidRPr="00176DFB">
        <w:t xml:space="preserve"> </w:t>
      </w:r>
      <w:r w:rsidR="00696832" w:rsidRPr="00696832">
        <w:t>Graph.</w:t>
      </w:r>
      <w:r w:rsidR="00E64FB4">
        <w:t xml:space="preserve"> </w:t>
      </w:r>
      <w:r w:rsidRPr="00176DFB">
        <w:t>Validation results</w:t>
      </w:r>
      <w:r>
        <w:t xml:space="preserve"> of case 2</w:t>
      </w:r>
      <w:r w:rsidRPr="00176DFB">
        <w:t>.</w:t>
      </w:r>
      <w:bookmarkEnd w:id="115"/>
      <w:bookmarkEnd w:id="116"/>
    </w:p>
    <w:p w14:paraId="5369E108" w14:textId="29C0F146" w:rsidR="001A1B94" w:rsidRDefault="00E91C8E" w:rsidP="00A250B9">
      <w:pPr>
        <w:pStyle w:val="FHWABody"/>
        <w:jc w:val="center"/>
        <w:rPr>
          <w:noProof/>
        </w:rPr>
      </w:pPr>
      <w:r>
        <w:rPr>
          <w:noProof/>
          <w:lang w:eastAsia="zh-CN"/>
        </w:rPr>
        <w:drawing>
          <wp:inline distT="0" distB="0" distL="0" distR="0" wp14:anchorId="24D7463D" wp14:editId="71AE64F4">
            <wp:extent cx="4114800" cy="3147104"/>
            <wp:effectExtent l="0" t="0" r="0" b="0"/>
            <wp:docPr id="2842" name="Picture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 name="Picture 2842"/>
                    <pic:cNvPicPr>
                      <a:picLocks noChangeAspect="1"/>
                    </pic:cNvPicPr>
                  </pic:nvPicPr>
                  <pic:blipFill>
                    <a:blip r:embed="rId62"/>
                    <a:stretch>
                      <a:fillRect/>
                    </a:stretch>
                  </pic:blipFill>
                  <pic:spPr>
                    <a:xfrm>
                      <a:off x="0" y="0"/>
                      <a:ext cx="4114800" cy="3147104"/>
                    </a:xfrm>
                    <a:prstGeom prst="rect">
                      <a:avLst/>
                    </a:prstGeom>
                  </pic:spPr>
                </pic:pic>
              </a:graphicData>
            </a:graphic>
          </wp:inline>
        </w:drawing>
      </w:r>
    </w:p>
    <w:p w14:paraId="1FEADAC2" w14:textId="77777777" w:rsidR="00E91C8E" w:rsidRDefault="00E91C8E" w:rsidP="00E91C8E">
      <w:pPr>
        <w:pStyle w:val="FHWASource"/>
        <w:ind w:firstLine="1620"/>
      </w:pPr>
      <w:r>
        <w:rPr>
          <w:color w:val="000000" w:themeColor="text1"/>
          <w:kern w:val="24"/>
          <w:sz w:val="22"/>
          <w:szCs w:val="22"/>
        </w:rPr>
        <w:t>Source: FHWA.</w:t>
      </w:r>
    </w:p>
    <w:p w14:paraId="0FD6F8B4" w14:textId="77777777" w:rsidR="001A1B94" w:rsidRDefault="001A1B94" w:rsidP="00E91C8E">
      <w:pPr>
        <w:pStyle w:val="FHWACaptionFigure"/>
        <w:rPr>
          <w:noProof/>
        </w:rPr>
      </w:pPr>
      <w:r>
        <w:t>A.</w:t>
      </w:r>
      <w:r w:rsidRPr="00814F0E">
        <w:t xml:space="preserve"> Vehicle space in case </w:t>
      </w:r>
      <w:r>
        <w:t>3</w:t>
      </w:r>
      <w:r w:rsidRPr="00814F0E">
        <w:t>.</w:t>
      </w:r>
    </w:p>
    <w:p w14:paraId="450FDC05" w14:textId="003CA42C" w:rsidR="001A1B94" w:rsidRDefault="00282283" w:rsidP="00A250B9">
      <w:pPr>
        <w:pStyle w:val="FHWABody"/>
        <w:jc w:val="center"/>
        <w:rPr>
          <w:noProof/>
        </w:rPr>
      </w:pPr>
      <w:r w:rsidRPr="00A6035C">
        <w:rPr>
          <w:noProof/>
          <w:lang w:eastAsia="zh-CN"/>
        </w:rPr>
        <w:lastRenderedPageBreak/>
        <w:drawing>
          <wp:inline distT="0" distB="0" distL="0" distR="0" wp14:anchorId="10663F01" wp14:editId="3D8BC070">
            <wp:extent cx="4114800" cy="3082731"/>
            <wp:effectExtent l="0" t="0" r="0" b="3810"/>
            <wp:docPr id="19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63"/>
                    <a:stretch>
                      <a:fillRect/>
                    </a:stretch>
                  </pic:blipFill>
                  <pic:spPr>
                    <a:xfrm>
                      <a:off x="0" y="0"/>
                      <a:ext cx="4114800" cy="3082731"/>
                    </a:xfrm>
                    <a:prstGeom prst="rect">
                      <a:avLst/>
                    </a:prstGeom>
                  </pic:spPr>
                </pic:pic>
              </a:graphicData>
            </a:graphic>
          </wp:inline>
        </w:drawing>
      </w:r>
    </w:p>
    <w:p w14:paraId="0C78825D" w14:textId="77777777" w:rsidR="00E91C8E" w:rsidRDefault="00E91C8E" w:rsidP="00E91C8E">
      <w:pPr>
        <w:pStyle w:val="FHWASource"/>
        <w:ind w:firstLine="1620"/>
      </w:pPr>
      <w:r>
        <w:rPr>
          <w:color w:val="000000" w:themeColor="text1"/>
          <w:kern w:val="24"/>
          <w:sz w:val="22"/>
          <w:szCs w:val="22"/>
        </w:rPr>
        <w:t>Source: FHWA.</w:t>
      </w:r>
    </w:p>
    <w:p w14:paraId="062DD566" w14:textId="77777777" w:rsidR="001A1B94" w:rsidRDefault="001A1B94" w:rsidP="00E91C8E">
      <w:pPr>
        <w:pStyle w:val="FHWACaptionFigure"/>
      </w:pPr>
      <w:r>
        <w:t>B.</w:t>
      </w:r>
      <w:r w:rsidRPr="00814F0E">
        <w:t xml:space="preserve"> Vehicle sp</w:t>
      </w:r>
      <w:r>
        <w:t>eed</w:t>
      </w:r>
      <w:r w:rsidRPr="00814F0E">
        <w:t xml:space="preserve"> in case </w:t>
      </w:r>
      <w:r>
        <w:t>3</w:t>
      </w:r>
      <w:r w:rsidRPr="00814F0E">
        <w:t>.</w:t>
      </w:r>
    </w:p>
    <w:p w14:paraId="27605298" w14:textId="5570F7E4" w:rsidR="001A1B94" w:rsidRDefault="001A1B94" w:rsidP="00E91C8E">
      <w:pPr>
        <w:pStyle w:val="FHWACaptionFigure"/>
      </w:pPr>
      <w:bookmarkStart w:id="117" w:name="_Toc34644774"/>
      <w:bookmarkStart w:id="118" w:name="_Toc35700657"/>
      <w:r w:rsidRPr="00176DFB">
        <w:t xml:space="preserve">Figure </w:t>
      </w:r>
      <w:r w:rsidR="008C6E16">
        <w:fldChar w:fldCharType="begin"/>
      </w:r>
      <w:r w:rsidR="008C6E16">
        <w:instrText xml:space="preserve"> SEQ Figure \* ARABIC </w:instrText>
      </w:r>
      <w:r w:rsidR="008C6E16">
        <w:fldChar w:fldCharType="separate"/>
      </w:r>
      <w:r w:rsidR="007918C9">
        <w:rPr>
          <w:noProof/>
        </w:rPr>
        <w:t>28</w:t>
      </w:r>
      <w:r w:rsidR="008C6E16">
        <w:rPr>
          <w:noProof/>
        </w:rPr>
        <w:fldChar w:fldCharType="end"/>
      </w:r>
      <w:r>
        <w:t>.</w:t>
      </w:r>
      <w:r w:rsidRPr="00176DFB">
        <w:t xml:space="preserve"> </w:t>
      </w:r>
      <w:r w:rsidR="00696832" w:rsidRPr="00696832">
        <w:t>Graph.</w:t>
      </w:r>
      <w:r w:rsidR="00E64FB4">
        <w:t xml:space="preserve"> </w:t>
      </w:r>
      <w:r w:rsidRPr="00176DFB">
        <w:t>Validation results</w:t>
      </w:r>
      <w:r>
        <w:t xml:space="preserve"> of case 3</w:t>
      </w:r>
      <w:r w:rsidRPr="00176DFB">
        <w:t>.</w:t>
      </w:r>
      <w:bookmarkEnd w:id="117"/>
      <w:bookmarkEnd w:id="118"/>
    </w:p>
    <w:p w14:paraId="354D4EF6" w14:textId="7E2C9522" w:rsidR="00E91C8E" w:rsidRDefault="00E91C8E" w:rsidP="00A250B9">
      <w:pPr>
        <w:pStyle w:val="FHWABody"/>
        <w:jc w:val="center"/>
      </w:pPr>
      <w:r>
        <w:rPr>
          <w:noProof/>
          <w:lang w:eastAsia="zh-CN"/>
        </w:rPr>
        <w:drawing>
          <wp:inline distT="0" distB="0" distL="0" distR="0" wp14:anchorId="20EFE48B" wp14:editId="2E1F662A">
            <wp:extent cx="4114800" cy="3147104"/>
            <wp:effectExtent l="0" t="0" r="0" b="0"/>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 name="Picture 2845"/>
                    <pic:cNvPicPr>
                      <a:picLocks noChangeAspect="1"/>
                    </pic:cNvPicPr>
                  </pic:nvPicPr>
                  <pic:blipFill>
                    <a:blip r:embed="rId64"/>
                    <a:stretch>
                      <a:fillRect/>
                    </a:stretch>
                  </pic:blipFill>
                  <pic:spPr>
                    <a:xfrm>
                      <a:off x="0" y="0"/>
                      <a:ext cx="4114800" cy="3147104"/>
                    </a:xfrm>
                    <a:prstGeom prst="rect">
                      <a:avLst/>
                    </a:prstGeom>
                  </pic:spPr>
                </pic:pic>
              </a:graphicData>
            </a:graphic>
          </wp:inline>
        </w:drawing>
      </w:r>
    </w:p>
    <w:p w14:paraId="71DB009E" w14:textId="77777777" w:rsidR="00E91C8E" w:rsidRDefault="00E91C8E" w:rsidP="00E91C8E">
      <w:pPr>
        <w:pStyle w:val="FHWASource"/>
        <w:ind w:firstLine="1620"/>
      </w:pPr>
      <w:r>
        <w:rPr>
          <w:color w:val="000000" w:themeColor="text1"/>
          <w:kern w:val="24"/>
          <w:sz w:val="22"/>
          <w:szCs w:val="22"/>
        </w:rPr>
        <w:t>Source: FHWA.</w:t>
      </w:r>
    </w:p>
    <w:p w14:paraId="79B391A6" w14:textId="77777777" w:rsidR="001A1B94" w:rsidRDefault="00E91C8E" w:rsidP="00E91C8E">
      <w:pPr>
        <w:pStyle w:val="FHWACaptionFigure"/>
      </w:pPr>
      <w:r>
        <w:t xml:space="preserve">A. </w:t>
      </w:r>
      <w:r w:rsidR="001A1B94" w:rsidRPr="00814F0E">
        <w:t xml:space="preserve">Vehicle space in case </w:t>
      </w:r>
      <w:r w:rsidR="001A1B94">
        <w:t>4</w:t>
      </w:r>
      <w:r w:rsidR="001A1B94" w:rsidRPr="00814F0E">
        <w:t>.</w:t>
      </w:r>
    </w:p>
    <w:p w14:paraId="78E78F01" w14:textId="01F47A79" w:rsidR="001A1B94" w:rsidRDefault="00F5495C" w:rsidP="00A250B9">
      <w:pPr>
        <w:pStyle w:val="FHWABody"/>
        <w:jc w:val="center"/>
        <w:rPr>
          <w:noProof/>
        </w:rPr>
      </w:pPr>
      <w:r w:rsidRPr="00A6035C">
        <w:rPr>
          <w:noProof/>
          <w:lang w:eastAsia="zh-CN"/>
        </w:rPr>
        <w:lastRenderedPageBreak/>
        <w:drawing>
          <wp:inline distT="0" distB="0" distL="0" distR="0" wp14:anchorId="5B95B586" wp14:editId="1961B225">
            <wp:extent cx="4114800" cy="3082731"/>
            <wp:effectExtent l="0" t="0" r="0" b="3810"/>
            <wp:docPr id="2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5"/>
                    <a:stretch>
                      <a:fillRect/>
                    </a:stretch>
                  </pic:blipFill>
                  <pic:spPr>
                    <a:xfrm>
                      <a:off x="0" y="0"/>
                      <a:ext cx="4114800" cy="3082731"/>
                    </a:xfrm>
                    <a:prstGeom prst="rect">
                      <a:avLst/>
                    </a:prstGeom>
                  </pic:spPr>
                </pic:pic>
              </a:graphicData>
            </a:graphic>
          </wp:inline>
        </w:drawing>
      </w:r>
    </w:p>
    <w:p w14:paraId="66660363" w14:textId="77777777" w:rsidR="00E91C8E" w:rsidRPr="00814F0E" w:rsidRDefault="00E91C8E" w:rsidP="00E91C8E">
      <w:pPr>
        <w:pStyle w:val="FHWASource"/>
        <w:ind w:firstLine="1620"/>
      </w:pPr>
      <w:r>
        <w:rPr>
          <w:color w:val="000000" w:themeColor="text1"/>
          <w:kern w:val="24"/>
          <w:sz w:val="22"/>
          <w:szCs w:val="22"/>
        </w:rPr>
        <w:t>Source: FHWA.</w:t>
      </w:r>
    </w:p>
    <w:p w14:paraId="729CC7B3" w14:textId="77777777" w:rsidR="001A1B94" w:rsidRPr="00814F0E" w:rsidRDefault="001A1B94" w:rsidP="00E91C8E">
      <w:pPr>
        <w:pStyle w:val="FHWACaptionFigure"/>
      </w:pPr>
      <w:r>
        <w:t>B.</w:t>
      </w:r>
      <w:r w:rsidRPr="00814F0E">
        <w:t xml:space="preserve"> Vehicle sp</w:t>
      </w:r>
      <w:r>
        <w:t>eed</w:t>
      </w:r>
      <w:r w:rsidRPr="00814F0E">
        <w:t xml:space="preserve"> in case </w:t>
      </w:r>
      <w:r>
        <w:t>4</w:t>
      </w:r>
      <w:r w:rsidRPr="00814F0E">
        <w:t>.</w:t>
      </w:r>
    </w:p>
    <w:p w14:paraId="03A61CF6" w14:textId="45F2ED5D" w:rsidR="001A1B94" w:rsidRDefault="001A1B94" w:rsidP="00E91C8E">
      <w:pPr>
        <w:pStyle w:val="FHWACaptionFigure"/>
      </w:pPr>
      <w:bookmarkStart w:id="119" w:name="_Ref32149050"/>
      <w:bookmarkStart w:id="120" w:name="_Toc34644775"/>
      <w:bookmarkStart w:id="121" w:name="_Toc35700658"/>
      <w:r w:rsidRPr="00176DFB">
        <w:t xml:space="preserve">Figure </w:t>
      </w:r>
      <w:r w:rsidR="008C6E16">
        <w:fldChar w:fldCharType="begin"/>
      </w:r>
      <w:r w:rsidR="008C6E16">
        <w:instrText xml:space="preserve"> SEQ Figure \* ARABIC </w:instrText>
      </w:r>
      <w:r w:rsidR="008C6E16">
        <w:fldChar w:fldCharType="separate"/>
      </w:r>
      <w:r w:rsidR="007918C9">
        <w:rPr>
          <w:noProof/>
        </w:rPr>
        <w:t>29</w:t>
      </w:r>
      <w:r w:rsidR="008C6E16">
        <w:rPr>
          <w:noProof/>
        </w:rPr>
        <w:fldChar w:fldCharType="end"/>
      </w:r>
      <w:bookmarkEnd w:id="119"/>
      <w:r>
        <w:t>.</w:t>
      </w:r>
      <w:r w:rsidRPr="00176DFB">
        <w:t xml:space="preserve"> </w:t>
      </w:r>
      <w:r w:rsidR="00696832" w:rsidRPr="00696832">
        <w:t>Graph.</w:t>
      </w:r>
      <w:r w:rsidR="00E64FB4">
        <w:t xml:space="preserve"> </w:t>
      </w:r>
      <w:r w:rsidRPr="00176DFB">
        <w:t>Validation results</w:t>
      </w:r>
      <w:r>
        <w:t xml:space="preserve"> of case 4</w:t>
      </w:r>
      <w:r w:rsidRPr="00176DFB">
        <w:t>.</w:t>
      </w:r>
      <w:bookmarkEnd w:id="120"/>
      <w:bookmarkEnd w:id="121"/>
    </w:p>
    <w:p w14:paraId="16B1B175" w14:textId="77777777" w:rsidR="001A1B94" w:rsidRPr="00E314D3" w:rsidRDefault="001A1B94" w:rsidP="001A1B94"/>
    <w:p w14:paraId="39F18FCC" w14:textId="77777777" w:rsidR="001A1B94" w:rsidRDefault="001A1B94" w:rsidP="001A1B94">
      <w:pPr>
        <w:pStyle w:val="FHWABody"/>
        <w:sectPr w:rsidR="001A1B94">
          <w:headerReference w:type="even" r:id="rId66"/>
          <w:type w:val="oddPage"/>
          <w:pgSz w:w="12240" w:h="15840" w:code="1"/>
          <w:pgMar w:top="1440" w:right="1440" w:bottom="1440" w:left="1440" w:header="720" w:footer="720" w:gutter="0"/>
          <w:cols w:space="720"/>
          <w:docGrid w:linePitch="360"/>
        </w:sectPr>
      </w:pPr>
    </w:p>
    <w:p w14:paraId="03266B17" w14:textId="77777777" w:rsidR="0095365F" w:rsidRDefault="00376A85" w:rsidP="0095365F">
      <w:pPr>
        <w:pStyle w:val="FHWAChapterHeading"/>
      </w:pPr>
      <w:bookmarkStart w:id="122" w:name="_Toc34644736"/>
      <w:bookmarkStart w:id="123" w:name="_Toc35700619"/>
      <w:r>
        <w:lastRenderedPageBreak/>
        <w:t xml:space="preserve">chapter 4. </w:t>
      </w:r>
      <w:r w:rsidR="0095365F" w:rsidRPr="00814F0E">
        <w:t>Basic Guidance on Model Implementation</w:t>
      </w:r>
      <w:bookmarkEnd w:id="122"/>
      <w:bookmarkEnd w:id="123"/>
    </w:p>
    <w:p w14:paraId="73E70CFF" w14:textId="77777777" w:rsidR="0095365F" w:rsidRDefault="0095365F" w:rsidP="0095365F">
      <w:pPr>
        <w:pStyle w:val="FHWABody"/>
      </w:pPr>
      <w:r>
        <w:t>To implement the proposed model into existing traffic simulators, the following modifications are needed:</w:t>
      </w:r>
    </w:p>
    <w:p w14:paraId="01EA82F6" w14:textId="77777777" w:rsidR="0095365F" w:rsidRDefault="0095365F" w:rsidP="0095365F">
      <w:pPr>
        <w:pStyle w:val="FHWABulletDouble"/>
      </w:pPr>
      <w:r>
        <w:t xml:space="preserve">Create the customized roadway network according to the application needs. </w:t>
      </w:r>
    </w:p>
    <w:p w14:paraId="1CAEC633" w14:textId="2DC5ECFD" w:rsidR="0095365F" w:rsidRDefault="0095365F" w:rsidP="0095365F">
      <w:pPr>
        <w:pStyle w:val="FHWABulletDouble"/>
      </w:pPr>
      <w:r>
        <w:t xml:space="preserve">Set roadway throughput, </w:t>
      </w:r>
      <w:r w:rsidR="00C80B0A">
        <w:t>l</w:t>
      </w:r>
      <w:r>
        <w:t xml:space="preserve">abel </w:t>
      </w:r>
      <w:r w:rsidR="001776E4">
        <w:t>human driven vehicles (</w:t>
      </w:r>
      <w:r>
        <w:t>HVs</w:t>
      </w:r>
      <w:r w:rsidR="001776E4">
        <w:t>)</w:t>
      </w:r>
      <w:r w:rsidR="00A31EFB">
        <w:t xml:space="preserve"> and </w:t>
      </w:r>
      <w:r w:rsidR="001776E4">
        <w:t xml:space="preserve">connected </w:t>
      </w:r>
      <w:r w:rsidR="00A250B9">
        <w:t xml:space="preserve">and automated </w:t>
      </w:r>
      <w:r w:rsidR="001776E4">
        <w:t>vehicles (</w:t>
      </w:r>
      <w:r>
        <w:t>CAVs</w:t>
      </w:r>
      <w:r w:rsidR="001776E4">
        <w:t>)</w:t>
      </w:r>
      <w:r>
        <w:t xml:space="preserve">, define CAV cooperation states and initialize CAV and HV routes (i.e., origins and destinations) </w:t>
      </w:r>
      <w:r w:rsidR="00803E7A">
        <w:t>as well as desired speed</w:t>
      </w:r>
      <w:r w:rsidR="00FB670B">
        <w:t>s</w:t>
      </w:r>
      <w:r w:rsidR="00803E7A">
        <w:t xml:space="preserve"> </w:t>
      </w:r>
      <w:r>
        <w:t>in the demand loading module.</w:t>
      </w:r>
    </w:p>
    <w:p w14:paraId="77F65A28" w14:textId="77777777" w:rsidR="0095365F" w:rsidRDefault="0095365F" w:rsidP="0095365F">
      <w:pPr>
        <w:pStyle w:val="FHWABulletLast"/>
      </w:pPr>
      <w:r>
        <w:t>Replace the simulators default vehicle</w:t>
      </w:r>
      <w:r w:rsidR="007F1959">
        <w:t xml:space="preserve"> car following (</w:t>
      </w:r>
      <w:r>
        <w:t>CF</w:t>
      </w:r>
      <w:r w:rsidR="007F1959">
        <w:t>)</w:t>
      </w:r>
      <w:r>
        <w:t xml:space="preserve"> and </w:t>
      </w:r>
      <w:r w:rsidR="007F1959">
        <w:t>lane changing (</w:t>
      </w:r>
      <w:r>
        <w:t>LC</w:t>
      </w:r>
      <w:r w:rsidR="007F1959">
        <w:t>)</w:t>
      </w:r>
      <w:r>
        <w:t xml:space="preserve"> rules with the proposed CAV CF and LC rules for CAV control in the vehicle dynamic module.</w:t>
      </w:r>
    </w:p>
    <w:p w14:paraId="40EDBA40" w14:textId="77777777" w:rsidR="0095365F" w:rsidRDefault="0095365F" w:rsidP="0095365F">
      <w:pPr>
        <w:pStyle w:val="FHWABody"/>
      </w:pPr>
      <w:r>
        <w:t xml:space="preserve">Note that the simulators default vehicle control rules can still be used for HV control. </w:t>
      </w:r>
    </w:p>
    <w:p w14:paraId="7B0EFDB1" w14:textId="5F4338EF" w:rsidR="0095365F" w:rsidRPr="00814F0E" w:rsidRDefault="00054F17" w:rsidP="0095365F">
      <w:pPr>
        <w:pStyle w:val="FHWABody"/>
      </w:pPr>
      <w:r>
        <w:fldChar w:fldCharType="begin"/>
      </w:r>
      <w:r>
        <w:instrText xml:space="preserve"> REF _Ref33706324 \h </w:instrText>
      </w:r>
      <w:r>
        <w:fldChar w:fldCharType="separate"/>
      </w:r>
      <w:r w:rsidR="007918C9" w:rsidRPr="00241705">
        <w:t xml:space="preserve">Figure </w:t>
      </w:r>
      <w:r w:rsidR="007918C9">
        <w:rPr>
          <w:noProof/>
        </w:rPr>
        <w:t>30</w:t>
      </w:r>
      <w:r>
        <w:fldChar w:fldCharType="end"/>
      </w:r>
      <w:r>
        <w:t xml:space="preserve"> </w:t>
      </w:r>
      <w:r w:rsidR="0095365F">
        <w:t>provides a demonstration</w:t>
      </w:r>
      <w:r w:rsidR="0095365F" w:rsidRPr="00814F0E">
        <w:t>.</w:t>
      </w:r>
      <w:r w:rsidR="0095365F">
        <w:t xml:space="preserve"> There are a three-lane main road, a single lane on-ramp and a single lane off-ramp.</w:t>
      </w:r>
      <w:r w:rsidR="0095365F" w:rsidRPr="00814F0E">
        <w:t xml:space="preserve"> </w:t>
      </w:r>
      <w:r w:rsidR="0095365F">
        <w:t>T</w:t>
      </w:r>
      <w:r w:rsidR="0095365F" w:rsidRPr="00814F0E">
        <w:t>raffic stream moves from left to right with main</w:t>
      </w:r>
      <w:r w:rsidR="0095365F">
        <w:t xml:space="preserve">line </w:t>
      </w:r>
      <w:r w:rsidR="0095365F" w:rsidRPr="00814F0E">
        <w:t>throughput</w:t>
      </w:r>
      <w:r w:rsidR="00F5013F">
        <w:t xml:space="preserve"> </w:t>
      </w:r>
      <w:r w:rsidR="00F5013F">
        <w:rPr>
          <w:i/>
        </w:rPr>
        <w:t>q</w:t>
      </w:r>
      <w:r w:rsidR="00F5013F">
        <w:rPr>
          <w:vertAlign w:val="subscript"/>
        </w:rPr>
        <w:t>1</w:t>
      </w:r>
      <w:r w:rsidR="00F5013F">
        <w:t xml:space="preserve"> </w:t>
      </w:r>
      <w:r w:rsidR="0095365F" w:rsidRPr="00814F0E">
        <w:t>and on-ramp throughput</w:t>
      </w:r>
      <w:r w:rsidR="00F5013F">
        <w:t xml:space="preserve"> </w:t>
      </w:r>
      <w:r w:rsidR="00F5013F">
        <w:rPr>
          <w:i/>
        </w:rPr>
        <w:t>q</w:t>
      </w:r>
      <w:r w:rsidR="00F5013F">
        <w:rPr>
          <w:i/>
          <w:vertAlign w:val="subscript"/>
        </w:rPr>
        <w:t>2</w:t>
      </w:r>
      <w:r w:rsidR="00F5013F">
        <w:t xml:space="preserve">. </w:t>
      </w:r>
      <w:r w:rsidR="0095365F" w:rsidRPr="00814F0E">
        <w:t>CAV penetration rates</w:t>
      </w:r>
      <w:r w:rsidR="00F5013F">
        <w:t xml:space="preserve"> </w:t>
      </w:r>
      <w:r w:rsidR="00F5013F">
        <w:rPr>
          <w:i/>
        </w:rPr>
        <w:t>r</w:t>
      </w:r>
      <w:r w:rsidR="00F5013F" w:rsidRPr="00A250B9">
        <w:rPr>
          <w:spacing w:val="-100"/>
          <w:vertAlign w:val="subscript"/>
        </w:rPr>
        <w:t>1</w:t>
      </w:r>
      <w:r w:rsidR="00F5013F" w:rsidRPr="00A250B9">
        <w:rPr>
          <w:position w:val="6"/>
          <w:vertAlign w:val="superscript"/>
        </w:rPr>
        <w:t>CAV</w:t>
      </w:r>
      <w:r w:rsidR="00F5013F">
        <w:t xml:space="preserve"> </w:t>
      </w:r>
      <w:r w:rsidR="0095365F" w:rsidRPr="00814F0E">
        <w:t>and</w:t>
      </w:r>
      <w:r w:rsidR="009D1577">
        <w:t xml:space="preserve"> </w:t>
      </w:r>
      <w:r w:rsidR="009D1577">
        <w:rPr>
          <w:i/>
        </w:rPr>
        <w:t>r</w:t>
      </w:r>
      <w:r w:rsidR="009D1577" w:rsidRPr="00A250B9">
        <w:rPr>
          <w:spacing w:val="-100"/>
          <w:vertAlign w:val="subscript"/>
        </w:rPr>
        <w:t>2</w:t>
      </w:r>
      <w:r w:rsidR="009D1577" w:rsidRPr="00A250B9">
        <w:rPr>
          <w:position w:val="6"/>
          <w:vertAlign w:val="superscript"/>
        </w:rPr>
        <w:t>CAV</w:t>
      </w:r>
      <w:r w:rsidR="009D1577">
        <w:t xml:space="preserve">, </w:t>
      </w:r>
      <w:r w:rsidR="0095365F" w:rsidRPr="00814F0E">
        <w:t>CAV diverging rates (i.e., right turn rates)</w:t>
      </w:r>
      <w:r w:rsidR="009D1577">
        <w:t xml:space="preserve"> </w:t>
      </w:r>
      <w:r w:rsidR="009D1577">
        <w:rPr>
          <w:noProof/>
          <w:lang w:eastAsia="zh-CN"/>
        </w:rPr>
        <w:drawing>
          <wp:inline distT="0" distB="0" distL="0" distR="0" wp14:anchorId="5280F0A5" wp14:editId="6EA360EE">
            <wp:extent cx="395253" cy="187324"/>
            <wp:effectExtent l="0" t="0" r="5080" b="3810"/>
            <wp:docPr id="2010" name="Pictur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279" cy="193971"/>
                    </a:xfrm>
                    <a:prstGeom prst="rect">
                      <a:avLst/>
                    </a:prstGeom>
                  </pic:spPr>
                </pic:pic>
              </a:graphicData>
            </a:graphic>
          </wp:inline>
        </w:drawing>
      </w:r>
      <w:r w:rsidR="009D1577">
        <w:t xml:space="preserve"> </w:t>
      </w:r>
      <w:r w:rsidR="0095365F" w:rsidRPr="00814F0E">
        <w:t>and</w:t>
      </w:r>
      <w:r w:rsidR="009D1577">
        <w:t xml:space="preserve"> </w:t>
      </w:r>
      <w:r w:rsidR="009D1577">
        <w:rPr>
          <w:noProof/>
          <w:lang w:eastAsia="zh-CN"/>
        </w:rPr>
        <w:drawing>
          <wp:inline distT="0" distB="0" distL="0" distR="0" wp14:anchorId="4042B78B" wp14:editId="41469AC8">
            <wp:extent cx="367272" cy="185420"/>
            <wp:effectExtent l="0" t="0" r="0" b="5080"/>
            <wp:docPr id="2011" name="Picture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742" cy="207366"/>
                    </a:xfrm>
                    <a:prstGeom prst="rect">
                      <a:avLst/>
                    </a:prstGeom>
                  </pic:spPr>
                </pic:pic>
              </a:graphicData>
            </a:graphic>
          </wp:inline>
        </w:drawing>
      </w:r>
      <w:r w:rsidR="009D1577">
        <w:t xml:space="preserve"> </w:t>
      </w:r>
      <w:r w:rsidR="0095365F">
        <w:t xml:space="preserve">and </w:t>
      </w:r>
      <w:r w:rsidR="0095365F" w:rsidRPr="00814F0E">
        <w:t>HV diverging rates</w:t>
      </w:r>
      <w:r w:rsidR="00EF0D3C">
        <w:t xml:space="preserve"> </w:t>
      </w:r>
      <w:r w:rsidR="00EF0D3C">
        <w:rPr>
          <w:noProof/>
          <w:lang w:eastAsia="zh-CN"/>
        </w:rPr>
        <w:drawing>
          <wp:inline distT="0" distB="0" distL="0" distR="0" wp14:anchorId="5E583E30" wp14:editId="57C478A9">
            <wp:extent cx="358520" cy="204020"/>
            <wp:effectExtent l="0" t="0" r="3810" b="5715"/>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656" cy="227998"/>
                    </a:xfrm>
                    <a:prstGeom prst="rect">
                      <a:avLst/>
                    </a:prstGeom>
                  </pic:spPr>
                </pic:pic>
              </a:graphicData>
            </a:graphic>
          </wp:inline>
        </w:drawing>
      </w:r>
      <w:r w:rsidR="00EF0D3C">
        <w:t xml:space="preserve"> </w:t>
      </w:r>
      <w:r w:rsidR="0095365F" w:rsidRPr="00814F0E">
        <w:t>and</w:t>
      </w:r>
      <w:r w:rsidR="00EF0D3C">
        <w:t xml:space="preserve"> </w:t>
      </w:r>
      <w:r w:rsidR="00EF0D3C">
        <w:rPr>
          <w:noProof/>
          <w:lang w:eastAsia="zh-CN"/>
        </w:rPr>
        <w:drawing>
          <wp:inline distT="0" distB="0" distL="0" distR="0" wp14:anchorId="76C860F8" wp14:editId="271C3313">
            <wp:extent cx="343208" cy="207832"/>
            <wp:effectExtent l="0" t="0" r="0" b="1905"/>
            <wp:docPr id="2013"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946" cy="220390"/>
                    </a:xfrm>
                    <a:prstGeom prst="rect">
                      <a:avLst/>
                    </a:prstGeom>
                  </pic:spPr>
                </pic:pic>
              </a:graphicData>
            </a:graphic>
          </wp:inline>
        </w:drawing>
      </w:r>
      <w:r w:rsidR="00EF0D3C">
        <w:t xml:space="preserve"> </w:t>
      </w:r>
      <w:r w:rsidR="0095365F" w:rsidRPr="00814F0E">
        <w:t>are defined for main</w:t>
      </w:r>
      <w:r w:rsidR="0095365F">
        <w:t>line</w:t>
      </w:r>
      <w:r w:rsidR="0095365F" w:rsidRPr="00814F0E">
        <w:t xml:space="preserve"> and on-ramp respectively</w:t>
      </w:r>
      <w:r w:rsidR="0095365F">
        <w:t>. CAV cooperative rate is defined as</w:t>
      </w:r>
      <w:r w:rsidR="00EF0D3C">
        <w:t xml:space="preserve"> φ, </w:t>
      </w:r>
      <w:r w:rsidR="0095365F">
        <w:t xml:space="preserve">denoting the percentage of cooperative CAVs. </w:t>
      </w:r>
      <w:r w:rsidR="0095365F" w:rsidRPr="00814F0E">
        <w:t xml:space="preserve">Vehicles will be randomly generated based on these predefined </w:t>
      </w:r>
      <w:r w:rsidR="0095365F">
        <w:t>parameters</w:t>
      </w:r>
      <w:r w:rsidR="0095365F" w:rsidRPr="00814F0E">
        <w:t>.</w:t>
      </w:r>
    </w:p>
    <w:p w14:paraId="09276458" w14:textId="77777777" w:rsidR="00D13086" w:rsidRDefault="007B412F" w:rsidP="00216ACB">
      <w:pPr>
        <w:pStyle w:val="FHWAFigure"/>
      </w:pPr>
      <w:bookmarkStart w:id="124" w:name="_Ref31542842"/>
      <w:r>
        <w:rPr>
          <w:noProof/>
          <w:lang w:eastAsia="zh-CN"/>
        </w:rPr>
        <mc:AlternateContent>
          <mc:Choice Requires="wpg">
            <w:drawing>
              <wp:inline distT="0" distB="0" distL="0" distR="0" wp14:anchorId="776A2B09" wp14:editId="3F01FE2B">
                <wp:extent cx="5923501" cy="2162755"/>
                <wp:effectExtent l="0" t="0" r="0" b="0"/>
                <wp:docPr id="3013" name="Group 12"/>
                <wp:cNvGraphicFramePr/>
                <a:graphic xmlns:a="http://schemas.openxmlformats.org/drawingml/2006/main">
                  <a:graphicData uri="http://schemas.microsoft.com/office/word/2010/wordprocessingGroup">
                    <wpg:wgp>
                      <wpg:cNvGrpSpPr/>
                      <wpg:grpSpPr>
                        <a:xfrm>
                          <a:off x="0" y="0"/>
                          <a:ext cx="5923501" cy="2162755"/>
                          <a:chOff x="14527" y="0"/>
                          <a:chExt cx="12348514" cy="4058850"/>
                        </a:xfrm>
                      </wpg:grpSpPr>
                      <wpg:grpSp>
                        <wpg:cNvPr id="3014" name="Group 3014"/>
                        <wpg:cNvGrpSpPr/>
                        <wpg:grpSpPr>
                          <a:xfrm>
                            <a:off x="14527" y="0"/>
                            <a:ext cx="12348514" cy="4058850"/>
                            <a:chOff x="14527" y="0"/>
                            <a:chExt cx="12348514" cy="4058850"/>
                          </a:xfrm>
                        </wpg:grpSpPr>
                        <wpg:grpSp>
                          <wpg:cNvPr id="3015" name="Group 3015"/>
                          <wpg:cNvGrpSpPr/>
                          <wpg:grpSpPr>
                            <a:xfrm>
                              <a:off x="14527" y="0"/>
                              <a:ext cx="12348514" cy="4058850"/>
                              <a:chOff x="14527" y="0"/>
                              <a:chExt cx="12348514" cy="4058850"/>
                            </a:xfrm>
                          </wpg:grpSpPr>
                          <wpg:grpSp>
                            <wpg:cNvPr id="3016" name="Group 3016"/>
                            <wpg:cNvGrpSpPr/>
                            <wpg:grpSpPr>
                              <a:xfrm>
                                <a:off x="14527" y="0"/>
                                <a:ext cx="12348514" cy="4058850"/>
                                <a:chOff x="14527" y="0"/>
                                <a:chExt cx="12348514" cy="4058850"/>
                              </a:xfrm>
                            </wpg:grpSpPr>
                            <wps:wsp>
                              <wps:cNvPr id="3017" name="矩形 13"/>
                              <wps:cNvSpPr/>
                              <wps:spPr>
                                <a:xfrm rot="5400000">
                                  <a:off x="6848773" y="250142"/>
                                  <a:ext cx="78364" cy="4511676"/>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18" name="矩形 14"/>
                              <wps:cNvSpPr/>
                              <wps:spPr>
                                <a:xfrm rot="5400000">
                                  <a:off x="6093224" y="-4892748"/>
                                  <a:ext cx="80616" cy="11389889"/>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19" name="矩形 17"/>
                              <wps:cNvSpPr/>
                              <wps:spPr>
                                <a:xfrm rot="5400000">
                                  <a:off x="731720" y="116214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3020" name="图片 19"/>
                                <pic:cNvPicPr>
                                  <a:picLocks noChangeAspect="1"/>
                                </pic:cNvPicPr>
                              </pic:nvPicPr>
                              <pic:blipFill>
                                <a:blip r:embed="rId18"/>
                                <a:stretch>
                                  <a:fillRect/>
                                </a:stretch>
                              </pic:blipFill>
                              <pic:spPr>
                                <a:xfrm flipV="1">
                                  <a:off x="894582" y="2096072"/>
                                  <a:ext cx="555973" cy="292444"/>
                                </a:xfrm>
                                <a:prstGeom prst="rect">
                                  <a:avLst/>
                                </a:prstGeom>
                              </pic:spPr>
                            </pic:pic>
                            <wpg:grpSp>
                              <wpg:cNvPr id="3021" name="组合 5"/>
                              <wpg:cNvGrpSpPr/>
                              <wpg:grpSpPr>
                                <a:xfrm rot="5400000">
                                  <a:off x="8084732" y="784917"/>
                                  <a:ext cx="292446" cy="555973"/>
                                  <a:chOff x="8084732" y="784917"/>
                                  <a:chExt cx="497329" cy="1002947"/>
                                </a:xfrm>
                              </wpg:grpSpPr>
                              <pic:pic xmlns:pic="http://schemas.openxmlformats.org/drawingml/2006/picture">
                                <pic:nvPicPr>
                                  <pic:cNvPr id="3022" name="图片 20"/>
                                  <pic:cNvPicPr>
                                    <a:picLocks noChangeAspect="1"/>
                                  </pic:cNvPicPr>
                                </pic:nvPicPr>
                                <pic:blipFill>
                                  <a:blip r:embed="rId20"/>
                                  <a:stretch>
                                    <a:fillRect/>
                                  </a:stretch>
                                </pic:blipFill>
                                <pic:spPr>
                                  <a:xfrm rot="16200000" flipV="1">
                                    <a:off x="7831923" y="1037726"/>
                                    <a:ext cx="1002947" cy="497329"/>
                                  </a:xfrm>
                                  <a:prstGeom prst="rect">
                                    <a:avLst/>
                                  </a:prstGeom>
                                </pic:spPr>
                              </pic:pic>
                              <wps:wsp>
                                <wps:cNvPr id="3023" name="文本框 28"/>
                                <wps:cNvSpPr txBox="1"/>
                                <wps:spPr>
                                  <a:xfrm>
                                    <a:off x="8136778" y="1008469"/>
                                    <a:ext cx="380009" cy="666256"/>
                                  </a:xfrm>
                                  <a:prstGeom prst="rect">
                                    <a:avLst/>
                                  </a:prstGeom>
                                  <a:noFill/>
                                </wps:spPr>
                                <wps:bodyPr wrap="square" rtlCol="0">
                                  <a:noAutofit/>
                                </wps:bodyPr>
                              </wps:wsp>
                            </wpg:grpSp>
                            <wps:wsp>
                              <wps:cNvPr id="3024" name="矩形 17"/>
                              <wps:cNvSpPr/>
                              <wps:spPr>
                                <a:xfrm rot="5400000">
                                  <a:off x="2079691" y="1162142"/>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25" name="矩形 13"/>
                              <wps:cNvSpPr/>
                              <wps:spPr>
                                <a:xfrm rot="7070784">
                                  <a:off x="10472059" y="1666014"/>
                                  <a:ext cx="87378" cy="3150366"/>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26" name="矩形 17"/>
                              <wps:cNvSpPr/>
                              <wps:spPr>
                                <a:xfrm rot="5400000">
                                  <a:off x="3444624" y="116214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27" name="矩形 17"/>
                              <wps:cNvSpPr/>
                              <wps:spPr>
                                <a:xfrm rot="5400000">
                                  <a:off x="4792595" y="116214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28" name="矩形 17"/>
                              <wps:cNvSpPr/>
                              <wps:spPr>
                                <a:xfrm rot="5400000">
                                  <a:off x="6140566" y="116214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29" name="矩形 17"/>
                              <wps:cNvSpPr/>
                              <wps:spPr>
                                <a:xfrm rot="5400000">
                                  <a:off x="7488537" y="1162142"/>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30" name="矩形 17"/>
                              <wps:cNvSpPr/>
                              <wps:spPr>
                                <a:xfrm rot="5400000">
                                  <a:off x="8853470" y="116214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31" name="矩形 17"/>
                              <wps:cNvSpPr/>
                              <wps:spPr>
                                <a:xfrm rot="5400000">
                                  <a:off x="10201441" y="116214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32" name="矩形 13"/>
                              <wps:cNvSpPr/>
                              <wps:spPr>
                                <a:xfrm rot="7070784">
                                  <a:off x="11152044" y="1977035"/>
                                  <a:ext cx="95249" cy="1996148"/>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3" name="矩形 13"/>
                              <wps:cNvSpPr/>
                              <wps:spPr>
                                <a:xfrm rot="5400000">
                                  <a:off x="11020828" y="1739626"/>
                                  <a:ext cx="78364" cy="1537218"/>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4" name="矩形 13"/>
                              <wps:cNvSpPr/>
                              <wps:spPr>
                                <a:xfrm rot="4807551">
                                  <a:off x="2522346" y="1108949"/>
                                  <a:ext cx="70528" cy="4126207"/>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5" name="矩形 13"/>
                              <wps:cNvSpPr/>
                              <wps:spPr>
                                <a:xfrm rot="10800000">
                                  <a:off x="4583910" y="2466791"/>
                                  <a:ext cx="64732" cy="382870"/>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6" name="矩形 13"/>
                              <wps:cNvSpPr/>
                              <wps:spPr>
                                <a:xfrm rot="5400000">
                                  <a:off x="1764189" y="1133656"/>
                                  <a:ext cx="80617" cy="2763023"/>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7" name="矩形 13"/>
                              <wps:cNvSpPr/>
                              <wps:spPr>
                                <a:xfrm rot="4807551">
                                  <a:off x="1776693" y="1362960"/>
                                  <a:ext cx="74875" cy="2779433"/>
                                </a:xfrm>
                                <a:prstGeom prst="rect">
                                  <a:avLst/>
                                </a:prstGeom>
                                <a:solidFill>
                                  <a:srgbClr val="FFC000"/>
                                </a:solidFill>
                              </wps:spPr>
                              <wps:style>
                                <a:lnRef idx="1">
                                  <a:schemeClr val="accent1"/>
                                </a:lnRef>
                                <a:fillRef idx="3">
                                  <a:schemeClr val="accent1"/>
                                </a:fillRef>
                                <a:effectRef idx="2">
                                  <a:schemeClr val="accent1"/>
                                </a:effectRef>
                                <a:fontRef idx="minor">
                                  <a:schemeClr val="lt1"/>
                                </a:fontRef>
                              </wps:style>
                              <wps:bodyPr rtlCol="0" anchor="ctr"/>
                            </wps:wsp>
                            <wps:wsp>
                              <wps:cNvPr id="3038" name="矩形 17"/>
                              <wps:cNvSpPr/>
                              <wps:spPr>
                                <a:xfrm rot="5400000">
                                  <a:off x="1376960" y="1163327"/>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39" name="矩形 17"/>
                              <wps:cNvSpPr/>
                              <wps:spPr>
                                <a:xfrm rot="5400000">
                                  <a:off x="2724931" y="1163328"/>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0" name="矩形 17"/>
                              <wps:cNvSpPr/>
                              <wps:spPr>
                                <a:xfrm rot="5400000">
                                  <a:off x="4089864" y="1163326"/>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1" name="矩形 17"/>
                              <wps:cNvSpPr/>
                              <wps:spPr>
                                <a:xfrm rot="5400000">
                                  <a:off x="5437835" y="1163327"/>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2" name="矩形 17"/>
                              <wps:cNvSpPr/>
                              <wps:spPr>
                                <a:xfrm rot="5400000">
                                  <a:off x="6785806" y="1163327"/>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3" name="矩形 17"/>
                              <wps:cNvSpPr/>
                              <wps:spPr>
                                <a:xfrm rot="5400000">
                                  <a:off x="8133777" y="1163328"/>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4" name="矩形 17"/>
                              <wps:cNvSpPr/>
                              <wps:spPr>
                                <a:xfrm rot="5400000">
                                  <a:off x="9498710" y="1163326"/>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5" name="矩形 17"/>
                              <wps:cNvSpPr/>
                              <wps:spPr>
                                <a:xfrm rot="5400000">
                                  <a:off x="10846681" y="1163327"/>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6" name="矩形 17"/>
                              <wps:cNvSpPr/>
                              <wps:spPr>
                                <a:xfrm rot="5400000">
                                  <a:off x="722839" y="1766574"/>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7" name="矩形 17"/>
                              <wps:cNvSpPr/>
                              <wps:spPr>
                                <a:xfrm rot="5400000">
                                  <a:off x="2070810" y="1766575"/>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8" name="矩形 17"/>
                              <wps:cNvSpPr/>
                              <wps:spPr>
                                <a:xfrm rot="5400000">
                                  <a:off x="3435743" y="1766573"/>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49" name="矩形 17"/>
                              <wps:cNvSpPr/>
                              <wps:spPr>
                                <a:xfrm rot="5400000">
                                  <a:off x="4783714" y="1766574"/>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0" name="矩形 17"/>
                              <wps:cNvSpPr/>
                              <wps:spPr>
                                <a:xfrm rot="5400000">
                                  <a:off x="6131685" y="1766574"/>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1" name="矩形 17"/>
                              <wps:cNvSpPr/>
                              <wps:spPr>
                                <a:xfrm rot="5400000">
                                  <a:off x="7479656" y="1766575"/>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4" name="矩形 17"/>
                              <wps:cNvSpPr/>
                              <wps:spPr>
                                <a:xfrm rot="5400000">
                                  <a:off x="8844589" y="1766573"/>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5" name="矩形 17"/>
                              <wps:cNvSpPr/>
                              <wps:spPr>
                                <a:xfrm rot="5400000">
                                  <a:off x="10192560" y="1766574"/>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6" name="矩形 17"/>
                              <wps:cNvSpPr/>
                              <wps:spPr>
                                <a:xfrm rot="5400000">
                                  <a:off x="1368079" y="176776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7" name="矩形 17"/>
                              <wps:cNvSpPr/>
                              <wps:spPr>
                                <a:xfrm rot="5400000">
                                  <a:off x="2716050" y="176776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8" name="矩形 17"/>
                              <wps:cNvSpPr/>
                              <wps:spPr>
                                <a:xfrm rot="5400000">
                                  <a:off x="4080983" y="1767759"/>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59" name="矩形 17"/>
                              <wps:cNvSpPr/>
                              <wps:spPr>
                                <a:xfrm rot="5400000">
                                  <a:off x="5428954" y="176776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0" name="矩形 17"/>
                              <wps:cNvSpPr/>
                              <wps:spPr>
                                <a:xfrm rot="5400000">
                                  <a:off x="6776925" y="176776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1" name="矩形 17"/>
                              <wps:cNvSpPr/>
                              <wps:spPr>
                                <a:xfrm rot="5400000">
                                  <a:off x="8124896" y="1767761"/>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2" name="矩形 17"/>
                              <wps:cNvSpPr/>
                              <wps:spPr>
                                <a:xfrm rot="5400000">
                                  <a:off x="9489829" y="1767759"/>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3" name="矩形 17"/>
                              <wps:cNvSpPr/>
                              <wps:spPr>
                                <a:xfrm rot="5400000">
                                  <a:off x="10837800" y="1767760"/>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4" name="矩形 17"/>
                              <wps:cNvSpPr/>
                              <wps:spPr>
                                <a:xfrm rot="5400000">
                                  <a:off x="4203039" y="2327848"/>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3065" name="矩形 17"/>
                              <wps:cNvSpPr/>
                              <wps:spPr>
                                <a:xfrm rot="5400000">
                                  <a:off x="3483346" y="2329036"/>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pic:pic xmlns:pic="http://schemas.openxmlformats.org/drawingml/2006/picture">
                              <pic:nvPicPr>
                                <pic:cNvPr id="3066" name="图片 19"/>
                                <pic:cNvPicPr>
                                  <a:picLocks noChangeAspect="1"/>
                                </pic:cNvPicPr>
                              </pic:nvPicPr>
                              <pic:blipFill>
                                <a:blip r:embed="rId18"/>
                                <a:stretch>
                                  <a:fillRect/>
                                </a:stretch>
                              </pic:blipFill>
                              <pic:spPr>
                                <a:xfrm rot="21074207" flipV="1">
                                  <a:off x="2103014" y="2782518"/>
                                  <a:ext cx="555973" cy="292444"/>
                                </a:xfrm>
                                <a:prstGeom prst="rect">
                                  <a:avLst/>
                                </a:prstGeom>
                              </pic:spPr>
                            </pic:pic>
                            <pic:pic xmlns:pic="http://schemas.openxmlformats.org/drawingml/2006/picture">
                              <pic:nvPicPr>
                                <pic:cNvPr id="3067" name="图片 19"/>
                                <pic:cNvPicPr>
                                  <a:picLocks noChangeAspect="1"/>
                                </pic:cNvPicPr>
                              </pic:nvPicPr>
                              <pic:blipFill>
                                <a:blip r:embed="rId18"/>
                                <a:stretch>
                                  <a:fillRect/>
                                </a:stretch>
                              </pic:blipFill>
                              <pic:spPr>
                                <a:xfrm rot="1484082" flipV="1">
                                  <a:off x="9744605" y="2491415"/>
                                  <a:ext cx="555973" cy="292444"/>
                                </a:xfrm>
                                <a:prstGeom prst="rect">
                                  <a:avLst/>
                                </a:prstGeom>
                              </pic:spPr>
                            </pic:pic>
                            <pic:pic xmlns:pic="http://schemas.openxmlformats.org/drawingml/2006/picture">
                              <pic:nvPicPr>
                                <pic:cNvPr id="3068" name="图片 19"/>
                                <pic:cNvPicPr>
                                  <a:picLocks noChangeAspect="1"/>
                                </pic:cNvPicPr>
                              </pic:nvPicPr>
                              <pic:blipFill>
                                <a:blip r:embed="rId18"/>
                                <a:stretch>
                                  <a:fillRect/>
                                </a:stretch>
                              </pic:blipFill>
                              <pic:spPr>
                                <a:xfrm flipV="1">
                                  <a:off x="10013153" y="943213"/>
                                  <a:ext cx="555973" cy="292444"/>
                                </a:xfrm>
                                <a:prstGeom prst="rect">
                                  <a:avLst/>
                                </a:prstGeom>
                              </pic:spPr>
                            </pic:pic>
                            <pic:pic xmlns:pic="http://schemas.openxmlformats.org/drawingml/2006/picture">
                              <pic:nvPicPr>
                                <pic:cNvPr id="3069" name="图片 19"/>
                                <pic:cNvPicPr>
                                  <a:picLocks noChangeAspect="1"/>
                                </pic:cNvPicPr>
                              </pic:nvPicPr>
                              <pic:blipFill>
                                <a:blip r:embed="rId18"/>
                                <a:stretch>
                                  <a:fillRect/>
                                </a:stretch>
                              </pic:blipFill>
                              <pic:spPr>
                                <a:xfrm flipV="1">
                                  <a:off x="4866190" y="1518133"/>
                                  <a:ext cx="555973" cy="292444"/>
                                </a:xfrm>
                                <a:prstGeom prst="rect">
                                  <a:avLst/>
                                </a:prstGeom>
                              </pic:spPr>
                            </pic:pic>
                            <pic:pic xmlns:pic="http://schemas.openxmlformats.org/drawingml/2006/picture">
                              <pic:nvPicPr>
                                <pic:cNvPr id="3070" name="图片 19"/>
                                <pic:cNvPicPr>
                                  <a:picLocks noChangeAspect="1"/>
                                </pic:cNvPicPr>
                              </pic:nvPicPr>
                              <pic:blipFill>
                                <a:blip r:embed="rId18"/>
                                <a:stretch>
                                  <a:fillRect/>
                                </a:stretch>
                              </pic:blipFill>
                              <pic:spPr>
                                <a:xfrm flipV="1">
                                  <a:off x="2305116" y="943213"/>
                                  <a:ext cx="555973" cy="292444"/>
                                </a:xfrm>
                                <a:prstGeom prst="rect">
                                  <a:avLst/>
                                </a:prstGeom>
                              </pic:spPr>
                            </pic:pic>
                            <pic:pic xmlns:pic="http://schemas.openxmlformats.org/drawingml/2006/picture">
                              <pic:nvPicPr>
                                <pic:cNvPr id="3071" name="图片 19"/>
                                <pic:cNvPicPr>
                                  <a:picLocks noChangeAspect="1"/>
                                </pic:cNvPicPr>
                              </pic:nvPicPr>
                              <pic:blipFill>
                                <a:blip r:embed="rId18"/>
                                <a:stretch>
                                  <a:fillRect/>
                                </a:stretch>
                              </pic:blipFill>
                              <pic:spPr>
                                <a:xfrm rot="1113629" flipV="1">
                                  <a:off x="7092377" y="1835657"/>
                                  <a:ext cx="555973" cy="292444"/>
                                </a:xfrm>
                                <a:prstGeom prst="rect">
                                  <a:avLst/>
                                </a:prstGeom>
                              </pic:spPr>
                            </pic:pic>
                            <wpg:grpSp>
                              <wpg:cNvPr id="2624" name="组合 5"/>
                              <wpg:cNvGrpSpPr/>
                              <wpg:grpSpPr>
                                <a:xfrm rot="5400000">
                                  <a:off x="9341839" y="1376662"/>
                                  <a:ext cx="292446" cy="555973"/>
                                  <a:chOff x="9341839" y="1376662"/>
                                  <a:chExt cx="497329" cy="1002947"/>
                                </a:xfrm>
                              </wpg:grpSpPr>
                              <pic:pic xmlns:pic="http://schemas.openxmlformats.org/drawingml/2006/picture">
                                <pic:nvPicPr>
                                  <pic:cNvPr id="2625" name="图片 20"/>
                                  <pic:cNvPicPr>
                                    <a:picLocks noChangeAspect="1"/>
                                  </pic:cNvPicPr>
                                </pic:nvPicPr>
                                <pic:blipFill>
                                  <a:blip r:embed="rId20"/>
                                  <a:stretch>
                                    <a:fillRect/>
                                  </a:stretch>
                                </pic:blipFill>
                                <pic:spPr>
                                  <a:xfrm rot="16200000" flipV="1">
                                    <a:off x="9089030" y="1629471"/>
                                    <a:ext cx="1002947" cy="497329"/>
                                  </a:xfrm>
                                  <a:prstGeom prst="rect">
                                    <a:avLst/>
                                  </a:prstGeom>
                                </pic:spPr>
                              </pic:pic>
                              <wps:wsp>
                                <wps:cNvPr id="2626" name="文本框 28"/>
                                <wps:cNvSpPr txBox="1"/>
                                <wps:spPr>
                                  <a:xfrm>
                                    <a:off x="9393885" y="1600214"/>
                                    <a:ext cx="380009" cy="666256"/>
                                  </a:xfrm>
                                  <a:prstGeom prst="rect">
                                    <a:avLst/>
                                  </a:prstGeom>
                                  <a:noFill/>
                                </wps:spPr>
                                <wps:bodyPr wrap="square" rtlCol="0">
                                  <a:noAutofit/>
                                </wps:bodyPr>
                              </wps:wsp>
                            </wpg:grpSp>
                            <wpg:grpSp>
                              <wpg:cNvPr id="2627" name="组合 5"/>
                              <wpg:cNvGrpSpPr/>
                              <wpg:grpSpPr>
                                <a:xfrm rot="5400000">
                                  <a:off x="2125711" y="1376663"/>
                                  <a:ext cx="292446" cy="555973"/>
                                  <a:chOff x="2125711" y="1376663"/>
                                  <a:chExt cx="497329" cy="1002947"/>
                                </a:xfrm>
                              </wpg:grpSpPr>
                              <pic:pic xmlns:pic="http://schemas.openxmlformats.org/drawingml/2006/picture">
                                <pic:nvPicPr>
                                  <pic:cNvPr id="2628" name="图片 20"/>
                                  <pic:cNvPicPr>
                                    <a:picLocks noChangeAspect="1"/>
                                  </pic:cNvPicPr>
                                </pic:nvPicPr>
                                <pic:blipFill>
                                  <a:blip r:embed="rId20"/>
                                  <a:stretch>
                                    <a:fillRect/>
                                  </a:stretch>
                                </pic:blipFill>
                                <pic:spPr>
                                  <a:xfrm rot="16200000" flipV="1">
                                    <a:off x="1872902" y="1629472"/>
                                    <a:ext cx="1002947" cy="497329"/>
                                  </a:xfrm>
                                  <a:prstGeom prst="rect">
                                    <a:avLst/>
                                  </a:prstGeom>
                                </pic:spPr>
                              </pic:pic>
                              <wps:wsp>
                                <wps:cNvPr id="2629" name="文本框 28"/>
                                <wps:cNvSpPr txBox="1"/>
                                <wps:spPr>
                                  <a:xfrm>
                                    <a:off x="2177757" y="1600215"/>
                                    <a:ext cx="380009" cy="666256"/>
                                  </a:xfrm>
                                  <a:prstGeom prst="rect">
                                    <a:avLst/>
                                  </a:prstGeom>
                                  <a:noFill/>
                                </wps:spPr>
                                <wps:bodyPr wrap="square" rtlCol="0">
                                  <a:noAutofit/>
                                </wps:bodyPr>
                              </wps:wsp>
                            </wpg:grpSp>
                            <wpg:grpSp>
                              <wpg:cNvPr id="2630" name="组合 5"/>
                              <wpg:cNvGrpSpPr/>
                              <wpg:grpSpPr>
                                <a:xfrm rot="5400000">
                                  <a:off x="1250059" y="826803"/>
                                  <a:ext cx="292446" cy="555973"/>
                                  <a:chOff x="1250059" y="826803"/>
                                  <a:chExt cx="497329" cy="1002947"/>
                                </a:xfrm>
                              </wpg:grpSpPr>
                              <pic:pic xmlns:pic="http://schemas.openxmlformats.org/drawingml/2006/picture">
                                <pic:nvPicPr>
                                  <pic:cNvPr id="2631" name="图片 20"/>
                                  <pic:cNvPicPr>
                                    <a:picLocks noChangeAspect="1"/>
                                  </pic:cNvPicPr>
                                </pic:nvPicPr>
                                <pic:blipFill>
                                  <a:blip r:embed="rId20"/>
                                  <a:stretch>
                                    <a:fillRect/>
                                  </a:stretch>
                                </pic:blipFill>
                                <pic:spPr>
                                  <a:xfrm rot="16200000" flipV="1">
                                    <a:off x="997250" y="1079612"/>
                                    <a:ext cx="1002947" cy="497329"/>
                                  </a:xfrm>
                                  <a:prstGeom prst="rect">
                                    <a:avLst/>
                                  </a:prstGeom>
                                </pic:spPr>
                              </pic:pic>
                              <wps:wsp>
                                <wps:cNvPr id="2632" name="文本框 28"/>
                                <wps:cNvSpPr txBox="1"/>
                                <wps:spPr>
                                  <a:xfrm>
                                    <a:off x="1302105" y="1050355"/>
                                    <a:ext cx="380009" cy="666256"/>
                                  </a:xfrm>
                                  <a:prstGeom prst="rect">
                                    <a:avLst/>
                                  </a:prstGeom>
                                  <a:noFill/>
                                </wps:spPr>
                                <wps:bodyPr wrap="square" rtlCol="0">
                                  <a:noAutofit/>
                                </wps:bodyPr>
                              </wps:wsp>
                            </wpg:grpSp>
                            <wpg:grpSp>
                              <wpg:cNvPr id="2633" name="组合 5"/>
                              <wpg:cNvGrpSpPr/>
                              <wpg:grpSpPr>
                                <a:xfrm rot="5400000">
                                  <a:off x="5843770" y="825588"/>
                                  <a:ext cx="292446" cy="555973"/>
                                  <a:chOff x="5843770" y="825588"/>
                                  <a:chExt cx="497329" cy="1002947"/>
                                </a:xfrm>
                              </wpg:grpSpPr>
                              <pic:pic xmlns:pic="http://schemas.openxmlformats.org/drawingml/2006/picture">
                                <pic:nvPicPr>
                                  <pic:cNvPr id="2634" name="图片 20"/>
                                  <pic:cNvPicPr>
                                    <a:picLocks noChangeAspect="1"/>
                                  </pic:cNvPicPr>
                                </pic:nvPicPr>
                                <pic:blipFill>
                                  <a:blip r:embed="rId20"/>
                                  <a:stretch>
                                    <a:fillRect/>
                                  </a:stretch>
                                </pic:blipFill>
                                <pic:spPr>
                                  <a:xfrm rot="16200000" flipV="1">
                                    <a:off x="5590961" y="1078397"/>
                                    <a:ext cx="1002947" cy="497329"/>
                                  </a:xfrm>
                                  <a:prstGeom prst="rect">
                                    <a:avLst/>
                                  </a:prstGeom>
                                </pic:spPr>
                              </pic:pic>
                              <wps:wsp>
                                <wps:cNvPr id="2635" name="文本框 28"/>
                                <wps:cNvSpPr txBox="1"/>
                                <wps:spPr>
                                  <a:xfrm>
                                    <a:off x="5895816" y="1049140"/>
                                    <a:ext cx="380009" cy="666256"/>
                                  </a:xfrm>
                                  <a:prstGeom prst="rect">
                                    <a:avLst/>
                                  </a:prstGeom>
                                  <a:noFill/>
                                </wps:spPr>
                                <wps:bodyPr wrap="square" rtlCol="0">
                                  <a:noAutofit/>
                                </wps:bodyPr>
                              </wps:wsp>
                            </wpg:grpSp>
                            <wpg:grpSp>
                              <wpg:cNvPr id="2636" name="组合 5"/>
                              <wpg:cNvGrpSpPr/>
                              <wpg:grpSpPr>
                                <a:xfrm rot="4603324">
                                  <a:off x="3714765" y="1105234"/>
                                  <a:ext cx="292446" cy="555973"/>
                                  <a:chOff x="3714765" y="1105234"/>
                                  <a:chExt cx="497329" cy="1002947"/>
                                </a:xfrm>
                              </wpg:grpSpPr>
                              <pic:pic xmlns:pic="http://schemas.openxmlformats.org/drawingml/2006/picture">
                                <pic:nvPicPr>
                                  <pic:cNvPr id="2637" name="图片 20"/>
                                  <pic:cNvPicPr>
                                    <a:picLocks noChangeAspect="1"/>
                                  </pic:cNvPicPr>
                                </pic:nvPicPr>
                                <pic:blipFill>
                                  <a:blip r:embed="rId20"/>
                                  <a:stretch>
                                    <a:fillRect/>
                                  </a:stretch>
                                </pic:blipFill>
                                <pic:spPr>
                                  <a:xfrm rot="16200000" flipV="1">
                                    <a:off x="3461956" y="1358043"/>
                                    <a:ext cx="1002947" cy="497329"/>
                                  </a:xfrm>
                                  <a:prstGeom prst="rect">
                                    <a:avLst/>
                                  </a:prstGeom>
                                </pic:spPr>
                              </pic:pic>
                              <wps:wsp>
                                <wps:cNvPr id="2638" name="文本框 28"/>
                                <wps:cNvSpPr txBox="1"/>
                                <wps:spPr>
                                  <a:xfrm>
                                    <a:off x="3766809" y="1328785"/>
                                    <a:ext cx="380009" cy="666256"/>
                                  </a:xfrm>
                                  <a:prstGeom prst="rect">
                                    <a:avLst/>
                                  </a:prstGeom>
                                  <a:noFill/>
                                </wps:spPr>
                                <wps:bodyPr wrap="square" rtlCol="0">
                                  <a:noAutofit/>
                                </wps:bodyPr>
                              </wps:wsp>
                            </wpg:grpSp>
                            <wpg:grpSp>
                              <wpg:cNvPr id="2639" name="组合 5"/>
                              <wpg:cNvGrpSpPr/>
                              <wpg:grpSpPr>
                                <a:xfrm rot="5400000">
                                  <a:off x="10466891" y="1972994"/>
                                  <a:ext cx="292446" cy="555973"/>
                                  <a:chOff x="10466891" y="1972994"/>
                                  <a:chExt cx="497329" cy="1002947"/>
                                </a:xfrm>
                              </wpg:grpSpPr>
                              <pic:pic xmlns:pic="http://schemas.openxmlformats.org/drawingml/2006/picture">
                                <pic:nvPicPr>
                                  <pic:cNvPr id="2640" name="图片 20"/>
                                  <pic:cNvPicPr>
                                    <a:picLocks noChangeAspect="1"/>
                                  </pic:cNvPicPr>
                                </pic:nvPicPr>
                                <pic:blipFill>
                                  <a:blip r:embed="rId20"/>
                                  <a:stretch>
                                    <a:fillRect/>
                                  </a:stretch>
                                </pic:blipFill>
                                <pic:spPr>
                                  <a:xfrm rot="16200000" flipV="1">
                                    <a:off x="10214082" y="2225803"/>
                                    <a:ext cx="1002947" cy="497329"/>
                                  </a:xfrm>
                                  <a:prstGeom prst="rect">
                                    <a:avLst/>
                                  </a:prstGeom>
                                </pic:spPr>
                              </pic:pic>
                              <wps:wsp>
                                <wps:cNvPr id="2641" name="文本框 28"/>
                                <wps:cNvSpPr txBox="1"/>
                                <wps:spPr>
                                  <a:xfrm>
                                    <a:off x="10518937" y="2196546"/>
                                    <a:ext cx="380009" cy="666256"/>
                                  </a:xfrm>
                                  <a:prstGeom prst="rect">
                                    <a:avLst/>
                                  </a:prstGeom>
                                  <a:noFill/>
                                </wps:spPr>
                                <wps:bodyPr wrap="square" rtlCol="0">
                                  <a:noAutofit/>
                                </wps:bodyPr>
                              </wps:wsp>
                            </wpg:grpSp>
                            <wpg:grpSp>
                              <wpg:cNvPr id="2642" name="组合 5"/>
                              <wpg:cNvGrpSpPr/>
                              <wpg:grpSpPr>
                                <a:xfrm rot="5400000">
                                  <a:off x="4985708" y="1982782"/>
                                  <a:ext cx="292446" cy="555973"/>
                                  <a:chOff x="4985708" y="1982782"/>
                                  <a:chExt cx="497329" cy="1002947"/>
                                </a:xfrm>
                              </wpg:grpSpPr>
                              <pic:pic xmlns:pic="http://schemas.openxmlformats.org/drawingml/2006/picture">
                                <pic:nvPicPr>
                                  <pic:cNvPr id="2643" name="图片 20"/>
                                  <pic:cNvPicPr>
                                    <a:picLocks noChangeAspect="1"/>
                                  </pic:cNvPicPr>
                                </pic:nvPicPr>
                                <pic:blipFill>
                                  <a:blip r:embed="rId20"/>
                                  <a:stretch>
                                    <a:fillRect/>
                                  </a:stretch>
                                </pic:blipFill>
                                <pic:spPr>
                                  <a:xfrm rot="16200000" flipV="1">
                                    <a:off x="4732899" y="2235591"/>
                                    <a:ext cx="1002947" cy="497329"/>
                                  </a:xfrm>
                                  <a:prstGeom prst="rect">
                                    <a:avLst/>
                                  </a:prstGeom>
                                </pic:spPr>
                              </pic:pic>
                              <wps:wsp>
                                <wps:cNvPr id="2644" name="文本框 28"/>
                                <wps:cNvSpPr txBox="1"/>
                                <wps:spPr>
                                  <a:xfrm>
                                    <a:off x="5037754" y="2206334"/>
                                    <a:ext cx="380009" cy="666256"/>
                                  </a:xfrm>
                                  <a:prstGeom prst="rect">
                                    <a:avLst/>
                                  </a:prstGeom>
                                  <a:noFill/>
                                </wps:spPr>
                                <wps:bodyPr wrap="square" rtlCol="0">
                                  <a:noAutofit/>
                                </wps:bodyPr>
                              </wps:wsp>
                            </wpg:grpSp>
                            <wpg:grpSp>
                              <wpg:cNvPr id="2645" name="组合 5"/>
                              <wpg:cNvGrpSpPr/>
                              <wpg:grpSpPr>
                                <a:xfrm rot="5400000">
                                  <a:off x="2468771" y="1980775"/>
                                  <a:ext cx="292446" cy="555973"/>
                                  <a:chOff x="2468771" y="1980775"/>
                                  <a:chExt cx="497329" cy="1002947"/>
                                </a:xfrm>
                              </wpg:grpSpPr>
                              <pic:pic xmlns:pic="http://schemas.openxmlformats.org/drawingml/2006/picture">
                                <pic:nvPicPr>
                                  <pic:cNvPr id="2646" name="图片 20"/>
                                  <pic:cNvPicPr>
                                    <a:picLocks noChangeAspect="1"/>
                                  </pic:cNvPicPr>
                                </pic:nvPicPr>
                                <pic:blipFill>
                                  <a:blip r:embed="rId20"/>
                                  <a:stretch>
                                    <a:fillRect/>
                                  </a:stretch>
                                </pic:blipFill>
                                <pic:spPr>
                                  <a:xfrm rot="16200000" flipV="1">
                                    <a:off x="2215962" y="2233584"/>
                                    <a:ext cx="1002947" cy="497329"/>
                                  </a:xfrm>
                                  <a:prstGeom prst="rect">
                                    <a:avLst/>
                                  </a:prstGeom>
                                </pic:spPr>
                              </pic:pic>
                              <wps:wsp>
                                <wps:cNvPr id="2647" name="文本框 28"/>
                                <wps:cNvSpPr txBox="1"/>
                                <wps:spPr>
                                  <a:xfrm>
                                    <a:off x="2520817" y="2204327"/>
                                    <a:ext cx="380009" cy="666256"/>
                                  </a:xfrm>
                                  <a:prstGeom prst="rect">
                                    <a:avLst/>
                                  </a:prstGeom>
                                  <a:noFill/>
                                </wps:spPr>
                                <wps:bodyPr wrap="square" rtlCol="0">
                                  <a:noAutofit/>
                                </wps:bodyPr>
                              </wps:wsp>
                            </wpg:grpSp>
                            <wpg:grpSp>
                              <wpg:cNvPr id="2648" name="组合 5"/>
                              <wpg:cNvGrpSpPr/>
                              <wpg:grpSpPr>
                                <a:xfrm rot="4590279">
                                  <a:off x="3643243" y="2307388"/>
                                  <a:ext cx="292446" cy="555973"/>
                                  <a:chOff x="3643243" y="2307388"/>
                                  <a:chExt cx="497329" cy="1002947"/>
                                </a:xfrm>
                              </wpg:grpSpPr>
                              <pic:pic xmlns:pic="http://schemas.openxmlformats.org/drawingml/2006/picture">
                                <pic:nvPicPr>
                                  <pic:cNvPr id="2649" name="图片 20"/>
                                  <pic:cNvPicPr>
                                    <a:picLocks noChangeAspect="1"/>
                                  </pic:cNvPicPr>
                                </pic:nvPicPr>
                                <pic:blipFill>
                                  <a:blip r:embed="rId20"/>
                                  <a:stretch>
                                    <a:fillRect/>
                                  </a:stretch>
                                </pic:blipFill>
                                <pic:spPr>
                                  <a:xfrm rot="16200000" flipV="1">
                                    <a:off x="3390434" y="2560197"/>
                                    <a:ext cx="1002947" cy="497329"/>
                                  </a:xfrm>
                                  <a:prstGeom prst="rect">
                                    <a:avLst/>
                                  </a:prstGeom>
                                </pic:spPr>
                              </pic:pic>
                              <wps:wsp>
                                <wps:cNvPr id="2650" name="文本框 28"/>
                                <wps:cNvSpPr txBox="1"/>
                                <wps:spPr>
                                  <a:xfrm>
                                    <a:off x="3695289" y="2530938"/>
                                    <a:ext cx="380009" cy="666256"/>
                                  </a:xfrm>
                                  <a:prstGeom prst="rect">
                                    <a:avLst/>
                                  </a:prstGeom>
                                  <a:noFill/>
                                </wps:spPr>
                                <wps:bodyPr wrap="square" rtlCol="0">
                                  <a:noAutofit/>
                                </wps:bodyPr>
                              </wps:wsp>
                            </wpg:grpSp>
                            <wpg:grpSp>
                              <wpg:cNvPr id="2651" name="组合 5"/>
                              <wpg:cNvGrpSpPr/>
                              <wpg:grpSpPr>
                                <a:xfrm rot="7002048">
                                  <a:off x="10698034" y="2827215"/>
                                  <a:ext cx="292446" cy="555973"/>
                                  <a:chOff x="10698034" y="2827215"/>
                                  <a:chExt cx="497329" cy="1002947"/>
                                </a:xfrm>
                              </wpg:grpSpPr>
                              <pic:pic xmlns:pic="http://schemas.openxmlformats.org/drawingml/2006/picture">
                                <pic:nvPicPr>
                                  <pic:cNvPr id="2652" name="图片 20"/>
                                  <pic:cNvPicPr>
                                    <a:picLocks noChangeAspect="1"/>
                                  </pic:cNvPicPr>
                                </pic:nvPicPr>
                                <pic:blipFill>
                                  <a:blip r:embed="rId20"/>
                                  <a:stretch>
                                    <a:fillRect/>
                                  </a:stretch>
                                </pic:blipFill>
                                <pic:spPr>
                                  <a:xfrm rot="16200000" flipV="1">
                                    <a:off x="10445225" y="3080024"/>
                                    <a:ext cx="1002947" cy="497329"/>
                                  </a:xfrm>
                                  <a:prstGeom prst="rect">
                                    <a:avLst/>
                                  </a:prstGeom>
                                </pic:spPr>
                              </pic:pic>
                              <wps:wsp>
                                <wps:cNvPr id="2653" name="文本框 28"/>
                                <wps:cNvSpPr txBox="1"/>
                                <wps:spPr>
                                  <a:xfrm>
                                    <a:off x="10750079" y="3050765"/>
                                    <a:ext cx="380009" cy="666256"/>
                                  </a:xfrm>
                                  <a:prstGeom prst="rect">
                                    <a:avLst/>
                                  </a:prstGeom>
                                  <a:noFill/>
                                </wps:spPr>
                                <wps:bodyPr wrap="square" rtlCol="0">
                                  <a:noAutofit/>
                                </wps:bodyPr>
                              </wps:wsp>
                            </wpg:grpSp>
                            <wps:wsp>
                              <wps:cNvPr id="2654" name="矩形 17"/>
                              <wps:cNvSpPr/>
                              <wps:spPr>
                                <a:xfrm rot="5400000">
                                  <a:off x="11492641" y="1162274"/>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655" name="矩形 17"/>
                              <wps:cNvSpPr/>
                              <wps:spPr>
                                <a:xfrm rot="5400000">
                                  <a:off x="11483040" y="1766707"/>
                                  <a:ext cx="73036" cy="387486"/>
                                </a:xfrm>
                                <a:prstGeom prst="rect">
                                  <a:avLst/>
                                </a:prstGeom>
                                <a:solidFill>
                                  <a:schemeClr val="tx1"/>
                                </a:solidFill>
                                <a:ln>
                                  <a:solidFill>
                                    <a:schemeClr val="bg1"/>
                                  </a:solidFill>
                                </a:ln>
                              </wps:spPr>
                              <wps:style>
                                <a:lnRef idx="1">
                                  <a:schemeClr val="accent1"/>
                                </a:lnRef>
                                <a:fillRef idx="3">
                                  <a:schemeClr val="accent1"/>
                                </a:fillRef>
                                <a:effectRef idx="2">
                                  <a:schemeClr val="accent1"/>
                                </a:effectRef>
                                <a:fontRef idx="minor">
                                  <a:schemeClr val="lt1"/>
                                </a:fontRef>
                              </wps:style>
                              <wps:bodyPr rtlCol="0" anchor="ctr"/>
                            </wps:wsp>
                            <wps:wsp>
                              <wps:cNvPr id="2656" name="Freeform: Shape 2656"/>
                              <wps:cNvSpPr/>
                              <wps:spPr>
                                <a:xfrm>
                                  <a:off x="3186014" y="1952300"/>
                                  <a:ext cx="1404691" cy="1075575"/>
                                </a:xfrm>
                                <a:custGeom>
                                  <a:avLst/>
                                  <a:gdLst>
                                    <a:gd name="connsiteX0" fmla="*/ 17755 w 1420427"/>
                                    <a:gd name="connsiteY0" fmla="*/ 1074198 h 1074198"/>
                                    <a:gd name="connsiteX1" fmla="*/ 1402672 w 1420427"/>
                                    <a:gd name="connsiteY1" fmla="*/ 834501 h 1074198"/>
                                    <a:gd name="connsiteX2" fmla="*/ 1411549 w 1420427"/>
                                    <a:gd name="connsiteY2" fmla="*/ 532661 h 1074198"/>
                                    <a:gd name="connsiteX3" fmla="*/ 1420427 w 1420427"/>
                                    <a:gd name="connsiteY3" fmla="*/ 8878 h 1074198"/>
                                    <a:gd name="connsiteX4" fmla="*/ 0 w 1420427"/>
                                    <a:gd name="connsiteY4" fmla="*/ 0 h 1074198"/>
                                    <a:gd name="connsiteX5" fmla="*/ 17755 w 1420427"/>
                                    <a:gd name="connsiteY5" fmla="*/ 1074198 h 1074198"/>
                                    <a:gd name="connsiteX0" fmla="*/ 0 w 1426777"/>
                                    <a:gd name="connsiteY0" fmla="*/ 1074198 h 1074198"/>
                                    <a:gd name="connsiteX1" fmla="*/ 1409022 w 1426777"/>
                                    <a:gd name="connsiteY1" fmla="*/ 834501 h 1074198"/>
                                    <a:gd name="connsiteX2" fmla="*/ 1417899 w 1426777"/>
                                    <a:gd name="connsiteY2" fmla="*/ 532661 h 1074198"/>
                                    <a:gd name="connsiteX3" fmla="*/ 1426777 w 1426777"/>
                                    <a:gd name="connsiteY3" fmla="*/ 8878 h 1074198"/>
                                    <a:gd name="connsiteX4" fmla="*/ 6350 w 1426777"/>
                                    <a:gd name="connsiteY4" fmla="*/ 0 h 1074198"/>
                                    <a:gd name="connsiteX5" fmla="*/ 0 w 1426777"/>
                                    <a:gd name="connsiteY5" fmla="*/ 1074198 h 1074198"/>
                                    <a:gd name="connsiteX0" fmla="*/ 0 w 1421955"/>
                                    <a:gd name="connsiteY0" fmla="*/ 1074198 h 1074198"/>
                                    <a:gd name="connsiteX1" fmla="*/ 1404200 w 1421955"/>
                                    <a:gd name="connsiteY1" fmla="*/ 834501 h 1074198"/>
                                    <a:gd name="connsiteX2" fmla="*/ 1413077 w 1421955"/>
                                    <a:gd name="connsiteY2" fmla="*/ 532661 h 1074198"/>
                                    <a:gd name="connsiteX3" fmla="*/ 1421955 w 1421955"/>
                                    <a:gd name="connsiteY3" fmla="*/ 8878 h 1074198"/>
                                    <a:gd name="connsiteX4" fmla="*/ 1528 w 1421955"/>
                                    <a:gd name="connsiteY4" fmla="*/ 0 h 1074198"/>
                                    <a:gd name="connsiteX5" fmla="*/ 0 w 1421955"/>
                                    <a:gd name="connsiteY5" fmla="*/ 1074198 h 107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21955" h="1074198">
                                      <a:moveTo>
                                        <a:pt x="0" y="1074198"/>
                                      </a:moveTo>
                                      <a:lnTo>
                                        <a:pt x="1404200" y="834501"/>
                                      </a:lnTo>
                                      <a:lnTo>
                                        <a:pt x="1413077" y="532661"/>
                                      </a:lnTo>
                                      <a:lnTo>
                                        <a:pt x="1421955" y="8878"/>
                                      </a:lnTo>
                                      <a:lnTo>
                                        <a:pt x="1528" y="0"/>
                                      </a:lnTo>
                                      <a:cubicBezTo>
                                        <a:pt x="-589" y="358066"/>
                                        <a:pt x="2117" y="716132"/>
                                        <a:pt x="0" y="1074198"/>
                                      </a:cubicBezTo>
                                      <a:close/>
                                    </a:path>
                                  </a:pathLst>
                                </a:cu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57" name="组合 5"/>
                              <wpg:cNvGrpSpPr/>
                              <wpg:grpSpPr>
                                <a:xfrm rot="5400000">
                                  <a:off x="8471287" y="1972995"/>
                                  <a:ext cx="292446" cy="555973"/>
                                  <a:chOff x="8471287" y="1972995"/>
                                  <a:chExt cx="497329" cy="1002947"/>
                                </a:xfrm>
                              </wpg:grpSpPr>
                              <pic:pic xmlns:pic="http://schemas.openxmlformats.org/drawingml/2006/picture">
                                <pic:nvPicPr>
                                  <pic:cNvPr id="2658" name="图片 20"/>
                                  <pic:cNvPicPr>
                                    <a:picLocks noChangeAspect="1"/>
                                  </pic:cNvPicPr>
                                </pic:nvPicPr>
                                <pic:blipFill>
                                  <a:blip r:embed="rId20"/>
                                  <a:stretch>
                                    <a:fillRect/>
                                  </a:stretch>
                                </pic:blipFill>
                                <pic:spPr>
                                  <a:xfrm rot="16200000" flipV="1">
                                    <a:off x="8218478" y="2225804"/>
                                    <a:ext cx="1002947" cy="497329"/>
                                  </a:xfrm>
                                  <a:prstGeom prst="rect">
                                    <a:avLst/>
                                  </a:prstGeom>
                                </pic:spPr>
                              </pic:pic>
                              <wps:wsp>
                                <wps:cNvPr id="2659" name="文本框 28"/>
                                <wps:cNvSpPr txBox="1"/>
                                <wps:spPr>
                                  <a:xfrm>
                                    <a:off x="8523333" y="2196547"/>
                                    <a:ext cx="380009" cy="666256"/>
                                  </a:xfrm>
                                  <a:prstGeom prst="rect">
                                    <a:avLst/>
                                  </a:prstGeom>
                                  <a:noFill/>
                                </wps:spPr>
                                <wps:bodyPr wrap="square" rtlCol="0">
                                  <a:noAutofit/>
                                </wps:bodyPr>
                              </wps:wsp>
                            </wpg:grpSp>
                            <wps:wsp>
                              <wps:cNvPr id="2660" name="Rectangle 2660"/>
                              <wps:cNvSpPr/>
                              <wps:spPr>
                                <a:xfrm>
                                  <a:off x="7069436" y="847601"/>
                                  <a:ext cx="2016834" cy="1624286"/>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61" name="Straight Connector 2661"/>
                              <wps:cNvCnPr>
                                <a:cxnSpLocks/>
                              </wps:cNvCnPr>
                              <wps:spPr>
                                <a:xfrm>
                                  <a:off x="3186014" y="3027875"/>
                                  <a:ext cx="10688" cy="53271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62" name="Straight Connector 2662"/>
                              <wps:cNvCnPr>
                                <a:cxnSpLocks/>
                              </wps:cNvCnPr>
                              <wps:spPr>
                                <a:xfrm flipH="1">
                                  <a:off x="4576893" y="2729380"/>
                                  <a:ext cx="5260" cy="82708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63" name="Straight Arrow Connector 2663"/>
                              <wps:cNvCnPr/>
                              <wps:spPr>
                                <a:xfrm>
                                  <a:off x="3186009" y="3404974"/>
                                  <a:ext cx="41741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4" name="Straight Arrow Connector 2664"/>
                              <wps:cNvCnPr>
                                <a:cxnSpLocks/>
                              </wps:cNvCnPr>
                              <wps:spPr>
                                <a:xfrm flipH="1">
                                  <a:off x="4093903" y="3404974"/>
                                  <a:ext cx="47007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5" name="TextBox 20"/>
                              <wps:cNvSpPr txBox="1"/>
                              <wps:spPr>
                                <a:xfrm>
                                  <a:off x="3337893" y="3330291"/>
                                  <a:ext cx="1054722" cy="354329"/>
                                </a:xfrm>
                                <a:prstGeom prst="rect">
                                  <a:avLst/>
                                </a:prstGeom>
                                <a:noFill/>
                              </wps:spPr>
                              <wps:txbx>
                                <w:txbxContent>
                                  <w:p w14:paraId="19B7EEF7" w14:textId="77777777" w:rsidR="007918C9" w:rsidRPr="007B412F" w:rsidRDefault="007918C9" w:rsidP="007B412F">
                                    <w:pPr>
                                      <w:rPr>
                                        <w:sz w:val="16"/>
                                        <w:szCs w:val="16"/>
                                      </w:rPr>
                                    </w:pPr>
                                    <w:r w:rsidRPr="007B412F">
                                      <w:rPr>
                                        <w:color w:val="000000" w:themeColor="text1"/>
                                        <w:kern w:val="24"/>
                                        <w:sz w:val="16"/>
                                        <w:szCs w:val="16"/>
                                      </w:rPr>
                                      <w:t>Zone A</w:t>
                                    </w:r>
                                  </w:p>
                                </w:txbxContent>
                              </wps:txbx>
                              <wps:bodyPr wrap="square" rtlCol="0">
                                <a:noAutofit/>
                              </wps:bodyPr>
                            </wps:wsp>
                            <wps:wsp>
                              <wps:cNvPr id="2666" name="Straight Connector 2666"/>
                              <wps:cNvCnPr/>
                              <wps:spPr>
                                <a:xfrm flipH="1">
                                  <a:off x="7066062" y="2523688"/>
                                  <a:ext cx="5" cy="61522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67" name="Straight Connector 2667"/>
                              <wps:cNvCnPr>
                                <a:cxnSpLocks/>
                              </wps:cNvCnPr>
                              <wps:spPr>
                                <a:xfrm flipH="1">
                                  <a:off x="9081100" y="2180777"/>
                                  <a:ext cx="6390" cy="91371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68" name="Straight Arrow Connector 2668"/>
                              <wps:cNvCnPr>
                                <a:cxnSpLocks/>
                              </wps:cNvCnPr>
                              <wps:spPr>
                                <a:xfrm>
                                  <a:off x="7060292" y="2963380"/>
                                  <a:ext cx="6518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9" name="Straight Arrow Connector 2669"/>
                              <wps:cNvCnPr>
                                <a:cxnSpLocks/>
                              </wps:cNvCnPr>
                              <wps:spPr>
                                <a:xfrm flipH="1">
                                  <a:off x="8582890" y="2963380"/>
                                  <a:ext cx="5196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70" name="TextBox 128"/>
                              <wps:cNvSpPr txBox="1"/>
                              <wps:spPr>
                                <a:xfrm>
                                  <a:off x="7588218" y="2769528"/>
                                  <a:ext cx="1183320" cy="354329"/>
                                </a:xfrm>
                                <a:prstGeom prst="rect">
                                  <a:avLst/>
                                </a:prstGeom>
                                <a:noFill/>
                              </wps:spPr>
                              <wps:txbx>
                                <w:txbxContent>
                                  <w:p w14:paraId="6CF22A77" w14:textId="77777777" w:rsidR="007918C9" w:rsidRPr="007B412F" w:rsidRDefault="007918C9" w:rsidP="007B412F">
                                    <w:pPr>
                                      <w:rPr>
                                        <w:sz w:val="16"/>
                                        <w:szCs w:val="16"/>
                                      </w:rPr>
                                    </w:pPr>
                                    <w:r w:rsidRPr="007B412F">
                                      <w:rPr>
                                        <w:color w:val="000000" w:themeColor="text1"/>
                                        <w:kern w:val="24"/>
                                        <w:sz w:val="16"/>
                                        <w:szCs w:val="16"/>
                                      </w:rPr>
                                      <w:t>Zone B</w:t>
                                    </w:r>
                                  </w:p>
                                </w:txbxContent>
                              </wps:txbx>
                              <wps:bodyPr wrap="square" rtlCol="0">
                                <a:noAutofit/>
                              </wps:bodyPr>
                            </wps:wsp>
                            <wps:wsp>
                              <wps:cNvPr id="2671" name="TextBox 129"/>
                              <wps:cNvSpPr txBox="1"/>
                              <wps:spPr>
                                <a:xfrm>
                                  <a:off x="10844835" y="914728"/>
                                  <a:ext cx="1223590" cy="354329"/>
                                </a:xfrm>
                                <a:prstGeom prst="rect">
                                  <a:avLst/>
                                </a:prstGeom>
                                <a:noFill/>
                              </wps:spPr>
                              <wps:txbx>
                                <w:txbxContent>
                                  <w:p w14:paraId="2F1FD103" w14:textId="77777777" w:rsidR="007918C9" w:rsidRPr="007B412F" w:rsidRDefault="007918C9" w:rsidP="007B412F">
                                    <w:pPr>
                                      <w:rPr>
                                        <w:sz w:val="16"/>
                                        <w:szCs w:val="16"/>
                                      </w:rPr>
                                    </w:pPr>
                                    <w:r w:rsidRPr="007B412F">
                                      <w:rPr>
                                        <w:color w:val="000000" w:themeColor="text1"/>
                                        <w:kern w:val="24"/>
                                        <w:sz w:val="16"/>
                                        <w:szCs w:val="16"/>
                                      </w:rPr>
                                      <w:t>Lane 1</w:t>
                                    </w:r>
                                  </w:p>
                                </w:txbxContent>
                              </wps:txbx>
                              <wps:bodyPr wrap="square" rtlCol="0">
                                <a:noAutofit/>
                              </wps:bodyPr>
                            </wps:wsp>
                            <wps:wsp>
                              <wps:cNvPr id="2672" name="TextBox 130"/>
                              <wps:cNvSpPr txBox="1"/>
                              <wps:spPr>
                                <a:xfrm>
                                  <a:off x="10867687" y="1456251"/>
                                  <a:ext cx="1159718" cy="354329"/>
                                </a:xfrm>
                                <a:prstGeom prst="rect">
                                  <a:avLst/>
                                </a:prstGeom>
                                <a:noFill/>
                              </wps:spPr>
                              <wps:txbx>
                                <w:txbxContent>
                                  <w:p w14:paraId="50370371" w14:textId="77777777" w:rsidR="007918C9" w:rsidRPr="007B412F" w:rsidRDefault="007918C9" w:rsidP="007B412F">
                                    <w:pPr>
                                      <w:rPr>
                                        <w:sz w:val="16"/>
                                        <w:szCs w:val="16"/>
                                      </w:rPr>
                                    </w:pPr>
                                    <w:r w:rsidRPr="007B412F">
                                      <w:rPr>
                                        <w:color w:val="000000" w:themeColor="text1"/>
                                        <w:kern w:val="24"/>
                                        <w:sz w:val="16"/>
                                        <w:szCs w:val="16"/>
                                      </w:rPr>
                                      <w:t>Lane 2</w:t>
                                    </w:r>
                                  </w:p>
                                </w:txbxContent>
                              </wps:txbx>
                              <wps:bodyPr wrap="square" rtlCol="0">
                                <a:noAutofit/>
                              </wps:bodyPr>
                            </wps:wsp>
                            <wps:wsp>
                              <wps:cNvPr id="2673" name="TextBox 131"/>
                              <wps:cNvSpPr txBox="1"/>
                              <wps:spPr>
                                <a:xfrm>
                                  <a:off x="10890535" y="2027369"/>
                                  <a:ext cx="1045172" cy="354329"/>
                                </a:xfrm>
                                <a:prstGeom prst="rect">
                                  <a:avLst/>
                                </a:prstGeom>
                                <a:noFill/>
                              </wps:spPr>
                              <wps:txbx>
                                <w:txbxContent>
                                  <w:p w14:paraId="34D14E3E" w14:textId="77777777" w:rsidR="007918C9" w:rsidRPr="007B412F" w:rsidRDefault="007918C9" w:rsidP="007B412F">
                                    <w:pPr>
                                      <w:rPr>
                                        <w:sz w:val="16"/>
                                        <w:szCs w:val="16"/>
                                      </w:rPr>
                                    </w:pPr>
                                    <w:r w:rsidRPr="007B412F">
                                      <w:rPr>
                                        <w:color w:val="000000" w:themeColor="text1"/>
                                        <w:kern w:val="24"/>
                                        <w:sz w:val="16"/>
                                        <w:szCs w:val="16"/>
                                      </w:rPr>
                                      <w:t>Lane 3</w:t>
                                    </w:r>
                                  </w:p>
                                </w:txbxContent>
                              </wps:txbx>
                              <wps:bodyPr wrap="square" rtlCol="0">
                                <a:noAutofit/>
                              </wps:bodyPr>
                            </wps:wsp>
                            <wps:wsp>
                              <wps:cNvPr id="2674" name="TextBox 132"/>
                              <wps:cNvSpPr txBox="1"/>
                              <wps:spPr>
                                <a:xfrm rot="1633897">
                                  <a:off x="11129082" y="3370132"/>
                                  <a:ext cx="1233959" cy="474521"/>
                                </a:xfrm>
                                <a:prstGeom prst="rect">
                                  <a:avLst/>
                                </a:prstGeom>
                                <a:noFill/>
                              </wps:spPr>
                              <wps:txbx>
                                <w:txbxContent>
                                  <w:p w14:paraId="6DC303EF" w14:textId="77777777" w:rsidR="007918C9" w:rsidRPr="007B412F" w:rsidRDefault="007918C9" w:rsidP="007B412F">
                                    <w:pPr>
                                      <w:rPr>
                                        <w:sz w:val="16"/>
                                        <w:szCs w:val="16"/>
                                      </w:rPr>
                                    </w:pPr>
                                    <w:r w:rsidRPr="007B412F">
                                      <w:rPr>
                                        <w:color w:val="000000" w:themeColor="text1"/>
                                        <w:kern w:val="24"/>
                                        <w:sz w:val="16"/>
                                        <w:szCs w:val="16"/>
                                      </w:rPr>
                                      <w:t>off-ramp</w:t>
                                    </w:r>
                                  </w:p>
                                </w:txbxContent>
                              </wps:txbx>
                              <wps:bodyPr wrap="square" rtlCol="0">
                                <a:noAutofit/>
                              </wps:bodyPr>
                            </wps:wsp>
                            <wps:wsp>
                              <wps:cNvPr id="2675" name="TextBox 133"/>
                              <wps:cNvSpPr txBox="1"/>
                              <wps:spPr>
                                <a:xfrm rot="20976424">
                                  <a:off x="863715" y="2824514"/>
                                  <a:ext cx="1345107" cy="449465"/>
                                </a:xfrm>
                                <a:prstGeom prst="rect">
                                  <a:avLst/>
                                </a:prstGeom>
                                <a:noFill/>
                              </wps:spPr>
                              <wps:txbx>
                                <w:txbxContent>
                                  <w:p w14:paraId="1FB3DFD3" w14:textId="77777777" w:rsidR="007918C9" w:rsidRPr="007B412F" w:rsidRDefault="007918C9" w:rsidP="007B412F">
                                    <w:pPr>
                                      <w:rPr>
                                        <w:sz w:val="16"/>
                                        <w:szCs w:val="16"/>
                                      </w:rPr>
                                    </w:pPr>
                                    <w:r w:rsidRPr="007B412F">
                                      <w:rPr>
                                        <w:color w:val="000000" w:themeColor="text1"/>
                                        <w:kern w:val="24"/>
                                        <w:sz w:val="16"/>
                                        <w:szCs w:val="16"/>
                                      </w:rPr>
                                      <w:t>on-ramp</w:t>
                                    </w:r>
                                  </w:p>
                                </w:txbxContent>
                              </wps:txbx>
                              <wps:bodyPr wrap="square" rtlCol="0">
                                <a:noAutofit/>
                              </wps:bodyPr>
                            </wps:wsp>
                            <wps:wsp>
                              <wps:cNvPr id="2683" name="Straight Connector 2683"/>
                              <wps:cNvCnPr>
                                <a:cxnSpLocks/>
                              </wps:cNvCnPr>
                              <wps:spPr>
                                <a:xfrm>
                                  <a:off x="633526" y="630024"/>
                                  <a:ext cx="4674" cy="2028202"/>
                                </a:xfrm>
                                <a:prstGeom prst="line">
                                  <a:avLst/>
                                </a:prstGeom>
                                <a:ln w="38100">
                                  <a:solidFill>
                                    <a:schemeClr val="accent1"/>
                                  </a:solidFill>
                                </a:ln>
                              </wps:spPr>
                              <wps:style>
                                <a:lnRef idx="1">
                                  <a:schemeClr val="dk1"/>
                                </a:lnRef>
                                <a:fillRef idx="0">
                                  <a:schemeClr val="dk1"/>
                                </a:fillRef>
                                <a:effectRef idx="0">
                                  <a:schemeClr val="dk1"/>
                                </a:effectRef>
                                <a:fontRef idx="minor">
                                  <a:schemeClr val="tx1"/>
                                </a:fontRef>
                              </wps:style>
                              <wps:bodyPr/>
                            </wps:wsp>
                            <wps:wsp>
                              <wps:cNvPr id="2684" name="Straight Connector 2684"/>
                              <wps:cNvCnPr>
                                <a:cxnSpLocks/>
                              </wps:cNvCnPr>
                              <wps:spPr>
                                <a:xfrm>
                                  <a:off x="639590" y="2736162"/>
                                  <a:ext cx="145173" cy="953923"/>
                                </a:xfrm>
                                <a:prstGeom prst="line">
                                  <a:avLst/>
                                </a:prstGeom>
                                <a:ln w="38100">
                                  <a:solidFill>
                                    <a:schemeClr val="accent1"/>
                                  </a:solidFill>
                                </a:ln>
                              </wps:spPr>
                              <wps:style>
                                <a:lnRef idx="1">
                                  <a:schemeClr val="dk1"/>
                                </a:lnRef>
                                <a:fillRef idx="0">
                                  <a:schemeClr val="dk1"/>
                                </a:fillRef>
                                <a:effectRef idx="0">
                                  <a:schemeClr val="dk1"/>
                                </a:effectRef>
                                <a:fontRef idx="minor">
                                  <a:schemeClr val="tx1"/>
                                </a:fontRef>
                              </wps:style>
                              <wps:bodyPr/>
                            </wps:wsp>
                            <wps:wsp>
                              <wps:cNvPr id="2685" name="TextBox 135"/>
                              <wps:cNvSpPr txBox="1"/>
                              <wps:spPr>
                                <a:xfrm rot="5400000">
                                  <a:off x="-357901" y="1370706"/>
                                  <a:ext cx="1362075" cy="617220"/>
                                </a:xfrm>
                                <a:prstGeom prst="rect">
                                  <a:avLst/>
                                </a:prstGeom>
                                <a:noFill/>
                              </wps:spPr>
                              <wps:txbx>
                                <w:txbxContent>
                                  <w:p w14:paraId="23CF2FA3" w14:textId="77777777" w:rsidR="007918C9" w:rsidRPr="007B412F" w:rsidRDefault="007918C9" w:rsidP="007B412F">
                                    <w:pPr>
                                      <w:jc w:val="center"/>
                                      <w:rPr>
                                        <w:sz w:val="16"/>
                                        <w:szCs w:val="16"/>
                                      </w:rPr>
                                    </w:pPr>
                                    <w:r w:rsidRPr="007B412F">
                                      <w:rPr>
                                        <w:color w:val="000000" w:themeColor="text1"/>
                                        <w:kern w:val="24"/>
                                        <w:sz w:val="16"/>
                                        <w:szCs w:val="16"/>
                                      </w:rPr>
                                      <w:t>Mainline throughput</w:t>
                                    </w:r>
                                  </w:p>
                                </w:txbxContent>
                              </wps:txbx>
                              <wps:bodyPr wrap="square" rtlCol="0">
                                <a:noAutofit/>
                              </wps:bodyPr>
                            </wps:wsp>
                            <wps:wsp>
                              <wps:cNvPr id="2686" name="TextBox 136"/>
                              <wps:cNvSpPr txBox="1"/>
                              <wps:spPr>
                                <a:xfrm rot="4852910">
                                  <a:off x="-314469" y="2977128"/>
                                  <a:ext cx="1546225" cy="617220"/>
                                </a:xfrm>
                                <a:prstGeom prst="rect">
                                  <a:avLst/>
                                </a:prstGeom>
                                <a:noFill/>
                              </wps:spPr>
                              <wps:txbx>
                                <w:txbxContent>
                                  <w:p w14:paraId="24322062" w14:textId="77777777" w:rsidR="007918C9" w:rsidRPr="007B412F" w:rsidRDefault="007918C9" w:rsidP="007B412F">
                                    <w:pPr>
                                      <w:jc w:val="center"/>
                                      <w:rPr>
                                        <w:sz w:val="16"/>
                                        <w:szCs w:val="16"/>
                                      </w:rPr>
                                    </w:pPr>
                                    <w:r w:rsidRPr="007B412F">
                                      <w:rPr>
                                        <w:color w:val="000000" w:themeColor="text1"/>
                                        <w:kern w:val="24"/>
                                        <w:sz w:val="16"/>
                                        <w:szCs w:val="16"/>
                                      </w:rPr>
                                      <w:t>On-ramp throughput</w:t>
                                    </w:r>
                                  </w:p>
                                </w:txbxContent>
                              </wps:txbx>
                              <wps:bodyPr wrap="square" rtlCol="0">
                                <a:noAutofit/>
                              </wps:bodyPr>
                            </wps:wsp>
                            <wps:wsp>
                              <wps:cNvPr id="2687" name="Straight Connector 2687"/>
                              <wps:cNvCnPr>
                                <a:cxnSpLocks/>
                              </wps:cNvCnPr>
                              <wps:spPr>
                                <a:xfrm>
                                  <a:off x="638870" y="0"/>
                                  <a:ext cx="0" cy="66649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072" name="Straight Connector 3072"/>
                              <wps:cNvCnPr>
                                <a:cxnSpLocks/>
                              </wps:cNvCnPr>
                              <wps:spPr>
                                <a:xfrm>
                                  <a:off x="11830321" y="58683"/>
                                  <a:ext cx="0" cy="77615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073" name="Straight Arrow Connector 3073"/>
                              <wps:cNvCnPr>
                                <a:cxnSpLocks/>
                              </wps:cNvCnPr>
                              <wps:spPr>
                                <a:xfrm>
                                  <a:off x="633526" y="218382"/>
                                  <a:ext cx="4065799" cy="24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4" name="Straight Arrow Connector 3074"/>
                              <wps:cNvCnPr>
                                <a:cxnSpLocks/>
                              </wps:cNvCnPr>
                              <wps:spPr>
                                <a:xfrm flipH="1">
                                  <a:off x="6800157" y="221600"/>
                                  <a:ext cx="5028326" cy="21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5" name="TextBox 141"/>
                              <wps:cNvSpPr txBox="1"/>
                              <wps:spPr>
                                <a:xfrm>
                                  <a:off x="4698796" y="2"/>
                                  <a:ext cx="3010435" cy="412879"/>
                                </a:xfrm>
                                <a:prstGeom prst="rect">
                                  <a:avLst/>
                                </a:prstGeom>
                                <a:noFill/>
                              </wps:spPr>
                              <wps:txbx>
                                <w:txbxContent>
                                  <w:p w14:paraId="51AA2832" w14:textId="77777777" w:rsidR="007918C9" w:rsidRPr="007B412F" w:rsidRDefault="007918C9" w:rsidP="007B412F">
                                    <w:pPr>
                                      <w:rPr>
                                        <w:sz w:val="16"/>
                                        <w:szCs w:val="16"/>
                                      </w:rPr>
                                    </w:pPr>
                                    <w:r w:rsidRPr="007B412F">
                                      <w:rPr>
                                        <w:color w:val="000000" w:themeColor="text1"/>
                                        <w:kern w:val="24"/>
                                        <w:sz w:val="16"/>
                                        <w:szCs w:val="16"/>
                                      </w:rPr>
                                      <w:t xml:space="preserve">Simulation segment </w:t>
                                    </w:r>
                                  </w:p>
                                </w:txbxContent>
                              </wps:txbx>
                              <wps:bodyPr wrap="square" rtlCol="0">
                                <a:noAutofit/>
                              </wps:bodyPr>
                            </wps:wsp>
                            <wps:wsp>
                              <wps:cNvPr id="3076" name="TextBox 1"/>
                              <wps:cNvSpPr txBox="1"/>
                              <wps:spPr>
                                <a:xfrm>
                                  <a:off x="2293414" y="893913"/>
                                  <a:ext cx="248919" cy="354329"/>
                                </a:xfrm>
                                <a:prstGeom prst="rect">
                                  <a:avLst/>
                                </a:prstGeom>
                                <a:noFill/>
                              </wps:spPr>
                              <wps:txbx>
                                <w:txbxContent>
                                  <w:p w14:paraId="0DCD4A97"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77" name="TextBox 119"/>
                              <wps:cNvSpPr txBox="1"/>
                              <wps:spPr>
                                <a:xfrm rot="21029840">
                                  <a:off x="2087488" y="2767158"/>
                                  <a:ext cx="248919" cy="354329"/>
                                </a:xfrm>
                                <a:prstGeom prst="rect">
                                  <a:avLst/>
                                </a:prstGeom>
                                <a:noFill/>
                              </wps:spPr>
                              <wps:txbx>
                                <w:txbxContent>
                                  <w:p w14:paraId="5029F8B5"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78" name="TextBox 142"/>
                              <wps:cNvSpPr txBox="1"/>
                              <wps:spPr>
                                <a:xfrm>
                                  <a:off x="9976451" y="889447"/>
                                  <a:ext cx="248919" cy="354329"/>
                                </a:xfrm>
                                <a:prstGeom prst="rect">
                                  <a:avLst/>
                                </a:prstGeom>
                                <a:noFill/>
                              </wps:spPr>
                              <wps:txbx>
                                <w:txbxContent>
                                  <w:p w14:paraId="5D294033"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79" name="TextBox 143"/>
                              <wps:cNvSpPr txBox="1"/>
                              <wps:spPr>
                                <a:xfrm>
                                  <a:off x="865762" y="2057342"/>
                                  <a:ext cx="248919" cy="354329"/>
                                </a:xfrm>
                                <a:prstGeom prst="rect">
                                  <a:avLst/>
                                </a:prstGeom>
                                <a:noFill/>
                              </wps:spPr>
                              <wps:txbx>
                                <w:txbxContent>
                                  <w:p w14:paraId="576ADC3B"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0" name="TextBox 144"/>
                              <wps:cNvSpPr txBox="1"/>
                              <wps:spPr>
                                <a:xfrm>
                                  <a:off x="4857518" y="1482196"/>
                                  <a:ext cx="248919" cy="354329"/>
                                </a:xfrm>
                                <a:prstGeom prst="rect">
                                  <a:avLst/>
                                </a:prstGeom>
                                <a:noFill/>
                              </wps:spPr>
                              <wps:txbx>
                                <w:txbxContent>
                                  <w:p w14:paraId="57BEFF03"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81" name="TextBox 145"/>
                              <wps:cNvSpPr txBox="1"/>
                              <wps:spPr>
                                <a:xfrm rot="1523754">
                                  <a:off x="9737897" y="2365955"/>
                                  <a:ext cx="248286" cy="354329"/>
                                </a:xfrm>
                                <a:prstGeom prst="rect">
                                  <a:avLst/>
                                </a:prstGeom>
                                <a:noFill/>
                              </wps:spPr>
                              <wps:txbx>
                                <w:txbxContent>
                                  <w:p w14:paraId="1160C54F"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2" name="TextBox 146"/>
                              <wps:cNvSpPr txBox="1"/>
                              <wps:spPr>
                                <a:xfrm rot="1136753">
                                  <a:off x="7073168" y="1737578"/>
                                  <a:ext cx="248919" cy="354329"/>
                                </a:xfrm>
                                <a:prstGeom prst="rect">
                                  <a:avLst/>
                                </a:prstGeom>
                                <a:noFill/>
                              </wps:spPr>
                              <wps:txbx>
                                <w:txbxContent>
                                  <w:p w14:paraId="27E2AAA9"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3" name="TextBox 147"/>
                              <wps:cNvSpPr txBox="1"/>
                              <wps:spPr>
                                <a:xfrm>
                                  <a:off x="4853947" y="2056649"/>
                                  <a:ext cx="248919" cy="354329"/>
                                </a:xfrm>
                                <a:prstGeom prst="rect">
                                  <a:avLst/>
                                </a:prstGeom>
                                <a:noFill/>
                              </wps:spPr>
                              <wps:txbx>
                                <w:txbxContent>
                                  <w:p w14:paraId="1F21B93B"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4" name="TextBox 149"/>
                              <wps:cNvSpPr txBox="1"/>
                              <wps:spPr>
                                <a:xfrm rot="1577270">
                                  <a:off x="10567921" y="2855785"/>
                                  <a:ext cx="248919" cy="354329"/>
                                </a:xfrm>
                                <a:prstGeom prst="rect">
                                  <a:avLst/>
                                </a:prstGeom>
                                <a:noFill/>
                              </wps:spPr>
                              <wps:txbx>
                                <w:txbxContent>
                                  <w:p w14:paraId="07B2A417"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5" name="TextBox 150"/>
                              <wps:cNvSpPr txBox="1"/>
                              <wps:spPr>
                                <a:xfrm rot="20734766">
                                  <a:off x="3444103" y="2416759"/>
                                  <a:ext cx="248919" cy="354329"/>
                                </a:xfrm>
                                <a:prstGeom prst="rect">
                                  <a:avLst/>
                                </a:prstGeom>
                                <a:noFill/>
                              </wps:spPr>
                              <wps:txbx>
                                <w:txbxContent>
                                  <w:p w14:paraId="1EA88005" w14:textId="77777777" w:rsidR="007918C9" w:rsidRPr="007B412F" w:rsidRDefault="007918C9" w:rsidP="007B412F">
                                    <w:pPr>
                                      <w:rPr>
                                        <w:sz w:val="16"/>
                                        <w:szCs w:val="16"/>
                                      </w:rPr>
                                    </w:pPr>
                                    <w:r w:rsidRPr="007B412F">
                                      <w:rPr>
                                        <w:color w:val="FF0000"/>
                                        <w:kern w:val="24"/>
                                        <w:sz w:val="16"/>
                                        <w:szCs w:val="16"/>
                                      </w:rPr>
                                      <w:t>R</w:t>
                                    </w:r>
                                  </w:p>
                                </w:txbxContent>
                              </wps:txbx>
                              <wps:bodyPr wrap="square" rtlCol="0">
                                <a:noAutofit/>
                              </wps:bodyPr>
                            </wps:wsp>
                            <wps:wsp>
                              <wps:cNvPr id="3086" name="TextBox 151"/>
                              <wps:cNvSpPr txBox="1"/>
                              <wps:spPr>
                                <a:xfrm>
                                  <a:off x="8325535" y="2057342"/>
                                  <a:ext cx="248919" cy="354329"/>
                                </a:xfrm>
                                <a:prstGeom prst="rect">
                                  <a:avLst/>
                                </a:prstGeom>
                                <a:noFill/>
                              </wps:spPr>
                              <wps:txbx>
                                <w:txbxContent>
                                  <w:p w14:paraId="6A432E9A"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87" name="TextBox 152"/>
                              <wps:cNvSpPr txBox="1"/>
                              <wps:spPr>
                                <a:xfrm>
                                  <a:off x="5687469" y="914979"/>
                                  <a:ext cx="248919" cy="354329"/>
                                </a:xfrm>
                                <a:prstGeom prst="rect">
                                  <a:avLst/>
                                </a:prstGeom>
                                <a:noFill/>
                              </wps:spPr>
                              <wps:txbx>
                                <w:txbxContent>
                                  <w:p w14:paraId="2803D1B5"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88" name="TextBox 153"/>
                              <wps:cNvSpPr txBox="1"/>
                              <wps:spPr>
                                <a:xfrm>
                                  <a:off x="7952974" y="867230"/>
                                  <a:ext cx="248919" cy="354329"/>
                                </a:xfrm>
                                <a:prstGeom prst="rect">
                                  <a:avLst/>
                                </a:prstGeom>
                                <a:noFill/>
                              </wps:spPr>
                              <wps:txbx>
                                <w:txbxContent>
                                  <w:p w14:paraId="1158B900"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89" name="TextBox 154"/>
                              <wps:cNvSpPr txBox="1"/>
                              <wps:spPr>
                                <a:xfrm>
                                  <a:off x="9181373" y="1463416"/>
                                  <a:ext cx="248919" cy="354329"/>
                                </a:xfrm>
                                <a:prstGeom prst="rect">
                                  <a:avLst/>
                                </a:prstGeom>
                                <a:noFill/>
                              </wps:spPr>
                              <wps:txbx>
                                <w:txbxContent>
                                  <w:p w14:paraId="77B4A02E"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90" name="TextBox 155"/>
                              <wps:cNvSpPr txBox="1"/>
                              <wps:spPr>
                                <a:xfrm>
                                  <a:off x="10331979" y="2073806"/>
                                  <a:ext cx="248919" cy="354329"/>
                                </a:xfrm>
                                <a:prstGeom prst="rect">
                                  <a:avLst/>
                                </a:prstGeom>
                                <a:noFill/>
                              </wps:spPr>
                              <wps:txbx>
                                <w:txbxContent>
                                  <w:p w14:paraId="193C78E6"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91" name="TextBox 156"/>
                              <wps:cNvSpPr txBox="1"/>
                              <wps:spPr>
                                <a:xfrm>
                                  <a:off x="2285800" y="2082899"/>
                                  <a:ext cx="248919" cy="354329"/>
                                </a:xfrm>
                                <a:prstGeom prst="rect">
                                  <a:avLst/>
                                </a:prstGeom>
                                <a:noFill/>
                              </wps:spPr>
                              <wps:txbx>
                                <w:txbxContent>
                                  <w:p w14:paraId="7BAFD887"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92" name="TextBox 157"/>
                              <wps:cNvSpPr txBox="1"/>
                              <wps:spPr>
                                <a:xfrm>
                                  <a:off x="1922512" y="1466025"/>
                                  <a:ext cx="248919" cy="354329"/>
                                </a:xfrm>
                                <a:prstGeom prst="rect">
                                  <a:avLst/>
                                </a:prstGeom>
                                <a:noFill/>
                              </wps:spPr>
                              <wps:txbx>
                                <w:txbxContent>
                                  <w:p w14:paraId="7BBE31B4"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93" name="TextBox 158"/>
                              <wps:cNvSpPr txBox="1"/>
                              <wps:spPr>
                                <a:xfrm>
                                  <a:off x="1114675" y="897280"/>
                                  <a:ext cx="248919" cy="354329"/>
                                </a:xfrm>
                                <a:prstGeom prst="rect">
                                  <a:avLst/>
                                </a:prstGeom>
                                <a:noFill/>
                              </wps:spPr>
                              <wps:txbx>
                                <w:txbxContent>
                                  <w:p w14:paraId="07B93736"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s:wsp>
                              <wps:cNvPr id="3094" name="TextBox 159"/>
                              <wps:cNvSpPr txBox="1"/>
                              <wps:spPr>
                                <a:xfrm rot="20600151">
                                  <a:off x="3573316" y="1220683"/>
                                  <a:ext cx="248919" cy="354329"/>
                                </a:xfrm>
                                <a:prstGeom prst="rect">
                                  <a:avLst/>
                                </a:prstGeom>
                                <a:noFill/>
                              </wps:spPr>
                              <wps:txbx>
                                <w:txbxContent>
                                  <w:p w14:paraId="5D828701" w14:textId="77777777" w:rsidR="007918C9" w:rsidRPr="007B412F" w:rsidRDefault="007918C9" w:rsidP="007B412F">
                                    <w:pPr>
                                      <w:rPr>
                                        <w:sz w:val="16"/>
                                        <w:szCs w:val="16"/>
                                      </w:rPr>
                                    </w:pPr>
                                    <w:r w:rsidRPr="007B412F">
                                      <w:rPr>
                                        <w:color w:val="FF0000"/>
                                        <w:kern w:val="24"/>
                                        <w:sz w:val="16"/>
                                        <w:szCs w:val="16"/>
                                      </w:rPr>
                                      <w:t>T</w:t>
                                    </w:r>
                                  </w:p>
                                </w:txbxContent>
                              </wps:txbx>
                              <wps:bodyPr wrap="square" rtlCol="0">
                                <a:noAutofit/>
                              </wps:bodyPr>
                            </wps:wsp>
                          </wpg:grpSp>
                          <pic:pic xmlns:pic="http://schemas.openxmlformats.org/drawingml/2006/picture">
                            <pic:nvPicPr>
                              <pic:cNvPr id="3095" name="图片 19"/>
                              <pic:cNvPicPr>
                                <a:picLocks noChangeAspect="1"/>
                              </pic:cNvPicPr>
                            </pic:nvPicPr>
                            <pic:blipFill>
                              <a:blip r:embed="rId18"/>
                              <a:stretch>
                                <a:fillRect/>
                              </a:stretch>
                            </pic:blipFill>
                            <pic:spPr>
                              <a:xfrm flipV="1">
                                <a:off x="4696732" y="3464285"/>
                                <a:ext cx="555973" cy="292444"/>
                              </a:xfrm>
                              <a:prstGeom prst="rect">
                                <a:avLst/>
                              </a:prstGeom>
                            </pic:spPr>
                          </pic:pic>
                          <pic:pic xmlns:pic="http://schemas.openxmlformats.org/drawingml/2006/picture">
                            <pic:nvPicPr>
                              <pic:cNvPr id="3096" name="图片 20"/>
                              <pic:cNvPicPr>
                                <a:picLocks noChangeAspect="1"/>
                              </pic:cNvPicPr>
                            </pic:nvPicPr>
                            <pic:blipFill>
                              <a:blip r:embed="rId20"/>
                              <a:stretch>
                                <a:fillRect/>
                              </a:stretch>
                            </pic:blipFill>
                            <pic:spPr>
                              <a:xfrm flipV="1">
                                <a:off x="4696495" y="3087975"/>
                                <a:ext cx="555973" cy="292446"/>
                              </a:xfrm>
                              <a:prstGeom prst="rect">
                                <a:avLst/>
                              </a:prstGeom>
                            </pic:spPr>
                          </pic:pic>
                          <wps:wsp>
                            <wps:cNvPr id="3097" name="TextBox 161"/>
                            <wps:cNvSpPr txBox="1"/>
                            <wps:spPr>
                              <a:xfrm>
                                <a:off x="5217176" y="3057095"/>
                                <a:ext cx="2588895" cy="354330"/>
                              </a:xfrm>
                              <a:prstGeom prst="rect">
                                <a:avLst/>
                              </a:prstGeom>
                              <a:noFill/>
                            </wps:spPr>
                            <wps:txbx>
                              <w:txbxContent>
                                <w:p w14:paraId="5FAF7328" w14:textId="77777777" w:rsidR="007918C9" w:rsidRPr="007B412F" w:rsidRDefault="007918C9" w:rsidP="007B412F">
                                  <w:pPr>
                                    <w:rPr>
                                      <w:sz w:val="16"/>
                                      <w:szCs w:val="16"/>
                                    </w:rPr>
                                  </w:pPr>
                                  <w:r w:rsidRPr="007B412F">
                                    <w:rPr>
                                      <w:color w:val="000000" w:themeColor="text1"/>
                                      <w:kern w:val="24"/>
                                      <w:sz w:val="16"/>
                                      <w:szCs w:val="16"/>
                                    </w:rPr>
                                    <w:t>: HV     T: through vehicle</w:t>
                                  </w:r>
                                </w:p>
                              </w:txbxContent>
                            </wps:txbx>
                            <wps:bodyPr wrap="square" rtlCol="0">
                              <a:noAutofit/>
                            </wps:bodyPr>
                          </wps:wsp>
                          <wps:wsp>
                            <wps:cNvPr id="3098" name="TextBox 162"/>
                            <wps:cNvSpPr txBox="1"/>
                            <wps:spPr>
                              <a:xfrm>
                                <a:off x="5217176" y="3421896"/>
                                <a:ext cx="2771775" cy="354330"/>
                              </a:xfrm>
                              <a:prstGeom prst="rect">
                                <a:avLst/>
                              </a:prstGeom>
                              <a:noFill/>
                            </wps:spPr>
                            <wps:txbx>
                              <w:txbxContent>
                                <w:p w14:paraId="32B750AB" w14:textId="77777777" w:rsidR="007918C9" w:rsidRPr="007B412F" w:rsidRDefault="007918C9" w:rsidP="007B412F">
                                  <w:pPr>
                                    <w:rPr>
                                      <w:sz w:val="16"/>
                                      <w:szCs w:val="16"/>
                                    </w:rPr>
                                  </w:pPr>
                                  <w:r w:rsidRPr="007B412F">
                                    <w:rPr>
                                      <w:color w:val="000000" w:themeColor="text1"/>
                                      <w:kern w:val="24"/>
                                      <w:sz w:val="16"/>
                                      <w:szCs w:val="16"/>
                                    </w:rPr>
                                    <w:t>: CAV   R: right turn vehicle</w:t>
                                  </w:r>
                                </w:p>
                              </w:txbxContent>
                            </wps:txbx>
                            <wps:bodyPr wrap="square" rtlCol="0">
                              <a:noAutofit/>
                            </wps:bodyPr>
                          </wps:wsp>
                        </wpg:grpSp>
                        <wps:wsp>
                          <wps:cNvPr id="3099" name="Straight Connector 3099"/>
                          <wps:cNvCnPr>
                            <a:cxnSpLocks/>
                          </wps:cNvCnPr>
                          <wps:spPr>
                            <a:xfrm>
                              <a:off x="6370827" y="357064"/>
                              <a:ext cx="0" cy="2737432"/>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100" name="TextBox 165"/>
                          <wps:cNvSpPr txBox="1"/>
                          <wps:spPr>
                            <a:xfrm>
                              <a:off x="6458703" y="2540099"/>
                              <a:ext cx="451485" cy="369570"/>
                            </a:xfrm>
                            <a:prstGeom prst="rect">
                              <a:avLst/>
                            </a:prstGeom>
                            <a:noFill/>
                          </wps:spPr>
                          <wps:txbx>
                            <w:txbxContent>
                              <w:p w14:paraId="0395D145" w14:textId="77777777" w:rsidR="007918C9" w:rsidRPr="007B412F" w:rsidRDefault="007918C9" w:rsidP="007B412F">
                                <w:pPr>
                                  <w:rPr>
                                    <w:sz w:val="16"/>
                                    <w:szCs w:val="16"/>
                                  </w:rPr>
                                </w:pPr>
                                <m:oMathPara>
                                  <m:oMathParaPr>
                                    <m:jc m:val="centerGroup"/>
                                  </m:oMathParaPr>
                                  <m:oMath>
                                    <m:sSup>
                                      <m:sSupPr>
                                        <m:ctrlPr>
                                          <w:rPr>
                                            <w:rFonts w:ascii="Cambria Math" w:eastAsiaTheme="minorEastAsia" w:hAnsi="Cambria Math"/>
                                            <w:i/>
                                            <w:iCs/>
                                            <w:color w:val="000000" w:themeColor="text1"/>
                                            <w:kern w:val="24"/>
                                            <w:sz w:val="16"/>
                                            <w:szCs w:val="16"/>
                                          </w:rPr>
                                        </m:ctrlPr>
                                      </m:sSupPr>
                                      <m:e>
                                        <m:r>
                                          <w:rPr>
                                            <w:rFonts w:ascii="Cambria Math" w:hAnsi="Cambria Math"/>
                                            <w:color w:val="000000" w:themeColor="text1"/>
                                            <w:kern w:val="24"/>
                                            <w:sz w:val="16"/>
                                            <w:szCs w:val="16"/>
                                          </w:rPr>
                                          <m:t>l</m:t>
                                        </m:r>
                                      </m:e>
                                      <m:sup>
                                        <m:r>
                                          <w:rPr>
                                            <w:rFonts w:ascii="Cambria Math" w:hAnsi="Cambria Math"/>
                                            <w:color w:val="000000" w:themeColor="text1"/>
                                            <w:kern w:val="24"/>
                                            <w:sz w:val="16"/>
                                            <w:szCs w:val="16"/>
                                          </w:rPr>
                                          <m:t>th</m:t>
                                        </m:r>
                                      </m:sup>
                                    </m:sSup>
                                  </m:oMath>
                                </m:oMathPara>
                              </w:p>
                            </w:txbxContent>
                          </wps:txbx>
                          <wps:bodyPr wrap="square" rtlCol="0">
                            <a:noAutofit/>
                          </wps:bodyPr>
                        </wps:wsp>
                        <wps:wsp>
                          <wps:cNvPr id="3101" name="Straight Connector 3101"/>
                          <wps:cNvCnPr/>
                          <wps:spPr>
                            <a:xfrm>
                              <a:off x="6370827" y="2864356"/>
                              <a:ext cx="70749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3102" name="Rectangle 3102"/>
                        <wps:cNvSpPr/>
                        <wps:spPr>
                          <a:xfrm>
                            <a:off x="1027695" y="707547"/>
                            <a:ext cx="752837" cy="394568"/>
                          </a:xfrm>
                          <a:prstGeom prst="rect">
                            <a:avLst/>
                          </a:prstGeom>
                        </wps:spPr>
                        <wps:txbx>
                          <w:txbxContent>
                            <w:p w14:paraId="3A714F95"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3" name="Rectangle 3103"/>
                        <wps:cNvSpPr/>
                        <wps:spPr>
                          <a:xfrm>
                            <a:off x="4773087" y="1848046"/>
                            <a:ext cx="749424" cy="403345"/>
                          </a:xfrm>
                          <a:prstGeom prst="rect">
                            <a:avLst/>
                          </a:prstGeom>
                        </wps:spPr>
                        <wps:txbx>
                          <w:txbxContent>
                            <w:p w14:paraId="275F44E5"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4" name="Rectangle 3104"/>
                        <wps:cNvSpPr/>
                        <wps:spPr>
                          <a:xfrm>
                            <a:off x="1922529" y="1267869"/>
                            <a:ext cx="737448" cy="381714"/>
                          </a:xfrm>
                          <a:prstGeom prst="rect">
                            <a:avLst/>
                          </a:prstGeom>
                        </wps:spPr>
                        <wps:txbx>
                          <w:txbxContent>
                            <w:p w14:paraId="71ADBFF6"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5" name="Rectangle 3105"/>
                        <wps:cNvSpPr/>
                        <wps:spPr>
                          <a:xfrm>
                            <a:off x="2274377" y="1858614"/>
                            <a:ext cx="782800" cy="377882"/>
                          </a:xfrm>
                          <a:prstGeom prst="rect">
                            <a:avLst/>
                          </a:prstGeom>
                        </wps:spPr>
                        <wps:txbx>
                          <w:txbxContent>
                            <w:p w14:paraId="6A793E6C"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6" name="Rectangle 3106"/>
                        <wps:cNvSpPr/>
                        <wps:spPr>
                          <a:xfrm>
                            <a:off x="5636757" y="693099"/>
                            <a:ext cx="929006" cy="386027"/>
                          </a:xfrm>
                          <a:prstGeom prst="rect">
                            <a:avLst/>
                          </a:prstGeom>
                        </wps:spPr>
                        <wps:txbx>
                          <w:txbxContent>
                            <w:p w14:paraId="26BAC618"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7" name="Rectangle 3107"/>
                        <wps:cNvSpPr/>
                        <wps:spPr>
                          <a:xfrm>
                            <a:off x="3445887" y="942961"/>
                            <a:ext cx="776525" cy="373280"/>
                          </a:xfrm>
                          <a:prstGeom prst="rect">
                            <a:avLst/>
                          </a:prstGeom>
                        </wps:spPr>
                        <wps:txbx>
                          <w:txbxContent>
                            <w:p w14:paraId="674E45F5"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8" name="Rectangle 3108"/>
                        <wps:cNvSpPr/>
                        <wps:spPr>
                          <a:xfrm>
                            <a:off x="10897578" y="3009450"/>
                            <a:ext cx="864173" cy="401960"/>
                          </a:xfrm>
                          <a:prstGeom prst="rect">
                            <a:avLst/>
                          </a:prstGeom>
                        </wps:spPr>
                        <wps:txbx>
                          <w:txbxContent>
                            <w:p w14:paraId="39667C75"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09" name="Rectangle 3109"/>
                        <wps:cNvSpPr/>
                        <wps:spPr>
                          <a:xfrm>
                            <a:off x="10217003" y="1848033"/>
                            <a:ext cx="821008" cy="394988"/>
                          </a:xfrm>
                          <a:prstGeom prst="rect">
                            <a:avLst/>
                          </a:prstGeom>
                        </wps:spPr>
                        <wps:txbx>
                          <w:txbxContent>
                            <w:p w14:paraId="37738EFA"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10" name="Rectangle 3110"/>
                        <wps:cNvSpPr/>
                        <wps:spPr>
                          <a:xfrm>
                            <a:off x="9117557" y="1641337"/>
                            <a:ext cx="895601" cy="443557"/>
                          </a:xfrm>
                          <a:prstGeom prst="rect">
                            <a:avLst/>
                          </a:prstGeom>
                        </wps:spPr>
                        <wps:txbx>
                          <w:txbxContent>
                            <w:p w14:paraId="3EAA20E8"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11" name="Rectangle 3111"/>
                        <wps:cNvSpPr/>
                        <wps:spPr>
                          <a:xfrm>
                            <a:off x="8295772" y="2196032"/>
                            <a:ext cx="863487" cy="416272"/>
                          </a:xfrm>
                          <a:prstGeom prst="rect">
                            <a:avLst/>
                          </a:prstGeom>
                        </wps:spPr>
                        <wps:txbx>
                          <w:txbxContent>
                            <w:p w14:paraId="370B3F35"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12" name="Rectangle 3112"/>
                        <wps:cNvSpPr/>
                        <wps:spPr>
                          <a:xfrm>
                            <a:off x="7858268" y="1052727"/>
                            <a:ext cx="798987" cy="429474"/>
                          </a:xfrm>
                          <a:prstGeom prst="rect">
                            <a:avLst/>
                          </a:prstGeom>
                        </wps:spPr>
                        <wps:txbx>
                          <w:txbxContent>
                            <w:p w14:paraId="0AF5A47A"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13" name="Rectangle 3113"/>
                        <wps:cNvSpPr/>
                        <wps:spPr>
                          <a:xfrm>
                            <a:off x="722146" y="1848059"/>
                            <a:ext cx="885040" cy="388444"/>
                          </a:xfrm>
                          <a:prstGeom prst="rect">
                            <a:avLst/>
                          </a:prstGeom>
                        </wps:spPr>
                        <wps:txbx>
                          <w:txbxContent>
                            <w:p w14:paraId="5F63F97F"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14" name="Rectangle 3114"/>
                        <wps:cNvSpPr/>
                        <wps:spPr>
                          <a:xfrm>
                            <a:off x="3530393" y="2588535"/>
                            <a:ext cx="803665" cy="575026"/>
                          </a:xfrm>
                          <a:prstGeom prst="rect">
                            <a:avLst/>
                          </a:prstGeom>
                        </wps:spPr>
                        <wps:txbx>
                          <w:txbxContent>
                            <w:p w14:paraId="2DE7D654" w14:textId="77777777" w:rsidR="007918C9" w:rsidRPr="007B412F" w:rsidRDefault="007918C9" w:rsidP="007B412F">
                              <w:pPr>
                                <w:rPr>
                                  <w:sz w:val="16"/>
                                  <w:szCs w:val="16"/>
                                </w:rPr>
                              </w:pPr>
                              <w:r w:rsidRPr="007B412F">
                                <w:rPr>
                                  <w:color w:val="000000" w:themeColor="text1"/>
                                  <w:kern w:val="24"/>
                                  <w:sz w:val="16"/>
                                  <w:szCs w:val="16"/>
                                </w:rPr>
                                <w:t>HV</w:t>
                              </w:r>
                            </w:p>
                          </w:txbxContent>
                        </wps:txbx>
                        <wps:bodyPr wrap="square">
                          <a:noAutofit/>
                        </wps:bodyPr>
                      </wps:wsp>
                      <wps:wsp>
                        <wps:cNvPr id="3115" name="Rectangle 3115"/>
                        <wps:cNvSpPr/>
                        <wps:spPr>
                          <a:xfrm>
                            <a:off x="9892980" y="1065324"/>
                            <a:ext cx="868348" cy="420834"/>
                          </a:xfrm>
                          <a:prstGeom prst="rect">
                            <a:avLst/>
                          </a:prstGeom>
                        </wps:spPr>
                        <wps:txbx>
                          <w:txbxContent>
                            <w:p w14:paraId="157667D5"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16" name="Rectangle 3116"/>
                        <wps:cNvSpPr/>
                        <wps:spPr>
                          <a:xfrm>
                            <a:off x="7048601" y="1567772"/>
                            <a:ext cx="845033" cy="428962"/>
                          </a:xfrm>
                          <a:prstGeom prst="rect">
                            <a:avLst/>
                          </a:prstGeom>
                        </wps:spPr>
                        <wps:txbx>
                          <w:txbxContent>
                            <w:p w14:paraId="37C1BDC2"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17" name="Rectangle 3117"/>
                        <wps:cNvSpPr/>
                        <wps:spPr>
                          <a:xfrm>
                            <a:off x="4696742" y="1260965"/>
                            <a:ext cx="1061099" cy="388609"/>
                          </a:xfrm>
                          <a:prstGeom prst="rect">
                            <a:avLst/>
                          </a:prstGeom>
                        </wps:spPr>
                        <wps:txbx>
                          <w:txbxContent>
                            <w:p w14:paraId="00EBC52D"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18" name="Rectangle 3118"/>
                        <wps:cNvSpPr/>
                        <wps:spPr>
                          <a:xfrm>
                            <a:off x="2336996" y="2523678"/>
                            <a:ext cx="872616" cy="421954"/>
                          </a:xfrm>
                          <a:prstGeom prst="rect">
                            <a:avLst/>
                          </a:prstGeom>
                        </wps:spPr>
                        <wps:txbx>
                          <w:txbxContent>
                            <w:p w14:paraId="19156461"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19" name="Rectangle 3119"/>
                        <wps:cNvSpPr/>
                        <wps:spPr>
                          <a:xfrm>
                            <a:off x="2149905" y="705290"/>
                            <a:ext cx="889335" cy="376562"/>
                          </a:xfrm>
                          <a:prstGeom prst="rect">
                            <a:avLst/>
                          </a:prstGeom>
                        </wps:spPr>
                        <wps:txbx>
                          <w:txbxContent>
                            <w:p w14:paraId="19943723"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s:wsp>
                        <wps:cNvPr id="3120" name="Rectangle 3120"/>
                        <wps:cNvSpPr/>
                        <wps:spPr>
                          <a:xfrm>
                            <a:off x="9879040" y="2669705"/>
                            <a:ext cx="956221" cy="472539"/>
                          </a:xfrm>
                          <a:prstGeom prst="rect">
                            <a:avLst/>
                          </a:prstGeom>
                        </wps:spPr>
                        <wps:txbx>
                          <w:txbxContent>
                            <w:p w14:paraId="24BBCB45" w14:textId="77777777" w:rsidR="007918C9" w:rsidRPr="007B412F" w:rsidRDefault="007918C9" w:rsidP="007B412F">
                              <w:pPr>
                                <w:rPr>
                                  <w:sz w:val="16"/>
                                  <w:szCs w:val="16"/>
                                </w:rPr>
                              </w:pPr>
                              <w:r w:rsidRPr="007B412F">
                                <w:rPr>
                                  <w:color w:val="000000" w:themeColor="text1"/>
                                  <w:kern w:val="24"/>
                                  <w:sz w:val="16"/>
                                  <w:szCs w:val="16"/>
                                </w:rPr>
                                <w:t>CAV</w:t>
                              </w:r>
                            </w:p>
                          </w:txbxContent>
                        </wps:txbx>
                        <wps:bodyPr wrap="square">
                          <a:noAutofit/>
                        </wps:bodyPr>
                      </wps:wsp>
                    </wpg:wgp>
                  </a:graphicData>
                </a:graphic>
              </wp:inline>
            </w:drawing>
          </mc:Choice>
          <mc:Fallback>
            <w:pict>
              <v:group w14:anchorId="776A2B09" id="Group 12" o:spid="_x0000_s1381" style="width:466.4pt;height:170.3pt;mso-position-horizontal-relative:char;mso-position-vertical-relative:line" coordorigin="145" coordsize="123485,40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">
                <v:group id="Group 3014" o:spid="_x0000_s1382" style="position:absolute;left:145;width:123485;height:40588" coordorigin="145" coordsize="123485,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">
                  <v:group id="Group 3015" o:spid="_x0000_s1383" style="position:absolute;left:145;width:123485;height:40588" coordorigin="145" coordsize="123485,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">
                    <v:group id="Group 3016" o:spid="_x0000_s1384" style="position:absolute;left:145;width:123485;height:40588" coordorigin="145" coordsize="123485,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">
                      <v:rect id="矩形 13" o:spid="_x0000_s1385" style="position:absolute;left:68487;top:2501;width:784;height:451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" fillcolor="#ffc000" strokecolor="#4472c4 [3204]" strokeweight=".5pt"/>
                      <v:rect id="矩形 14" o:spid="_x0000_s1386" style="position:absolute;left:60931;top:-48928;width:807;height:1138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" fillcolor="#ffc000" strokecolor="#4472c4 [3204]" strokeweight=".5pt"/>
                      <v:rect id="矩形 17" o:spid="_x0000_s1387" style="position:absolute;left:7316;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" fillcolor="black [3213]" strokecolor="white [3212]" strokeweight=".5pt"/>
                      <v:shape id="图片 19" o:spid="_x0000_s1388" type="#_x0000_t75" style="position:absolute;left:8945;top:20960;width:5560;height:292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">
                        <v:imagedata r:id="rId19" o:title=""/>
                        <v:path arrowok="t"/>
                      </v:shape>
                      <v:group id="组合 5" o:spid="_x0000_s1389" style="position:absolute;left:80846;top:7849;width:2925;height:5560;rotation:90" coordorigin="80847,7849"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">
                        <v:shape id="图片 20" o:spid="_x0000_s1390" type="#_x0000_t75" style="position:absolute;left:78319;top:10377;width:10029;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">
                          <v:imagedata r:id="rId21" o:title=""/>
                          <v:path arrowok="t"/>
                        </v:shape>
                        <v:shape id="文本框 28" o:spid="_x0000_s1391" type="#_x0000_t202" style="position:absolute;left:81367;top:10084;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" filled="f" stroked="f"/>
                      </v:group>
                      <v:rect id="矩形 17" o:spid="_x0000_s1392" style="position:absolute;left:20796;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" fillcolor="black [3213]" strokecolor="white [3212]" strokeweight=".5pt"/>
                      <v:rect id="矩形 13" o:spid="_x0000_s1393" style="position:absolute;left:104720;top:16660;width:873;height:31504;rotation:77231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" fillcolor="#ffc000" strokecolor="#4472c4 [3204]" strokeweight=".5pt"/>
                      <v:rect id="矩形 17" o:spid="_x0000_s1394" style="position:absolute;left:34445;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" fillcolor="black [3213]" strokecolor="white [3212]" strokeweight=".5pt"/>
                      <v:rect id="矩形 17" o:spid="_x0000_s1395" style="position:absolute;left:47925;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" fillcolor="black [3213]" strokecolor="white [3212]" strokeweight=".5pt"/>
                      <v:rect id="矩形 17" o:spid="_x0000_s1396" style="position:absolute;left:61405;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" fillcolor="black [3213]" strokecolor="white [3212]" strokeweight=".5pt"/>
                      <v:rect id="矩形 17" o:spid="_x0000_s1397" style="position:absolute;left:74884;top:11622;width:731;height:38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" fillcolor="black [3213]" strokecolor="white [3212]" strokeweight=".5pt"/>
                      <v:rect id="矩形 17" o:spid="_x0000_s1398" style="position:absolute;left:88534;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" fillcolor="black [3213]" strokecolor="white [3212]" strokeweight=".5pt"/>
                      <v:rect id="矩形 17" o:spid="_x0000_s1399" style="position:absolute;left:102014;top:11621;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" fillcolor="black [3213]" strokecolor="white [3212]" strokeweight=".5pt"/>
                      <v:rect id="矩形 13" o:spid="_x0000_s1400" style="position:absolute;left:111519;top:19770;width:953;height:19962;rotation:77231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" fillcolor="#ffc000" strokecolor="#4472c4 [3204]" strokeweight=".5pt"/>
                      <v:rect id="矩形 13" o:spid="_x0000_s1401" style="position:absolute;left:110208;top:17396;width:784;height:153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" fillcolor="#ffc000" strokecolor="#4472c4 [3204]" strokeweight=".5pt"/>
                      <v:rect id="矩形 13" o:spid="_x0000_s1402" style="position:absolute;left:25223;top:11089;width:706;height:41262;rotation:5251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" fillcolor="#ffc000" strokecolor="#4472c4 [3204]" strokeweight=".5pt"/>
                      <v:rect id="矩形 13" o:spid="_x0000_s1403" style="position:absolute;left:45839;top:24667;width:647;height:382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" fillcolor="#ffc000" strokecolor="#4472c4 [3204]" strokeweight=".5pt"/>
                      <v:rect id="矩形 13" o:spid="_x0000_s1404" style="position:absolute;left:17642;top:11335;width:806;height:2763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" fillcolor="#ffc000" strokecolor="#4472c4 [3204]" strokeweight=".5pt"/>
                      <v:rect id="矩形 13" o:spid="_x0000_s1405" style="position:absolute;left:17766;top:13630;width:749;height:27794;rotation:5251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" fillcolor="#ffc000" strokecolor="#4472c4 [3204]" strokeweight=".5pt"/>
                      <v:rect id="矩形 17" o:spid="_x0000_s1406" style="position:absolute;left:13770;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" fillcolor="black [3213]" strokecolor="white [3212]" strokeweight=".5pt"/>
                      <v:rect id="矩形 17" o:spid="_x0000_s1407" style="position:absolute;left:27249;top:11633;width:730;height:38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" fillcolor="black [3213]" strokecolor="white [3212]" strokeweight=".5pt"/>
                      <v:rect id="矩形 17" o:spid="_x0000_s1408" style="position:absolute;left:40899;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" fillcolor="black [3213]" strokecolor="white [3212]" strokeweight=".5pt"/>
                      <v:rect id="矩形 17" o:spid="_x0000_s1409" style="position:absolute;left:54378;top:11633;width:730;height:38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" fillcolor="black [3213]" strokecolor="white [3212]" strokeweight=".5pt"/>
                      <v:rect id="矩形 17" o:spid="_x0000_s1410" style="position:absolute;left:67858;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" fillcolor="black [3213]" strokecolor="white [3212]" strokeweight=".5pt"/>
                      <v:rect id="矩形 17" o:spid="_x0000_s1411" style="position:absolute;left:81338;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" fillcolor="black [3213]" strokecolor="white [3212]" strokeweight=".5pt"/>
                      <v:rect id="矩形 17" o:spid="_x0000_s1412" style="position:absolute;left:94987;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" fillcolor="black [3213]" strokecolor="white [3212]" strokeweight=".5pt"/>
                      <v:rect id="矩形 17" o:spid="_x0000_s1413" style="position:absolute;left:108467;top:11632;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" fillcolor="black [3213]" strokecolor="white [3212]" strokeweight=".5pt"/>
                      <v:rect id="矩形 17" o:spid="_x0000_s1414" style="position:absolute;left:7228;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" fillcolor="black [3213]" strokecolor="white [3212]" strokeweight=".5pt"/>
                      <v:rect id="矩形 17" o:spid="_x0000_s1415" style="position:absolute;left:20708;top:17665;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" fillcolor="black [3213]" strokecolor="white [3212]" strokeweight=".5pt"/>
                      <v:rect id="矩形 17" o:spid="_x0000_s1416" style="position:absolute;left:34357;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" fillcolor="black [3213]" strokecolor="white [3212]" strokeweight=".5pt"/>
                      <v:rect id="矩形 17" o:spid="_x0000_s1417" style="position:absolute;left:47836;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" fillcolor="black [3213]" strokecolor="white [3212]" strokeweight=".5pt"/>
                      <v:rect id="矩形 17" o:spid="_x0000_s1418" style="position:absolute;left:61316;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" fillcolor="black [3213]" strokecolor="white [3212]" strokeweight=".5pt"/>
                      <v:rect id="矩形 17" o:spid="_x0000_s1419" style="position:absolute;left:74797;top:17665;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" fillcolor="black [3213]" strokecolor="white [3212]" strokeweight=".5pt"/>
                      <v:rect id="矩形 17" o:spid="_x0000_s1420" style="position:absolute;left:88445;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" fillcolor="black [3213]" strokecolor="white [3212]" strokeweight=".5pt"/>
                      <v:rect id="矩形 17" o:spid="_x0000_s1421" style="position:absolute;left:101925;top:17665;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" fillcolor="black [3213]" strokecolor="white [3212]" strokeweight=".5pt"/>
                      <v:rect id="矩形 17" o:spid="_x0000_s1422" style="position:absolute;left:13680;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" fillcolor="black [3213]" strokecolor="white [3212]" strokeweight=".5pt"/>
                      <v:rect id="矩形 17" o:spid="_x0000_s1423" style="position:absolute;left:27160;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" fillcolor="black [3213]" strokecolor="white [3212]" strokeweight=".5pt"/>
                      <v:rect id="矩形 17" o:spid="_x0000_s1424" style="position:absolute;left:40809;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" fillcolor="black [3213]" strokecolor="white [3212]" strokeweight=".5pt"/>
                      <v:rect id="矩形 17" o:spid="_x0000_s1425" style="position:absolute;left:54289;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" fillcolor="black [3213]" strokecolor="white [3212]" strokeweight=".5pt"/>
                      <v:rect id="矩形 17" o:spid="_x0000_s1426" style="position:absolute;left:67768;top:17678;width:731;height:38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" fillcolor="black [3213]" strokecolor="white [3212]" strokeweight=".5pt"/>
                      <v:rect id="矩形 17" o:spid="_x0000_s1427" style="position:absolute;left:81248;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" fillcolor="black [3213]" strokecolor="white [3212]" strokeweight=".5pt"/>
                      <v:rect id="矩形 17" o:spid="_x0000_s1428" style="position:absolute;left:94897;top:17678;width:731;height:38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" fillcolor="black [3213]" strokecolor="white [3212]" strokeweight=".5pt"/>
                      <v:rect id="矩形 17" o:spid="_x0000_s1429" style="position:absolute;left:108377;top:17677;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" fillcolor="black [3213]" strokecolor="white [3212]" strokeweight=".5pt"/>
                      <v:rect id="矩形 17" o:spid="_x0000_s1430" style="position:absolute;left:42030;top:23278;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" fillcolor="black [3213]" strokecolor="white [3212]" strokeweight=".5pt"/>
                      <v:rect id="矩形 17" o:spid="_x0000_s1431" style="position:absolute;left:34834;top:23289;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" fillcolor="black [3213]" strokecolor="white [3212]" strokeweight=".5pt"/>
                      <v:shape id="图片 19" o:spid="_x0000_s1432" type="#_x0000_t75" style="position:absolute;left:21030;top:27825;width:5559;height:2924;rotation:574306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">
                        <v:imagedata r:id="rId19" o:title=""/>
                        <v:path arrowok="t"/>
                      </v:shape>
                      <v:shape id="图片 19" o:spid="_x0000_s1433" type="#_x0000_t75" style="position:absolute;left:97446;top:24914;width:5559;height:2924;rotation:-1621013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">
                        <v:imagedata r:id="rId19" o:title=""/>
                        <v:path arrowok="t"/>
                      </v:shape>
                      <v:shape id="图片 19" o:spid="_x0000_s1434" type="#_x0000_t75" style="position:absolute;left:100131;top:9432;width:5560;height:292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">
                        <v:imagedata r:id="rId19" o:title=""/>
                        <v:path arrowok="t"/>
                      </v:shape>
                      <v:shape id="图片 19" o:spid="_x0000_s1435" type="#_x0000_t75" style="position:absolute;left:48661;top:15181;width:5560;height:292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">
                        <v:imagedata r:id="rId19" o:title=""/>
                        <v:path arrowok="t"/>
                      </v:shape>
                      <v:shape id="图片 19" o:spid="_x0000_s1436" type="#_x0000_t75" style="position:absolute;left:23051;top:9432;width:5559;height:292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">
                        <v:imagedata r:id="rId19" o:title=""/>
                        <v:path arrowok="t"/>
                      </v:shape>
                      <v:shape id="图片 19" o:spid="_x0000_s1437" type="#_x0000_t75" style="position:absolute;left:70923;top:18356;width:5560;height:2925;rotation:-1216380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">
                        <v:imagedata r:id="rId19" o:title=""/>
                        <v:path arrowok="t"/>
                      </v:shape>
                      <v:group id="组合 5" o:spid="_x0000_s1438" style="position:absolute;left:93418;top:13766;width:2924;height:5560;rotation:90" coordorigin="93418,13766"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">
                        <v:shape id="图片 20" o:spid="_x0000_s1439" type="#_x0000_t75" style="position:absolute;left:90890;top:16294;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">
                          <v:imagedata r:id="rId21" o:title=""/>
                          <v:path arrowok="t"/>
                        </v:shape>
                        <v:shape id="文本框 28" o:spid="_x0000_s1440" type="#_x0000_t202" style="position:absolute;left:93938;top:16002;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" filled="f" stroked="f"/>
                      </v:group>
                      <v:group id="组合 5" o:spid="_x0000_s1441" style="position:absolute;left:21257;top:13766;width:2924;height:5560;rotation:90" coordorigin="21257,13766"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">
                        <v:shape id="图片 20" o:spid="_x0000_s1442" type="#_x0000_t75" style="position:absolute;left:18729;top:16294;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">
                          <v:imagedata r:id="rId21" o:title=""/>
                          <v:path arrowok="t"/>
                        </v:shape>
                        <v:shape id="文本框 28" o:spid="_x0000_s1443" type="#_x0000_t202" style="position:absolute;left:21777;top:16002;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" filled="f" stroked="f"/>
                      </v:group>
                      <v:group id="组合 5" o:spid="_x0000_s1444" style="position:absolute;left:12499;top:8268;width:2925;height:5560;rotation:90" coordorigin="12500,8268"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">
                        <v:shape id="图片 20" o:spid="_x0000_s1445" type="#_x0000_t75" style="position:absolute;left:9972;top:10796;width:10029;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">
                          <v:imagedata r:id="rId21" o:title=""/>
                          <v:path arrowok="t"/>
                        </v:shape>
                        <v:shape id="文本框 28" o:spid="_x0000_s1446" type="#_x0000_t202" style="position:absolute;left:13021;top:10503;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" filled="f" stroked="f"/>
                      </v:group>
                      <v:group id="组合 5" o:spid="_x0000_s1447" style="position:absolute;left:58438;top:8255;width:2924;height:5559;rotation:90" coordorigin="58437,8255"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">
                        <v:shape id="图片 20" o:spid="_x0000_s1448" type="#_x0000_t75" style="position:absolute;left:55909;top:10783;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">
                          <v:imagedata r:id="rId21" o:title=""/>
                          <v:path arrowok="t"/>
                        </v:shape>
                        <v:shape id="文本框 28" o:spid="_x0000_s1449" type="#_x0000_t202" style="position:absolute;left:58958;top:10491;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" filled="f" stroked="f"/>
                      </v:group>
                      <v:group id="组合 5" o:spid="_x0000_s1450" style="position:absolute;left:37147;top:11052;width:2925;height:5559;rotation:5028057fd" coordorigin="37147,11052"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">
                        <v:shape id="图片 20" o:spid="_x0000_s1451" type="#_x0000_t75" style="position:absolute;left:34619;top:13580;width:10029;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">
                          <v:imagedata r:id="rId21" o:title=""/>
                          <v:path arrowok="t"/>
                        </v:shape>
                        <v:shape id="文本框 28" o:spid="_x0000_s1452" type="#_x0000_t202" style="position:absolute;left:37668;top:13287;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" filled="f" stroked="f"/>
                      </v:group>
                      <v:group id="组合 5" o:spid="_x0000_s1453" style="position:absolute;left:104668;top:19730;width:2925;height:5560;rotation:90" coordorigin="104668,19729"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">
                        <v:shape id="图片 20" o:spid="_x0000_s1454" type="#_x0000_t75" style="position:absolute;left:102140;top:22257;width:10030;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">
                          <v:imagedata r:id="rId21" o:title=""/>
                          <v:path arrowok="t"/>
                        </v:shape>
                        <v:shape id="文本框 28" o:spid="_x0000_s1455" type="#_x0000_t202" style="position:absolute;left:105189;top:21965;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" filled="f" stroked="f"/>
                      </v:group>
                      <v:group id="组合 5" o:spid="_x0000_s1456" style="position:absolute;left:49857;top:19827;width:2924;height:5560;rotation:90" coordorigin="49857,19827"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">
                        <v:shape id="图片 20" o:spid="_x0000_s1457" type="#_x0000_t75" style="position:absolute;left:47329;top:22355;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">
                          <v:imagedata r:id="rId21" o:title=""/>
                          <v:path arrowok="t"/>
                        </v:shape>
                        <v:shape id="文本框 28" o:spid="_x0000_s1458" type="#_x0000_t202" style="position:absolute;left:50377;top:22063;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" filled="f" stroked="f"/>
                      </v:group>
                      <v:group id="组合 5" o:spid="_x0000_s1459" style="position:absolute;left:24688;top:19807;width:2924;height:5559;rotation:90" coordorigin="24687,19807"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">
                        <v:shape id="图片 20" o:spid="_x0000_s1460" type="#_x0000_t75" style="position:absolute;left:22159;top:22335;width:10030;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">
                          <v:imagedata r:id="rId21" o:title=""/>
                          <v:path arrowok="t"/>
                        </v:shape>
                        <v:shape id="文本框 28" o:spid="_x0000_s1461" type="#_x0000_t202" style="position:absolute;left:25208;top:22043;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" filled="f" stroked="f"/>
                      </v:group>
                      <v:group id="组合 5" o:spid="_x0000_s1462" style="position:absolute;left:36432;top:23073;width:2924;height:5560;rotation:5013809fd" coordorigin="36432,23073"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">
                        <v:shape id="图片 20" o:spid="_x0000_s1463" type="#_x0000_t75" style="position:absolute;left:33904;top:25601;width:10030;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">
                          <v:imagedata r:id="rId21" o:title=""/>
                          <v:path arrowok="t"/>
                        </v:shape>
                        <v:shape id="文本框 28" o:spid="_x0000_s1464" type="#_x0000_t202" style="position:absolute;left:36952;top:25309;width:3800;height:6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" filled="f" stroked="f"/>
                      </v:group>
                      <v:group id="组合 5" o:spid="_x0000_s1465" style="position:absolute;left:106979;top:28272;width:2925;height:5560;rotation:7648104fd" coordorigin="106980,28272"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">
                        <v:shape id="图片 20" o:spid="_x0000_s1466" type="#_x0000_t75" style="position:absolute;left:104452;top:30800;width:10029;height:49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">
                          <v:imagedata r:id="rId21" o:title=""/>
                          <v:path arrowok="t"/>
                        </v:shape>
                        <v:shape id="文本框 28" o:spid="_x0000_s1467" type="#_x0000_t202" style="position:absolute;left:107500;top:30507;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" filled="f" stroked="f"/>
                      </v:group>
                      <v:rect id="矩形 17" o:spid="_x0000_s1468" style="position:absolute;left:114926;top:11622;width:731;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" fillcolor="black [3213]" strokecolor="white [3212]" strokeweight=".5pt"/>
                      <v:rect id="矩形 17" o:spid="_x0000_s1469" style="position:absolute;left:114831;top:17666;width:730;height:38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" fillcolor="black [3213]" strokecolor="white [3212]" strokeweight=".5pt"/>
                      <v:shape id="Freeform: Shape 2656" o:spid="_x0000_s1470" style="position:absolute;left:31860;top:19523;width:14047;height:10755;visibility:visible;mso-wrap-style:square;v-text-anchor:middle" coordsize="1421955,107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" path="m,1074198l1404200,834501r8877,-301840l1421955,8878,1528,c-589,358066,2117,716132,,1074198xe" fillcolor="#4472c4 [3204]" strokecolor="#1f3763 [1604]" strokeweight="1pt">
                        <v:fill opacity="32896f"/>
                        <v:stroke joinstyle="miter"/>
                        <v:path arrowok="t" o:connecttype="custom" o:connectlocs="0,1075575;1387152,835571;1395921,533344;1404691,8889;1509,0;0,1075575" o:connectangles="0,0,0,0,0,0"/>
                      </v:shape>
                      <v:group id="组合 5" o:spid="_x0000_s1471" style="position:absolute;left:84712;top:19730;width:2925;height:5559;rotation:90" coordorigin="84712,19729" coordsize="4973,1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">
                        <v:shape id="图片 20" o:spid="_x0000_s1472" type="#_x0000_t75" style="position:absolute;left:82184;top:22257;width:10030;height:4974;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">
                          <v:imagedata r:id="rId21" o:title=""/>
                          <v:path arrowok="t"/>
                        </v:shape>
                        <v:shape id="文本框 28" o:spid="_x0000_s1473" type="#_x0000_t202" style="position:absolute;left:85233;top:21965;width:3800;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" filled="f" stroked="f"/>
                      </v:group>
                      <v:rect id="Rectangle 2660" o:spid="_x0000_s1474" style="position:absolute;left:70694;top:8476;width:20168;height:16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" fillcolor="#4472c4 [3204]" strokecolor="#1f3763 [1604]" strokeweight="1pt">
                        <v:fill opacity="32896f"/>
                      </v:rect>
                      <v:line id="Straight Connector 2661" o:spid="_x0000_s1475" style="position:absolute;visibility:visible;mso-wrap-style:square" from="31860,30278" to="31967,35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" strokecolor="black [3200]" strokeweight=".5pt">
                        <v:stroke dashstyle="longDash" joinstyle="miter"/>
                        <o:lock v:ext="edit" shapetype="f"/>
                      </v:line>
                      <v:line id="Straight Connector 2662" o:spid="_x0000_s1476" style="position:absolute;flip:x;visibility:visible;mso-wrap-style:square" from="45768,27293" to="45821,3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" strokecolor="black [3200]" strokeweight=".5pt">
                        <v:stroke dashstyle="longDash" joinstyle="miter"/>
                        <o:lock v:ext="edit" shapetype="f"/>
                      </v:line>
                      <v:shape id="Straight Arrow Connector 2663" o:spid="_x0000_s1477" type="#_x0000_t32" style="position:absolute;left:31860;top:34049;width:41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" strokecolor="#4472c4 [3204]" strokeweight=".5pt">
                        <v:stroke endarrow="block" joinstyle="miter"/>
                      </v:shape>
                      <v:shape id="Straight Arrow Connector 2664" o:spid="_x0000_s1478" type="#_x0000_t32" style="position:absolute;left:40939;top:34049;width:47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" strokecolor="#4472c4 [3204]" strokeweight=".5pt">
                        <v:stroke endarrow="block" joinstyle="miter"/>
                        <o:lock v:ext="edit" shapetype="f"/>
                      </v:shape>
                      <v:shape id="TextBox 20" o:spid="_x0000_s1479" type="#_x0000_t202" style="position:absolute;left:33378;top:33302;width:10548;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" filled="f" stroked="f">
                        <v:textbox>
                          <w:txbxContent>
                            <w:p w14:paraId="19B7EEF7" w14:textId="77777777" w:rsidR="007918C9" w:rsidRPr="007B412F" w:rsidRDefault="007918C9" w:rsidP="007B412F">
                              <w:pPr>
                                <w:rPr>
                                  <w:sz w:val="16"/>
                                  <w:szCs w:val="16"/>
                                </w:rPr>
                              </w:pPr>
                              <w:r w:rsidRPr="007B412F">
                                <w:rPr>
                                  <w:color w:val="000000" w:themeColor="text1"/>
                                  <w:kern w:val="24"/>
                                  <w:sz w:val="16"/>
                                  <w:szCs w:val="16"/>
                                </w:rPr>
                                <w:t>Zone A</w:t>
                              </w:r>
                            </w:p>
                          </w:txbxContent>
                        </v:textbox>
                      </v:shape>
                      <v:line id="Straight Connector 2666" o:spid="_x0000_s1480" style="position:absolute;flip:x;visibility:visible;mso-wrap-style:square" from="70660,25236" to="70660,3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" strokecolor="black [3200]" strokeweight=".5pt">
                        <v:stroke dashstyle="longDash" joinstyle="miter"/>
                      </v:line>
                      <v:line id="Straight Connector 2667" o:spid="_x0000_s1481" style="position:absolute;flip:x;visibility:visible;mso-wrap-style:square" from="90811,21807" to="90874,30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" strokecolor="black [3200]" strokeweight=".5pt">
                        <v:stroke dashstyle="longDash" joinstyle="miter"/>
                        <o:lock v:ext="edit" shapetype="f"/>
                      </v:line>
                      <v:shape id="Straight Arrow Connector 2668" o:spid="_x0000_s1482" type="#_x0000_t32" style="position:absolute;left:70602;top:29633;width:65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" strokecolor="#4472c4 [3204]" strokeweight=".5pt">
                        <v:stroke endarrow="block" joinstyle="miter"/>
                        <o:lock v:ext="edit" shapetype="f"/>
                      </v:shape>
                      <v:shape id="Straight Arrow Connector 2669" o:spid="_x0000_s1483" type="#_x0000_t32" style="position:absolute;left:85828;top:29633;width:519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" strokecolor="#4472c4 [3204]" strokeweight=".5pt">
                        <v:stroke endarrow="block" joinstyle="miter"/>
                        <o:lock v:ext="edit" shapetype="f"/>
                      </v:shape>
                      <v:shape id="TextBox 128" o:spid="_x0000_s1484" type="#_x0000_t202" style="position:absolute;left:75882;top:27695;width:1183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" filled="f" stroked="f">
                        <v:textbox>
                          <w:txbxContent>
                            <w:p w14:paraId="6CF22A77" w14:textId="77777777" w:rsidR="007918C9" w:rsidRPr="007B412F" w:rsidRDefault="007918C9" w:rsidP="007B412F">
                              <w:pPr>
                                <w:rPr>
                                  <w:sz w:val="16"/>
                                  <w:szCs w:val="16"/>
                                </w:rPr>
                              </w:pPr>
                              <w:r w:rsidRPr="007B412F">
                                <w:rPr>
                                  <w:color w:val="000000" w:themeColor="text1"/>
                                  <w:kern w:val="24"/>
                                  <w:sz w:val="16"/>
                                  <w:szCs w:val="16"/>
                                </w:rPr>
                                <w:t>Zone B</w:t>
                              </w:r>
                            </w:p>
                          </w:txbxContent>
                        </v:textbox>
                      </v:shape>
                      <v:shape id="TextBox 129" o:spid="_x0000_s1485" type="#_x0000_t202" style="position:absolute;left:108448;top:9147;width:1223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" filled="f" stroked="f">
                        <v:textbox>
                          <w:txbxContent>
                            <w:p w14:paraId="2F1FD103" w14:textId="77777777" w:rsidR="007918C9" w:rsidRPr="007B412F" w:rsidRDefault="007918C9" w:rsidP="007B412F">
                              <w:pPr>
                                <w:rPr>
                                  <w:sz w:val="16"/>
                                  <w:szCs w:val="16"/>
                                </w:rPr>
                              </w:pPr>
                              <w:r w:rsidRPr="007B412F">
                                <w:rPr>
                                  <w:color w:val="000000" w:themeColor="text1"/>
                                  <w:kern w:val="24"/>
                                  <w:sz w:val="16"/>
                                  <w:szCs w:val="16"/>
                                </w:rPr>
                                <w:t>Lane 1</w:t>
                              </w:r>
                            </w:p>
                          </w:txbxContent>
                        </v:textbox>
                      </v:shape>
                      <v:shape id="TextBox 130" o:spid="_x0000_s1486" type="#_x0000_t202" style="position:absolute;left:108676;top:14562;width:1159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" filled="f" stroked="f">
                        <v:textbox>
                          <w:txbxContent>
                            <w:p w14:paraId="50370371" w14:textId="77777777" w:rsidR="007918C9" w:rsidRPr="007B412F" w:rsidRDefault="007918C9" w:rsidP="007B412F">
                              <w:pPr>
                                <w:rPr>
                                  <w:sz w:val="16"/>
                                  <w:szCs w:val="16"/>
                                </w:rPr>
                              </w:pPr>
                              <w:r w:rsidRPr="007B412F">
                                <w:rPr>
                                  <w:color w:val="000000" w:themeColor="text1"/>
                                  <w:kern w:val="24"/>
                                  <w:sz w:val="16"/>
                                  <w:szCs w:val="16"/>
                                </w:rPr>
                                <w:t>Lane 2</w:t>
                              </w:r>
                            </w:p>
                          </w:txbxContent>
                        </v:textbox>
                      </v:shape>
                      <v:shape id="TextBox 131" o:spid="_x0000_s1487" type="#_x0000_t202" style="position:absolute;left:108905;top:20273;width:10452;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" filled="f" stroked="f">
                        <v:textbox>
                          <w:txbxContent>
                            <w:p w14:paraId="34D14E3E" w14:textId="77777777" w:rsidR="007918C9" w:rsidRPr="007B412F" w:rsidRDefault="007918C9" w:rsidP="007B412F">
                              <w:pPr>
                                <w:rPr>
                                  <w:sz w:val="16"/>
                                  <w:szCs w:val="16"/>
                                </w:rPr>
                              </w:pPr>
                              <w:r w:rsidRPr="007B412F">
                                <w:rPr>
                                  <w:color w:val="000000" w:themeColor="text1"/>
                                  <w:kern w:val="24"/>
                                  <w:sz w:val="16"/>
                                  <w:szCs w:val="16"/>
                                </w:rPr>
                                <w:t>Lane 3</w:t>
                              </w:r>
                            </w:p>
                          </w:txbxContent>
                        </v:textbox>
                      </v:shape>
                      <v:shape id="TextBox 132" o:spid="_x0000_s1488" type="#_x0000_t202" style="position:absolute;left:111290;top:33701;width:12340;height:4745;rotation:17846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" filled="f" stroked="f">
                        <v:textbox>
                          <w:txbxContent>
                            <w:p w14:paraId="6DC303EF" w14:textId="77777777" w:rsidR="007918C9" w:rsidRPr="007B412F" w:rsidRDefault="007918C9" w:rsidP="007B412F">
                              <w:pPr>
                                <w:rPr>
                                  <w:sz w:val="16"/>
                                  <w:szCs w:val="16"/>
                                </w:rPr>
                              </w:pPr>
                              <w:r w:rsidRPr="007B412F">
                                <w:rPr>
                                  <w:color w:val="000000" w:themeColor="text1"/>
                                  <w:kern w:val="24"/>
                                  <w:sz w:val="16"/>
                                  <w:szCs w:val="16"/>
                                </w:rPr>
                                <w:t>off-ramp</w:t>
                              </w:r>
                            </w:p>
                          </w:txbxContent>
                        </v:textbox>
                      </v:shape>
                      <v:shape id="TextBox 133" o:spid="_x0000_s1489" type="#_x0000_t202" style="position:absolute;left:8637;top:28245;width:13451;height:4494;rotation:-6811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" filled="f" stroked="f">
                        <v:textbox>
                          <w:txbxContent>
                            <w:p w14:paraId="1FB3DFD3" w14:textId="77777777" w:rsidR="007918C9" w:rsidRPr="007B412F" w:rsidRDefault="007918C9" w:rsidP="007B412F">
                              <w:pPr>
                                <w:rPr>
                                  <w:sz w:val="16"/>
                                  <w:szCs w:val="16"/>
                                </w:rPr>
                              </w:pPr>
                              <w:r w:rsidRPr="007B412F">
                                <w:rPr>
                                  <w:color w:val="000000" w:themeColor="text1"/>
                                  <w:kern w:val="24"/>
                                  <w:sz w:val="16"/>
                                  <w:szCs w:val="16"/>
                                </w:rPr>
                                <w:t>on-ramp</w:t>
                              </w:r>
                            </w:p>
                          </w:txbxContent>
                        </v:textbox>
                      </v:shape>
                      <v:line id="Straight Connector 2683" o:spid="_x0000_s1490" style="position:absolute;visibility:visible;mso-wrap-style:square" from="6335,6300" to="6382,2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" strokecolor="#4472c4 [3204]" strokeweight="3pt">
                        <v:stroke joinstyle="miter"/>
                        <o:lock v:ext="edit" shapetype="f"/>
                      </v:line>
                      <v:line id="Straight Connector 2684" o:spid="_x0000_s1491" style="position:absolute;visibility:visible;mso-wrap-style:square" from="6395,27361" to="7847,3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" strokecolor="#4472c4 [3204]" strokeweight="3pt">
                        <v:stroke joinstyle="miter"/>
                        <o:lock v:ext="edit" shapetype="f"/>
                      </v:line>
                      <v:shape id="TextBox 135" o:spid="_x0000_s1492" type="#_x0000_t202" style="position:absolute;left:-3580;top:13707;width:13621;height:61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" filled="f" stroked="f">
                        <v:textbox>
                          <w:txbxContent>
                            <w:p w14:paraId="23CF2FA3" w14:textId="77777777" w:rsidR="007918C9" w:rsidRPr="007B412F" w:rsidRDefault="007918C9" w:rsidP="007B412F">
                              <w:pPr>
                                <w:jc w:val="center"/>
                                <w:rPr>
                                  <w:sz w:val="16"/>
                                  <w:szCs w:val="16"/>
                                </w:rPr>
                              </w:pPr>
                              <w:r w:rsidRPr="007B412F">
                                <w:rPr>
                                  <w:color w:val="000000" w:themeColor="text1"/>
                                  <w:kern w:val="24"/>
                                  <w:sz w:val="16"/>
                                  <w:szCs w:val="16"/>
                                </w:rPr>
                                <w:t>Mainline throughput</w:t>
                              </w:r>
                            </w:p>
                          </w:txbxContent>
                        </v:textbox>
                      </v:shape>
                      <v:shape id="TextBox 136" o:spid="_x0000_s1493" type="#_x0000_t202" style="position:absolute;left:-3145;top:29771;width:15462;height:6172;rotation:530067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" filled="f" stroked="f">
                        <v:textbox>
                          <w:txbxContent>
                            <w:p w14:paraId="24322062" w14:textId="77777777" w:rsidR="007918C9" w:rsidRPr="007B412F" w:rsidRDefault="007918C9" w:rsidP="007B412F">
                              <w:pPr>
                                <w:jc w:val="center"/>
                                <w:rPr>
                                  <w:sz w:val="16"/>
                                  <w:szCs w:val="16"/>
                                </w:rPr>
                              </w:pPr>
                              <w:r w:rsidRPr="007B412F">
                                <w:rPr>
                                  <w:color w:val="000000" w:themeColor="text1"/>
                                  <w:kern w:val="24"/>
                                  <w:sz w:val="16"/>
                                  <w:szCs w:val="16"/>
                                </w:rPr>
                                <w:t>On-ramp throughput</w:t>
                              </w:r>
                            </w:p>
                          </w:txbxContent>
                        </v:textbox>
                      </v:shape>
                      <v:line id="Straight Connector 2687" o:spid="_x0000_s1494" style="position:absolute;visibility:visible;mso-wrap-style:square" from="6388,0" to="6388,6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" strokecolor="black [3200]" strokeweight=".5pt">
                        <v:stroke dashstyle="longDash" joinstyle="miter"/>
                        <o:lock v:ext="edit" shapetype="f"/>
                      </v:line>
                      <v:line id="Straight Connector 3072" o:spid="_x0000_s1495" style="position:absolute;visibility:visible;mso-wrap-style:square" from="118303,586" to="118303,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" strokecolor="black [3200]" strokeweight=".5pt">
                        <v:stroke dashstyle="longDash" joinstyle="miter"/>
                        <o:lock v:ext="edit" shapetype="f"/>
                      </v:line>
                      <v:shape id="Straight Arrow Connector 3073" o:spid="_x0000_s1496" type="#_x0000_t32" style="position:absolute;left:6335;top:2183;width:40658;height: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" strokecolor="#4472c4 [3204]" strokeweight=".5pt">
                        <v:stroke endarrow="block" joinstyle="miter"/>
                        <o:lock v:ext="edit" shapetype="f"/>
                      </v:shape>
                      <v:shape id="Straight Arrow Connector 3074" o:spid="_x0000_s1497" type="#_x0000_t32" style="position:absolute;left:68001;top:2216;width:50283;height:2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" strokecolor="#4472c4 [3204]" strokeweight=".5pt">
                        <v:stroke endarrow="block" joinstyle="miter"/>
                        <o:lock v:ext="edit" shapetype="f"/>
                      </v:shape>
                      <v:shape id="TextBox 141" o:spid="_x0000_s1498" type="#_x0000_t202" style="position:absolute;left:46987;width:30105;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" filled="f" stroked="f">
                        <v:textbox>
                          <w:txbxContent>
                            <w:p w14:paraId="51AA2832" w14:textId="77777777" w:rsidR="007918C9" w:rsidRPr="007B412F" w:rsidRDefault="007918C9" w:rsidP="007B412F">
                              <w:pPr>
                                <w:rPr>
                                  <w:sz w:val="16"/>
                                  <w:szCs w:val="16"/>
                                </w:rPr>
                              </w:pPr>
                              <w:r w:rsidRPr="007B412F">
                                <w:rPr>
                                  <w:color w:val="000000" w:themeColor="text1"/>
                                  <w:kern w:val="24"/>
                                  <w:sz w:val="16"/>
                                  <w:szCs w:val="16"/>
                                </w:rPr>
                                <w:t xml:space="preserve">Simulation segment </w:t>
                              </w:r>
                            </w:p>
                          </w:txbxContent>
                        </v:textbox>
                      </v:shape>
                      <v:shape id="TextBox 1" o:spid="_x0000_s1499" type="#_x0000_t202" style="position:absolute;left:22934;top:8939;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" filled="f" stroked="f">
                        <v:textbox>
                          <w:txbxContent>
                            <w:p w14:paraId="0DCD4A97" w14:textId="77777777" w:rsidR="007918C9" w:rsidRPr="007B412F" w:rsidRDefault="007918C9" w:rsidP="007B412F">
                              <w:pPr>
                                <w:rPr>
                                  <w:sz w:val="16"/>
                                  <w:szCs w:val="16"/>
                                </w:rPr>
                              </w:pPr>
                              <w:r w:rsidRPr="007B412F">
                                <w:rPr>
                                  <w:color w:val="FF0000"/>
                                  <w:kern w:val="24"/>
                                  <w:sz w:val="16"/>
                                  <w:szCs w:val="16"/>
                                </w:rPr>
                                <w:t>T</w:t>
                              </w:r>
                            </w:p>
                          </w:txbxContent>
                        </v:textbox>
                      </v:shape>
                      <v:shape id="TextBox 119" o:spid="_x0000_s1500" type="#_x0000_t202" style="position:absolute;left:20874;top:27671;width:2490;height:3543;rotation:-6227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" filled="f" stroked="f">
                        <v:textbox>
                          <w:txbxContent>
                            <w:p w14:paraId="5029F8B5" w14:textId="77777777" w:rsidR="007918C9" w:rsidRPr="007B412F" w:rsidRDefault="007918C9" w:rsidP="007B412F">
                              <w:pPr>
                                <w:rPr>
                                  <w:sz w:val="16"/>
                                  <w:szCs w:val="16"/>
                                </w:rPr>
                              </w:pPr>
                              <w:r w:rsidRPr="007B412F">
                                <w:rPr>
                                  <w:color w:val="FF0000"/>
                                  <w:kern w:val="24"/>
                                  <w:sz w:val="16"/>
                                  <w:szCs w:val="16"/>
                                </w:rPr>
                                <w:t>T</w:t>
                              </w:r>
                            </w:p>
                          </w:txbxContent>
                        </v:textbox>
                      </v:shape>
                      <v:shape id="TextBox 142" o:spid="_x0000_s1501" type="#_x0000_t202" style="position:absolute;left:99764;top:8894;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" filled="f" stroked="f">
                        <v:textbox>
                          <w:txbxContent>
                            <w:p w14:paraId="5D294033" w14:textId="77777777" w:rsidR="007918C9" w:rsidRPr="007B412F" w:rsidRDefault="007918C9" w:rsidP="007B412F">
                              <w:pPr>
                                <w:rPr>
                                  <w:sz w:val="16"/>
                                  <w:szCs w:val="16"/>
                                </w:rPr>
                              </w:pPr>
                              <w:r w:rsidRPr="007B412F">
                                <w:rPr>
                                  <w:color w:val="FF0000"/>
                                  <w:kern w:val="24"/>
                                  <w:sz w:val="16"/>
                                  <w:szCs w:val="16"/>
                                </w:rPr>
                                <w:t>T</w:t>
                              </w:r>
                            </w:p>
                          </w:txbxContent>
                        </v:textbox>
                      </v:shape>
                      <v:shape id="TextBox 143" o:spid="_x0000_s1502" type="#_x0000_t202" style="position:absolute;left:8657;top:20573;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" filled="f" stroked="f">
                        <v:textbox>
                          <w:txbxContent>
                            <w:p w14:paraId="576ADC3B" w14:textId="77777777" w:rsidR="007918C9" w:rsidRPr="007B412F" w:rsidRDefault="007918C9" w:rsidP="007B412F">
                              <w:pPr>
                                <w:rPr>
                                  <w:sz w:val="16"/>
                                  <w:szCs w:val="16"/>
                                </w:rPr>
                              </w:pPr>
                              <w:r w:rsidRPr="007B412F">
                                <w:rPr>
                                  <w:color w:val="FF0000"/>
                                  <w:kern w:val="24"/>
                                  <w:sz w:val="16"/>
                                  <w:szCs w:val="16"/>
                                </w:rPr>
                                <w:t>R</w:t>
                              </w:r>
                            </w:p>
                          </w:txbxContent>
                        </v:textbox>
                      </v:shape>
                      <v:shape id="TextBox 144" o:spid="_x0000_s1503" type="#_x0000_t202" style="position:absolute;left:48575;top:14821;width:248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" filled="f" stroked="f">
                        <v:textbox>
                          <w:txbxContent>
                            <w:p w14:paraId="57BEFF03" w14:textId="77777777" w:rsidR="007918C9" w:rsidRPr="007B412F" w:rsidRDefault="007918C9" w:rsidP="007B412F">
                              <w:pPr>
                                <w:rPr>
                                  <w:sz w:val="16"/>
                                  <w:szCs w:val="16"/>
                                </w:rPr>
                              </w:pPr>
                              <w:r w:rsidRPr="007B412F">
                                <w:rPr>
                                  <w:color w:val="FF0000"/>
                                  <w:kern w:val="24"/>
                                  <w:sz w:val="16"/>
                                  <w:szCs w:val="16"/>
                                </w:rPr>
                                <w:t>T</w:t>
                              </w:r>
                            </w:p>
                          </w:txbxContent>
                        </v:textbox>
                      </v:shape>
                      <v:shape id="TextBox 145" o:spid="_x0000_s1504" type="#_x0000_t202" style="position:absolute;left:97378;top:23659;width:2483;height:3543;rotation:16643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" filled="f" stroked="f">
                        <v:textbox>
                          <w:txbxContent>
                            <w:p w14:paraId="1160C54F" w14:textId="77777777" w:rsidR="007918C9" w:rsidRPr="007B412F" w:rsidRDefault="007918C9" w:rsidP="007B412F">
                              <w:pPr>
                                <w:rPr>
                                  <w:sz w:val="16"/>
                                  <w:szCs w:val="16"/>
                                </w:rPr>
                              </w:pPr>
                              <w:r w:rsidRPr="007B412F">
                                <w:rPr>
                                  <w:color w:val="FF0000"/>
                                  <w:kern w:val="24"/>
                                  <w:sz w:val="16"/>
                                  <w:szCs w:val="16"/>
                                </w:rPr>
                                <w:t>R</w:t>
                              </w:r>
                            </w:p>
                          </w:txbxContent>
                        </v:textbox>
                      </v:shape>
                      <v:shape id="TextBox 146" o:spid="_x0000_s1505" type="#_x0000_t202" style="position:absolute;left:70731;top:17375;width:2489;height:3544;rotation:12416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" filled="f" stroked="f">
                        <v:textbox>
                          <w:txbxContent>
                            <w:p w14:paraId="27E2AAA9" w14:textId="77777777" w:rsidR="007918C9" w:rsidRPr="007B412F" w:rsidRDefault="007918C9" w:rsidP="007B412F">
                              <w:pPr>
                                <w:rPr>
                                  <w:sz w:val="16"/>
                                  <w:szCs w:val="16"/>
                                </w:rPr>
                              </w:pPr>
                              <w:r w:rsidRPr="007B412F">
                                <w:rPr>
                                  <w:color w:val="FF0000"/>
                                  <w:kern w:val="24"/>
                                  <w:sz w:val="16"/>
                                  <w:szCs w:val="16"/>
                                </w:rPr>
                                <w:t>R</w:t>
                              </w:r>
                            </w:p>
                          </w:txbxContent>
                        </v:textbox>
                      </v:shape>
                      <v:shape id="TextBox 147" o:spid="_x0000_s1506" type="#_x0000_t202" style="position:absolute;left:48539;top:20566;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" filled="f" stroked="f">
                        <v:textbox>
                          <w:txbxContent>
                            <w:p w14:paraId="1F21B93B" w14:textId="77777777" w:rsidR="007918C9" w:rsidRPr="007B412F" w:rsidRDefault="007918C9" w:rsidP="007B412F">
                              <w:pPr>
                                <w:rPr>
                                  <w:sz w:val="16"/>
                                  <w:szCs w:val="16"/>
                                </w:rPr>
                              </w:pPr>
                              <w:r w:rsidRPr="007B412F">
                                <w:rPr>
                                  <w:color w:val="FF0000"/>
                                  <w:kern w:val="24"/>
                                  <w:sz w:val="16"/>
                                  <w:szCs w:val="16"/>
                                </w:rPr>
                                <w:t>R</w:t>
                              </w:r>
                            </w:p>
                          </w:txbxContent>
                        </v:textbox>
                      </v:shape>
                      <v:shape id="TextBox 149" o:spid="_x0000_s1507" type="#_x0000_t202" style="position:absolute;left:105679;top:28557;width:2489;height:3544;rotation:17227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" filled="f" stroked="f">
                        <v:textbox>
                          <w:txbxContent>
                            <w:p w14:paraId="07B2A417" w14:textId="77777777" w:rsidR="007918C9" w:rsidRPr="007B412F" w:rsidRDefault="007918C9" w:rsidP="007B412F">
                              <w:pPr>
                                <w:rPr>
                                  <w:sz w:val="16"/>
                                  <w:szCs w:val="16"/>
                                </w:rPr>
                              </w:pPr>
                              <w:r w:rsidRPr="007B412F">
                                <w:rPr>
                                  <w:color w:val="FF0000"/>
                                  <w:kern w:val="24"/>
                                  <w:sz w:val="16"/>
                                  <w:szCs w:val="16"/>
                                </w:rPr>
                                <w:t>R</w:t>
                              </w:r>
                            </w:p>
                          </w:txbxContent>
                        </v:textbox>
                      </v:shape>
                      <v:shape id="TextBox 150" o:spid="_x0000_s1508" type="#_x0000_t202" style="position:absolute;left:34441;top:24167;width:2489;height:3543;rotation:-9450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" filled="f" stroked="f">
                        <v:textbox>
                          <w:txbxContent>
                            <w:p w14:paraId="1EA88005" w14:textId="77777777" w:rsidR="007918C9" w:rsidRPr="007B412F" w:rsidRDefault="007918C9" w:rsidP="007B412F">
                              <w:pPr>
                                <w:rPr>
                                  <w:sz w:val="16"/>
                                  <w:szCs w:val="16"/>
                                </w:rPr>
                              </w:pPr>
                              <w:r w:rsidRPr="007B412F">
                                <w:rPr>
                                  <w:color w:val="FF0000"/>
                                  <w:kern w:val="24"/>
                                  <w:sz w:val="16"/>
                                  <w:szCs w:val="16"/>
                                </w:rPr>
                                <w:t>R</w:t>
                              </w:r>
                            </w:p>
                          </w:txbxContent>
                        </v:textbox>
                      </v:shape>
                      <v:shape id="TextBox 151" o:spid="_x0000_s1509" type="#_x0000_t202" style="position:absolute;left:83255;top:20573;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" filled="f" stroked="f">
                        <v:textbox>
                          <w:txbxContent>
                            <w:p w14:paraId="6A432E9A" w14:textId="77777777" w:rsidR="007918C9" w:rsidRPr="007B412F" w:rsidRDefault="007918C9" w:rsidP="007B412F">
                              <w:pPr>
                                <w:rPr>
                                  <w:sz w:val="16"/>
                                  <w:szCs w:val="16"/>
                                </w:rPr>
                              </w:pPr>
                              <w:r w:rsidRPr="007B412F">
                                <w:rPr>
                                  <w:color w:val="FF0000"/>
                                  <w:kern w:val="24"/>
                                  <w:sz w:val="16"/>
                                  <w:szCs w:val="16"/>
                                </w:rPr>
                                <w:t>T</w:t>
                              </w:r>
                            </w:p>
                          </w:txbxContent>
                        </v:textbox>
                      </v:shape>
                      <v:shape id="TextBox 152" o:spid="_x0000_s1510" type="#_x0000_t202" style="position:absolute;left:56874;top:9149;width:248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" filled="f" stroked="f">
                        <v:textbox>
                          <w:txbxContent>
                            <w:p w14:paraId="2803D1B5" w14:textId="77777777" w:rsidR="007918C9" w:rsidRPr="007B412F" w:rsidRDefault="007918C9" w:rsidP="007B412F">
                              <w:pPr>
                                <w:rPr>
                                  <w:sz w:val="16"/>
                                  <w:szCs w:val="16"/>
                                </w:rPr>
                              </w:pPr>
                              <w:r w:rsidRPr="007B412F">
                                <w:rPr>
                                  <w:color w:val="FF0000"/>
                                  <w:kern w:val="24"/>
                                  <w:sz w:val="16"/>
                                  <w:szCs w:val="16"/>
                                </w:rPr>
                                <w:t>T</w:t>
                              </w:r>
                            </w:p>
                          </w:txbxContent>
                        </v:textbox>
                      </v:shape>
                      <v:shape id="TextBox 153" o:spid="_x0000_s1511" type="#_x0000_t202" style="position:absolute;left:79529;top:8672;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" filled="f" stroked="f">
                        <v:textbox>
                          <w:txbxContent>
                            <w:p w14:paraId="1158B900" w14:textId="77777777" w:rsidR="007918C9" w:rsidRPr="007B412F" w:rsidRDefault="007918C9" w:rsidP="007B412F">
                              <w:pPr>
                                <w:rPr>
                                  <w:sz w:val="16"/>
                                  <w:szCs w:val="16"/>
                                </w:rPr>
                              </w:pPr>
                              <w:r w:rsidRPr="007B412F">
                                <w:rPr>
                                  <w:color w:val="FF0000"/>
                                  <w:kern w:val="24"/>
                                  <w:sz w:val="16"/>
                                  <w:szCs w:val="16"/>
                                </w:rPr>
                                <w:t>T</w:t>
                              </w:r>
                            </w:p>
                          </w:txbxContent>
                        </v:textbox>
                      </v:shape>
                      <v:shape id="TextBox 154" o:spid="_x0000_s1512" type="#_x0000_t202" style="position:absolute;left:91813;top:14634;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" filled="f" stroked="f">
                        <v:textbox>
                          <w:txbxContent>
                            <w:p w14:paraId="77B4A02E" w14:textId="77777777" w:rsidR="007918C9" w:rsidRPr="007B412F" w:rsidRDefault="007918C9" w:rsidP="007B412F">
                              <w:pPr>
                                <w:rPr>
                                  <w:sz w:val="16"/>
                                  <w:szCs w:val="16"/>
                                </w:rPr>
                              </w:pPr>
                              <w:r w:rsidRPr="007B412F">
                                <w:rPr>
                                  <w:color w:val="FF0000"/>
                                  <w:kern w:val="24"/>
                                  <w:sz w:val="16"/>
                                  <w:szCs w:val="16"/>
                                </w:rPr>
                                <w:t>T</w:t>
                              </w:r>
                            </w:p>
                          </w:txbxContent>
                        </v:textbox>
                      </v:shape>
                      <v:shape id="TextBox 155" o:spid="_x0000_s1513" type="#_x0000_t202" style="position:absolute;left:103319;top:20738;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" filled="f" stroked="f">
                        <v:textbox>
                          <w:txbxContent>
                            <w:p w14:paraId="193C78E6" w14:textId="77777777" w:rsidR="007918C9" w:rsidRPr="007B412F" w:rsidRDefault="007918C9" w:rsidP="007B412F">
                              <w:pPr>
                                <w:rPr>
                                  <w:sz w:val="16"/>
                                  <w:szCs w:val="16"/>
                                </w:rPr>
                              </w:pPr>
                              <w:r w:rsidRPr="007B412F">
                                <w:rPr>
                                  <w:color w:val="FF0000"/>
                                  <w:kern w:val="24"/>
                                  <w:sz w:val="16"/>
                                  <w:szCs w:val="16"/>
                                </w:rPr>
                                <w:t>T</w:t>
                              </w:r>
                            </w:p>
                          </w:txbxContent>
                        </v:textbox>
                      </v:shape>
                      <v:shape id="TextBox 156" o:spid="_x0000_s1514" type="#_x0000_t202" style="position:absolute;left:22858;top:20828;width:248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" filled="f" stroked="f">
                        <v:textbox>
                          <w:txbxContent>
                            <w:p w14:paraId="7BAFD887" w14:textId="77777777" w:rsidR="007918C9" w:rsidRPr="007B412F" w:rsidRDefault="007918C9" w:rsidP="007B412F">
                              <w:pPr>
                                <w:rPr>
                                  <w:sz w:val="16"/>
                                  <w:szCs w:val="16"/>
                                </w:rPr>
                              </w:pPr>
                              <w:r w:rsidRPr="007B412F">
                                <w:rPr>
                                  <w:color w:val="FF0000"/>
                                  <w:kern w:val="24"/>
                                  <w:sz w:val="16"/>
                                  <w:szCs w:val="16"/>
                                </w:rPr>
                                <w:t>T</w:t>
                              </w:r>
                            </w:p>
                          </w:txbxContent>
                        </v:textbox>
                      </v:shape>
                      <v:shape id="TextBox 157" o:spid="_x0000_s1515" type="#_x0000_t202" style="position:absolute;left:19225;top:14660;width:248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" filled="f" stroked="f">
                        <v:textbox>
                          <w:txbxContent>
                            <w:p w14:paraId="7BBE31B4" w14:textId="77777777" w:rsidR="007918C9" w:rsidRPr="007B412F" w:rsidRDefault="007918C9" w:rsidP="007B412F">
                              <w:pPr>
                                <w:rPr>
                                  <w:sz w:val="16"/>
                                  <w:szCs w:val="16"/>
                                </w:rPr>
                              </w:pPr>
                              <w:r w:rsidRPr="007B412F">
                                <w:rPr>
                                  <w:color w:val="FF0000"/>
                                  <w:kern w:val="24"/>
                                  <w:sz w:val="16"/>
                                  <w:szCs w:val="16"/>
                                </w:rPr>
                                <w:t>T</w:t>
                              </w:r>
                            </w:p>
                          </w:txbxContent>
                        </v:textbox>
                      </v:shape>
                      <v:shape id="TextBox 158" o:spid="_x0000_s1516" type="#_x0000_t202" style="position:absolute;left:11146;top:8972;width:248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" filled="f" stroked="f">
                        <v:textbox>
                          <w:txbxContent>
                            <w:p w14:paraId="07B93736" w14:textId="77777777" w:rsidR="007918C9" w:rsidRPr="007B412F" w:rsidRDefault="007918C9" w:rsidP="007B412F">
                              <w:pPr>
                                <w:rPr>
                                  <w:sz w:val="16"/>
                                  <w:szCs w:val="16"/>
                                </w:rPr>
                              </w:pPr>
                              <w:r w:rsidRPr="007B412F">
                                <w:rPr>
                                  <w:color w:val="FF0000"/>
                                  <w:kern w:val="24"/>
                                  <w:sz w:val="16"/>
                                  <w:szCs w:val="16"/>
                                </w:rPr>
                                <w:t>T</w:t>
                              </w:r>
                            </w:p>
                          </w:txbxContent>
                        </v:textbox>
                      </v:shape>
                      <v:shape id="TextBox 159" o:spid="_x0000_s1517" type="#_x0000_t202" style="position:absolute;left:35733;top:12206;width:2489;height:3544;rotation:-10921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" filled="f" stroked="f">
                        <v:textbox>
                          <w:txbxContent>
                            <w:p w14:paraId="5D828701" w14:textId="77777777" w:rsidR="007918C9" w:rsidRPr="007B412F" w:rsidRDefault="007918C9" w:rsidP="007B412F">
                              <w:pPr>
                                <w:rPr>
                                  <w:sz w:val="16"/>
                                  <w:szCs w:val="16"/>
                                </w:rPr>
                              </w:pPr>
                              <w:r w:rsidRPr="007B412F">
                                <w:rPr>
                                  <w:color w:val="FF0000"/>
                                  <w:kern w:val="24"/>
                                  <w:sz w:val="16"/>
                                  <w:szCs w:val="16"/>
                                </w:rPr>
                                <w:t>T</w:t>
                              </w:r>
                            </w:p>
                          </w:txbxContent>
                        </v:textbox>
                      </v:shape>
                    </v:group>
                    <v:shape id="图片 19" o:spid="_x0000_s1518" type="#_x0000_t75" style="position:absolute;left:46967;top:34642;width:5560;height:292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">
                      <v:imagedata r:id="rId19" o:title=""/>
                      <v:path arrowok="t"/>
                    </v:shape>
                    <v:shape id="图片 20" o:spid="_x0000_s1519" type="#_x0000_t75" style="position:absolute;left:46964;top:30879;width:5560;height:292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">
                      <v:imagedata r:id="rId21" o:title=""/>
                      <v:path arrowok="t"/>
                    </v:shape>
                    <v:shape id="TextBox 161" o:spid="_x0000_s1520" type="#_x0000_t202" style="position:absolute;left:52171;top:30570;width:2588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" filled="f" stroked="f">
                      <v:textbox>
                        <w:txbxContent>
                          <w:p w14:paraId="5FAF7328" w14:textId="77777777" w:rsidR="007918C9" w:rsidRPr="007B412F" w:rsidRDefault="007918C9" w:rsidP="007B412F">
                            <w:pPr>
                              <w:rPr>
                                <w:sz w:val="16"/>
                                <w:szCs w:val="16"/>
                              </w:rPr>
                            </w:pPr>
                            <w:r w:rsidRPr="007B412F">
                              <w:rPr>
                                <w:color w:val="000000" w:themeColor="text1"/>
                                <w:kern w:val="24"/>
                                <w:sz w:val="16"/>
                                <w:szCs w:val="16"/>
                              </w:rPr>
                              <w:t>: HV     T: through vehicle</w:t>
                            </w:r>
                          </w:p>
                        </w:txbxContent>
                      </v:textbox>
                    </v:shape>
                    <v:shape id="TextBox 162" o:spid="_x0000_s1521" type="#_x0000_t202" style="position:absolute;left:52171;top:34218;width:27718;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" filled="f" stroked="f">
                      <v:textbox>
                        <w:txbxContent>
                          <w:p w14:paraId="32B750AB" w14:textId="77777777" w:rsidR="007918C9" w:rsidRPr="007B412F" w:rsidRDefault="007918C9" w:rsidP="007B412F">
                            <w:pPr>
                              <w:rPr>
                                <w:sz w:val="16"/>
                                <w:szCs w:val="16"/>
                              </w:rPr>
                            </w:pPr>
                            <w:r w:rsidRPr="007B412F">
                              <w:rPr>
                                <w:color w:val="000000" w:themeColor="text1"/>
                                <w:kern w:val="24"/>
                                <w:sz w:val="16"/>
                                <w:szCs w:val="16"/>
                              </w:rPr>
                              <w:t>: CAV   R: right turn vehicle</w:t>
                            </w:r>
                          </w:p>
                        </w:txbxContent>
                      </v:textbox>
                    </v:shape>
                  </v:group>
                  <v:line id="Straight Connector 3099" o:spid="_x0000_s1522" style="position:absolute;visibility:visible;mso-wrap-style:square" from="63708,3570" to="63708,30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" strokecolor="red" strokeweight="3pt">
                    <v:stroke joinstyle="miter"/>
                    <o:lock v:ext="edit" shapetype="f"/>
                  </v:line>
                  <v:shape id="TextBox 165" o:spid="_x0000_s1523" type="#_x0000_t202" style="position:absolute;left:64587;top:25400;width:4514;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" filled="f" stroked="f">
                    <v:textbox>
                      <w:txbxContent>
                        <w:p w14:paraId="0395D145" w14:textId="77777777" w:rsidR="007918C9" w:rsidRPr="007B412F" w:rsidRDefault="007918C9" w:rsidP="007B412F">
                          <w:pPr>
                            <w:rPr>
                              <w:sz w:val="16"/>
                              <w:szCs w:val="16"/>
                            </w:rPr>
                          </w:pPr>
                          <m:oMathPara>
                            <m:oMathParaPr>
                              <m:jc m:val="centerGroup"/>
                            </m:oMathParaPr>
                            <m:oMath>
                              <m:sSup>
                                <m:sSupPr>
                                  <m:ctrlPr>
                                    <w:rPr>
                                      <w:rFonts w:ascii="Cambria Math" w:eastAsiaTheme="minorEastAsia" w:hAnsi="Cambria Math"/>
                                      <w:i/>
                                      <w:iCs/>
                                      <w:color w:val="000000" w:themeColor="text1"/>
                                      <w:kern w:val="24"/>
                                      <w:sz w:val="16"/>
                                      <w:szCs w:val="16"/>
                                    </w:rPr>
                                  </m:ctrlPr>
                                </m:sSupPr>
                                <m:e>
                                  <m:r>
                                    <w:rPr>
                                      <w:rFonts w:ascii="Cambria Math" w:hAnsi="Cambria Math"/>
                                      <w:color w:val="000000" w:themeColor="text1"/>
                                      <w:kern w:val="24"/>
                                      <w:sz w:val="16"/>
                                      <w:szCs w:val="16"/>
                                    </w:rPr>
                                    <m:t>l</m:t>
                                  </m:r>
                                </m:e>
                                <m:sup>
                                  <m:r>
                                    <w:rPr>
                                      <w:rFonts w:ascii="Cambria Math" w:hAnsi="Cambria Math"/>
                                      <w:color w:val="000000" w:themeColor="text1"/>
                                      <w:kern w:val="24"/>
                                      <w:sz w:val="16"/>
                                      <w:szCs w:val="16"/>
                                    </w:rPr>
                                    <m:t>th</m:t>
                                  </m:r>
                                </m:sup>
                              </m:sSup>
                            </m:oMath>
                          </m:oMathPara>
                        </w:p>
                      </w:txbxContent>
                    </v:textbox>
                  </v:shape>
                  <v:line id="Straight Connector 3101" o:spid="_x0000_s1524" style="position:absolute;visibility:visible;mso-wrap-style:square" from="63708,28643" to="70783,2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" strokecolor="#4472c4 [3204]" strokeweight=".5pt">
                    <v:stroke startarrow="block" endarrow="block" joinstyle="miter"/>
                  </v:line>
                </v:group>
                <v:rect id="Rectangle 3102" o:spid="_x0000_s1525" style="position:absolute;left:10276;top:7075;width:7529;height:3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" filled="f" stroked="f">
                  <v:textbox>
                    <w:txbxContent>
                      <w:p w14:paraId="3A714F95"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3" o:spid="_x0000_s1526" style="position:absolute;left:47730;top:18480;width:7495;height: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" filled="f" stroked="f">
                  <v:textbox>
                    <w:txbxContent>
                      <w:p w14:paraId="275F44E5"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4" o:spid="_x0000_s1527" style="position:absolute;left:19225;top:12678;width:7374;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" filled="f" stroked="f">
                  <v:textbox>
                    <w:txbxContent>
                      <w:p w14:paraId="71ADBFF6"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5" o:spid="_x0000_s1528" style="position:absolute;left:22743;top:18586;width:782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" filled="f" stroked="f">
                  <v:textbox>
                    <w:txbxContent>
                      <w:p w14:paraId="6A793E6C"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6" o:spid="_x0000_s1529" style="position:absolute;left:56367;top:6930;width:9290;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" filled="f" stroked="f">
                  <v:textbox>
                    <w:txbxContent>
                      <w:p w14:paraId="26BAC618"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7" o:spid="_x0000_s1530" style="position:absolute;left:34458;top:9429;width:7766;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" filled="f" stroked="f">
                  <v:textbox>
                    <w:txbxContent>
                      <w:p w14:paraId="674E45F5"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8" o:spid="_x0000_s1531" style="position:absolute;left:108975;top:30094;width:8642;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" filled="f" stroked="f">
                  <v:textbox>
                    <w:txbxContent>
                      <w:p w14:paraId="39667C75"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09" o:spid="_x0000_s1532" style="position:absolute;left:102170;top:18480;width:821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" filled="f" stroked="f">
                  <v:textbox>
                    <w:txbxContent>
                      <w:p w14:paraId="37738EFA"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10" o:spid="_x0000_s1533" style="position:absolute;left:91175;top:16413;width:8956;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" filled="f" stroked="f">
                  <v:textbox>
                    <w:txbxContent>
                      <w:p w14:paraId="3EAA20E8"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11" o:spid="_x0000_s1534" style="position:absolute;left:82957;top:21960;width:8635;height:4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" filled="f" stroked="f">
                  <v:textbox>
                    <w:txbxContent>
                      <w:p w14:paraId="370B3F35"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12" o:spid="_x0000_s1535" style="position:absolute;left:78582;top:10527;width:7990;height:4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" filled="f" stroked="f">
                  <v:textbox>
                    <w:txbxContent>
                      <w:p w14:paraId="0AF5A47A"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13" o:spid="_x0000_s1536" style="position:absolute;left:7221;top:18480;width:8850;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" filled="f" stroked="f">
                  <v:textbox>
                    <w:txbxContent>
                      <w:p w14:paraId="5F63F97F"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14" o:spid="_x0000_s1537" style="position:absolute;left:35303;top:25885;width:8037;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" filled="f" stroked="f">
                  <v:textbox>
                    <w:txbxContent>
                      <w:p w14:paraId="2DE7D654" w14:textId="77777777" w:rsidR="007918C9" w:rsidRPr="007B412F" w:rsidRDefault="007918C9" w:rsidP="007B412F">
                        <w:pPr>
                          <w:rPr>
                            <w:sz w:val="16"/>
                            <w:szCs w:val="16"/>
                          </w:rPr>
                        </w:pPr>
                        <w:r w:rsidRPr="007B412F">
                          <w:rPr>
                            <w:color w:val="000000" w:themeColor="text1"/>
                            <w:kern w:val="24"/>
                            <w:sz w:val="16"/>
                            <w:szCs w:val="16"/>
                          </w:rPr>
                          <w:t>HV</w:t>
                        </w:r>
                      </w:p>
                    </w:txbxContent>
                  </v:textbox>
                </v:rect>
                <v:rect id="Rectangle 3115" o:spid="_x0000_s1538" style="position:absolute;left:98929;top:10653;width:8684;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" filled="f" stroked="f">
                  <v:textbox>
                    <w:txbxContent>
                      <w:p w14:paraId="157667D5"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16" o:spid="_x0000_s1539" style="position:absolute;left:70486;top:15677;width:8450;height: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" filled="f" stroked="f">
                  <v:textbox>
                    <w:txbxContent>
                      <w:p w14:paraId="37C1BDC2"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17" o:spid="_x0000_s1540" style="position:absolute;left:46967;top:12609;width:10611;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" filled="f" stroked="f">
                  <v:textbox>
                    <w:txbxContent>
                      <w:p w14:paraId="00EBC52D"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18" o:spid="_x0000_s1541" style="position:absolute;left:23369;top:25236;width:8727;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" filled="f" stroked="f">
                  <v:textbox>
                    <w:txbxContent>
                      <w:p w14:paraId="19156461"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19" o:spid="_x0000_s1542" style="position:absolute;left:21499;top:7052;width:8893;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" filled="f" stroked="f">
                  <v:textbox>
                    <w:txbxContent>
                      <w:p w14:paraId="19943723" w14:textId="77777777" w:rsidR="007918C9" w:rsidRPr="007B412F" w:rsidRDefault="007918C9" w:rsidP="007B412F">
                        <w:pPr>
                          <w:rPr>
                            <w:sz w:val="16"/>
                            <w:szCs w:val="16"/>
                          </w:rPr>
                        </w:pPr>
                        <w:r w:rsidRPr="007B412F">
                          <w:rPr>
                            <w:color w:val="000000" w:themeColor="text1"/>
                            <w:kern w:val="24"/>
                            <w:sz w:val="16"/>
                            <w:szCs w:val="16"/>
                          </w:rPr>
                          <w:t>CAV</w:t>
                        </w:r>
                      </w:p>
                    </w:txbxContent>
                  </v:textbox>
                </v:rect>
                <v:rect id="Rectangle 3120" o:spid="_x0000_s1543" style="position:absolute;left:98790;top:26697;width:9562;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" filled="f" stroked="f">
                  <v:textbox>
                    <w:txbxContent>
                      <w:p w14:paraId="24BBCB45" w14:textId="77777777" w:rsidR="007918C9" w:rsidRPr="007B412F" w:rsidRDefault="007918C9" w:rsidP="007B412F">
                        <w:pPr>
                          <w:rPr>
                            <w:sz w:val="16"/>
                            <w:szCs w:val="16"/>
                          </w:rPr>
                        </w:pPr>
                        <w:r w:rsidRPr="007B412F">
                          <w:rPr>
                            <w:color w:val="000000" w:themeColor="text1"/>
                            <w:kern w:val="24"/>
                            <w:sz w:val="16"/>
                            <w:szCs w:val="16"/>
                          </w:rPr>
                          <w:t>CAV</w:t>
                        </w:r>
                      </w:p>
                    </w:txbxContent>
                  </v:textbox>
                </v:rect>
                <w10:anchorlock/>
              </v:group>
            </w:pict>
          </mc:Fallback>
        </mc:AlternateContent>
      </w:r>
    </w:p>
    <w:p w14:paraId="47412CF4" w14:textId="77777777" w:rsidR="00D13086" w:rsidRPr="00814F0E" w:rsidRDefault="00D13086" w:rsidP="00D13086">
      <w:pPr>
        <w:pStyle w:val="FHWASource"/>
        <w:ind w:firstLine="90"/>
      </w:pPr>
      <w:r>
        <w:rPr>
          <w:color w:val="000000" w:themeColor="text1"/>
          <w:kern w:val="24"/>
          <w:sz w:val="22"/>
          <w:szCs w:val="22"/>
        </w:rPr>
        <w:t>Source: FHWA.</w:t>
      </w:r>
      <w:r w:rsidR="007B412F" w:rsidRPr="007B412F">
        <w:rPr>
          <w:noProof/>
        </w:rPr>
        <w:t xml:space="preserve"> </w:t>
      </w:r>
    </w:p>
    <w:p w14:paraId="2A667431" w14:textId="6619A8F4" w:rsidR="00A0149F" w:rsidRDefault="0095365F" w:rsidP="00A0149F">
      <w:pPr>
        <w:pStyle w:val="FHWACaptionFigure"/>
      </w:pPr>
      <w:bookmarkStart w:id="125" w:name="_Ref33706324"/>
      <w:bookmarkStart w:id="126" w:name="_Toc34644776"/>
      <w:bookmarkStart w:id="127" w:name="_Toc35700659"/>
      <w:r w:rsidRPr="00241705">
        <w:t xml:space="preserve">Figure </w:t>
      </w:r>
      <w:r w:rsidR="008C6E16">
        <w:fldChar w:fldCharType="begin"/>
      </w:r>
      <w:r w:rsidR="008C6E16">
        <w:instrText xml:space="preserve"> SEQ Figure \* ARABIC </w:instrText>
      </w:r>
      <w:r w:rsidR="008C6E16">
        <w:fldChar w:fldCharType="separate"/>
      </w:r>
      <w:r w:rsidR="007918C9">
        <w:rPr>
          <w:noProof/>
        </w:rPr>
        <w:t>30</w:t>
      </w:r>
      <w:r w:rsidR="008C6E16">
        <w:rPr>
          <w:noProof/>
        </w:rPr>
        <w:fldChar w:fldCharType="end"/>
      </w:r>
      <w:bookmarkEnd w:id="124"/>
      <w:bookmarkEnd w:id="125"/>
      <w:r w:rsidRPr="00176DFB">
        <w:t>.</w:t>
      </w:r>
      <w:r w:rsidRPr="00241705">
        <w:t xml:space="preserve"> Illustration</w:t>
      </w:r>
      <w:r>
        <w:t>.</w:t>
      </w:r>
      <w:r w:rsidRPr="00241705">
        <w:t xml:space="preserve"> </w:t>
      </w:r>
      <w:r>
        <w:t>T</w:t>
      </w:r>
      <w:r w:rsidRPr="00241705">
        <w:t>he mixed traffic simulation model implementation.</w:t>
      </w:r>
      <w:bookmarkEnd w:id="126"/>
      <w:bookmarkEnd w:id="127"/>
    </w:p>
    <w:p w14:paraId="378456B1" w14:textId="5696FA0E" w:rsidR="00216ACB" w:rsidRPr="00814F0E" w:rsidRDefault="00216ACB" w:rsidP="00216ACB">
      <w:pPr>
        <w:pStyle w:val="FHWABody"/>
      </w:pPr>
      <w:r>
        <w:t>Two</w:t>
      </w:r>
      <w:r w:rsidRPr="00814F0E">
        <w:t xml:space="preserve"> mandatory LC zone</w:t>
      </w:r>
      <w:r>
        <w:t>s</w:t>
      </w:r>
      <w:r w:rsidRPr="00814F0E">
        <w:t xml:space="preserve"> </w:t>
      </w:r>
      <w:r>
        <w:t xml:space="preserve">(i.e., </w:t>
      </w:r>
      <w:r w:rsidRPr="00814F0E">
        <w:t>zone A and zone B</w:t>
      </w:r>
      <w:r>
        <w:t xml:space="preserve">), </w:t>
      </w:r>
      <w:r w:rsidRPr="00814F0E">
        <w:t>shadowed in</w:t>
      </w:r>
      <w:r w:rsidR="00054F17">
        <w:t xml:space="preserve"> </w:t>
      </w:r>
      <w:r w:rsidR="00054F17">
        <w:fldChar w:fldCharType="begin"/>
      </w:r>
      <w:r w:rsidR="00054F17">
        <w:instrText xml:space="preserve"> REF _Ref33706324 \h </w:instrText>
      </w:r>
      <w:r w:rsidR="00054F17">
        <w:fldChar w:fldCharType="separate"/>
      </w:r>
      <w:r w:rsidR="007918C9" w:rsidRPr="00241705">
        <w:t xml:space="preserve">Figure </w:t>
      </w:r>
      <w:r w:rsidR="007918C9">
        <w:rPr>
          <w:noProof/>
        </w:rPr>
        <w:t>30</w:t>
      </w:r>
      <w:r w:rsidR="00054F17">
        <w:fldChar w:fldCharType="end"/>
      </w:r>
      <w:r>
        <w:t>, are defined for this demonstration segment because the needs of on-ramp merging and off-ramp diverging</w:t>
      </w:r>
      <w:r w:rsidRPr="00814F0E">
        <w:t>. Zone A with a length of</w:t>
      </w:r>
      <w:r w:rsidR="00EF0D3C">
        <w:t xml:space="preserve"> </w:t>
      </w:r>
      <w:r w:rsidR="00EF0D3C">
        <w:rPr>
          <w:i/>
        </w:rPr>
        <w:t>L</w:t>
      </w:r>
      <w:r w:rsidR="00EF0D3C">
        <w:rPr>
          <w:vertAlign w:val="subscript"/>
        </w:rPr>
        <w:t>A</w:t>
      </w:r>
      <w:r w:rsidR="00EF0D3C">
        <w:t xml:space="preserve"> </w:t>
      </w:r>
      <w:r w:rsidRPr="00814F0E">
        <w:t>defines the mandatory LC area that on-ramp CAVs have to merge into the main lanes. And zone B with a length of</w:t>
      </w:r>
      <w:r w:rsidR="00EF0D3C">
        <w:t xml:space="preserve"> </w:t>
      </w:r>
      <w:r w:rsidR="00EF0D3C">
        <w:rPr>
          <w:i/>
        </w:rPr>
        <w:t>L</w:t>
      </w:r>
      <w:r w:rsidR="00EF0D3C">
        <w:rPr>
          <w:vertAlign w:val="subscript"/>
        </w:rPr>
        <w:t>B</w:t>
      </w:r>
      <w:r w:rsidR="00EF0D3C">
        <w:t xml:space="preserve"> </w:t>
      </w:r>
      <w:r w:rsidRPr="00814F0E">
        <w:t xml:space="preserve">defines the mandatory LC area that right turn CAVs have to reach the right-most lane to exit the freeway through the off-ramp. </w:t>
      </w:r>
      <w:r>
        <w:t>The o</w:t>
      </w:r>
      <w:r w:rsidRPr="00814F0E">
        <w:t>ther area</w:t>
      </w:r>
      <w:r>
        <w:t>s</w:t>
      </w:r>
      <w:r w:rsidRPr="00814F0E">
        <w:t xml:space="preserve"> </w:t>
      </w:r>
      <w:r>
        <w:t>are</w:t>
      </w:r>
      <w:r w:rsidRPr="00814F0E">
        <w:t xml:space="preserve"> </w:t>
      </w:r>
      <w:r w:rsidRPr="00814F0E">
        <w:lastRenderedPageBreak/>
        <w:t>the CAV discretionary LC area.</w:t>
      </w:r>
      <w:r>
        <w:t xml:space="preserve"> Note that the existing of the</w:t>
      </w:r>
      <w:r w:rsidRPr="00F33268">
        <w:t xml:space="preserve"> </w:t>
      </w:r>
      <w:r>
        <w:t>two</w:t>
      </w:r>
      <w:r w:rsidRPr="00814F0E">
        <w:t xml:space="preserve"> mandatory LC zone</w:t>
      </w:r>
      <w:r>
        <w:t>s should vary per application needs. If there is no on-ramp, zone A is not needed. If there is no off-ramp, zone B is not needed. If there is no ramp at all, neither zone is needed.</w:t>
      </w:r>
    </w:p>
    <w:p w14:paraId="6AFE8470" w14:textId="77777777" w:rsidR="0095365F" w:rsidRDefault="0095365F" w:rsidP="000B039B">
      <w:pPr>
        <w:pStyle w:val="FHWACaptionFigure"/>
        <w:sectPr w:rsidR="0095365F" w:rsidSect="00216ACB">
          <w:type w:val="oddPage"/>
          <w:pgSz w:w="12240" w:h="15840"/>
          <w:pgMar w:top="1440" w:right="1440" w:bottom="1440" w:left="1440" w:header="720" w:footer="720" w:gutter="0"/>
          <w:cols w:space="720"/>
          <w:docGrid w:linePitch="360"/>
        </w:sectPr>
      </w:pPr>
    </w:p>
    <w:p w14:paraId="412BA91C" w14:textId="7F531846" w:rsidR="0095365F" w:rsidRDefault="00F07E4E" w:rsidP="0095365F">
      <w:pPr>
        <w:pStyle w:val="FHWAChapterHeading"/>
      </w:pPr>
      <w:bookmarkStart w:id="128" w:name="_Toc34644737"/>
      <w:bookmarkStart w:id="129" w:name="_Toc35700620"/>
      <w:r>
        <w:lastRenderedPageBreak/>
        <w:t xml:space="preserve">chapter 5. </w:t>
      </w:r>
      <w:bookmarkEnd w:id="128"/>
      <w:r w:rsidR="00A250B9">
        <w:t>Use case</w:t>
      </w:r>
      <w:bookmarkEnd w:id="129"/>
    </w:p>
    <w:p w14:paraId="43036AB8" w14:textId="77777777" w:rsidR="00030CE3" w:rsidRPr="00030CE3" w:rsidRDefault="00030CE3" w:rsidP="00030CE3">
      <w:pPr>
        <w:pStyle w:val="FHWAH1"/>
      </w:pPr>
      <w:bookmarkStart w:id="130" w:name="_Toc34644738"/>
      <w:bookmarkStart w:id="131" w:name="_Toc35700621"/>
      <w:r>
        <w:t>Implementation of the developed model into a traffic simulation tool</w:t>
      </w:r>
      <w:bookmarkEnd w:id="130"/>
      <w:bookmarkEnd w:id="131"/>
    </w:p>
    <w:p w14:paraId="542FAC8C" w14:textId="77777777" w:rsidR="007918C9" w:rsidRDefault="0095365F" w:rsidP="007918C9">
      <w:pPr>
        <w:pStyle w:val="FHWABody"/>
      </w:pPr>
      <w:r>
        <w:t xml:space="preserve">PTV VISSIM is used to implement the </w:t>
      </w:r>
      <w:r w:rsidRPr="00814F0E">
        <w:t>mixed traffic simulation model</w:t>
      </w:r>
      <w:r>
        <w:t xml:space="preserve"> on</w:t>
      </w:r>
      <w:r w:rsidR="000B4292">
        <w:t xml:space="preserve"> the</w:t>
      </w:r>
      <w:r>
        <w:t xml:space="preserve"> I-75 highway segment, </w:t>
      </w:r>
      <w:r w:rsidRPr="00814F0E">
        <w:t>located in Tampa Florida</w:t>
      </w:r>
      <w:r>
        <w:t xml:space="preserve"> as shown in </w:t>
      </w:r>
      <w:r w:rsidRPr="00FF72B7">
        <w:fldChar w:fldCharType="begin"/>
      </w:r>
      <w:r w:rsidRPr="00FF72B7">
        <w:instrText xml:space="preserve"> REF _Ref32149353 \h  \* MERGEFORMAT </w:instrText>
      </w:r>
      <w:r w:rsidRPr="00FF72B7">
        <w:fldChar w:fldCharType="separate"/>
      </w:r>
      <w:r w:rsidR="007918C9" w:rsidRPr="00C36930">
        <w:t xml:space="preserve">Figure </w:t>
      </w:r>
      <w:r w:rsidR="007918C9">
        <w:rPr>
          <w:noProof/>
        </w:rPr>
        <w:t>31</w:t>
      </w:r>
      <w:r w:rsidRPr="00FF72B7">
        <w:fldChar w:fldCharType="end"/>
      </w:r>
      <w:r>
        <w:t xml:space="preserve">. </w:t>
      </w:r>
      <w:r w:rsidR="00F86468">
        <w:t xml:space="preserve">The program is coded in C++ programming language in Microsoft Visual Studio </w:t>
      </w:r>
      <w:r w:rsidR="00F86468" w:rsidRPr="00F86468">
        <w:t>integrated development environment</w:t>
      </w:r>
      <w:r w:rsidR="00F86468">
        <w:t xml:space="preserve"> to generate the external “DriverModel.DLL”, which is used for CAV control in PTV VISSIM. The </w:t>
      </w:r>
      <w:r w:rsidR="00F86468" w:rsidRPr="00606579">
        <w:t xml:space="preserve">Calibration parameters (see </w:t>
      </w:r>
      <w:r w:rsidR="00F86468" w:rsidRPr="00606579">
        <w:fldChar w:fldCharType="begin"/>
      </w:r>
      <w:r w:rsidR="00F86468" w:rsidRPr="00606579">
        <w:instrText xml:space="preserve"> REF _Ref32153616 \h  \* MERGEFORMAT </w:instrText>
      </w:r>
      <w:r w:rsidR="00F86468" w:rsidRPr="00606579">
        <w:fldChar w:fldCharType="separate"/>
      </w:r>
      <w:r w:rsidR="007918C9">
        <w:t xml:space="preserve">Note: </w:t>
      </w:r>
    </w:p>
    <w:p w14:paraId="43FB52F2" w14:textId="77777777" w:rsidR="007918C9" w:rsidRPr="00830EFC" w:rsidRDefault="007918C9" w:rsidP="00772DBB">
      <w:pPr>
        <w:pStyle w:val="FHWANote"/>
        <w:spacing w:after="0"/>
      </w:pPr>
      <w:r w:rsidRPr="00D1287B">
        <w:t>Inf</w:t>
      </w:r>
      <w:r>
        <w:t xml:space="preserve"> denotes no LC behavior. </w:t>
      </w:r>
    </w:p>
    <w:p w14:paraId="1BA9F0D2" w14:textId="77777777" w:rsidR="007918C9" w:rsidRPr="00D110E9" w:rsidRDefault="007918C9" w:rsidP="00772DBB">
      <w:pPr>
        <w:pStyle w:val="FHWANote"/>
        <w:spacing w:after="0"/>
      </w:pPr>
      <w:r w:rsidRPr="00F46182">
        <w:rPr>
          <w:i/>
        </w:rPr>
        <w:t>t</w:t>
      </w:r>
      <w:r w:rsidRPr="007918C9">
        <w:rPr>
          <w:i/>
        </w:rPr>
        <w:t>c</w:t>
      </w:r>
      <w:r w:rsidRPr="00A250B9">
        <w:rPr>
          <w:i/>
          <w:spacing w:val="-100"/>
          <w:vertAlign w:val="subscript"/>
        </w:rPr>
        <w:t xml:space="preserve">         </w:t>
      </w:r>
      <w:r w:rsidRPr="00F46182">
        <w:rPr>
          <w:i/>
          <w:vertAlign w:val="superscript"/>
        </w:rPr>
        <w:t>LCobs</w:t>
      </w:r>
      <w:r>
        <w:t xml:space="preserve"> denotes</w:t>
      </w:r>
      <w:r w:rsidRPr="00D110E9">
        <w:t xml:space="preserve"> the </w:t>
      </w:r>
      <w:r>
        <w:t xml:space="preserve">field </w:t>
      </w:r>
      <w:r w:rsidRPr="00D110E9">
        <w:t>observed LC time point in case</w:t>
      </w:r>
      <w:r>
        <w:t xml:space="preserve"> </w:t>
      </w:r>
      <w:r>
        <w:rPr>
          <w:i/>
        </w:rPr>
        <w:t>c</w:t>
      </w:r>
      <w:r>
        <w:t>.</w:t>
      </w:r>
    </w:p>
    <w:p w14:paraId="61887923" w14:textId="77777777" w:rsidR="007918C9" w:rsidRPr="00D110E9" w:rsidRDefault="007918C9" w:rsidP="00772DBB">
      <w:pPr>
        <w:pStyle w:val="FHWANote"/>
        <w:spacing w:after="0"/>
      </w:pPr>
      <w:r w:rsidRPr="00F46182">
        <w:rPr>
          <w:i/>
        </w:rPr>
        <w:t>t</w:t>
      </w:r>
      <w:r w:rsidRPr="007918C9">
        <w:rPr>
          <w:i/>
        </w:rPr>
        <w:t>c</w:t>
      </w:r>
      <w:r w:rsidRPr="00A250B9">
        <w:rPr>
          <w:i/>
          <w:spacing w:val="-100"/>
          <w:vertAlign w:val="subscript"/>
        </w:rPr>
        <w:t xml:space="preserve">         </w:t>
      </w:r>
      <w:r w:rsidRPr="00F46182">
        <w:rPr>
          <w:i/>
          <w:vertAlign w:val="superscript"/>
        </w:rPr>
        <w:t>LCcal</w:t>
      </w:r>
      <w:r>
        <w:rPr>
          <w:b/>
        </w:rPr>
        <w:t xml:space="preserve"> </w:t>
      </w:r>
      <w:r>
        <w:t>denotes</w:t>
      </w:r>
      <w:r w:rsidRPr="00D110E9">
        <w:t xml:space="preserve"> the </w:t>
      </w:r>
      <w:r>
        <w:t>calibrate</w:t>
      </w:r>
      <w:r w:rsidRPr="00D110E9">
        <w:t>d LC time point in case</w:t>
      </w:r>
      <w:r>
        <w:t xml:space="preserve"> </w:t>
      </w:r>
      <w:r>
        <w:rPr>
          <w:i/>
        </w:rPr>
        <w:t>c</w:t>
      </w:r>
      <w:r>
        <w:t>.</w:t>
      </w:r>
    </w:p>
    <w:p w14:paraId="4B9C0D2E" w14:textId="77777777" w:rsidR="007918C9" w:rsidRPr="00D110E9" w:rsidRDefault="007918C9" w:rsidP="00772DBB">
      <w:pPr>
        <w:pStyle w:val="FHWANote"/>
        <w:spacing w:after="0"/>
      </w:pPr>
      <w:r>
        <w:rPr>
          <w:i/>
        </w:rPr>
        <w:t>E</w:t>
      </w:r>
      <w:r w:rsidRPr="007918C9">
        <w:rPr>
          <w:i/>
        </w:rPr>
        <w:t>tc</w:t>
      </w:r>
      <w:r>
        <w:t xml:space="preserve"> denotes</w:t>
      </w:r>
      <w:r w:rsidRPr="00D110E9">
        <w:t xml:space="preserve"> the error between the </w:t>
      </w:r>
      <w:r>
        <w:t>calibrate</w:t>
      </w:r>
      <w:r w:rsidRPr="00D110E9">
        <w:t xml:space="preserve">d LC time point and </w:t>
      </w:r>
      <w:r>
        <w:t xml:space="preserve">field </w:t>
      </w:r>
      <w:r w:rsidRPr="00D110E9">
        <w:t>observed LC time point.</w:t>
      </w:r>
    </w:p>
    <w:p w14:paraId="3CB272E8" w14:textId="77777777" w:rsidR="007918C9" w:rsidRDefault="007918C9" w:rsidP="001E77CF">
      <w:pPr>
        <w:pStyle w:val="FHWANote"/>
      </w:pPr>
      <w:r>
        <w:rPr>
          <w:i/>
        </w:rPr>
        <w:t>RMSE</w:t>
      </w:r>
      <w:r w:rsidRPr="007918C9">
        <w:rPr>
          <w:i/>
        </w:rPr>
        <w:t>xc</w:t>
      </w:r>
      <w:r>
        <w:rPr>
          <w:i/>
          <w:vertAlign w:val="subscript"/>
        </w:rPr>
        <w:t xml:space="preserve"> </w:t>
      </w:r>
      <w:r>
        <w:t>denotes</w:t>
      </w:r>
      <w:r w:rsidRPr="00D110E9">
        <w:t xml:space="preserve"> root mean square error of the CAV </w:t>
      </w:r>
      <w:r>
        <w:t xml:space="preserve">calibrated </w:t>
      </w:r>
      <w:r w:rsidRPr="00D110E9">
        <w:t>space.</w:t>
      </w:r>
    </w:p>
    <w:p w14:paraId="7521DC9F" w14:textId="7E5CDE5B" w:rsidR="0095365F" w:rsidRPr="00606579" w:rsidRDefault="007918C9" w:rsidP="0095365F">
      <w:pPr>
        <w:pStyle w:val="FHWABody"/>
      </w:pPr>
      <w:r w:rsidRPr="00176DFB">
        <w:t xml:space="preserve">Table </w:t>
      </w:r>
      <w:r>
        <w:rPr>
          <w:noProof/>
        </w:rPr>
        <w:t>2</w:t>
      </w:r>
      <w:r w:rsidR="00F86468" w:rsidRPr="00606579">
        <w:fldChar w:fldCharType="end"/>
      </w:r>
      <w:r w:rsidR="00F86468" w:rsidRPr="00606579">
        <w:t xml:space="preserve">) are used in the simulation. </w:t>
      </w:r>
    </w:p>
    <w:p w14:paraId="2F19C06A" w14:textId="78EDF35F" w:rsidR="0095365F" w:rsidRPr="00606579" w:rsidRDefault="0095365F" w:rsidP="0095365F">
      <w:pPr>
        <w:pStyle w:val="FHWABulletLast"/>
      </w:pPr>
      <w:r w:rsidRPr="00606579">
        <w:t xml:space="preserve">The selected </w:t>
      </w:r>
      <w:r>
        <w:t xml:space="preserve">roadway </w:t>
      </w:r>
      <w:r w:rsidRPr="00606579">
        <w:t xml:space="preserve">segment </w:t>
      </w:r>
      <w:r>
        <w:t xml:space="preserve">created in PTV VISSIM </w:t>
      </w:r>
      <w:r w:rsidRPr="00606579">
        <w:t xml:space="preserve">is about </w:t>
      </w:r>
      <w:r w:rsidR="0001695E">
        <w:t>6</w:t>
      </w:r>
      <w:r w:rsidR="00485D25">
        <w:t>,000 meters</w:t>
      </w:r>
      <w:r w:rsidRPr="00606579">
        <w:t xml:space="preserve"> long with three main lanes and a single lane on-ramp as well as a single lane off-ramp</w:t>
      </w:r>
      <w:r>
        <w:t xml:space="preserve">, shown in </w:t>
      </w:r>
      <w:r w:rsidRPr="00FF72B7">
        <w:fldChar w:fldCharType="begin"/>
      </w:r>
      <w:r w:rsidRPr="00FF72B7">
        <w:instrText xml:space="preserve"> REF _Ref32149353 \h  \* MERGEFORMAT </w:instrText>
      </w:r>
      <w:r w:rsidRPr="00FF72B7">
        <w:fldChar w:fldCharType="separate"/>
      </w:r>
      <w:r w:rsidR="007918C9" w:rsidRPr="00C36930">
        <w:t xml:space="preserve">Figure </w:t>
      </w:r>
      <w:r w:rsidR="007918C9">
        <w:rPr>
          <w:noProof/>
        </w:rPr>
        <w:t>31</w:t>
      </w:r>
      <w:r w:rsidRPr="00FF72B7">
        <w:fldChar w:fldCharType="end"/>
      </w:r>
      <w:r w:rsidRPr="00606579">
        <w:t xml:space="preserve">. </w:t>
      </w:r>
      <w:r w:rsidR="00D065C0">
        <w:t>Z</w:t>
      </w:r>
      <w:r w:rsidR="00D065C0" w:rsidRPr="00606579">
        <w:t>one A length</w:t>
      </w:r>
      <w:r w:rsidR="00FB44CA">
        <w:t xml:space="preserve"> </w:t>
      </w:r>
      <w:r w:rsidR="00FB44CA">
        <w:rPr>
          <w:i/>
        </w:rPr>
        <w:t>L</w:t>
      </w:r>
      <w:r w:rsidR="00FB44CA">
        <w:rPr>
          <w:vertAlign w:val="subscript"/>
        </w:rPr>
        <w:t>A</w:t>
      </w:r>
      <w:r w:rsidR="00FB44CA">
        <w:t xml:space="preserve"> </w:t>
      </w:r>
      <w:r w:rsidR="00D065C0" w:rsidRPr="00606579">
        <w:t>and Zone B length</w:t>
      </w:r>
      <w:r w:rsidR="00FB44CA">
        <w:t xml:space="preserve"> </w:t>
      </w:r>
      <w:r w:rsidR="00FB44CA">
        <w:rPr>
          <w:i/>
        </w:rPr>
        <w:t>L</w:t>
      </w:r>
      <w:r w:rsidR="00FB44CA">
        <w:rPr>
          <w:vertAlign w:val="subscript"/>
        </w:rPr>
        <w:t>B</w:t>
      </w:r>
      <w:r w:rsidR="00FB44CA">
        <w:t xml:space="preserve"> </w:t>
      </w:r>
      <w:r w:rsidR="00D065C0" w:rsidRPr="00606579">
        <w:t>are set as 300 m and 1400 m</w:t>
      </w:r>
      <w:r w:rsidR="00D065C0">
        <w:t>, respectively.</w:t>
      </w:r>
    </w:p>
    <w:p w14:paraId="09F777B4" w14:textId="7DA55EE4" w:rsidR="0095365F" w:rsidRDefault="001E72A2" w:rsidP="001E72A2">
      <w:pPr>
        <w:pStyle w:val="FHWAFigure"/>
      </w:pPr>
      <w:r>
        <w:rPr>
          <w:noProof/>
          <w:lang w:eastAsia="zh-CN"/>
        </w:rPr>
        <mc:AlternateContent>
          <mc:Choice Requires="wpg">
            <w:drawing>
              <wp:inline distT="0" distB="0" distL="0" distR="0" wp14:anchorId="4A8081E0" wp14:editId="49F46D39">
                <wp:extent cx="3759412" cy="2819469"/>
                <wp:effectExtent l="0" t="0" r="0" b="0"/>
                <wp:docPr id="3291" name="Group 3291"/>
                <wp:cNvGraphicFramePr/>
                <a:graphic xmlns:a="http://schemas.openxmlformats.org/drawingml/2006/main">
                  <a:graphicData uri="http://schemas.microsoft.com/office/word/2010/wordprocessingGroup">
                    <wpg:wgp>
                      <wpg:cNvGrpSpPr/>
                      <wpg:grpSpPr>
                        <a:xfrm>
                          <a:off x="0" y="0"/>
                          <a:ext cx="3759412" cy="2819469"/>
                          <a:chOff x="2473" y="0"/>
                          <a:chExt cx="5983377" cy="4684366"/>
                        </a:xfrm>
                      </wpg:grpSpPr>
                      <pic:pic xmlns:pic="http://schemas.openxmlformats.org/drawingml/2006/picture">
                        <pic:nvPicPr>
                          <pic:cNvPr id="3292" name="Picture 3292"/>
                          <pic:cNvPicPr>
                            <a:picLocks noChangeAspect="1"/>
                          </pic:cNvPicPr>
                        </pic:nvPicPr>
                        <pic:blipFill>
                          <a:blip r:embed="rId71"/>
                          <a:stretch>
                            <a:fillRect/>
                          </a:stretch>
                        </pic:blipFill>
                        <pic:spPr>
                          <a:xfrm>
                            <a:off x="2473" y="63788"/>
                            <a:ext cx="5983377" cy="4620578"/>
                          </a:xfrm>
                          <a:prstGeom prst="rect">
                            <a:avLst/>
                          </a:prstGeom>
                        </pic:spPr>
                      </pic:pic>
                      <pic:pic xmlns:pic="http://schemas.openxmlformats.org/drawingml/2006/picture">
                        <pic:nvPicPr>
                          <pic:cNvPr id="3293" name="Picture 3293"/>
                          <pic:cNvPicPr>
                            <a:picLocks noChangeAspect="1"/>
                          </pic:cNvPicPr>
                        </pic:nvPicPr>
                        <pic:blipFill rotWithShape="1">
                          <a:blip r:embed="rId72"/>
                          <a:srcRect l="16397" t="630" r="16173" b="19684"/>
                          <a:stretch/>
                        </pic:blipFill>
                        <pic:spPr>
                          <a:xfrm>
                            <a:off x="3403904" y="2099978"/>
                            <a:ext cx="2223082" cy="1931385"/>
                          </a:xfrm>
                          <a:prstGeom prst="ellipse">
                            <a:avLst/>
                          </a:prstGeom>
                          <a:ln>
                            <a:solidFill>
                              <a:schemeClr val="tx1"/>
                            </a:solidFill>
                          </a:ln>
                        </pic:spPr>
                      </pic:pic>
                      <pic:pic xmlns:pic="http://schemas.openxmlformats.org/drawingml/2006/picture">
                        <pic:nvPicPr>
                          <pic:cNvPr id="3294" name="Picture 3294"/>
                          <pic:cNvPicPr>
                            <a:picLocks noChangeAspect="1"/>
                          </pic:cNvPicPr>
                        </pic:nvPicPr>
                        <pic:blipFill rotWithShape="1">
                          <a:blip r:embed="rId73"/>
                          <a:srcRect l="15427" t="12575" r="17681"/>
                          <a:stretch/>
                        </pic:blipFill>
                        <pic:spPr>
                          <a:xfrm>
                            <a:off x="2319015" y="250297"/>
                            <a:ext cx="2122415" cy="1916793"/>
                          </a:xfrm>
                          <a:prstGeom prst="ellipse">
                            <a:avLst/>
                          </a:prstGeom>
                          <a:ln>
                            <a:solidFill>
                              <a:schemeClr val="tx1"/>
                            </a:solidFill>
                          </a:ln>
                        </pic:spPr>
                      </pic:pic>
                      <wps:wsp>
                        <wps:cNvPr id="3295" name="Rectangle 3295"/>
                        <wps:cNvSpPr/>
                        <wps:spPr>
                          <a:xfrm rot="19882440">
                            <a:off x="1274624" y="0"/>
                            <a:ext cx="793239" cy="4652539"/>
                          </a:xfrm>
                          <a:prstGeom prst="rect">
                            <a:avLst/>
                          </a:prstGeom>
                          <a:noFill/>
                          <a:ln w="38100">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6" name="Straight Arrow Connector 3296"/>
                        <wps:cNvCnPr>
                          <a:cxnSpLocks/>
                        </wps:cNvCnPr>
                        <wps:spPr>
                          <a:xfrm>
                            <a:off x="903984" y="607318"/>
                            <a:ext cx="1415031" cy="4026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7" name="Straight Arrow Connector 3297"/>
                        <wps:cNvCnPr>
                          <a:cxnSpLocks/>
                        </wps:cNvCnPr>
                        <wps:spPr>
                          <a:xfrm flipV="1">
                            <a:off x="2583181" y="3610577"/>
                            <a:ext cx="950175" cy="496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8" name="TextBox 151"/>
                        <wps:cNvSpPr txBox="1"/>
                        <wps:spPr>
                          <a:xfrm>
                            <a:off x="4599008" y="2698436"/>
                            <a:ext cx="1149095" cy="347345"/>
                          </a:xfrm>
                          <a:prstGeom prst="rect">
                            <a:avLst/>
                          </a:prstGeom>
                          <a:noFill/>
                        </wps:spPr>
                        <wps:txbx>
                          <w:txbxContent>
                            <w:p w14:paraId="77FF8B93" w14:textId="77777777" w:rsidR="007918C9" w:rsidRPr="00B365C5" w:rsidRDefault="007918C9" w:rsidP="0095365F">
                              <w:pPr>
                                <w:spacing w:after="160" w:line="254" w:lineRule="auto"/>
                                <w:textAlignment w:val="baseline"/>
                                <w:rPr>
                                  <w:sz w:val="20"/>
                                  <w:szCs w:val="20"/>
                                </w:rPr>
                              </w:pPr>
                              <w:r w:rsidRPr="00B365C5">
                                <w:rPr>
                                  <w:rFonts w:eastAsia="DengXian"/>
                                  <w:color w:val="000000"/>
                                  <w:kern w:val="24"/>
                                  <w:sz w:val="20"/>
                                  <w:szCs w:val="20"/>
                                </w:rPr>
                                <w:t>on-ramp</w:t>
                              </w:r>
                            </w:p>
                          </w:txbxContent>
                        </wps:txbx>
                        <wps:bodyPr wrap="square" rtlCol="0">
                          <a:noAutofit/>
                        </wps:bodyPr>
                      </wps:wsp>
                      <wps:wsp>
                        <wps:cNvPr id="3299" name="TextBox 152"/>
                        <wps:cNvSpPr txBox="1"/>
                        <wps:spPr>
                          <a:xfrm>
                            <a:off x="3513267" y="888817"/>
                            <a:ext cx="1025235" cy="347345"/>
                          </a:xfrm>
                          <a:prstGeom prst="rect">
                            <a:avLst/>
                          </a:prstGeom>
                          <a:noFill/>
                        </wps:spPr>
                        <wps:txbx>
                          <w:txbxContent>
                            <w:p w14:paraId="219A8A81" w14:textId="77777777" w:rsidR="007918C9" w:rsidRPr="00B365C5" w:rsidRDefault="007918C9" w:rsidP="0095365F">
                              <w:pPr>
                                <w:spacing w:after="160" w:line="254" w:lineRule="auto"/>
                                <w:textAlignment w:val="baseline"/>
                                <w:rPr>
                                  <w:sz w:val="20"/>
                                  <w:szCs w:val="20"/>
                                </w:rPr>
                              </w:pPr>
                              <w:r w:rsidRPr="00B365C5">
                                <w:rPr>
                                  <w:rFonts w:eastAsia="DengXian"/>
                                  <w:color w:val="000000"/>
                                  <w:kern w:val="24"/>
                                  <w:sz w:val="20"/>
                                  <w:szCs w:val="20"/>
                                </w:rPr>
                                <w:t>off-ramp</w:t>
                              </w:r>
                            </w:p>
                          </w:txbxContent>
                        </wps:txbx>
                        <wps:bodyPr wrap="square" rtlCol="0">
                          <a:noAutofit/>
                        </wps:bodyPr>
                      </wps:wsp>
                      <wps:wsp>
                        <wps:cNvPr id="3300" name="TextBox 10"/>
                        <wps:cNvSpPr txBox="1"/>
                        <wps:spPr>
                          <a:xfrm>
                            <a:off x="62337" y="2523220"/>
                            <a:ext cx="1443856" cy="461701"/>
                          </a:xfrm>
                          <a:prstGeom prst="rect">
                            <a:avLst/>
                          </a:prstGeom>
                          <a:noFill/>
                        </wps:spPr>
                        <wps:txbx>
                          <w:txbxContent>
                            <w:p w14:paraId="40C03355" w14:textId="77777777" w:rsidR="007918C9" w:rsidRPr="00B365C5" w:rsidRDefault="007918C9" w:rsidP="0095365F">
                              <w:pPr>
                                <w:spacing w:after="160" w:line="254" w:lineRule="auto"/>
                                <w:textAlignment w:val="baseline"/>
                                <w:rPr>
                                  <w:sz w:val="20"/>
                                  <w:szCs w:val="20"/>
                                </w:rPr>
                              </w:pPr>
                              <w:r>
                                <w:rPr>
                                  <w:rFonts w:eastAsia="DengXian"/>
                                  <w:color w:val="000000"/>
                                  <w:kern w:val="24"/>
                                  <w:sz w:val="20"/>
                                  <w:szCs w:val="20"/>
                                </w:rPr>
                                <w:t>6,000 meters</w:t>
                              </w:r>
                            </w:p>
                          </w:txbxContent>
                        </wps:txbx>
                        <wps:bodyPr wrap="square" rtlCol="0">
                          <a:noAutofit/>
                        </wps:bodyPr>
                      </wps:wsp>
                    </wpg:wgp>
                  </a:graphicData>
                </a:graphic>
              </wp:inline>
            </w:drawing>
          </mc:Choice>
          <mc:Fallback>
            <w:pict>
              <v:group w14:anchorId="4A8081E0" id="Group 3291" o:spid="_x0000_s1544" style="width:296pt;height:222pt;mso-position-horizontal-relative:char;mso-position-vertical-relative:line" coordorigin="24" coordsize="59833,46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">
                <v:shape id="Picture 3292" o:spid="_x0000_s1545" type="#_x0000_t75" style="position:absolute;left:24;top:637;width:59834;height:4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">
                  <v:imagedata r:id="rId74" o:title=""/>
                  <v:path arrowok="t"/>
                </v:shape>
                <v:shape id="Picture 3293" o:spid="_x0000_s1546" type="#_x0000_t75" style="position:absolute;left:34039;top:20999;width:22230;height:1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" stroked="t" strokecolor="black [3213]">
                  <v:imagedata r:id="rId75" o:title="" croptop="413f" cropbottom="12900f" cropleft="10746f" cropright="10599f"/>
                  <v:path arrowok="t"/>
                </v:shape>
                <v:shape id="Picture 3294" o:spid="_x0000_s1547" type="#_x0000_t75" style="position:absolute;left:23190;top:2502;width:21224;height:19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" stroked="t" strokecolor="black [3213]">
                  <v:imagedata r:id="rId76" o:title="" croptop="8241f" cropleft="10110f" cropright="11587f"/>
                  <v:path arrowok="t"/>
                </v:shape>
                <v:rect id="Rectangle 3295" o:spid="_x0000_s1548" style="position:absolute;left:12746;width:7932;height:46525;rotation:-18760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" filled="f" strokecolor="#0070c0" strokeweight="3pt">
                  <v:stroke dashstyle="dash"/>
                </v:rect>
                <v:shape id="Straight Arrow Connector 3296" o:spid="_x0000_s1549" type="#_x0000_t32" style="position:absolute;left:9039;top:6073;width:14151;height:4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" strokecolor="red" strokeweight="2.25pt">
                  <v:stroke endarrow="block" joinstyle="miter"/>
                  <o:lock v:ext="edit" shapetype="f"/>
                </v:shape>
                <v:shape id="Straight Arrow Connector 3297" o:spid="_x0000_s1550" type="#_x0000_t32" style="position:absolute;left:25831;top:36105;width:9502;height:4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" strokecolor="red" strokeweight="2.25pt">
                  <v:stroke endarrow="block" joinstyle="miter"/>
                  <o:lock v:ext="edit" shapetype="f"/>
                </v:shape>
                <v:shape id="TextBox 151" o:spid="_x0000_s1551" type="#_x0000_t202" style="position:absolute;left:45990;top:26984;width:11491;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" filled="f" stroked="f">
                  <v:textbox>
                    <w:txbxContent>
                      <w:p w14:paraId="77FF8B93" w14:textId="77777777" w:rsidR="007918C9" w:rsidRPr="00B365C5" w:rsidRDefault="007918C9" w:rsidP="0095365F">
                        <w:pPr>
                          <w:spacing w:after="160" w:line="254" w:lineRule="auto"/>
                          <w:textAlignment w:val="baseline"/>
                          <w:rPr>
                            <w:sz w:val="20"/>
                            <w:szCs w:val="20"/>
                          </w:rPr>
                        </w:pPr>
                        <w:r w:rsidRPr="00B365C5">
                          <w:rPr>
                            <w:rFonts w:eastAsia="DengXian"/>
                            <w:color w:val="000000"/>
                            <w:kern w:val="24"/>
                            <w:sz w:val="20"/>
                            <w:szCs w:val="20"/>
                          </w:rPr>
                          <w:t>on-ramp</w:t>
                        </w:r>
                      </w:p>
                    </w:txbxContent>
                  </v:textbox>
                </v:shape>
                <v:shape id="TextBox 152" o:spid="_x0000_s1552" type="#_x0000_t202" style="position:absolute;left:35132;top:8888;width:10253;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" filled="f" stroked="f">
                  <v:textbox>
                    <w:txbxContent>
                      <w:p w14:paraId="219A8A81" w14:textId="77777777" w:rsidR="007918C9" w:rsidRPr="00B365C5" w:rsidRDefault="007918C9" w:rsidP="0095365F">
                        <w:pPr>
                          <w:spacing w:after="160" w:line="254" w:lineRule="auto"/>
                          <w:textAlignment w:val="baseline"/>
                          <w:rPr>
                            <w:sz w:val="20"/>
                            <w:szCs w:val="20"/>
                          </w:rPr>
                        </w:pPr>
                        <w:r w:rsidRPr="00B365C5">
                          <w:rPr>
                            <w:rFonts w:eastAsia="DengXian"/>
                            <w:color w:val="000000"/>
                            <w:kern w:val="24"/>
                            <w:sz w:val="20"/>
                            <w:szCs w:val="20"/>
                          </w:rPr>
                          <w:t>off-ramp</w:t>
                        </w:r>
                      </w:p>
                    </w:txbxContent>
                  </v:textbox>
                </v:shape>
                <v:shape id="TextBox 10" o:spid="_x0000_s1553" type="#_x0000_t202" style="position:absolute;left:623;top:25232;width:14438;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" filled="f" stroked="f">
                  <v:textbox>
                    <w:txbxContent>
                      <w:p w14:paraId="40C03355" w14:textId="77777777" w:rsidR="007918C9" w:rsidRPr="00B365C5" w:rsidRDefault="007918C9" w:rsidP="0095365F">
                        <w:pPr>
                          <w:spacing w:after="160" w:line="254" w:lineRule="auto"/>
                          <w:textAlignment w:val="baseline"/>
                          <w:rPr>
                            <w:sz w:val="20"/>
                            <w:szCs w:val="20"/>
                          </w:rPr>
                        </w:pPr>
                        <w:r>
                          <w:rPr>
                            <w:rFonts w:eastAsia="DengXian"/>
                            <w:color w:val="000000"/>
                            <w:kern w:val="24"/>
                            <w:sz w:val="20"/>
                            <w:szCs w:val="20"/>
                          </w:rPr>
                          <w:t>6,000 meters</w:t>
                        </w:r>
                      </w:p>
                    </w:txbxContent>
                  </v:textbox>
                </v:shape>
                <w10:anchorlock/>
              </v:group>
            </w:pict>
          </mc:Fallback>
        </mc:AlternateContent>
      </w:r>
    </w:p>
    <w:p w14:paraId="75B7FC05" w14:textId="77777777" w:rsidR="001E72A2" w:rsidRDefault="001E72A2" w:rsidP="001E72A2">
      <w:pPr>
        <w:pStyle w:val="FHWASource"/>
        <w:ind w:firstLine="1620"/>
      </w:pPr>
      <w:r>
        <w:t xml:space="preserve">Source: Screen shot created by FHWA using </w:t>
      </w:r>
      <w:r w:rsidRPr="00B365C5">
        <w:t>PTV VISSIM</w:t>
      </w:r>
      <w:r>
        <w:t>. PTV VISSIM</w:t>
      </w:r>
    </w:p>
    <w:p w14:paraId="2E4C3E88" w14:textId="66FF10A5" w:rsidR="001E72A2" w:rsidRPr="00B365C5" w:rsidRDefault="001E72A2" w:rsidP="001E72A2">
      <w:pPr>
        <w:pStyle w:val="FHWASource"/>
        <w:ind w:firstLine="1620"/>
      </w:pPr>
      <w:r>
        <w:t xml:space="preserve"> is the intellectual property of PTV Group and is used herein under</w:t>
      </w:r>
      <w:r w:rsidR="00442C87">
        <w:t xml:space="preserve"> the</w:t>
      </w:r>
      <w:r>
        <w:t xml:space="preserve"> license.</w:t>
      </w:r>
    </w:p>
    <w:p w14:paraId="3E07C4D8" w14:textId="4BA866F5" w:rsidR="0095365F" w:rsidRDefault="0095365F" w:rsidP="001E72A2">
      <w:pPr>
        <w:pStyle w:val="FHWACaptionFigure"/>
      </w:pPr>
      <w:bookmarkStart w:id="132" w:name="_Ref32149353"/>
      <w:bookmarkStart w:id="133" w:name="_Toc34644777"/>
      <w:bookmarkStart w:id="134" w:name="_Toc35700660"/>
      <w:r w:rsidRPr="00C36930">
        <w:t xml:space="preserve">Figure </w:t>
      </w:r>
      <w:r w:rsidR="008C6E16">
        <w:fldChar w:fldCharType="begin"/>
      </w:r>
      <w:r w:rsidR="008C6E16">
        <w:instrText xml:space="preserve"> SEQ Figure \* ARABIC </w:instrText>
      </w:r>
      <w:r w:rsidR="008C6E16">
        <w:fldChar w:fldCharType="separate"/>
      </w:r>
      <w:r w:rsidR="007918C9">
        <w:rPr>
          <w:noProof/>
        </w:rPr>
        <w:t>31</w:t>
      </w:r>
      <w:r w:rsidR="008C6E16">
        <w:rPr>
          <w:noProof/>
        </w:rPr>
        <w:fldChar w:fldCharType="end"/>
      </w:r>
      <w:bookmarkEnd w:id="132"/>
      <w:r w:rsidRPr="00C36930">
        <w:t xml:space="preserve">. Screen shot. Study road segment </w:t>
      </w:r>
      <w:r w:rsidRPr="00C36930">
        <w:fldChar w:fldCharType="begin" w:fldLock="1"/>
      </w:r>
      <w:r>
        <w:instrText>ADDIN CSL_CITATION {"citationItems":[{"id":"ITEM-1","itemData":{"author":[{"dropping-particle":"","family":"PTV Group","given":"","non-dropping-particle":"","parse-names":false,"suffix":""}],"id":"ITEM-1","issued":{"date-parts":[["2018"]]},"title":"PTV VISSIM","type":"webpage"},"uris":["http://www.mendeley.com/documents/?uuid=463e3bdb-e0ad-4f0e-92d2-43e0f9f6463c"]}],"mendeley":{"formattedCitation":"(PTV Group 2018)","plainTextFormattedCitation":"(PTV Group 2018)","previouslyFormattedCitation":"(PTV Group 2018)"},"properties":{"noteIndex":0},"schema":"https://github.com/citation-style-language/schema/raw/master/csl-citation.json"}</w:instrText>
      </w:r>
      <w:r w:rsidRPr="00C36930">
        <w:fldChar w:fldCharType="separate"/>
      </w:r>
      <w:r w:rsidRPr="00C36930">
        <w:rPr>
          <w:noProof/>
        </w:rPr>
        <w:t>(PTV Group 2018)</w:t>
      </w:r>
      <w:r w:rsidRPr="00C36930">
        <w:fldChar w:fldCharType="end"/>
      </w:r>
      <w:r w:rsidRPr="00C36930">
        <w:t>.</w:t>
      </w:r>
      <w:bookmarkEnd w:id="133"/>
      <w:bookmarkEnd w:id="134"/>
    </w:p>
    <w:p w14:paraId="4B17595A" w14:textId="2D521605" w:rsidR="0053073D" w:rsidRDefault="0095365F" w:rsidP="0053073D">
      <w:pPr>
        <w:pStyle w:val="FHWABulletDouble"/>
      </w:pPr>
      <w:r w:rsidRPr="00D16231">
        <w:t>In the</w:t>
      </w:r>
      <w:r w:rsidR="0053073D" w:rsidRPr="00D16231">
        <w:t xml:space="preserve"> simulation</w:t>
      </w:r>
      <w:r w:rsidR="005D584A">
        <w:t xml:space="preserve"> default case</w:t>
      </w:r>
      <w:r w:rsidR="0053073D" w:rsidRPr="00606579">
        <w:t xml:space="preserve">, mainline and on-ramp throughputs </w:t>
      </w:r>
      <m:oMath>
        <m:sSub>
          <m:sSubPr>
            <m:ctrlPr>
              <w:rPr>
                <w:rFonts w:ascii="Cambria Math" w:hAnsi="Cambria Math"/>
                <w:i/>
                <w:iCs/>
              </w:rPr>
            </m:ctrlPr>
          </m:sSubPr>
          <m:e>
            <m:r>
              <w:rPr>
                <w:rFonts w:ascii="Cambria Math" w:hAnsi="Cambria Math"/>
              </w:rPr>
              <m:t>q</m:t>
            </m:r>
          </m:e>
          <m:sub>
            <m:r>
              <w:rPr>
                <w:rFonts w:ascii="Cambria Math" w:hAnsi="Cambria Math"/>
              </w:rPr>
              <m:t>1</m:t>
            </m:r>
          </m:sub>
        </m:sSub>
      </m:oMath>
      <w:r w:rsidR="0053073D" w:rsidRPr="00606579">
        <w:rPr>
          <w:iCs/>
        </w:rPr>
        <w:t xml:space="preserve"> and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53073D" w:rsidRPr="00606579">
        <w:t xml:space="preserve"> are set as </w:t>
      </w:r>
      <w:r w:rsidR="0053073D">
        <w:t>45</w:t>
      </w:r>
      <w:r w:rsidR="0053073D" w:rsidRPr="00606579">
        <w:t xml:space="preserve">00 </w:t>
      </w:r>
      <w:r w:rsidR="0053073D" w:rsidRPr="00606579">
        <w:rPr>
          <w:rFonts w:hint="eastAsia"/>
        </w:rPr>
        <w:t>veh</w:t>
      </w:r>
      <w:r w:rsidR="0053073D">
        <w:t>icle</w:t>
      </w:r>
      <w:r w:rsidR="0053073D" w:rsidRPr="00606579">
        <w:t>/h and 1200 veh</w:t>
      </w:r>
      <w:r w:rsidR="0053073D">
        <w:t>icle</w:t>
      </w:r>
      <w:r w:rsidR="0053073D" w:rsidRPr="00606579">
        <w:t>/h</w:t>
      </w:r>
      <w:r w:rsidR="000A6BBF">
        <w:t xml:space="preserve"> to simulated congested traffic. C</w:t>
      </w:r>
      <w:r w:rsidR="0053073D" w:rsidRPr="0053073D">
        <w:t>onnected autonomous vehicle (CAV) diverging rates</w:t>
      </w:r>
      <w:r w:rsidR="00FB44CA">
        <w:t xml:space="preserve"> </w:t>
      </w:r>
      <w:r w:rsidR="00FB44CA">
        <w:rPr>
          <w:noProof/>
          <w:lang w:eastAsia="zh-CN"/>
        </w:rPr>
        <w:drawing>
          <wp:inline distT="0" distB="0" distL="0" distR="0" wp14:anchorId="66046C75" wp14:editId="52C1B678">
            <wp:extent cx="395253" cy="187324"/>
            <wp:effectExtent l="0" t="0" r="5080" b="3810"/>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279" cy="193971"/>
                    </a:xfrm>
                    <a:prstGeom prst="rect">
                      <a:avLst/>
                    </a:prstGeom>
                  </pic:spPr>
                </pic:pic>
              </a:graphicData>
            </a:graphic>
          </wp:inline>
        </w:drawing>
      </w:r>
      <w:r w:rsidR="00FB44CA">
        <w:t xml:space="preserve"> </w:t>
      </w:r>
      <w:r w:rsidR="0053073D" w:rsidRPr="0053073D">
        <w:t>and</w:t>
      </w:r>
      <w:r w:rsidR="00FB44CA">
        <w:t xml:space="preserve"> </w:t>
      </w:r>
      <w:r w:rsidR="00FB44CA">
        <w:rPr>
          <w:noProof/>
          <w:lang w:eastAsia="zh-CN"/>
        </w:rPr>
        <w:drawing>
          <wp:inline distT="0" distB="0" distL="0" distR="0" wp14:anchorId="12C570A9" wp14:editId="3B7FB6CC">
            <wp:extent cx="367272" cy="185420"/>
            <wp:effectExtent l="0" t="0" r="0" b="508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742" cy="207366"/>
                    </a:xfrm>
                    <a:prstGeom prst="rect">
                      <a:avLst/>
                    </a:prstGeom>
                  </pic:spPr>
                </pic:pic>
              </a:graphicData>
            </a:graphic>
          </wp:inline>
        </w:drawing>
      </w:r>
      <w:r w:rsidR="00FB44CA">
        <w:t xml:space="preserve"> </w:t>
      </w:r>
      <w:r w:rsidR="0053073D" w:rsidRPr="0053073D">
        <w:t>are set as 0.2 for the mainline and on-</w:t>
      </w:r>
      <w:r w:rsidR="0053073D" w:rsidRPr="0053073D">
        <w:lastRenderedPageBreak/>
        <w:t>ramp traffic, human driven vehicle (HV) diverging rates</w:t>
      </w:r>
      <w:r w:rsidR="006A7200">
        <w:t xml:space="preserve"> </w:t>
      </w:r>
      <w:r w:rsidR="006A7200">
        <w:rPr>
          <w:noProof/>
          <w:lang w:eastAsia="zh-CN"/>
        </w:rPr>
        <w:drawing>
          <wp:inline distT="0" distB="0" distL="0" distR="0" wp14:anchorId="075B8D67" wp14:editId="5E4C4B42">
            <wp:extent cx="358520" cy="204020"/>
            <wp:effectExtent l="0" t="0" r="3810" b="5715"/>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656" cy="227998"/>
                    </a:xfrm>
                    <a:prstGeom prst="rect">
                      <a:avLst/>
                    </a:prstGeom>
                  </pic:spPr>
                </pic:pic>
              </a:graphicData>
            </a:graphic>
          </wp:inline>
        </w:drawing>
      </w:r>
      <w:r w:rsidR="006A7200">
        <w:t xml:space="preserve"> </w:t>
      </w:r>
      <w:r w:rsidR="0053073D" w:rsidRPr="0053073D">
        <w:t>and</w:t>
      </w:r>
      <w:r w:rsidR="006A7200">
        <w:t xml:space="preserve"> </w:t>
      </w:r>
      <w:r w:rsidR="006A7200">
        <w:rPr>
          <w:noProof/>
          <w:lang w:eastAsia="zh-CN"/>
        </w:rPr>
        <w:drawing>
          <wp:inline distT="0" distB="0" distL="0" distR="0" wp14:anchorId="55755109" wp14:editId="10B2B11F">
            <wp:extent cx="343208" cy="207832"/>
            <wp:effectExtent l="0" t="0" r="0" b="1905"/>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946" cy="220390"/>
                    </a:xfrm>
                    <a:prstGeom prst="rect">
                      <a:avLst/>
                    </a:prstGeom>
                  </pic:spPr>
                </pic:pic>
              </a:graphicData>
            </a:graphic>
          </wp:inline>
        </w:drawing>
      </w:r>
      <w:r w:rsidR="006A7200">
        <w:t xml:space="preserve"> </w:t>
      </w:r>
      <w:r w:rsidR="0053073D" w:rsidRPr="0053073D">
        <w:t>are set as 0.2 for the mainline and on-ramp traffic, CAV penetration rates</w:t>
      </w:r>
      <w:r w:rsidR="00AA2F63">
        <w:t xml:space="preserve"> </w:t>
      </w:r>
      <w:r w:rsidR="00AA2F63">
        <w:rPr>
          <w:i/>
        </w:rPr>
        <w:t>r</w:t>
      </w:r>
      <w:r w:rsidR="00AA2F63" w:rsidRPr="00A97379">
        <w:rPr>
          <w:spacing w:val="-100"/>
          <w:vertAlign w:val="subscript"/>
        </w:rPr>
        <w:t>1</w:t>
      </w:r>
      <w:r w:rsidR="00AA2F63" w:rsidRPr="00A97379">
        <w:rPr>
          <w:position w:val="6"/>
          <w:vertAlign w:val="superscript"/>
        </w:rPr>
        <w:t>CAV</w:t>
      </w:r>
      <w:r w:rsidR="00AA2F63">
        <w:t xml:space="preserve"> </w:t>
      </w:r>
      <w:r w:rsidR="00AA2F63" w:rsidRPr="00814F0E">
        <w:t>and</w:t>
      </w:r>
      <w:r w:rsidR="00AA2F63">
        <w:t xml:space="preserve"> </w:t>
      </w:r>
      <w:r w:rsidR="00AA2F63">
        <w:rPr>
          <w:i/>
        </w:rPr>
        <w:t>r</w:t>
      </w:r>
      <w:r w:rsidR="00AA2F63" w:rsidRPr="00A97379">
        <w:rPr>
          <w:spacing w:val="-100"/>
          <w:vertAlign w:val="subscript"/>
        </w:rPr>
        <w:t>2</w:t>
      </w:r>
      <w:r w:rsidR="00AA2F63" w:rsidRPr="00A97379">
        <w:rPr>
          <w:position w:val="6"/>
          <w:vertAlign w:val="superscript"/>
        </w:rPr>
        <w:t>CAV</w:t>
      </w:r>
      <w:r w:rsidR="00AA2F63">
        <w:rPr>
          <w:position w:val="6"/>
          <w:vertAlign w:val="superscript"/>
        </w:rPr>
        <w:t xml:space="preserve"> </w:t>
      </w:r>
      <w:r w:rsidR="0053073D" w:rsidRPr="0053073D">
        <w:t>are set as 0.5 for the mainline and on-ramp traffic, CAV cooperation rate</w:t>
      </w:r>
      <w:r w:rsidR="00AA2F63">
        <w:t xml:space="preserve"> φ </w:t>
      </w:r>
      <w:r w:rsidR="0053073D" w:rsidRPr="0053073D">
        <w:t>is set as 0.5, and incentive check threshold</w:t>
      </w:r>
      <w:r w:rsidR="00AA2F63">
        <w:t xml:space="preserve"> Δ</w:t>
      </w:r>
      <w:r w:rsidR="00AA2F63">
        <w:rPr>
          <w:i/>
        </w:rPr>
        <w:t>a</w:t>
      </w:r>
      <w:r w:rsidR="00AA2F63">
        <w:t xml:space="preserve"> </w:t>
      </w:r>
      <w:r w:rsidR="0053073D" w:rsidRPr="0053073D">
        <w:t>and bias</w:t>
      </w:r>
      <w:r w:rsidR="00AA2F63">
        <w:t xml:space="preserve"> </w:t>
      </w:r>
      <w:r w:rsidR="00AA2F63">
        <w:rPr>
          <w:i/>
        </w:rPr>
        <w:t>a</w:t>
      </w:r>
      <w:r w:rsidR="00AA2F63">
        <w:rPr>
          <w:i/>
          <w:vertAlign w:val="subscript"/>
        </w:rPr>
        <w:t>bias</w:t>
      </w:r>
      <w:r w:rsidR="00AA2F63">
        <w:t xml:space="preserve"> </w:t>
      </w:r>
      <w:r w:rsidR="0053073D" w:rsidRPr="0053073D">
        <w:t>are set as 0.1</w:t>
      </w:r>
      <w:r w:rsidR="00AA2F63">
        <w:t xml:space="preserve"> m/s</w:t>
      </w:r>
      <w:r w:rsidR="00AA2F63">
        <w:rPr>
          <w:vertAlign w:val="superscript"/>
        </w:rPr>
        <w:t>2</w:t>
      </w:r>
      <w:r w:rsidR="00AA2F63">
        <w:t xml:space="preserve"> </w:t>
      </w:r>
      <w:r w:rsidR="0053073D" w:rsidRPr="0053073D">
        <w:t>and 0.3</w:t>
      </w:r>
      <w:r w:rsidR="00AA2F63">
        <w:t xml:space="preserve"> m/s</w:t>
      </w:r>
      <w:r w:rsidR="00AA2F63">
        <w:rPr>
          <w:vertAlign w:val="superscript"/>
        </w:rPr>
        <w:t>2</w:t>
      </w:r>
      <w:r w:rsidR="00AA2F63">
        <w:t xml:space="preserve">, </w:t>
      </w:r>
      <w:r w:rsidR="0053073D" w:rsidRPr="0053073D">
        <w:t xml:space="preserve">respectively. Vehicles are randomly generated based on these parameters with their desired speeds around 30 m/s on the mainline and 25 m/s on the on-ramp. The simulation duration is set as 5 min in default with 0.1 s as </w:t>
      </w:r>
      <w:r w:rsidR="007E0B7E">
        <w:t xml:space="preserve">the </w:t>
      </w:r>
      <w:r w:rsidR="0053073D" w:rsidRPr="0053073D">
        <w:t xml:space="preserve">time step. </w:t>
      </w:r>
    </w:p>
    <w:p w14:paraId="59CBA517" w14:textId="78094C3C" w:rsidR="0095365F" w:rsidRPr="00606579" w:rsidRDefault="0095365F" w:rsidP="0095365F">
      <w:pPr>
        <w:pStyle w:val="FHWABulletLast"/>
      </w:pPr>
      <w:r w:rsidRPr="00606579">
        <w:t xml:space="preserve">CAVs are controlled through an external “DriverModel.dll” that implements the proposed model and HVs are control using </w:t>
      </w:r>
      <w:r w:rsidR="004F3B36">
        <w:t xml:space="preserve">the </w:t>
      </w:r>
      <w:r w:rsidRPr="00606579">
        <w:t xml:space="preserve">PTV VISSIM default </w:t>
      </w:r>
      <w:r w:rsidR="000E2CD8">
        <w:t>car following (</w:t>
      </w:r>
      <w:r w:rsidRPr="00606579">
        <w:t>CF</w:t>
      </w:r>
      <w:r w:rsidR="000E2CD8">
        <w:t>)</w:t>
      </w:r>
      <w:r w:rsidRPr="00606579">
        <w:t>/</w:t>
      </w:r>
      <w:r w:rsidR="000E2CD8">
        <w:t>lane changing (</w:t>
      </w:r>
      <w:r w:rsidRPr="00606579">
        <w:t>LC</w:t>
      </w:r>
      <w:r w:rsidR="000E2CD8">
        <w:t>)</w:t>
      </w:r>
      <w:r w:rsidRPr="00606579">
        <w:t xml:space="preserve"> rules </w:t>
      </w:r>
      <w:r w:rsidRPr="00606579">
        <w:fldChar w:fldCharType="begin" w:fldLock="1"/>
      </w:r>
      <w:r w:rsidRPr="00606579">
        <w:instrText>ADDIN CSL_CITATION {"citationItems":[{"id":"ITEM-1","itemData":{"author":[{"dropping-particle":"","family":"PTV Group","given":"","non-dropping-particle":"","parse-names":false,"suffix":""}],"id":"ITEM-1","issued":{"date-parts":[["2018"]]},"title":"PTV VISSIM","type":"webpage"},"uris":["http://www.mendeley.com/documents/?uuid=463e3bdb-e0ad-4f0e-92d2-43e0f9f6463c"]}],"mendeley":{"formattedCitation":"(PTV Group 2018)","plainTextFormattedCitation":"(PTV Group 2018)","previouslyFormattedCitation":"(PTV Group 2018)"},"properties":{"noteIndex":0},"schema":"https://github.com/citation-style-language/schema/raw/master/csl-citation.json"}</w:instrText>
      </w:r>
      <w:r w:rsidRPr="00606579">
        <w:fldChar w:fldCharType="separate"/>
      </w:r>
      <w:r w:rsidRPr="00606579">
        <w:rPr>
          <w:noProof/>
        </w:rPr>
        <w:t>(PTV Group 2018)</w:t>
      </w:r>
      <w:r w:rsidRPr="00606579">
        <w:fldChar w:fldCharType="end"/>
      </w:r>
      <w:r w:rsidRPr="00606579">
        <w:t>.</w:t>
      </w:r>
    </w:p>
    <w:p w14:paraId="7489438F" w14:textId="77777777" w:rsidR="00030CE3" w:rsidRDefault="00030CE3" w:rsidP="00030CE3">
      <w:pPr>
        <w:pStyle w:val="FHWAH1"/>
      </w:pPr>
      <w:bookmarkStart w:id="135" w:name="_Toc34644739"/>
      <w:bookmarkStart w:id="136" w:name="_Toc35700622"/>
      <w:r>
        <w:t>Design of simulation experiments</w:t>
      </w:r>
      <w:bookmarkEnd w:id="135"/>
      <w:bookmarkEnd w:id="136"/>
    </w:p>
    <w:p w14:paraId="50F1CDD8" w14:textId="63D05E74" w:rsidR="000652D6" w:rsidRDefault="0095365F" w:rsidP="0095365F">
      <w:pPr>
        <w:pStyle w:val="FHWABody"/>
      </w:pPr>
      <w:r>
        <w:t xml:space="preserve">Sensitivity analyses are conducted on key </w:t>
      </w:r>
      <w:r w:rsidR="00B74406">
        <w:t>parameters</w:t>
      </w:r>
      <w:r w:rsidR="00AA2F63">
        <w:t xml:space="preserve"> </w:t>
      </w:r>
      <w:r w:rsidR="00AA2F63">
        <w:rPr>
          <w:i/>
        </w:rPr>
        <w:t>r</w:t>
      </w:r>
      <w:r w:rsidR="00AA2F63" w:rsidRPr="00A97379">
        <w:rPr>
          <w:spacing w:val="-100"/>
          <w:vertAlign w:val="subscript"/>
        </w:rPr>
        <w:t>1</w:t>
      </w:r>
      <w:r w:rsidR="00AA2F63" w:rsidRPr="00A97379">
        <w:rPr>
          <w:position w:val="6"/>
          <w:vertAlign w:val="superscript"/>
        </w:rPr>
        <w:t>CAV</w:t>
      </w:r>
      <w:r w:rsidR="00AA2F63">
        <w:t xml:space="preserve"> , </w:t>
      </w:r>
      <w:r w:rsidR="00AA2F63">
        <w:rPr>
          <w:i/>
        </w:rPr>
        <w:t>r</w:t>
      </w:r>
      <w:r w:rsidR="00AA2F63" w:rsidRPr="00A97379">
        <w:rPr>
          <w:spacing w:val="-100"/>
          <w:vertAlign w:val="subscript"/>
        </w:rPr>
        <w:t>2</w:t>
      </w:r>
      <w:r w:rsidR="00AA2F63" w:rsidRPr="00A97379">
        <w:rPr>
          <w:position w:val="6"/>
          <w:vertAlign w:val="superscript"/>
        </w:rPr>
        <w:t>CAV</w:t>
      </w:r>
      <w:r w:rsidR="00AA2F63" w:rsidRPr="00A250B9">
        <w:t>, φ, Δ</w:t>
      </w:r>
      <w:r w:rsidR="00AA2F63" w:rsidRPr="00A250B9">
        <w:rPr>
          <w:i/>
        </w:rPr>
        <w:t>a</w:t>
      </w:r>
      <w:r w:rsidR="00AA2F63" w:rsidRPr="00A250B9">
        <w:t>, and</w:t>
      </w:r>
      <w:r w:rsidR="00E421CC" w:rsidRPr="00A250B9">
        <w:t xml:space="preserve"> </w:t>
      </w:r>
      <w:r w:rsidR="00E421CC" w:rsidRPr="00A250B9">
        <w:rPr>
          <w:i/>
        </w:rPr>
        <w:t>a</w:t>
      </w:r>
      <w:r w:rsidR="00E421CC" w:rsidRPr="00A250B9">
        <w:rPr>
          <w:i/>
          <w:vertAlign w:val="subscript"/>
        </w:rPr>
        <w:t>bias</w:t>
      </w:r>
      <w:r w:rsidR="00AA2F63">
        <w:rPr>
          <w:position w:val="6"/>
        </w:rPr>
        <w:t xml:space="preserve"> </w:t>
      </w:r>
      <w:r>
        <w:t xml:space="preserve">with one of the key parameters changed and other parameters kept the same. </w:t>
      </w:r>
      <w:r w:rsidR="000652D6">
        <w:t xml:space="preserve">Vehicle average speed and speed standard deviation along the study roadway segment are used to measure traffic mobility and stability performance, respectively. </w:t>
      </w:r>
    </w:p>
    <w:p w14:paraId="6772ABE9" w14:textId="7AF454A6" w:rsidR="0095365F" w:rsidRDefault="0095365F" w:rsidP="0095365F">
      <w:pPr>
        <w:pStyle w:val="FHWABody"/>
      </w:pPr>
      <w:r>
        <w:t>Separate vehicle set</w:t>
      </w:r>
      <w:r w:rsidR="00E421CC">
        <w:t xml:space="preserve"> </w:t>
      </w:r>
      <w:r w:rsidR="00E421CC">
        <w:rPr>
          <w:i/>
        </w:rPr>
        <w:t xml:space="preserve">N </w:t>
      </w:r>
      <w:r>
        <w:t>into CAV set</w:t>
      </w:r>
      <w:r w:rsidR="00E421CC">
        <w:t xml:space="preserve"> </w:t>
      </w:r>
      <w:r w:rsidR="00E421CC">
        <w:rPr>
          <w:i/>
        </w:rPr>
        <w:t xml:space="preserve">j </w:t>
      </w:r>
      <w:r w:rsidR="00E421CC">
        <w:t xml:space="preserve">ϵ </w:t>
      </w:r>
      <w:r w:rsidR="00E421CC">
        <w:rPr>
          <w:i/>
        </w:rPr>
        <w:t>J</w:t>
      </w:r>
      <w:r w:rsidR="00E421CC">
        <w:t xml:space="preserve"> = {1,…,</w:t>
      </w:r>
      <w:r w:rsidR="00E421CC">
        <w:rPr>
          <w:i/>
        </w:rPr>
        <w:t>J</w:t>
      </w:r>
      <w:r w:rsidR="00E421CC">
        <w:t xml:space="preserve">} </w:t>
      </w:r>
      <w:r>
        <w:t>and HV set</w:t>
      </w:r>
      <w:r w:rsidR="00E421CC">
        <w:t xml:space="preserve"> </w:t>
      </w:r>
      <w:r w:rsidR="00E421CC">
        <w:rPr>
          <w:i/>
        </w:rPr>
        <w:t xml:space="preserve">k </w:t>
      </w:r>
      <w:r w:rsidR="00E421CC">
        <w:t xml:space="preserve">ϵ </w:t>
      </w:r>
      <w:r w:rsidR="00E421CC">
        <w:rPr>
          <w:i/>
        </w:rPr>
        <w:t>K</w:t>
      </w:r>
      <w:r w:rsidR="00E421CC">
        <w:t xml:space="preserve"> = {1,…,</w:t>
      </w:r>
      <w:r w:rsidR="00E421CC">
        <w:rPr>
          <w:i/>
        </w:rPr>
        <w:t>K</w:t>
      </w:r>
      <w:r w:rsidR="00E421CC">
        <w:t xml:space="preserve">}. </w:t>
      </w:r>
      <w:r>
        <w:t xml:space="preserve">The </w:t>
      </w:r>
      <w:r w:rsidRPr="004D6A17">
        <w:t>CAV average speed</w:t>
      </w:r>
      <w:r w:rsidR="00E421CC">
        <w:t xml:space="preserve"> </w:t>
      </w:r>
      <w:r w:rsidR="00E421CC">
        <w:rPr>
          <w:i/>
        </w:rPr>
        <w:t>v</w:t>
      </w:r>
      <w:r w:rsidR="00320B62">
        <w:rPr>
          <w:i/>
        </w:rPr>
        <w:t>̅</w:t>
      </w:r>
      <w:r w:rsidR="00320B62">
        <w:rPr>
          <w:vertAlign w:val="subscript"/>
        </w:rPr>
        <w:t xml:space="preserve">CAV </w:t>
      </w:r>
      <w:r w:rsidRPr="004D6A17">
        <w:t>in the simulation period</w:t>
      </w:r>
      <w:r>
        <w:t xml:space="preserve"> is formulated as:</w:t>
      </w:r>
    </w:p>
    <w:p w14:paraId="3539FEAF" w14:textId="77777777" w:rsidR="005B4144" w:rsidRDefault="005B4144" w:rsidP="005B4144">
      <w:pPr>
        <w:pStyle w:val="FHWAFigure"/>
      </w:pPr>
      <w:r w:rsidRPr="006903AC">
        <w:rPr>
          <w:noProof/>
          <w:lang w:eastAsia="zh-CN"/>
        </w:rPr>
        <w:drawing>
          <wp:inline distT="0" distB="0" distL="0" distR="0" wp14:anchorId="7BFED743" wp14:editId="7A9518BA">
            <wp:extent cx="1353309" cy="5212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6309" r="37502"/>
                    <a:stretch/>
                  </pic:blipFill>
                  <pic:spPr bwMode="auto">
                    <a:xfrm>
                      <a:off x="0" y="0"/>
                      <a:ext cx="1354491" cy="521713"/>
                    </a:xfrm>
                    <a:prstGeom prst="rect">
                      <a:avLst/>
                    </a:prstGeom>
                    <a:noFill/>
                    <a:ln>
                      <a:noFill/>
                    </a:ln>
                    <a:extLst>
                      <a:ext uri="{53640926-AAD7-44D8-BBD7-CCE9431645EC}">
                        <a14:shadowObscured xmlns:a14="http://schemas.microsoft.com/office/drawing/2010/main"/>
                      </a:ext>
                    </a:extLst>
                  </pic:spPr>
                </pic:pic>
              </a:graphicData>
            </a:graphic>
          </wp:inline>
        </w:drawing>
      </w:r>
    </w:p>
    <w:p w14:paraId="0CEC4EC7" w14:textId="11076054" w:rsidR="005B4144" w:rsidRDefault="005B4144" w:rsidP="005B4144">
      <w:pPr>
        <w:pStyle w:val="FHWACaptionFigure"/>
      </w:pPr>
      <w:bookmarkStart w:id="137" w:name="_Toc34644778"/>
      <w:bookmarkStart w:id="138" w:name="_Toc35700661"/>
      <w:r>
        <w:t xml:space="preserve">Figure </w:t>
      </w:r>
      <w:r w:rsidR="008C6E16">
        <w:fldChar w:fldCharType="begin"/>
      </w:r>
      <w:r w:rsidR="008C6E16">
        <w:instrText xml:space="preserve"> SEQ Figure \* ARABIC </w:instrText>
      </w:r>
      <w:r w:rsidR="008C6E16">
        <w:fldChar w:fldCharType="separate"/>
      </w:r>
      <w:r w:rsidR="007918C9">
        <w:rPr>
          <w:noProof/>
        </w:rPr>
        <w:t>32</w:t>
      </w:r>
      <w:r w:rsidR="008C6E16">
        <w:rPr>
          <w:noProof/>
        </w:rPr>
        <w:fldChar w:fldCharType="end"/>
      </w:r>
      <w:r>
        <w:t xml:space="preserve">. Equation. </w:t>
      </w:r>
      <w:r w:rsidR="00412238">
        <w:t>The c</w:t>
      </w:r>
      <w:r>
        <w:t>onnected autonomous vehicle average speed</w:t>
      </w:r>
      <w:r w:rsidRPr="00C36930">
        <w:t>.</w:t>
      </w:r>
      <w:bookmarkEnd w:id="137"/>
      <w:bookmarkEnd w:id="138"/>
    </w:p>
    <w:p w14:paraId="6096DB8B" w14:textId="77777777" w:rsidR="005B4144" w:rsidRDefault="009E3FBD" w:rsidP="00AF55C1">
      <w:pPr>
        <w:pStyle w:val="FHWAWhere"/>
      </w:pPr>
      <w:r>
        <w:t>W</w:t>
      </w:r>
      <w:r w:rsidR="0095365F">
        <w:t>here</w:t>
      </w:r>
      <w:r w:rsidR="005B4144">
        <w:t>:</w:t>
      </w:r>
    </w:p>
    <w:p w14:paraId="167146A1" w14:textId="6D1CE2A2" w:rsidR="00AF55C1" w:rsidRDefault="00320B62" w:rsidP="00AF55C1">
      <w:pPr>
        <w:pStyle w:val="FHWAWhereSymbol"/>
        <w:rPr>
          <w:iCs/>
        </w:rPr>
      </w:pPr>
      <w:r>
        <w:rPr>
          <w:i/>
        </w:rPr>
        <w:t>T</w:t>
      </w:r>
      <w:r>
        <w:rPr>
          <w:i/>
          <w:vertAlign w:val="subscript"/>
        </w:rPr>
        <w:t>j</w:t>
      </w:r>
      <w:r>
        <w:t xml:space="preserve"> = </w:t>
      </w:r>
      <w:r w:rsidR="0095365F">
        <w:t>the number of time points that CAV</w:t>
      </w:r>
      <w:r>
        <w:t xml:space="preserve"> </w:t>
      </w:r>
      <w:r>
        <w:rPr>
          <w:i/>
        </w:rPr>
        <w:t>j</w:t>
      </w:r>
      <w:r>
        <w:t xml:space="preserve"> </w:t>
      </w:r>
      <w:r w:rsidR="0095365F">
        <w:rPr>
          <w:iCs/>
        </w:rPr>
        <w:t xml:space="preserve">running during a simulation </w:t>
      </w:r>
      <w:r w:rsidR="0095365F">
        <w:rPr>
          <w:rFonts w:hint="eastAsia"/>
          <w:iCs/>
        </w:rPr>
        <w:t>period</w:t>
      </w:r>
      <w:r w:rsidR="00AF55C1">
        <w:rPr>
          <w:iCs/>
        </w:rPr>
        <w:t>.</w:t>
      </w:r>
    </w:p>
    <w:p w14:paraId="12AF4DE1" w14:textId="68488D60" w:rsidR="00AF55C1" w:rsidRDefault="00320B62" w:rsidP="00AF55C1">
      <w:pPr>
        <w:pStyle w:val="FHWAWhereSymbol"/>
      </w:pPr>
      <w:r>
        <w:rPr>
          <w:i/>
        </w:rPr>
        <w:t>v</w:t>
      </w:r>
      <w:r>
        <w:rPr>
          <w:i/>
          <w:vertAlign w:val="subscript"/>
        </w:rPr>
        <w:t>j</w:t>
      </w:r>
      <w:r>
        <w:t>(</w:t>
      </w:r>
      <w:r>
        <w:rPr>
          <w:i/>
        </w:rPr>
        <w:t>t)</w:t>
      </w:r>
      <w:r>
        <w:t xml:space="preserve"> = </w:t>
      </w:r>
      <w:r w:rsidR="00AF55C1">
        <w:t>CAV</w:t>
      </w:r>
      <w:r w:rsidR="00730C7B">
        <w:t xml:space="preserve"> </w:t>
      </w:r>
      <w:r w:rsidR="00730C7B">
        <w:rPr>
          <w:i/>
        </w:rPr>
        <w:t>j</w:t>
      </w:r>
      <w:r w:rsidR="00730C7B">
        <w:t xml:space="preserve"> </w:t>
      </w:r>
      <w:r w:rsidR="00AF55C1">
        <w:rPr>
          <w:iCs/>
        </w:rPr>
        <w:t>speed at time point</w:t>
      </w:r>
      <w:r w:rsidR="00730C7B">
        <w:rPr>
          <w:iCs/>
        </w:rPr>
        <w:t xml:space="preserve"> </w:t>
      </w:r>
      <w:r w:rsidR="00730C7B">
        <w:rPr>
          <w:i/>
          <w:iCs/>
        </w:rPr>
        <w:t>t</w:t>
      </w:r>
      <w:r w:rsidR="00730C7B">
        <w:rPr>
          <w:iCs/>
        </w:rPr>
        <w:t>.</w:t>
      </w:r>
    </w:p>
    <w:p w14:paraId="6A4B7DD6" w14:textId="0717050B" w:rsidR="00AF55C1" w:rsidRPr="00A250B9" w:rsidRDefault="00730C7B" w:rsidP="00AF55C1">
      <w:pPr>
        <w:pStyle w:val="FHWAWhereSymbol"/>
        <w:rPr>
          <w:i/>
          <w:iCs/>
        </w:rPr>
      </w:pPr>
      <w:r>
        <w:rPr>
          <w:i/>
        </w:rPr>
        <w:t xml:space="preserve">J </w:t>
      </w:r>
      <w:r>
        <w:t xml:space="preserve">= </w:t>
      </w:r>
      <w:r w:rsidR="00AF55C1">
        <w:t>the total number of CAVs.</w:t>
      </w:r>
    </w:p>
    <w:p w14:paraId="6D27776C" w14:textId="295FBA6A" w:rsidR="0095365F" w:rsidRDefault="0095365F" w:rsidP="0095365F">
      <w:pPr>
        <w:pStyle w:val="FHWABody"/>
      </w:pPr>
      <w:r>
        <w:t xml:space="preserve">The </w:t>
      </w:r>
      <w:r w:rsidRPr="004D6A17">
        <w:t>CAV speed standard deviation</w:t>
      </w:r>
      <w:r w:rsidR="00044E54">
        <w:t xml:space="preserve"> STD</w:t>
      </w:r>
      <w:r w:rsidR="00044E54">
        <w:rPr>
          <w:i/>
          <w:vertAlign w:val="subscript"/>
        </w:rPr>
        <w:t>v</w:t>
      </w:r>
      <w:r w:rsidR="00044E54" w:rsidRPr="00A250B9">
        <w:rPr>
          <w:position w:val="-6"/>
          <w:vertAlign w:val="subscript"/>
        </w:rPr>
        <w:t>CAV</w:t>
      </w:r>
      <w:r w:rsidR="00044E54">
        <w:rPr>
          <w:position w:val="-6"/>
        </w:rPr>
        <w:t xml:space="preserve"> </w:t>
      </w:r>
      <w:r w:rsidRPr="004D6A17">
        <w:t>in the simulation period</w:t>
      </w:r>
      <w:r>
        <w:t xml:space="preserve"> is formulated as:</w:t>
      </w:r>
    </w:p>
    <w:p w14:paraId="1E1D4DAB" w14:textId="77777777" w:rsidR="003D1DAA" w:rsidRDefault="003D1DAA" w:rsidP="003D1DAA">
      <w:pPr>
        <w:pStyle w:val="FHWAFigure"/>
      </w:pPr>
      <w:r w:rsidRPr="006903AC">
        <w:rPr>
          <w:noProof/>
          <w:lang w:eastAsia="zh-CN"/>
        </w:rPr>
        <w:drawing>
          <wp:inline distT="0" distB="0" distL="0" distR="0" wp14:anchorId="44E28D48" wp14:editId="4252EAC8">
            <wp:extent cx="2089934" cy="627993"/>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343" r="30314"/>
                    <a:stretch/>
                  </pic:blipFill>
                  <pic:spPr bwMode="auto">
                    <a:xfrm>
                      <a:off x="0" y="0"/>
                      <a:ext cx="2099497" cy="630867"/>
                    </a:xfrm>
                    <a:prstGeom prst="rect">
                      <a:avLst/>
                    </a:prstGeom>
                    <a:noFill/>
                    <a:ln>
                      <a:noFill/>
                    </a:ln>
                    <a:extLst>
                      <a:ext uri="{53640926-AAD7-44D8-BBD7-CCE9431645EC}">
                        <a14:shadowObscured xmlns:a14="http://schemas.microsoft.com/office/drawing/2010/main"/>
                      </a:ext>
                    </a:extLst>
                  </pic:spPr>
                </pic:pic>
              </a:graphicData>
            </a:graphic>
          </wp:inline>
        </w:drawing>
      </w:r>
    </w:p>
    <w:p w14:paraId="65394E18" w14:textId="78769807" w:rsidR="003D1DAA" w:rsidRDefault="003D1DAA" w:rsidP="003D1DAA">
      <w:pPr>
        <w:pStyle w:val="FHWACaptionFigure"/>
      </w:pPr>
      <w:bookmarkStart w:id="139" w:name="_Toc34644779"/>
      <w:bookmarkStart w:id="140" w:name="_Toc35700662"/>
      <w:r>
        <w:t xml:space="preserve">Figure </w:t>
      </w:r>
      <w:r w:rsidR="008C6E16">
        <w:fldChar w:fldCharType="begin"/>
      </w:r>
      <w:r w:rsidR="008C6E16">
        <w:instrText xml:space="preserve"> SEQ Figure \* ARABIC </w:instrText>
      </w:r>
      <w:r w:rsidR="008C6E16">
        <w:fldChar w:fldCharType="separate"/>
      </w:r>
      <w:r w:rsidR="007918C9">
        <w:rPr>
          <w:noProof/>
        </w:rPr>
        <w:t>33</w:t>
      </w:r>
      <w:r w:rsidR="008C6E16">
        <w:rPr>
          <w:noProof/>
        </w:rPr>
        <w:fldChar w:fldCharType="end"/>
      </w:r>
      <w:r>
        <w:t xml:space="preserve">. Equation. </w:t>
      </w:r>
      <w:r w:rsidR="00412238">
        <w:t>The c</w:t>
      </w:r>
      <w:r>
        <w:t>onnected autonomous vehicle speed standard deviation</w:t>
      </w:r>
      <w:r w:rsidRPr="00C36930">
        <w:t>.</w:t>
      </w:r>
      <w:bookmarkEnd w:id="139"/>
      <w:bookmarkEnd w:id="140"/>
    </w:p>
    <w:p w14:paraId="6275D8AA" w14:textId="77777777" w:rsidR="003D1DAA" w:rsidRDefault="000743B9" w:rsidP="0095365F">
      <w:pPr>
        <w:pStyle w:val="FHWABody"/>
      </w:pPr>
      <w:r>
        <w:t>W</w:t>
      </w:r>
      <w:r w:rsidR="003D1DAA">
        <w:t>here:</w:t>
      </w:r>
    </w:p>
    <w:p w14:paraId="5E05EBD1" w14:textId="4CE02B0F" w:rsidR="003D1DAA" w:rsidRDefault="00FC11D7" w:rsidP="003D1DAA">
      <w:pPr>
        <w:pStyle w:val="FHWAWhereSymbol"/>
        <w:rPr>
          <w:iCs/>
        </w:rPr>
      </w:pPr>
      <w:r>
        <w:rPr>
          <w:i/>
        </w:rPr>
        <w:t>T</w:t>
      </w:r>
      <w:r>
        <w:rPr>
          <w:i/>
          <w:vertAlign w:val="subscript"/>
        </w:rPr>
        <w:t>j</w:t>
      </w:r>
      <w:r>
        <w:t xml:space="preserve"> = </w:t>
      </w:r>
      <w:r w:rsidR="003D1DAA">
        <w:t>the number of time points that CAV</w:t>
      </w:r>
      <w:r>
        <w:t xml:space="preserve"> </w:t>
      </w:r>
      <w:r>
        <w:rPr>
          <w:i/>
        </w:rPr>
        <w:t>j</w:t>
      </w:r>
      <w:r>
        <w:t xml:space="preserve"> </w:t>
      </w:r>
      <w:r w:rsidR="003D1DAA" w:rsidRPr="003D1DAA">
        <w:t>running</w:t>
      </w:r>
      <w:r w:rsidR="003D1DAA">
        <w:rPr>
          <w:iCs/>
        </w:rPr>
        <w:t xml:space="preserve"> during a simulation </w:t>
      </w:r>
      <w:r w:rsidR="003D1DAA">
        <w:rPr>
          <w:rFonts w:hint="eastAsia"/>
          <w:iCs/>
        </w:rPr>
        <w:t>period</w:t>
      </w:r>
      <w:r w:rsidR="003D1DAA">
        <w:rPr>
          <w:iCs/>
        </w:rPr>
        <w:t>.</w:t>
      </w:r>
    </w:p>
    <w:p w14:paraId="243486A5" w14:textId="73039D50" w:rsidR="003D1DAA" w:rsidRDefault="00FC11D7" w:rsidP="003D1DAA">
      <w:pPr>
        <w:pStyle w:val="FHWAWhereSymbol"/>
      </w:pPr>
      <w:r>
        <w:rPr>
          <w:i/>
        </w:rPr>
        <w:t>v</w:t>
      </w:r>
      <w:r>
        <w:rPr>
          <w:i/>
          <w:vertAlign w:val="subscript"/>
        </w:rPr>
        <w:t>j</w:t>
      </w:r>
      <w:r>
        <w:t>(</w:t>
      </w:r>
      <w:r>
        <w:rPr>
          <w:i/>
        </w:rPr>
        <w:t>t)</w:t>
      </w:r>
      <w:r>
        <w:t xml:space="preserve"> = </w:t>
      </w:r>
      <w:r w:rsidR="00E34575">
        <w:t>CAV</w:t>
      </w:r>
      <w:r>
        <w:t xml:space="preserve"> </w:t>
      </w:r>
      <w:r>
        <w:rPr>
          <w:i/>
        </w:rPr>
        <w:t>j</w:t>
      </w:r>
      <w:r>
        <w:t xml:space="preserve"> </w:t>
      </w:r>
      <w:r w:rsidR="00E34575">
        <w:rPr>
          <w:iCs/>
        </w:rPr>
        <w:t>speed at time point</w:t>
      </w:r>
      <w:r>
        <w:rPr>
          <w:iCs/>
        </w:rPr>
        <w:t xml:space="preserve"> </w:t>
      </w:r>
      <w:r>
        <w:rPr>
          <w:i/>
          <w:iCs/>
        </w:rPr>
        <w:t>t</w:t>
      </w:r>
      <w:r>
        <w:rPr>
          <w:iCs/>
        </w:rPr>
        <w:t>.</w:t>
      </w:r>
      <w:r w:rsidR="00F72544" w:rsidRPr="00F72544">
        <w:rPr>
          <w:i/>
          <w:color w:val="000000"/>
        </w:rPr>
        <w:t xml:space="preserve"> </w:t>
      </w:r>
    </w:p>
    <w:p w14:paraId="0E1E39FE" w14:textId="691D8E85" w:rsidR="00E34575" w:rsidRDefault="00F72544" w:rsidP="00E34575">
      <w:pPr>
        <w:pStyle w:val="FHWAWhereSymbol"/>
        <w:rPr>
          <w:iCs/>
        </w:rPr>
      </w:pPr>
      <w:r w:rsidRPr="00105D56">
        <w:rPr>
          <w:i/>
          <w:color w:val="000000"/>
        </w:rPr>
        <w:t>v̂</w:t>
      </w:r>
      <w:r>
        <w:rPr>
          <w:i/>
          <w:color w:val="000000"/>
          <w:vertAlign w:val="subscript"/>
        </w:rPr>
        <w:t>J</w:t>
      </w:r>
      <w:r>
        <w:rPr>
          <w:color w:val="000000"/>
        </w:rPr>
        <w:t xml:space="preserve"> = </w:t>
      </w:r>
      <w:r w:rsidR="00E34575">
        <w:t>the average speed of CAV</w:t>
      </w:r>
      <w:r>
        <w:t xml:space="preserve"> </w:t>
      </w:r>
      <w:r>
        <w:rPr>
          <w:i/>
        </w:rPr>
        <w:t>j</w:t>
      </w:r>
      <w:r>
        <w:t xml:space="preserve"> </w:t>
      </w:r>
      <w:r w:rsidR="00E34575">
        <w:rPr>
          <w:iCs/>
        </w:rPr>
        <w:t xml:space="preserve">in the simulation </w:t>
      </w:r>
      <w:r w:rsidR="00E34575">
        <w:rPr>
          <w:rFonts w:hint="eastAsia"/>
          <w:iCs/>
        </w:rPr>
        <w:t>period</w:t>
      </w:r>
      <w:r w:rsidR="00E34575">
        <w:rPr>
          <w:iCs/>
        </w:rPr>
        <w:t>.</w:t>
      </w:r>
    </w:p>
    <w:p w14:paraId="38A374C7" w14:textId="21A18017" w:rsidR="00E34575" w:rsidRDefault="00F72544" w:rsidP="00E34575">
      <w:pPr>
        <w:pStyle w:val="FHWAWhereSymbol"/>
      </w:pPr>
      <w:r>
        <w:rPr>
          <w:i/>
        </w:rPr>
        <w:t xml:space="preserve">J </w:t>
      </w:r>
      <w:r>
        <w:t xml:space="preserve">= </w:t>
      </w:r>
      <w:r w:rsidR="00E34575">
        <w:t>the total number of CAVs.</w:t>
      </w:r>
    </w:p>
    <w:p w14:paraId="71C3D646" w14:textId="6021F23C" w:rsidR="0095365F" w:rsidRDefault="0095365F" w:rsidP="0095365F">
      <w:pPr>
        <w:pStyle w:val="FHWABody"/>
      </w:pPr>
      <w:r>
        <w:lastRenderedPageBreak/>
        <w:t>The H</w:t>
      </w:r>
      <w:r w:rsidRPr="004D6A17">
        <w:t>V average speed</w:t>
      </w:r>
      <w:r w:rsidR="00F72544">
        <w:t xml:space="preserve"> </w:t>
      </w:r>
      <w:r w:rsidR="00F72544">
        <w:rPr>
          <w:i/>
        </w:rPr>
        <w:t>v̅</w:t>
      </w:r>
      <w:r w:rsidR="00F72544">
        <w:rPr>
          <w:vertAlign w:val="subscript"/>
        </w:rPr>
        <w:t>HV</w:t>
      </w:r>
      <w:r w:rsidR="00F72544">
        <w:t xml:space="preserve"> </w:t>
      </w:r>
      <w:r w:rsidRPr="004D6A17">
        <w:t>in the simulation period</w:t>
      </w:r>
      <w:r>
        <w:t xml:space="preserve"> is formulated as:</w:t>
      </w:r>
    </w:p>
    <w:p w14:paraId="01002F6C" w14:textId="77777777" w:rsidR="00412238" w:rsidRDefault="00412238" w:rsidP="00E513C4">
      <w:pPr>
        <w:pStyle w:val="FHWAFigure"/>
      </w:pPr>
      <w:r w:rsidRPr="001C53A0">
        <w:rPr>
          <w:noProof/>
          <w:lang w:eastAsia="zh-CN"/>
        </w:rPr>
        <w:drawing>
          <wp:inline distT="0" distB="0" distL="0" distR="0" wp14:anchorId="0205DC84" wp14:editId="35E96FF9">
            <wp:extent cx="1363206" cy="4648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6216" r="37436"/>
                    <a:stretch/>
                  </pic:blipFill>
                  <pic:spPr bwMode="auto">
                    <a:xfrm>
                      <a:off x="0" y="0"/>
                      <a:ext cx="1379182" cy="470250"/>
                    </a:xfrm>
                    <a:prstGeom prst="rect">
                      <a:avLst/>
                    </a:prstGeom>
                    <a:noFill/>
                    <a:ln>
                      <a:noFill/>
                    </a:ln>
                    <a:extLst>
                      <a:ext uri="{53640926-AAD7-44D8-BBD7-CCE9431645EC}">
                        <a14:shadowObscured xmlns:a14="http://schemas.microsoft.com/office/drawing/2010/main"/>
                      </a:ext>
                    </a:extLst>
                  </pic:spPr>
                </pic:pic>
              </a:graphicData>
            </a:graphic>
          </wp:inline>
        </w:drawing>
      </w:r>
    </w:p>
    <w:p w14:paraId="7F27FC9A" w14:textId="28AD2D10" w:rsidR="00412238" w:rsidRDefault="00E513C4" w:rsidP="00E513C4">
      <w:pPr>
        <w:pStyle w:val="FHWACaptionFigure"/>
      </w:pPr>
      <w:bookmarkStart w:id="141" w:name="_Toc34644780"/>
      <w:bookmarkStart w:id="142" w:name="_Toc35700663"/>
      <w:r>
        <w:t xml:space="preserve">Figure </w:t>
      </w:r>
      <w:r w:rsidR="008C6E16">
        <w:fldChar w:fldCharType="begin"/>
      </w:r>
      <w:r w:rsidR="008C6E16">
        <w:instrText xml:space="preserve"> SEQ Figure \* ARABIC </w:instrText>
      </w:r>
      <w:r w:rsidR="008C6E16">
        <w:fldChar w:fldCharType="separate"/>
      </w:r>
      <w:r w:rsidR="007918C9">
        <w:rPr>
          <w:noProof/>
        </w:rPr>
        <w:t>34</w:t>
      </w:r>
      <w:r w:rsidR="008C6E16">
        <w:rPr>
          <w:noProof/>
        </w:rPr>
        <w:fldChar w:fldCharType="end"/>
      </w:r>
      <w:r>
        <w:t xml:space="preserve">. </w:t>
      </w:r>
      <w:r w:rsidR="00412238">
        <w:t>Equation. The human driven vehicle average speed</w:t>
      </w:r>
      <w:r w:rsidR="00412238" w:rsidRPr="00C36930">
        <w:t>.</w:t>
      </w:r>
      <w:bookmarkEnd w:id="141"/>
      <w:bookmarkEnd w:id="142"/>
    </w:p>
    <w:p w14:paraId="3C128CE5" w14:textId="77777777" w:rsidR="00EE1E02" w:rsidRDefault="009E3FBD" w:rsidP="00EE1E02">
      <w:pPr>
        <w:pStyle w:val="FHWAWhere"/>
      </w:pPr>
      <w:r>
        <w:t>W</w:t>
      </w:r>
      <w:r w:rsidR="00EE1E02">
        <w:t>here:</w:t>
      </w:r>
    </w:p>
    <w:p w14:paraId="2EB3F041" w14:textId="5C1C74DE" w:rsidR="00EE1E02" w:rsidRDefault="00F72544" w:rsidP="00EE1E02">
      <w:pPr>
        <w:pStyle w:val="FHWAWhereSymbol"/>
        <w:rPr>
          <w:iCs/>
        </w:rPr>
      </w:pPr>
      <w:r>
        <w:rPr>
          <w:i/>
        </w:rPr>
        <w:t>T</w:t>
      </w:r>
      <w:r>
        <w:rPr>
          <w:i/>
          <w:vertAlign w:val="subscript"/>
        </w:rPr>
        <w:t>k</w:t>
      </w:r>
      <w:r>
        <w:t xml:space="preserve"> = </w:t>
      </w:r>
      <w:r w:rsidR="00EE1E02">
        <w:t>the number of time points that HV</w:t>
      </w:r>
      <w:r>
        <w:t xml:space="preserve"> </w:t>
      </w:r>
      <w:r>
        <w:rPr>
          <w:i/>
        </w:rPr>
        <w:t>j</w:t>
      </w:r>
      <w:r>
        <w:t xml:space="preserve"> </w:t>
      </w:r>
      <w:r w:rsidR="00EE1E02">
        <w:rPr>
          <w:iCs/>
        </w:rPr>
        <w:t xml:space="preserve">running during a simulation </w:t>
      </w:r>
      <w:r w:rsidR="00EE1E02">
        <w:rPr>
          <w:rFonts w:hint="eastAsia"/>
          <w:iCs/>
        </w:rPr>
        <w:t>period</w:t>
      </w:r>
      <w:r w:rsidR="00EE1E02">
        <w:rPr>
          <w:iCs/>
        </w:rPr>
        <w:t>.</w:t>
      </w:r>
    </w:p>
    <w:p w14:paraId="4814B6E5" w14:textId="0173CE84" w:rsidR="00EE1E02" w:rsidRPr="00EE1E02" w:rsidRDefault="00F72544" w:rsidP="00EE1E02">
      <w:pPr>
        <w:pStyle w:val="FHWAWhereSymbol"/>
      </w:pPr>
      <w:r>
        <w:rPr>
          <w:i/>
        </w:rPr>
        <w:t>v</w:t>
      </w:r>
      <w:r>
        <w:rPr>
          <w:i/>
          <w:vertAlign w:val="subscript"/>
        </w:rPr>
        <w:t>k</w:t>
      </w:r>
      <w:r>
        <w:t>(</w:t>
      </w:r>
      <w:r>
        <w:rPr>
          <w:i/>
        </w:rPr>
        <w:t>t)</w:t>
      </w:r>
      <w:r>
        <w:t xml:space="preserve"> = </w:t>
      </w:r>
      <w:r w:rsidR="00EE1E02">
        <w:t>HV</w:t>
      </w:r>
      <w:r>
        <w:t xml:space="preserve"> </w:t>
      </w:r>
      <w:r>
        <w:rPr>
          <w:i/>
        </w:rPr>
        <w:t>k</w:t>
      </w:r>
      <w:r>
        <w:t xml:space="preserve"> </w:t>
      </w:r>
      <w:r w:rsidR="00EE1E02">
        <w:rPr>
          <w:iCs/>
        </w:rPr>
        <w:t>speed at time point</w:t>
      </w:r>
      <w:r>
        <w:rPr>
          <w:iCs/>
        </w:rPr>
        <w:t xml:space="preserve"> </w:t>
      </w:r>
      <w:r>
        <w:rPr>
          <w:i/>
          <w:iCs/>
        </w:rPr>
        <w:t>t</w:t>
      </w:r>
      <w:r>
        <w:rPr>
          <w:iCs/>
        </w:rPr>
        <w:t>.</w:t>
      </w:r>
    </w:p>
    <w:p w14:paraId="5DB93B64" w14:textId="1B1252F3" w:rsidR="00EE1E02" w:rsidRDefault="00F72544" w:rsidP="00EE1E02">
      <w:pPr>
        <w:pStyle w:val="FHWAWhereSymbol"/>
        <w:rPr>
          <w:iCs/>
        </w:rPr>
      </w:pPr>
      <w:r>
        <w:rPr>
          <w:i/>
        </w:rPr>
        <w:t xml:space="preserve">K </w:t>
      </w:r>
      <w:r w:rsidR="000A536B">
        <w:t xml:space="preserve">= </w:t>
      </w:r>
      <w:r w:rsidR="00EE1E02">
        <w:t>the total number of HVs.</w:t>
      </w:r>
    </w:p>
    <w:p w14:paraId="2628611E" w14:textId="3DB72B67" w:rsidR="0095365F" w:rsidRDefault="0095365F" w:rsidP="0095365F">
      <w:pPr>
        <w:pStyle w:val="FHWABody"/>
      </w:pPr>
      <w:r>
        <w:t>The H</w:t>
      </w:r>
      <w:r w:rsidRPr="004D6A17">
        <w:t>V speed standard deviation</w:t>
      </w:r>
      <w:r w:rsidR="000A536B">
        <w:t xml:space="preserve"> STD</w:t>
      </w:r>
      <w:r w:rsidR="000A536B">
        <w:rPr>
          <w:i/>
          <w:vertAlign w:val="subscript"/>
        </w:rPr>
        <w:t>v</w:t>
      </w:r>
      <w:r w:rsidR="000A536B">
        <w:rPr>
          <w:position w:val="-6"/>
          <w:vertAlign w:val="subscript"/>
        </w:rPr>
        <w:t>H</w:t>
      </w:r>
      <w:r w:rsidR="000A536B" w:rsidRPr="003D6795">
        <w:rPr>
          <w:position w:val="-6"/>
          <w:vertAlign w:val="subscript"/>
        </w:rPr>
        <w:t>V</w:t>
      </w:r>
      <w:r w:rsidR="000A536B">
        <w:t xml:space="preserve"> </w:t>
      </w:r>
      <w:r w:rsidRPr="004D6A17">
        <w:t>in the simulation period</w:t>
      </w:r>
      <w:r>
        <w:t xml:space="preserve"> is formulated as:</w:t>
      </w:r>
    </w:p>
    <w:p w14:paraId="7622840D" w14:textId="77777777" w:rsidR="000849CF" w:rsidRDefault="0027797D" w:rsidP="000849CF">
      <w:pPr>
        <w:pStyle w:val="FHWAFigure"/>
      </w:pPr>
      <w:r w:rsidRPr="0027797D">
        <w:rPr>
          <w:noProof/>
          <w:lang w:eastAsia="zh-CN"/>
        </w:rPr>
        <w:drawing>
          <wp:inline distT="0" distB="0" distL="0" distR="0" wp14:anchorId="577969E4" wp14:editId="67E036C7">
            <wp:extent cx="2115061" cy="6133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8806" r="29857"/>
                    <a:stretch/>
                  </pic:blipFill>
                  <pic:spPr bwMode="auto">
                    <a:xfrm>
                      <a:off x="0" y="0"/>
                      <a:ext cx="2116679" cy="613821"/>
                    </a:xfrm>
                    <a:prstGeom prst="rect">
                      <a:avLst/>
                    </a:prstGeom>
                    <a:noFill/>
                    <a:ln>
                      <a:noFill/>
                    </a:ln>
                    <a:extLst>
                      <a:ext uri="{53640926-AAD7-44D8-BBD7-CCE9431645EC}">
                        <a14:shadowObscured xmlns:a14="http://schemas.microsoft.com/office/drawing/2010/main"/>
                      </a:ext>
                    </a:extLst>
                  </pic:spPr>
                </pic:pic>
              </a:graphicData>
            </a:graphic>
          </wp:inline>
        </w:drawing>
      </w:r>
    </w:p>
    <w:p w14:paraId="2530E3DB" w14:textId="59D61CB0" w:rsidR="000849CF" w:rsidRDefault="000849CF" w:rsidP="000849CF">
      <w:pPr>
        <w:pStyle w:val="FHWACaptionFigure"/>
      </w:pPr>
      <w:bookmarkStart w:id="143" w:name="_Toc34644781"/>
      <w:bookmarkStart w:id="144" w:name="_Toc35700664"/>
      <w:r>
        <w:t xml:space="preserve">Figure </w:t>
      </w:r>
      <w:r w:rsidR="008C6E16">
        <w:fldChar w:fldCharType="begin"/>
      </w:r>
      <w:r w:rsidR="008C6E16">
        <w:instrText xml:space="preserve"> SEQ Figure \* ARABIC </w:instrText>
      </w:r>
      <w:r w:rsidR="008C6E16">
        <w:fldChar w:fldCharType="separate"/>
      </w:r>
      <w:r w:rsidR="007918C9">
        <w:rPr>
          <w:noProof/>
        </w:rPr>
        <w:t>35</w:t>
      </w:r>
      <w:r w:rsidR="008C6E16">
        <w:rPr>
          <w:noProof/>
        </w:rPr>
        <w:fldChar w:fldCharType="end"/>
      </w:r>
      <w:r>
        <w:t>. Equation. The human driven vehicle speed standard deviation</w:t>
      </w:r>
      <w:r w:rsidRPr="00C36930">
        <w:t>.</w:t>
      </w:r>
      <w:bookmarkEnd w:id="143"/>
      <w:bookmarkEnd w:id="144"/>
    </w:p>
    <w:p w14:paraId="5FA20938" w14:textId="77777777" w:rsidR="0004758F" w:rsidRDefault="009E3FBD" w:rsidP="0004758F">
      <w:pPr>
        <w:pStyle w:val="FHWABody"/>
      </w:pPr>
      <w:r>
        <w:t>W</w:t>
      </w:r>
      <w:r w:rsidR="0004758F">
        <w:t>here:</w:t>
      </w:r>
    </w:p>
    <w:p w14:paraId="6648A02E" w14:textId="707E771D" w:rsidR="0004758F" w:rsidRDefault="004A2FF8" w:rsidP="0004758F">
      <w:pPr>
        <w:pStyle w:val="FHWAWhereSymbol"/>
        <w:rPr>
          <w:iCs/>
        </w:rPr>
      </w:pPr>
      <w:r>
        <w:rPr>
          <w:i/>
        </w:rPr>
        <w:t>T</w:t>
      </w:r>
      <w:r>
        <w:rPr>
          <w:i/>
          <w:vertAlign w:val="subscript"/>
        </w:rPr>
        <w:t>k</w:t>
      </w:r>
      <w:r>
        <w:t xml:space="preserve"> = </w:t>
      </w:r>
      <w:r w:rsidR="0004758F">
        <w:t>the number of time points that HV</w:t>
      </w:r>
      <w:r>
        <w:t xml:space="preserve"> </w:t>
      </w:r>
      <w:r>
        <w:rPr>
          <w:i/>
        </w:rPr>
        <w:t>k</w:t>
      </w:r>
      <w:r>
        <w:t xml:space="preserve"> </w:t>
      </w:r>
      <w:r w:rsidR="0004758F" w:rsidRPr="003D1DAA">
        <w:t>running</w:t>
      </w:r>
      <w:r w:rsidR="0004758F">
        <w:rPr>
          <w:iCs/>
        </w:rPr>
        <w:t xml:space="preserve"> during a simulation </w:t>
      </w:r>
      <w:r w:rsidR="0004758F">
        <w:rPr>
          <w:rFonts w:hint="eastAsia"/>
          <w:iCs/>
        </w:rPr>
        <w:t>period</w:t>
      </w:r>
      <w:r w:rsidR="0004758F">
        <w:rPr>
          <w:iCs/>
        </w:rPr>
        <w:t>.</w:t>
      </w:r>
    </w:p>
    <w:p w14:paraId="0B35E1B3" w14:textId="0EB21709" w:rsidR="0004758F" w:rsidRDefault="004A2FF8" w:rsidP="0004758F">
      <w:pPr>
        <w:pStyle w:val="FHWAWhereSymbol"/>
      </w:pPr>
      <w:r>
        <w:rPr>
          <w:i/>
        </w:rPr>
        <w:t>v</w:t>
      </w:r>
      <w:r>
        <w:rPr>
          <w:i/>
          <w:vertAlign w:val="subscript"/>
        </w:rPr>
        <w:t>k</w:t>
      </w:r>
      <w:r>
        <w:t>(</w:t>
      </w:r>
      <w:r>
        <w:rPr>
          <w:i/>
        </w:rPr>
        <w:t>t)</w:t>
      </w:r>
      <w:r>
        <w:t xml:space="preserve"> = </w:t>
      </w:r>
      <w:r w:rsidR="0004758F">
        <w:t>HV</w:t>
      </w:r>
      <w:r>
        <w:t xml:space="preserve"> </w:t>
      </w:r>
      <w:r>
        <w:rPr>
          <w:i/>
        </w:rPr>
        <w:t>k</w:t>
      </w:r>
      <w:r>
        <w:t xml:space="preserve"> </w:t>
      </w:r>
      <w:r w:rsidR="0004758F">
        <w:rPr>
          <w:iCs/>
        </w:rPr>
        <w:t>speed at time point</w:t>
      </w:r>
      <w:r>
        <w:rPr>
          <w:iCs/>
        </w:rPr>
        <w:t xml:space="preserve"> </w:t>
      </w:r>
      <w:r>
        <w:rPr>
          <w:i/>
          <w:iCs/>
        </w:rPr>
        <w:t>t</w:t>
      </w:r>
      <w:r>
        <w:rPr>
          <w:iCs/>
        </w:rPr>
        <w:t>.</w:t>
      </w:r>
    </w:p>
    <w:p w14:paraId="2D205377" w14:textId="7BEAC72D" w:rsidR="0004758F" w:rsidRDefault="004A2FF8" w:rsidP="0004758F">
      <w:pPr>
        <w:pStyle w:val="FHWAWhereSymbol"/>
        <w:rPr>
          <w:iCs/>
        </w:rPr>
      </w:pPr>
      <w:r w:rsidRPr="00105D56">
        <w:rPr>
          <w:i/>
          <w:color w:val="000000"/>
        </w:rPr>
        <w:t>v̂</w:t>
      </w:r>
      <w:r>
        <w:rPr>
          <w:i/>
          <w:color w:val="000000"/>
          <w:vertAlign w:val="subscript"/>
        </w:rPr>
        <w:t>k</w:t>
      </w:r>
      <w:r>
        <w:rPr>
          <w:color w:val="000000"/>
        </w:rPr>
        <w:t xml:space="preserve"> = </w:t>
      </w:r>
      <w:r w:rsidR="0004758F">
        <w:t>the average speed of HV</w:t>
      </w:r>
      <w:r>
        <w:t xml:space="preserve"> </w:t>
      </w:r>
      <w:r>
        <w:rPr>
          <w:i/>
        </w:rPr>
        <w:t>k</w:t>
      </w:r>
      <w:r>
        <w:t xml:space="preserve"> </w:t>
      </w:r>
      <w:r w:rsidR="0004758F">
        <w:rPr>
          <w:iCs/>
        </w:rPr>
        <w:t xml:space="preserve">in the simulation </w:t>
      </w:r>
      <w:r w:rsidR="0004758F">
        <w:rPr>
          <w:rFonts w:hint="eastAsia"/>
          <w:iCs/>
        </w:rPr>
        <w:t>period</w:t>
      </w:r>
      <w:r w:rsidR="0004758F">
        <w:rPr>
          <w:iCs/>
        </w:rPr>
        <w:t>.</w:t>
      </w:r>
    </w:p>
    <w:p w14:paraId="4C2EC1FD" w14:textId="78673C1B" w:rsidR="0004758F" w:rsidRDefault="004A2FF8" w:rsidP="0004758F">
      <w:pPr>
        <w:pStyle w:val="FHWAWhereSymbol"/>
      </w:pPr>
      <w:r>
        <w:rPr>
          <w:i/>
        </w:rPr>
        <w:t xml:space="preserve">K </w:t>
      </w:r>
      <w:r>
        <w:t xml:space="preserve">= </w:t>
      </w:r>
      <w:r w:rsidR="0004758F">
        <w:t>the total number of HVs.</w:t>
      </w:r>
    </w:p>
    <w:p w14:paraId="38D4E4DF" w14:textId="77777777" w:rsidR="0095365F" w:rsidRDefault="0095365F" w:rsidP="0095365F">
      <w:pPr>
        <w:pStyle w:val="FHWABody"/>
      </w:pPr>
      <w:r>
        <w:t xml:space="preserve">The </w:t>
      </w:r>
      <w:r w:rsidRPr="004D6A17">
        <w:t>average speed</w:t>
      </w:r>
      <w:r>
        <w:t xml:space="preserve"> across all vehicles</w:t>
      </w:r>
      <w:r w:rsidRPr="004D6A17">
        <w:t xml:space="preserve"> </w:t>
      </w:r>
      <m:oMath>
        <m:sSub>
          <m:sSubPr>
            <m:ctrlPr>
              <w:rPr>
                <w:rFonts w:ascii="Cambria Math" w:hAnsi="Cambria Math"/>
              </w:rPr>
            </m:ctrlPr>
          </m:sSubPr>
          <m:e>
            <m:bar>
              <m:barPr>
                <m:pos m:val="top"/>
                <m:ctrlPr>
                  <w:rPr>
                    <w:rFonts w:ascii="Cambria Math" w:hAnsi="Cambria Math"/>
                    <w:i/>
                  </w:rPr>
                </m:ctrlPr>
              </m:barPr>
              <m:e>
                <m:r>
                  <w:rPr>
                    <w:rFonts w:ascii="Cambria Math" w:hAnsi="Cambria Math"/>
                  </w:rPr>
                  <m:t>v</m:t>
                </m:r>
              </m:e>
            </m:bar>
          </m:e>
          <m:sub>
            <m:r>
              <m:rPr>
                <m:sty m:val="p"/>
              </m:rPr>
              <w:rPr>
                <w:rFonts w:ascii="Cambria Math" w:hAnsi="Cambria Math"/>
              </w:rPr>
              <m:t>all</m:t>
            </m:r>
          </m:sub>
        </m:sSub>
      </m:oMath>
      <w:r>
        <w:t xml:space="preserve"> </w:t>
      </w:r>
      <w:r w:rsidRPr="004D6A17">
        <w:t>in the simulation period</w:t>
      </w:r>
      <w:r>
        <w:t xml:space="preserve"> is formulated as:</w:t>
      </w:r>
    </w:p>
    <w:p w14:paraId="5A5D104F" w14:textId="77777777" w:rsidR="008673F9" w:rsidRDefault="008673F9" w:rsidP="008673F9">
      <w:pPr>
        <w:pStyle w:val="FHWAFigure"/>
      </w:pPr>
      <w:r w:rsidRPr="001C53A0">
        <w:rPr>
          <w:noProof/>
          <w:lang w:eastAsia="zh-CN"/>
        </w:rPr>
        <w:drawing>
          <wp:inline distT="0" distB="0" distL="0" distR="0" wp14:anchorId="1FA2602A" wp14:editId="334FE601">
            <wp:extent cx="2395059" cy="527033"/>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6321" r="27488"/>
                    <a:stretch/>
                  </pic:blipFill>
                  <pic:spPr bwMode="auto">
                    <a:xfrm>
                      <a:off x="0" y="0"/>
                      <a:ext cx="2411534" cy="530658"/>
                    </a:xfrm>
                    <a:prstGeom prst="rect">
                      <a:avLst/>
                    </a:prstGeom>
                    <a:noFill/>
                    <a:ln>
                      <a:noFill/>
                    </a:ln>
                    <a:extLst>
                      <a:ext uri="{53640926-AAD7-44D8-BBD7-CCE9431645EC}">
                        <a14:shadowObscured xmlns:a14="http://schemas.microsoft.com/office/drawing/2010/main"/>
                      </a:ext>
                    </a:extLst>
                  </pic:spPr>
                </pic:pic>
              </a:graphicData>
            </a:graphic>
          </wp:inline>
        </w:drawing>
      </w:r>
    </w:p>
    <w:p w14:paraId="3F47839C" w14:textId="23901B54" w:rsidR="008673F9" w:rsidRDefault="008673F9" w:rsidP="008673F9">
      <w:pPr>
        <w:pStyle w:val="FHWACaptionFigure"/>
      </w:pPr>
      <w:bookmarkStart w:id="145" w:name="_Toc34644782"/>
      <w:bookmarkStart w:id="146" w:name="_Toc35700665"/>
      <w:r>
        <w:t xml:space="preserve">Figure </w:t>
      </w:r>
      <w:r w:rsidR="008C6E16">
        <w:fldChar w:fldCharType="begin"/>
      </w:r>
      <w:r w:rsidR="008C6E16">
        <w:instrText xml:space="preserve"> SEQ Figure \* ARABIC </w:instrText>
      </w:r>
      <w:r w:rsidR="008C6E16">
        <w:fldChar w:fldCharType="separate"/>
      </w:r>
      <w:r w:rsidR="007918C9">
        <w:rPr>
          <w:noProof/>
        </w:rPr>
        <w:t>36</w:t>
      </w:r>
      <w:r w:rsidR="008C6E16">
        <w:rPr>
          <w:noProof/>
        </w:rPr>
        <w:fldChar w:fldCharType="end"/>
      </w:r>
      <w:r>
        <w:t>. Equation. The average speed across all vehicles</w:t>
      </w:r>
      <w:r w:rsidRPr="00C36930">
        <w:t>.</w:t>
      </w:r>
      <w:bookmarkEnd w:id="145"/>
      <w:bookmarkEnd w:id="146"/>
    </w:p>
    <w:p w14:paraId="3590DA81" w14:textId="77777777" w:rsidR="004A7834" w:rsidRDefault="000743B9" w:rsidP="004A7834">
      <w:pPr>
        <w:pStyle w:val="FHWAWhere"/>
      </w:pPr>
      <w:r>
        <w:t>W</w:t>
      </w:r>
      <w:r w:rsidR="004A7834">
        <w:t>here:</w:t>
      </w:r>
    </w:p>
    <w:p w14:paraId="111B50BF" w14:textId="4440AC5E" w:rsidR="004A7834" w:rsidRDefault="004A2FF8" w:rsidP="004A7834">
      <w:pPr>
        <w:pStyle w:val="FHWAWhereSymbol"/>
        <w:rPr>
          <w:iCs/>
        </w:rPr>
      </w:pPr>
      <w:r>
        <w:rPr>
          <w:i/>
        </w:rPr>
        <w:t>T</w:t>
      </w:r>
      <w:r>
        <w:rPr>
          <w:i/>
          <w:vertAlign w:val="subscript"/>
        </w:rPr>
        <w:t>j</w:t>
      </w:r>
      <w:r>
        <w:t xml:space="preserve"> = </w:t>
      </w:r>
      <w:r w:rsidR="004A7834">
        <w:t>the number of time points that CAV</w:t>
      </w:r>
      <w:r>
        <w:t xml:space="preserve"> </w:t>
      </w:r>
      <w:r>
        <w:rPr>
          <w:i/>
        </w:rPr>
        <w:t>j</w:t>
      </w:r>
      <w:r>
        <w:t xml:space="preserve"> </w:t>
      </w:r>
      <w:r w:rsidR="004A7834">
        <w:rPr>
          <w:iCs/>
        </w:rPr>
        <w:t xml:space="preserve">running during a simulation </w:t>
      </w:r>
      <w:r w:rsidR="004A7834">
        <w:rPr>
          <w:rFonts w:hint="eastAsia"/>
          <w:iCs/>
        </w:rPr>
        <w:t>period</w:t>
      </w:r>
      <w:r w:rsidR="004A7834">
        <w:rPr>
          <w:iCs/>
        </w:rPr>
        <w:t>.</w:t>
      </w:r>
    </w:p>
    <w:p w14:paraId="5FF5669B" w14:textId="5B3AB461" w:rsidR="004A7834" w:rsidRDefault="004A2FF8" w:rsidP="004A7834">
      <w:pPr>
        <w:pStyle w:val="FHWAWhereSymbol"/>
      </w:pPr>
      <w:r>
        <w:rPr>
          <w:i/>
        </w:rPr>
        <w:t>v</w:t>
      </w:r>
      <w:r>
        <w:rPr>
          <w:i/>
          <w:vertAlign w:val="subscript"/>
        </w:rPr>
        <w:t>j</w:t>
      </w:r>
      <w:r>
        <w:t>(</w:t>
      </w:r>
      <w:r>
        <w:rPr>
          <w:i/>
        </w:rPr>
        <w:t>t)</w:t>
      </w:r>
      <w:r>
        <w:t xml:space="preserve"> = </w:t>
      </w:r>
      <w:r w:rsidR="004A7834">
        <w:t>CAV</w:t>
      </w:r>
      <w:r>
        <w:t xml:space="preserve"> </w:t>
      </w:r>
      <w:r>
        <w:rPr>
          <w:i/>
        </w:rPr>
        <w:t>j</w:t>
      </w:r>
      <w:r>
        <w:t xml:space="preserve"> </w:t>
      </w:r>
      <w:r w:rsidR="004A7834">
        <w:rPr>
          <w:iCs/>
        </w:rPr>
        <w:t>speed at time point</w:t>
      </w:r>
      <w:r>
        <w:rPr>
          <w:iCs/>
        </w:rPr>
        <w:t xml:space="preserve"> </w:t>
      </w:r>
      <w:r>
        <w:rPr>
          <w:i/>
          <w:iCs/>
        </w:rPr>
        <w:t>t</w:t>
      </w:r>
      <w:r>
        <w:rPr>
          <w:iCs/>
        </w:rPr>
        <w:t>.</w:t>
      </w:r>
    </w:p>
    <w:p w14:paraId="646E437D" w14:textId="4B22BFBE" w:rsidR="004A7834" w:rsidRDefault="00F54B37" w:rsidP="004A7834">
      <w:pPr>
        <w:pStyle w:val="FHWAWhereSymbol"/>
      </w:pPr>
      <w:r>
        <w:rPr>
          <w:i/>
        </w:rPr>
        <w:t xml:space="preserve">J </w:t>
      </w:r>
      <w:r>
        <w:t xml:space="preserve">= </w:t>
      </w:r>
      <w:r w:rsidR="004A7834">
        <w:t>the total number of CAVs.</w:t>
      </w:r>
    </w:p>
    <w:p w14:paraId="752003EC" w14:textId="2BE6EF49" w:rsidR="004A7834" w:rsidRDefault="00C25D0F" w:rsidP="004A7834">
      <w:pPr>
        <w:pStyle w:val="FHWAWhereSymbol"/>
        <w:rPr>
          <w:iCs/>
        </w:rPr>
      </w:pPr>
      <w:r>
        <w:rPr>
          <w:i/>
        </w:rPr>
        <w:t>T</w:t>
      </w:r>
      <w:r>
        <w:rPr>
          <w:i/>
          <w:vertAlign w:val="subscript"/>
        </w:rPr>
        <w:t>k</w:t>
      </w:r>
      <w:r>
        <w:t xml:space="preserve"> = </w:t>
      </w:r>
      <w:r w:rsidR="004A7834">
        <w:t>the number of time points that HV</w:t>
      </w:r>
      <w:r>
        <w:t xml:space="preserve"> </w:t>
      </w:r>
      <w:r>
        <w:rPr>
          <w:i/>
        </w:rPr>
        <w:t>j</w:t>
      </w:r>
      <w:r>
        <w:t xml:space="preserve"> </w:t>
      </w:r>
      <w:r w:rsidR="004A7834">
        <w:rPr>
          <w:iCs/>
        </w:rPr>
        <w:t xml:space="preserve">running during a simulation </w:t>
      </w:r>
      <w:r w:rsidR="004A7834">
        <w:rPr>
          <w:rFonts w:hint="eastAsia"/>
          <w:iCs/>
        </w:rPr>
        <w:t>period</w:t>
      </w:r>
      <w:r w:rsidR="004A7834">
        <w:rPr>
          <w:iCs/>
        </w:rPr>
        <w:t>.</w:t>
      </w:r>
    </w:p>
    <w:p w14:paraId="68437C0E" w14:textId="168D2AFF" w:rsidR="004A7834" w:rsidRPr="00EE1E02" w:rsidRDefault="00C25D0F" w:rsidP="004A7834">
      <w:pPr>
        <w:pStyle w:val="FHWAWhereSymbol"/>
      </w:pPr>
      <w:r>
        <w:rPr>
          <w:i/>
        </w:rPr>
        <w:t>v</w:t>
      </w:r>
      <w:r>
        <w:rPr>
          <w:i/>
          <w:vertAlign w:val="subscript"/>
        </w:rPr>
        <w:t>k</w:t>
      </w:r>
      <w:r>
        <w:t>(</w:t>
      </w:r>
      <w:r>
        <w:rPr>
          <w:i/>
        </w:rPr>
        <w:t>t)</w:t>
      </w:r>
      <w:r>
        <w:t xml:space="preserve"> = </w:t>
      </w:r>
      <w:r w:rsidR="004A7834">
        <w:t>HV</w:t>
      </w:r>
      <w:r>
        <w:t xml:space="preserve"> </w:t>
      </w:r>
      <w:r>
        <w:rPr>
          <w:i/>
        </w:rPr>
        <w:t>k</w:t>
      </w:r>
      <w:r>
        <w:t xml:space="preserve"> </w:t>
      </w:r>
      <w:r w:rsidR="004A7834">
        <w:rPr>
          <w:iCs/>
        </w:rPr>
        <w:t>speed at time point</w:t>
      </w:r>
      <w:r>
        <w:rPr>
          <w:iCs/>
        </w:rPr>
        <w:t xml:space="preserve"> </w:t>
      </w:r>
      <w:r>
        <w:rPr>
          <w:i/>
          <w:iCs/>
        </w:rPr>
        <w:t>t</w:t>
      </w:r>
      <w:r>
        <w:rPr>
          <w:iCs/>
        </w:rPr>
        <w:t>.</w:t>
      </w:r>
    </w:p>
    <w:p w14:paraId="7FFB00B8" w14:textId="4F3AF9A9" w:rsidR="004A7834" w:rsidRDefault="00C25D0F" w:rsidP="004A7834">
      <w:pPr>
        <w:pStyle w:val="FHWAWhereSymbol"/>
        <w:rPr>
          <w:iCs/>
        </w:rPr>
      </w:pPr>
      <w:r>
        <w:rPr>
          <w:i/>
        </w:rPr>
        <w:t xml:space="preserve">K </w:t>
      </w:r>
      <w:r>
        <w:t xml:space="preserve">= </w:t>
      </w:r>
      <w:r w:rsidR="004A7834">
        <w:t>the total number of HVs.</w:t>
      </w:r>
    </w:p>
    <w:p w14:paraId="5B5798AA" w14:textId="6CB45440" w:rsidR="0095365F" w:rsidRDefault="0095365F" w:rsidP="0095365F">
      <w:pPr>
        <w:pStyle w:val="FHWABody"/>
      </w:pPr>
      <w:r>
        <w:t>The</w:t>
      </w:r>
      <w:r w:rsidRPr="004D6A17">
        <w:t xml:space="preserve"> speed standard deviation</w:t>
      </w:r>
      <w:r>
        <w:t xml:space="preserve"> across all vehicles</w:t>
      </w:r>
      <w:r w:rsidR="00C25D0F">
        <w:t xml:space="preserve"> STD</w:t>
      </w:r>
      <w:r w:rsidR="00C25D0F">
        <w:rPr>
          <w:i/>
          <w:vertAlign w:val="subscript"/>
        </w:rPr>
        <w:t>v</w:t>
      </w:r>
      <w:r w:rsidR="00C25D0F">
        <w:rPr>
          <w:position w:val="-6"/>
          <w:vertAlign w:val="subscript"/>
        </w:rPr>
        <w:t>all</w:t>
      </w:r>
      <w:r w:rsidR="00C25D0F">
        <w:t xml:space="preserve"> </w:t>
      </w:r>
      <w:r w:rsidRPr="004D6A17">
        <w:t>in the simulation period</w:t>
      </w:r>
      <w:r>
        <w:t xml:space="preserve"> is formulated as:</w:t>
      </w:r>
    </w:p>
    <w:p w14:paraId="4A889B7B" w14:textId="77777777" w:rsidR="004A7834" w:rsidRDefault="0027797D" w:rsidP="004A7834">
      <w:pPr>
        <w:pStyle w:val="FHWAFigure"/>
      </w:pPr>
      <w:r w:rsidRPr="0027797D">
        <w:rPr>
          <w:noProof/>
          <w:lang w:eastAsia="zh-CN"/>
        </w:rPr>
        <w:lastRenderedPageBreak/>
        <w:drawing>
          <wp:inline distT="0" distB="0" distL="0" distR="0" wp14:anchorId="1B37776D" wp14:editId="39ED59E1">
            <wp:extent cx="3684526" cy="64510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145" r="15132"/>
                    <a:stretch/>
                  </pic:blipFill>
                  <pic:spPr bwMode="auto">
                    <a:xfrm>
                      <a:off x="0" y="0"/>
                      <a:ext cx="3686107" cy="645383"/>
                    </a:xfrm>
                    <a:prstGeom prst="rect">
                      <a:avLst/>
                    </a:prstGeom>
                    <a:noFill/>
                    <a:ln>
                      <a:noFill/>
                    </a:ln>
                    <a:extLst>
                      <a:ext uri="{53640926-AAD7-44D8-BBD7-CCE9431645EC}">
                        <a14:shadowObscured xmlns:a14="http://schemas.microsoft.com/office/drawing/2010/main"/>
                      </a:ext>
                    </a:extLst>
                  </pic:spPr>
                </pic:pic>
              </a:graphicData>
            </a:graphic>
          </wp:inline>
        </w:drawing>
      </w:r>
    </w:p>
    <w:p w14:paraId="75C1A2D5" w14:textId="67AD8BC5" w:rsidR="004A7834" w:rsidRDefault="004A7834" w:rsidP="004A7834">
      <w:pPr>
        <w:pStyle w:val="FHWACaptionFigure"/>
      </w:pPr>
      <w:bookmarkStart w:id="147" w:name="_Toc34644783"/>
      <w:bookmarkStart w:id="148" w:name="_Toc35700666"/>
      <w:r>
        <w:t xml:space="preserve">Figure </w:t>
      </w:r>
      <w:r w:rsidR="008C6E16">
        <w:fldChar w:fldCharType="begin"/>
      </w:r>
      <w:r w:rsidR="008C6E16">
        <w:instrText xml:space="preserve"> SEQ Figure \* ARABIC </w:instrText>
      </w:r>
      <w:r w:rsidR="008C6E16">
        <w:fldChar w:fldCharType="separate"/>
      </w:r>
      <w:r w:rsidR="007918C9">
        <w:rPr>
          <w:noProof/>
        </w:rPr>
        <w:t>37</w:t>
      </w:r>
      <w:r w:rsidR="008C6E16">
        <w:rPr>
          <w:noProof/>
        </w:rPr>
        <w:fldChar w:fldCharType="end"/>
      </w:r>
      <w:r>
        <w:t>. Equation. The speed standard deviation across all vehicles</w:t>
      </w:r>
      <w:r w:rsidRPr="00C36930">
        <w:t>.</w:t>
      </w:r>
      <w:bookmarkEnd w:id="147"/>
      <w:bookmarkEnd w:id="148"/>
    </w:p>
    <w:p w14:paraId="2090CDD3" w14:textId="77777777" w:rsidR="000F3069" w:rsidRDefault="000743B9" w:rsidP="000F3069">
      <w:pPr>
        <w:pStyle w:val="FHWABody"/>
      </w:pPr>
      <w:bookmarkStart w:id="149" w:name="_Ref32150955"/>
      <w:r>
        <w:t>W</w:t>
      </w:r>
      <w:r w:rsidR="000F3069">
        <w:t>here:</w:t>
      </w:r>
    </w:p>
    <w:p w14:paraId="6E34E8A6" w14:textId="1DC3DC92" w:rsidR="000F3069" w:rsidRDefault="00470224" w:rsidP="000F3069">
      <w:pPr>
        <w:pStyle w:val="FHWAWhereSymbol"/>
        <w:rPr>
          <w:iCs/>
        </w:rPr>
      </w:pPr>
      <w:r>
        <w:rPr>
          <w:i/>
        </w:rPr>
        <w:t>T</w:t>
      </w:r>
      <w:r>
        <w:rPr>
          <w:i/>
          <w:vertAlign w:val="subscript"/>
        </w:rPr>
        <w:t>j</w:t>
      </w:r>
      <w:r>
        <w:t xml:space="preserve"> = </w:t>
      </w:r>
      <w:r w:rsidR="000F3069">
        <w:t>the number of time points that CAV</w:t>
      </w:r>
      <w:r>
        <w:t xml:space="preserve"> </w:t>
      </w:r>
      <w:r>
        <w:rPr>
          <w:i/>
        </w:rPr>
        <w:t>j</w:t>
      </w:r>
      <w:r>
        <w:t xml:space="preserve"> </w:t>
      </w:r>
      <w:r w:rsidR="000F3069" w:rsidRPr="003D1DAA">
        <w:t>running</w:t>
      </w:r>
      <w:r w:rsidR="000F3069">
        <w:rPr>
          <w:iCs/>
        </w:rPr>
        <w:t xml:space="preserve"> during a simulation </w:t>
      </w:r>
      <w:r w:rsidR="000F3069">
        <w:rPr>
          <w:rFonts w:hint="eastAsia"/>
          <w:iCs/>
        </w:rPr>
        <w:t>period</w:t>
      </w:r>
      <w:r w:rsidR="000F3069">
        <w:rPr>
          <w:iCs/>
        </w:rPr>
        <w:t>.</w:t>
      </w:r>
    </w:p>
    <w:p w14:paraId="7ECE0FB4" w14:textId="1F2AB871" w:rsidR="000F3069" w:rsidRDefault="00470224" w:rsidP="000F3069">
      <w:pPr>
        <w:pStyle w:val="FHWAWhereSymbol"/>
      </w:pPr>
      <w:r>
        <w:rPr>
          <w:i/>
        </w:rPr>
        <w:t>v</w:t>
      </w:r>
      <w:r>
        <w:rPr>
          <w:i/>
          <w:vertAlign w:val="subscript"/>
        </w:rPr>
        <w:t>j</w:t>
      </w:r>
      <w:r>
        <w:t>(</w:t>
      </w:r>
      <w:r>
        <w:rPr>
          <w:i/>
        </w:rPr>
        <w:t>t)</w:t>
      </w:r>
      <w:r>
        <w:t xml:space="preserve"> = </w:t>
      </w:r>
      <w:r w:rsidR="000F3069">
        <w:t>CAV</w:t>
      </w:r>
      <w:r>
        <w:t xml:space="preserve"> </w:t>
      </w:r>
      <w:r>
        <w:rPr>
          <w:i/>
        </w:rPr>
        <w:t>j</w:t>
      </w:r>
      <w:r>
        <w:t xml:space="preserve"> </w:t>
      </w:r>
      <w:r w:rsidR="000F3069">
        <w:rPr>
          <w:iCs/>
        </w:rPr>
        <w:t>speed at time point</w:t>
      </w:r>
      <w:r>
        <w:rPr>
          <w:iCs/>
        </w:rPr>
        <w:t xml:space="preserve"> </w:t>
      </w:r>
      <w:r>
        <w:rPr>
          <w:i/>
          <w:iCs/>
        </w:rPr>
        <w:t>t</w:t>
      </w:r>
      <w:r>
        <w:rPr>
          <w:iCs/>
        </w:rPr>
        <w:t>.</w:t>
      </w:r>
    </w:p>
    <w:p w14:paraId="423D5FB5" w14:textId="1834D944" w:rsidR="000F3069" w:rsidRDefault="002A7E7D" w:rsidP="000F3069">
      <w:pPr>
        <w:pStyle w:val="FHWAWhereSymbol"/>
        <w:rPr>
          <w:iCs/>
        </w:rPr>
      </w:pPr>
      <w:r w:rsidRPr="00105D56">
        <w:rPr>
          <w:i/>
          <w:color w:val="000000"/>
        </w:rPr>
        <w:t>v̂</w:t>
      </w:r>
      <w:r>
        <w:rPr>
          <w:i/>
          <w:color w:val="000000"/>
          <w:vertAlign w:val="subscript"/>
        </w:rPr>
        <w:t>J</w:t>
      </w:r>
      <w:r>
        <w:rPr>
          <w:color w:val="000000"/>
        </w:rPr>
        <w:t xml:space="preserve"> = </w:t>
      </w:r>
      <w:r w:rsidR="000F3069">
        <w:t>the average speed of CAV</w:t>
      </w:r>
      <w:r>
        <w:t xml:space="preserve"> </w:t>
      </w:r>
      <w:r>
        <w:rPr>
          <w:i/>
        </w:rPr>
        <w:t>j</w:t>
      </w:r>
      <w:r>
        <w:t xml:space="preserve"> </w:t>
      </w:r>
      <w:r w:rsidR="000F3069">
        <w:rPr>
          <w:iCs/>
        </w:rPr>
        <w:t xml:space="preserve">in the simulation </w:t>
      </w:r>
      <w:r w:rsidR="000F3069">
        <w:rPr>
          <w:rFonts w:hint="eastAsia"/>
          <w:iCs/>
        </w:rPr>
        <w:t>period</w:t>
      </w:r>
      <w:r w:rsidR="000F3069">
        <w:rPr>
          <w:iCs/>
        </w:rPr>
        <w:t>.</w:t>
      </w:r>
    </w:p>
    <w:p w14:paraId="478D6B36" w14:textId="455A4699" w:rsidR="000F3069" w:rsidRDefault="002A7E7D" w:rsidP="000F3069">
      <w:pPr>
        <w:pStyle w:val="FHWAWhereSymbol"/>
      </w:pPr>
      <w:r>
        <w:rPr>
          <w:i/>
        </w:rPr>
        <w:t xml:space="preserve">J </w:t>
      </w:r>
      <w:r>
        <w:t xml:space="preserve">= </w:t>
      </w:r>
      <w:r w:rsidR="000F3069">
        <w:t>the total number of CAVs.</w:t>
      </w:r>
    </w:p>
    <w:p w14:paraId="1756C2E6" w14:textId="33A74374" w:rsidR="000F3069" w:rsidRDefault="00607036" w:rsidP="000F3069">
      <w:pPr>
        <w:pStyle w:val="FHWAWhereSymbol"/>
        <w:rPr>
          <w:iCs/>
        </w:rPr>
      </w:pPr>
      <w:r>
        <w:rPr>
          <w:i/>
        </w:rPr>
        <w:t>T</w:t>
      </w:r>
      <w:r>
        <w:rPr>
          <w:i/>
          <w:vertAlign w:val="subscript"/>
        </w:rPr>
        <w:t>k</w:t>
      </w:r>
      <w:r>
        <w:rPr>
          <w:i/>
        </w:rPr>
        <w:t xml:space="preserve"> </w:t>
      </w:r>
      <w:r w:rsidRPr="00A250B9">
        <w:t>=</w:t>
      </w:r>
      <w:r>
        <w:rPr>
          <w:i/>
        </w:rPr>
        <w:t xml:space="preserve"> </w:t>
      </w:r>
      <w:r w:rsidR="000F3069">
        <w:t>the number of time points that HV</w:t>
      </w:r>
      <w:r>
        <w:t xml:space="preserve"> </w:t>
      </w:r>
      <w:r>
        <w:rPr>
          <w:i/>
        </w:rPr>
        <w:t>k</w:t>
      </w:r>
      <w:r>
        <w:t xml:space="preserve"> </w:t>
      </w:r>
      <w:r w:rsidR="000F3069" w:rsidRPr="003D1DAA">
        <w:t>running</w:t>
      </w:r>
      <w:r w:rsidR="000F3069">
        <w:rPr>
          <w:iCs/>
        </w:rPr>
        <w:t xml:space="preserve"> during a simulation </w:t>
      </w:r>
      <w:r w:rsidR="000F3069">
        <w:rPr>
          <w:rFonts w:hint="eastAsia"/>
          <w:iCs/>
        </w:rPr>
        <w:t>period</w:t>
      </w:r>
      <w:r w:rsidR="000F3069">
        <w:rPr>
          <w:iCs/>
        </w:rPr>
        <w:t>.</w:t>
      </w:r>
    </w:p>
    <w:p w14:paraId="767FA195" w14:textId="0896F355" w:rsidR="000F3069" w:rsidRDefault="00607036" w:rsidP="000F3069">
      <w:pPr>
        <w:pStyle w:val="FHWAWhereSymbol"/>
      </w:pPr>
      <w:r>
        <w:rPr>
          <w:i/>
        </w:rPr>
        <w:t>v</w:t>
      </w:r>
      <w:r>
        <w:rPr>
          <w:i/>
          <w:vertAlign w:val="subscript"/>
        </w:rPr>
        <w:t>k</w:t>
      </w:r>
      <w:r>
        <w:t>(</w:t>
      </w:r>
      <w:r>
        <w:rPr>
          <w:i/>
        </w:rPr>
        <w:t>t)</w:t>
      </w:r>
      <w:r>
        <w:t xml:space="preserve"> = </w:t>
      </w:r>
      <w:r w:rsidR="000F3069">
        <w:t>HV</w:t>
      </w:r>
      <w:r>
        <w:t xml:space="preserve"> </w:t>
      </w:r>
      <w:r>
        <w:rPr>
          <w:i/>
        </w:rPr>
        <w:t>k</w:t>
      </w:r>
      <w:r>
        <w:t xml:space="preserve"> </w:t>
      </w:r>
      <w:r w:rsidR="000F3069">
        <w:rPr>
          <w:iCs/>
        </w:rPr>
        <w:t>speed at time point</w:t>
      </w:r>
      <w:r>
        <w:rPr>
          <w:iCs/>
        </w:rPr>
        <w:t xml:space="preserve"> </w:t>
      </w:r>
      <w:r>
        <w:rPr>
          <w:i/>
          <w:iCs/>
        </w:rPr>
        <w:t>t</w:t>
      </w:r>
      <w:r>
        <w:rPr>
          <w:iCs/>
        </w:rPr>
        <w:t>.</w:t>
      </w:r>
    </w:p>
    <w:p w14:paraId="1966BB88" w14:textId="0059E20B" w:rsidR="000F3069" w:rsidRDefault="00607036" w:rsidP="000F3069">
      <w:pPr>
        <w:pStyle w:val="FHWAWhereSymbol"/>
        <w:rPr>
          <w:iCs/>
        </w:rPr>
      </w:pPr>
      <w:r w:rsidRPr="00105D56">
        <w:rPr>
          <w:i/>
          <w:color w:val="000000"/>
        </w:rPr>
        <w:t>v̂</w:t>
      </w:r>
      <w:r>
        <w:rPr>
          <w:i/>
          <w:color w:val="000000"/>
          <w:vertAlign w:val="subscript"/>
        </w:rPr>
        <w:t>k</w:t>
      </w:r>
      <w:r>
        <w:rPr>
          <w:color w:val="000000"/>
        </w:rPr>
        <w:t xml:space="preserve"> = </w:t>
      </w:r>
      <w:r w:rsidR="000F3069">
        <w:t>the average speed of HV</w:t>
      </w:r>
      <w:r>
        <w:t xml:space="preserve"> </w:t>
      </w:r>
      <w:r>
        <w:rPr>
          <w:i/>
        </w:rPr>
        <w:t>k</w:t>
      </w:r>
      <w:r>
        <w:t xml:space="preserve"> </w:t>
      </w:r>
      <w:r w:rsidR="000F3069">
        <w:rPr>
          <w:iCs/>
        </w:rPr>
        <w:t xml:space="preserve">in the simulation </w:t>
      </w:r>
      <w:r w:rsidR="000F3069">
        <w:rPr>
          <w:rFonts w:hint="eastAsia"/>
          <w:iCs/>
        </w:rPr>
        <w:t>period</w:t>
      </w:r>
      <w:r w:rsidR="000F3069">
        <w:rPr>
          <w:iCs/>
        </w:rPr>
        <w:t>.</w:t>
      </w:r>
    </w:p>
    <w:p w14:paraId="15350130" w14:textId="5098DEE6" w:rsidR="00030CE3" w:rsidRDefault="00607036" w:rsidP="00030CE3">
      <w:pPr>
        <w:pStyle w:val="FHWAWhereSymbol"/>
      </w:pPr>
      <w:r>
        <w:rPr>
          <w:i/>
        </w:rPr>
        <w:t xml:space="preserve">K </w:t>
      </w:r>
      <w:r>
        <w:t xml:space="preserve">= </w:t>
      </w:r>
      <w:r w:rsidR="000F3069">
        <w:t>the total number of HVs</w:t>
      </w:r>
    </w:p>
    <w:p w14:paraId="2D7B4B6E" w14:textId="54E2A180" w:rsidR="000652D6" w:rsidRPr="000652D6" w:rsidRDefault="00DE34FE" w:rsidP="000652D6">
      <w:pPr>
        <w:pStyle w:val="FHWABody"/>
      </w:pPr>
      <w:r>
        <w:t>CAV, HV and total t</w:t>
      </w:r>
      <w:r w:rsidR="000652D6">
        <w:t>raffic throughput</w:t>
      </w:r>
      <w:r w:rsidR="00607036">
        <w:t xml:space="preserve"> (</w:t>
      </w:r>
      <w:r w:rsidR="00607036">
        <w:rPr>
          <w:i/>
        </w:rPr>
        <w:t>q</w:t>
      </w:r>
      <w:r w:rsidR="00607036">
        <w:rPr>
          <w:vertAlign w:val="subscript"/>
        </w:rPr>
        <w:t>CAV</w:t>
      </w:r>
      <w:r w:rsidR="00607036">
        <w:t xml:space="preserve">, </w:t>
      </w:r>
      <w:r w:rsidR="00607036">
        <w:rPr>
          <w:i/>
        </w:rPr>
        <w:t>q</w:t>
      </w:r>
      <w:r w:rsidR="00607036">
        <w:rPr>
          <w:vertAlign w:val="subscript"/>
        </w:rPr>
        <w:t>HV</w:t>
      </w:r>
      <w:r w:rsidR="00607036">
        <w:t xml:space="preserve">, and </w:t>
      </w:r>
      <w:r w:rsidR="00607036">
        <w:rPr>
          <w:i/>
        </w:rPr>
        <w:t>q</w:t>
      </w:r>
      <w:r w:rsidR="00607036">
        <w:rPr>
          <w:vertAlign w:val="subscript"/>
        </w:rPr>
        <w:t>all</w:t>
      </w:r>
      <w:r w:rsidR="00607036">
        <w:t>)</w:t>
      </w:r>
      <w:r w:rsidR="000652D6">
        <w:t xml:space="preserve"> </w:t>
      </w:r>
      <w:r w:rsidR="00BB15C3">
        <w:t xml:space="preserve">at the location where the red line located in </w:t>
      </w:r>
      <w:r w:rsidR="00BB15C3">
        <w:fldChar w:fldCharType="begin"/>
      </w:r>
      <w:r w:rsidR="00BB15C3">
        <w:instrText xml:space="preserve"> REF _Ref33706324 \h </w:instrText>
      </w:r>
      <w:r w:rsidR="00BB15C3">
        <w:fldChar w:fldCharType="separate"/>
      </w:r>
      <w:r w:rsidR="007918C9" w:rsidRPr="00241705">
        <w:t xml:space="preserve">Figure </w:t>
      </w:r>
      <w:r w:rsidR="007918C9">
        <w:rPr>
          <w:noProof/>
        </w:rPr>
        <w:t>30</w:t>
      </w:r>
      <w:r w:rsidR="00BB15C3">
        <w:fldChar w:fldCharType="end"/>
      </w:r>
      <w:r w:rsidR="00BB15C3">
        <w:t xml:space="preserve"> during a 5-min simulation period </w:t>
      </w:r>
      <w:r w:rsidR="00F23512">
        <w:t xml:space="preserve">is </w:t>
      </w:r>
      <w:r w:rsidR="000652D6">
        <w:t>also measured, and</w:t>
      </w:r>
      <w:r w:rsidR="00607036">
        <w:t xml:space="preserve"> </w:t>
      </w:r>
      <w:r w:rsidR="00607036">
        <w:rPr>
          <w:i/>
        </w:rPr>
        <w:t>l</w:t>
      </w:r>
      <w:r w:rsidR="00607036">
        <w:rPr>
          <w:vertAlign w:val="superscript"/>
        </w:rPr>
        <w:t>th</w:t>
      </w:r>
      <w:r w:rsidR="00607036">
        <w:t xml:space="preserve"> </w:t>
      </w:r>
      <w:r w:rsidR="000652D6">
        <w:rPr>
          <w:iCs/>
        </w:rPr>
        <w:t>is set as 500 m</w:t>
      </w:r>
      <w:r w:rsidR="000652D6">
        <w:t>. Note that we set</w:t>
      </w:r>
      <w:r w:rsidR="00607036">
        <w:t xml:space="preserve"> </w:t>
      </w:r>
      <w:r w:rsidR="00607036">
        <w:rPr>
          <w:i/>
        </w:rPr>
        <w:t>r</w:t>
      </w:r>
      <w:r w:rsidR="00607036" w:rsidRPr="00A250B9">
        <w:rPr>
          <w:spacing w:val="-100"/>
          <w:vertAlign w:val="subscript"/>
        </w:rPr>
        <w:t>1</w:t>
      </w:r>
      <w:r w:rsidR="00607036" w:rsidRPr="00A250B9">
        <w:rPr>
          <w:position w:val="6"/>
          <w:vertAlign w:val="superscript"/>
        </w:rPr>
        <w:t>CAV</w:t>
      </w:r>
      <w:r w:rsidR="00607036">
        <w:t xml:space="preserve"> = </w:t>
      </w:r>
      <w:r w:rsidR="00607036">
        <w:rPr>
          <w:i/>
        </w:rPr>
        <w:t>r</w:t>
      </w:r>
      <w:r w:rsidR="00607036" w:rsidRPr="00A250B9">
        <w:rPr>
          <w:spacing w:val="-100"/>
          <w:vertAlign w:val="subscript"/>
        </w:rPr>
        <w:t>2</w:t>
      </w:r>
      <w:r w:rsidR="00607036" w:rsidRPr="00A250B9">
        <w:rPr>
          <w:position w:val="6"/>
          <w:vertAlign w:val="superscript"/>
        </w:rPr>
        <w:t>CAV</w:t>
      </w:r>
      <w:r w:rsidR="00607036">
        <w:t xml:space="preserve"> = </w:t>
      </w:r>
      <w:r w:rsidR="00607036">
        <w:rPr>
          <w:i/>
        </w:rPr>
        <w:t>r</w:t>
      </w:r>
      <w:r w:rsidR="00607036" w:rsidRPr="00A250B9">
        <w:rPr>
          <w:position w:val="6"/>
          <w:vertAlign w:val="superscript"/>
        </w:rPr>
        <w:t>CAV</w:t>
      </w:r>
      <w:r w:rsidR="00607036">
        <w:t xml:space="preserve"> </w:t>
      </w:r>
      <w:r w:rsidR="000652D6">
        <w:rPr>
          <w:iCs/>
        </w:rPr>
        <w:t xml:space="preserve">in the simulation, indicating that CAV penetration rates are the same in the </w:t>
      </w:r>
      <w:r w:rsidR="000652D6">
        <w:t>mainline</w:t>
      </w:r>
      <w:r w:rsidR="000652D6">
        <w:rPr>
          <w:iCs/>
        </w:rPr>
        <w:t xml:space="preserve"> and on-ramp traffic. </w:t>
      </w:r>
    </w:p>
    <w:p w14:paraId="6E098F41" w14:textId="77777777" w:rsidR="00030CE3" w:rsidRDefault="00030CE3" w:rsidP="00030CE3">
      <w:pPr>
        <w:pStyle w:val="FHWAH1"/>
      </w:pPr>
      <w:bookmarkStart w:id="150" w:name="_Toc34644740"/>
      <w:bookmarkStart w:id="151" w:name="_Toc35700623"/>
      <w:r>
        <w:t>Simulation results for the different scenarios</w:t>
      </w:r>
      <w:bookmarkEnd w:id="150"/>
      <w:bookmarkEnd w:id="151"/>
    </w:p>
    <w:p w14:paraId="7FC997B6" w14:textId="2125D353" w:rsidR="00101CD3" w:rsidRDefault="00A15BC4" w:rsidP="00101CD3">
      <w:pPr>
        <w:pStyle w:val="FHWABody"/>
      </w:pPr>
      <w:r>
        <w:t>The</w:t>
      </w:r>
      <w:r w:rsidR="00101CD3">
        <w:t xml:space="preserve"> average speed is used to indicate the mobility performance. The </w:t>
      </w:r>
      <w:r w:rsidR="00050685">
        <w:t>greater</w:t>
      </w:r>
      <w:r w:rsidR="00101CD3">
        <w:t xml:space="preserve"> </w:t>
      </w:r>
      <w:r w:rsidR="00050685">
        <w:t xml:space="preserve">the </w:t>
      </w:r>
      <w:r w:rsidR="00101CD3">
        <w:t xml:space="preserve">average speed, the better the mobility. The speed standard deviation is used to measure the stability performance. The </w:t>
      </w:r>
      <w:r w:rsidR="00050685">
        <w:t>greater</w:t>
      </w:r>
      <w:r w:rsidR="00101CD3">
        <w:t xml:space="preserve"> the speed standard deviation, the worse the stability performance.</w:t>
      </w:r>
      <w:r w:rsidR="009312CB">
        <w:t xml:space="preserve"> Vehicle throughput is another measurement of the mobility performance.</w:t>
      </w:r>
      <w:r w:rsidR="00942199">
        <w:t xml:space="preserve"> The sensitivity analys</w:t>
      </w:r>
      <w:r w:rsidR="000A65EC">
        <w:t>e</w:t>
      </w:r>
      <w:r w:rsidR="00942199">
        <w:t xml:space="preserve">s </w:t>
      </w:r>
      <w:r w:rsidR="00A52981">
        <w:t xml:space="preserve">results </w:t>
      </w:r>
      <w:r w:rsidR="00942199">
        <w:t xml:space="preserve">are </w:t>
      </w:r>
      <w:r w:rsidR="00926979">
        <w:t xml:space="preserve">presented in </w:t>
      </w:r>
      <w:r w:rsidR="00926979">
        <w:fldChar w:fldCharType="begin"/>
      </w:r>
      <w:r w:rsidR="00926979">
        <w:instrText xml:space="preserve"> REF _Ref33710256 \h </w:instrText>
      </w:r>
      <w:r w:rsidR="00926979">
        <w:fldChar w:fldCharType="separate"/>
      </w:r>
      <w:r w:rsidR="007918C9" w:rsidRPr="00176DFB">
        <w:t xml:space="preserve">Table </w:t>
      </w:r>
      <w:r w:rsidR="007918C9">
        <w:rPr>
          <w:noProof/>
        </w:rPr>
        <w:t>4</w:t>
      </w:r>
      <w:r w:rsidR="00926979">
        <w:fldChar w:fldCharType="end"/>
      </w:r>
      <w:r w:rsidR="00607036" w:rsidRPr="00607036">
        <w:rPr>
          <w:rFonts w:ascii="Arial" w:hAnsi="Arial" w:cs="Arial"/>
          <w:color w:val="3C4043"/>
          <w:sz w:val="21"/>
          <w:szCs w:val="21"/>
          <w:shd w:val="clear" w:color="auto" w:fill="FFFFFF"/>
        </w:rPr>
        <w:t xml:space="preserve"> </w:t>
      </w:r>
      <w:r w:rsidR="00607036">
        <w:rPr>
          <w:rFonts w:ascii="Arial" w:hAnsi="Arial" w:cs="Arial"/>
          <w:color w:val="3C4043"/>
          <w:sz w:val="21"/>
          <w:szCs w:val="21"/>
          <w:shd w:val="clear" w:color="auto" w:fill="FFFFFF"/>
        </w:rPr>
        <w:t xml:space="preserve">– </w:t>
      </w:r>
      <w:r w:rsidR="00926979">
        <w:fldChar w:fldCharType="begin"/>
      </w:r>
      <w:r w:rsidR="00926979">
        <w:instrText xml:space="preserve"> REF _Ref33710258 \h </w:instrText>
      </w:r>
      <w:r w:rsidR="00926979">
        <w:fldChar w:fldCharType="separate"/>
      </w:r>
      <w:r w:rsidR="007918C9" w:rsidRPr="00176DFB">
        <w:t xml:space="preserve">Table </w:t>
      </w:r>
      <w:r w:rsidR="007918C9">
        <w:rPr>
          <w:noProof/>
        </w:rPr>
        <w:t>7</w:t>
      </w:r>
      <w:r w:rsidR="00926979">
        <w:fldChar w:fldCharType="end"/>
      </w:r>
      <w:r w:rsidR="00926979">
        <w:t>.</w:t>
      </w:r>
    </w:p>
    <w:p w14:paraId="73CE1EEB" w14:textId="177A08A0" w:rsidR="0095365F" w:rsidRDefault="0095365F" w:rsidP="008901B1">
      <w:pPr>
        <w:pStyle w:val="FHWACaptionTable"/>
      </w:pPr>
      <w:bookmarkStart w:id="152" w:name="_Ref33710256"/>
      <w:bookmarkStart w:id="153" w:name="_Toc34644787"/>
      <w:bookmarkStart w:id="154" w:name="_Toc35700670"/>
      <w:r w:rsidRPr="00176DFB">
        <w:t xml:space="preserve">Table </w:t>
      </w:r>
      <w:r w:rsidR="008C6E16">
        <w:fldChar w:fldCharType="begin"/>
      </w:r>
      <w:r w:rsidR="008C6E16">
        <w:instrText xml:space="preserve"> SEQ Table \* ARABIC </w:instrText>
      </w:r>
      <w:r w:rsidR="008C6E16">
        <w:fldChar w:fldCharType="separate"/>
      </w:r>
      <w:r w:rsidR="007918C9">
        <w:rPr>
          <w:noProof/>
        </w:rPr>
        <w:t>4</w:t>
      </w:r>
      <w:r w:rsidR="008C6E16">
        <w:rPr>
          <w:noProof/>
        </w:rPr>
        <w:fldChar w:fldCharType="end"/>
      </w:r>
      <w:bookmarkEnd w:id="149"/>
      <w:bookmarkEnd w:id="152"/>
      <w:r>
        <w:t>.</w:t>
      </w:r>
      <w:r w:rsidRPr="00176DFB">
        <w:t xml:space="preserve"> </w:t>
      </w:r>
      <w:r>
        <w:t>Sensitivity analys</w:t>
      </w:r>
      <w:r w:rsidR="000A65EC">
        <w:t>i</w:t>
      </w:r>
      <w:r>
        <w:t xml:space="preserve">s on </w:t>
      </w:r>
      <w:r w:rsidR="00E75913">
        <w:t xml:space="preserve">connected </w:t>
      </w:r>
      <w:r w:rsidR="009D2193">
        <w:t>and automated</w:t>
      </w:r>
      <w:r w:rsidR="00E75913">
        <w:t xml:space="preserve"> vehicle penetration rate</w:t>
      </w:r>
      <w:r w:rsidRPr="00176DFB">
        <w:t>.</w:t>
      </w:r>
      <w:bookmarkEnd w:id="153"/>
      <w:bookmarkEnd w:id="154"/>
    </w:p>
    <w:tbl>
      <w:tblPr>
        <w:tblStyle w:val="FHWATableNormal"/>
        <w:tblW w:w="5000" w:type="pct"/>
        <w:tblLook w:val="04A0" w:firstRow="1" w:lastRow="0" w:firstColumn="1" w:lastColumn="0" w:noHBand="0" w:noVBand="1"/>
      </w:tblPr>
      <w:tblGrid>
        <w:gridCol w:w="2130"/>
        <w:gridCol w:w="1047"/>
        <w:gridCol w:w="1281"/>
        <w:gridCol w:w="1281"/>
        <w:gridCol w:w="1281"/>
        <w:gridCol w:w="1281"/>
        <w:gridCol w:w="1049"/>
      </w:tblGrid>
      <w:tr w:rsidR="0095365F" w:rsidRPr="00877444" w14:paraId="2822358F" w14:textId="77777777" w:rsidTr="00BF51A2">
        <w:trPr>
          <w:cnfStyle w:val="100000000000" w:firstRow="1" w:lastRow="0" w:firstColumn="0" w:lastColumn="0" w:oddVBand="0" w:evenVBand="0" w:oddHBand="0" w:evenHBand="0" w:firstRowFirstColumn="0" w:firstRowLastColumn="0" w:lastRowFirstColumn="0" w:lastRowLastColumn="0"/>
        </w:trPr>
        <w:tc>
          <w:tcPr>
            <w:tcW w:w="1139" w:type="pct"/>
          </w:tcPr>
          <w:p w14:paraId="3BBD4EEE" w14:textId="77777777" w:rsidR="0095365F" w:rsidRPr="00877444" w:rsidRDefault="0095365F" w:rsidP="00A14278">
            <w:bookmarkStart w:id="155" w:name="_Hlk32152238"/>
          </w:p>
        </w:tc>
        <w:tc>
          <w:tcPr>
            <w:tcW w:w="560" w:type="pct"/>
          </w:tcPr>
          <w:p w14:paraId="6889D08F" w14:textId="2786D2D6" w:rsidR="0095365F" w:rsidRPr="001434AC" w:rsidRDefault="00D850FF">
            <w:pPr>
              <w:pStyle w:val="FHWATableColumnHeading"/>
              <w:rPr>
                <w:rFonts w:eastAsia="DengXian"/>
                <w:iCs/>
              </w:rPr>
            </w:pPr>
            <w:r>
              <w:rPr>
                <w:rFonts w:eastAsia="DengXian"/>
                <w:i/>
                <w:iCs/>
              </w:rPr>
              <w:t>r</w:t>
            </w:r>
            <w:r>
              <w:rPr>
                <w:rFonts w:ascii="Times New Roman" w:eastAsia="SimSun" w:hAnsi="Times New Roman"/>
                <w:i/>
                <w:iCs/>
              </w:rPr>
              <w:t xml:space="preserve"> </w:t>
            </w:r>
            <w:r>
              <w:rPr>
                <w:rFonts w:ascii="Times New Roman" w:eastAsia="SimSun" w:hAnsi="Times New Roman"/>
                <w:iCs/>
                <w:vertAlign w:val="superscript"/>
              </w:rPr>
              <w:t>CAV</w:t>
            </w:r>
            <w:r>
              <w:rPr>
                <w:rFonts w:ascii="Times New Roman" w:eastAsia="SimSun" w:hAnsi="Times New Roman"/>
                <w:iCs/>
              </w:rPr>
              <w:t xml:space="preserve"> = 0</w:t>
            </w:r>
          </w:p>
        </w:tc>
        <w:tc>
          <w:tcPr>
            <w:tcW w:w="685" w:type="pct"/>
          </w:tcPr>
          <w:p w14:paraId="0A12DE76" w14:textId="35A1CB35" w:rsidR="0095365F" w:rsidRPr="009D2193" w:rsidRDefault="00D850FF" w:rsidP="00500A46">
            <w:pPr>
              <w:pStyle w:val="FHWATableColumnHeading"/>
              <w:rPr>
                <w:rFonts w:eastAsia="DengXian"/>
                <w:iCs/>
              </w:rPr>
            </w:pPr>
            <w:r>
              <w:rPr>
                <w:rFonts w:eastAsia="DengXian"/>
                <w:i/>
                <w:iCs/>
              </w:rPr>
              <w:t xml:space="preserve">r </w:t>
            </w:r>
            <w:r>
              <w:rPr>
                <w:rFonts w:eastAsia="DengXian"/>
                <w:iCs/>
                <w:vertAlign w:val="superscript"/>
              </w:rPr>
              <w:t>CAV</w:t>
            </w:r>
            <w:r>
              <w:rPr>
                <w:rFonts w:eastAsia="DengXian"/>
                <w:iCs/>
              </w:rPr>
              <w:t xml:space="preserve"> = 0.1</w:t>
            </w:r>
          </w:p>
        </w:tc>
        <w:tc>
          <w:tcPr>
            <w:tcW w:w="685" w:type="pct"/>
          </w:tcPr>
          <w:p w14:paraId="10ED068C" w14:textId="05B70453" w:rsidR="0095365F" w:rsidRPr="00877444" w:rsidRDefault="00D850FF">
            <w:pPr>
              <w:pStyle w:val="FHWATableColumnHeading"/>
            </w:pPr>
            <w:r>
              <w:rPr>
                <w:rFonts w:eastAsia="DengXian"/>
                <w:i/>
                <w:iCs/>
              </w:rPr>
              <w:t xml:space="preserve">r </w:t>
            </w:r>
            <w:r>
              <w:rPr>
                <w:rFonts w:eastAsia="DengXian"/>
                <w:iCs/>
                <w:vertAlign w:val="superscript"/>
              </w:rPr>
              <w:t>CAV</w:t>
            </w:r>
            <w:r>
              <w:rPr>
                <w:rFonts w:eastAsia="DengXian"/>
                <w:iCs/>
              </w:rPr>
              <w:t xml:space="preserve"> = 0.2</w:t>
            </w:r>
          </w:p>
        </w:tc>
        <w:tc>
          <w:tcPr>
            <w:tcW w:w="685" w:type="pct"/>
          </w:tcPr>
          <w:p w14:paraId="7020ECBE" w14:textId="57C4CFB0" w:rsidR="0095365F" w:rsidRPr="00877444" w:rsidRDefault="00AA20B8">
            <w:pPr>
              <w:pStyle w:val="FHWATableColumnHeading"/>
            </w:pPr>
            <w:r w:rsidRPr="009D2193">
              <w:rPr>
                <w:i/>
                <w:iCs/>
              </w:rPr>
              <w:t>r</w:t>
            </w:r>
            <w:r>
              <w:rPr>
                <w:iCs/>
              </w:rPr>
              <w:t xml:space="preserve"> </w:t>
            </w:r>
            <w:r>
              <w:rPr>
                <w:iCs/>
                <w:vertAlign w:val="superscript"/>
              </w:rPr>
              <w:t>CAV</w:t>
            </w:r>
            <w:r>
              <w:rPr>
                <w:iCs/>
              </w:rPr>
              <w:t xml:space="preserve"> = 0.5</w:t>
            </w:r>
          </w:p>
        </w:tc>
        <w:tc>
          <w:tcPr>
            <w:tcW w:w="685" w:type="pct"/>
          </w:tcPr>
          <w:p w14:paraId="3A272498" w14:textId="602BC642" w:rsidR="0095365F" w:rsidRPr="00877444" w:rsidRDefault="00AA20B8">
            <w:pPr>
              <w:pStyle w:val="FHWATableColumnHeading"/>
            </w:pPr>
            <w:r w:rsidRPr="003D6795">
              <w:rPr>
                <w:i/>
                <w:iCs/>
              </w:rPr>
              <w:t>r</w:t>
            </w:r>
            <w:r>
              <w:rPr>
                <w:iCs/>
              </w:rPr>
              <w:t xml:space="preserve"> </w:t>
            </w:r>
            <w:r>
              <w:rPr>
                <w:iCs/>
                <w:vertAlign w:val="superscript"/>
              </w:rPr>
              <w:t>CAV</w:t>
            </w:r>
            <w:r>
              <w:rPr>
                <w:iCs/>
              </w:rPr>
              <w:t xml:space="preserve"> = 0.7</w:t>
            </w:r>
          </w:p>
        </w:tc>
        <w:tc>
          <w:tcPr>
            <w:tcW w:w="561" w:type="pct"/>
          </w:tcPr>
          <w:p w14:paraId="0AB3A088" w14:textId="4236EACB" w:rsidR="0095365F" w:rsidRDefault="00AA20B8" w:rsidP="00500A46">
            <w:pPr>
              <w:pStyle w:val="FHWATableColumnHeading"/>
              <w:rPr>
                <w:rFonts w:eastAsia="DengXian"/>
                <w:iCs/>
              </w:rPr>
            </w:pPr>
            <w:r w:rsidRPr="003D6795">
              <w:rPr>
                <w:i/>
                <w:iCs/>
              </w:rPr>
              <w:t>r</w:t>
            </w:r>
            <w:r>
              <w:rPr>
                <w:iCs/>
              </w:rPr>
              <w:t xml:space="preserve"> </w:t>
            </w:r>
            <w:r>
              <w:rPr>
                <w:iCs/>
                <w:vertAlign w:val="superscript"/>
              </w:rPr>
              <w:t>CAV</w:t>
            </w:r>
            <w:r>
              <w:rPr>
                <w:iCs/>
              </w:rPr>
              <w:t xml:space="preserve"> = 1</w:t>
            </w:r>
          </w:p>
        </w:tc>
      </w:tr>
      <w:bookmarkEnd w:id="155"/>
      <w:tr w:rsidR="00BF51A2" w:rsidRPr="00877444" w14:paraId="2402E1BE" w14:textId="77777777" w:rsidTr="00BF51A2">
        <w:tc>
          <w:tcPr>
            <w:tcW w:w="1139" w:type="pct"/>
          </w:tcPr>
          <w:p w14:paraId="436D729C" w14:textId="2D40EB11" w:rsidR="00BF51A2" w:rsidRPr="00877444" w:rsidRDefault="00AA20B8">
            <w:pPr>
              <w:pStyle w:val="FHWATableBodyText"/>
            </w:pPr>
            <w:r>
              <w:rPr>
                <w:i/>
              </w:rPr>
              <w:t>v̅</w:t>
            </w:r>
            <w:r>
              <w:rPr>
                <w:vertAlign w:val="subscript"/>
              </w:rPr>
              <w:t xml:space="preserve">CAV </w:t>
            </w:r>
            <w:r w:rsidRPr="009D2193">
              <w:t>(m/s)</w:t>
            </w:r>
          </w:p>
        </w:tc>
        <w:tc>
          <w:tcPr>
            <w:tcW w:w="560" w:type="pct"/>
          </w:tcPr>
          <w:p w14:paraId="58D2A555" w14:textId="77777777" w:rsidR="00BF51A2" w:rsidRPr="001434AC" w:rsidRDefault="00BF51A2" w:rsidP="00BF51A2">
            <w:pPr>
              <w:pStyle w:val="FHWATableBodyText"/>
              <w:rPr>
                <w:color w:val="000000"/>
              </w:rPr>
            </w:pPr>
            <w:r w:rsidRPr="001434AC">
              <w:rPr>
                <w:color w:val="000000"/>
              </w:rPr>
              <w:t>\</w:t>
            </w:r>
          </w:p>
        </w:tc>
        <w:tc>
          <w:tcPr>
            <w:tcW w:w="685" w:type="pct"/>
          </w:tcPr>
          <w:p w14:paraId="241DA5D7" w14:textId="77777777" w:rsidR="00BF51A2" w:rsidRPr="00877444" w:rsidRDefault="00BF51A2" w:rsidP="00BF51A2">
            <w:pPr>
              <w:pStyle w:val="FHWATableBodyText"/>
            </w:pPr>
            <w:r>
              <w:rPr>
                <w:color w:val="000000"/>
              </w:rPr>
              <w:t>24.744</w:t>
            </w:r>
          </w:p>
        </w:tc>
        <w:tc>
          <w:tcPr>
            <w:tcW w:w="685" w:type="pct"/>
          </w:tcPr>
          <w:p w14:paraId="206FFB87" w14:textId="77777777" w:rsidR="00BF51A2" w:rsidRPr="00877444" w:rsidRDefault="00BF51A2" w:rsidP="00BF51A2">
            <w:pPr>
              <w:pStyle w:val="FHWATableBodyText"/>
            </w:pPr>
            <w:r>
              <w:t>24.491</w:t>
            </w:r>
          </w:p>
        </w:tc>
        <w:tc>
          <w:tcPr>
            <w:tcW w:w="685" w:type="pct"/>
          </w:tcPr>
          <w:p w14:paraId="03113C65" w14:textId="77777777" w:rsidR="00BF51A2" w:rsidRPr="00877444" w:rsidRDefault="00BF51A2" w:rsidP="00BF51A2">
            <w:pPr>
              <w:pStyle w:val="FHWATableBodyText"/>
            </w:pPr>
            <w:r>
              <w:rPr>
                <w:color w:val="000000"/>
              </w:rPr>
              <w:t>24.185</w:t>
            </w:r>
          </w:p>
        </w:tc>
        <w:tc>
          <w:tcPr>
            <w:tcW w:w="685" w:type="pct"/>
          </w:tcPr>
          <w:p w14:paraId="474693B5" w14:textId="77777777" w:rsidR="00BF51A2" w:rsidRPr="00877444" w:rsidRDefault="00BF51A2" w:rsidP="00BF51A2">
            <w:pPr>
              <w:pStyle w:val="FHWATableBodyText"/>
            </w:pPr>
            <w:r>
              <w:t>18.435</w:t>
            </w:r>
          </w:p>
        </w:tc>
        <w:tc>
          <w:tcPr>
            <w:tcW w:w="561" w:type="pct"/>
          </w:tcPr>
          <w:p w14:paraId="799D5641" w14:textId="77777777" w:rsidR="00BF51A2" w:rsidRPr="00877444" w:rsidRDefault="00BF51A2" w:rsidP="00BF51A2">
            <w:pPr>
              <w:pStyle w:val="FHWATableBodyText"/>
            </w:pPr>
            <w:r>
              <w:t>17.372</w:t>
            </w:r>
          </w:p>
        </w:tc>
      </w:tr>
      <w:tr w:rsidR="00BF51A2" w:rsidRPr="00877444" w14:paraId="1FD3C639" w14:textId="77777777" w:rsidTr="00BF51A2">
        <w:tc>
          <w:tcPr>
            <w:tcW w:w="1139" w:type="pct"/>
          </w:tcPr>
          <w:p w14:paraId="1D9AFFAE" w14:textId="033E1C42" w:rsidR="00BF51A2" w:rsidRPr="00877444" w:rsidRDefault="00AA20B8">
            <w:pPr>
              <w:pStyle w:val="FHWATableBodyText"/>
            </w:pPr>
            <w:r>
              <w:t>STD</w:t>
            </w:r>
            <w:r>
              <w:rPr>
                <w:i/>
                <w:vertAlign w:val="subscript"/>
              </w:rPr>
              <w:t>v</w:t>
            </w:r>
            <w:r>
              <w:rPr>
                <w:position w:val="-6"/>
                <w:vertAlign w:val="subscript"/>
              </w:rPr>
              <w:t xml:space="preserve">CAV </w:t>
            </w:r>
            <w:r w:rsidRPr="009D2193">
              <w:t>(m/s)</w:t>
            </w:r>
          </w:p>
        </w:tc>
        <w:tc>
          <w:tcPr>
            <w:tcW w:w="560" w:type="pct"/>
          </w:tcPr>
          <w:p w14:paraId="5E4F7EE4" w14:textId="77777777" w:rsidR="00BF51A2" w:rsidRPr="001434AC" w:rsidRDefault="00BF51A2" w:rsidP="00BF51A2">
            <w:pPr>
              <w:pStyle w:val="FHWATableBodyText"/>
              <w:rPr>
                <w:color w:val="000000"/>
              </w:rPr>
            </w:pPr>
            <w:r w:rsidRPr="001434AC">
              <w:rPr>
                <w:color w:val="000000"/>
              </w:rPr>
              <w:t>\</w:t>
            </w:r>
          </w:p>
        </w:tc>
        <w:tc>
          <w:tcPr>
            <w:tcW w:w="685" w:type="pct"/>
          </w:tcPr>
          <w:p w14:paraId="2AC3D203" w14:textId="77777777" w:rsidR="00BF51A2" w:rsidRPr="00877444" w:rsidRDefault="00BF51A2" w:rsidP="00BF51A2">
            <w:pPr>
              <w:pStyle w:val="FHWATableBodyText"/>
            </w:pPr>
            <w:r>
              <w:t>2.104</w:t>
            </w:r>
          </w:p>
        </w:tc>
        <w:tc>
          <w:tcPr>
            <w:tcW w:w="685" w:type="pct"/>
          </w:tcPr>
          <w:p w14:paraId="355C871F" w14:textId="77777777" w:rsidR="00BF51A2" w:rsidRPr="00877444" w:rsidRDefault="00BF51A2" w:rsidP="00BF51A2">
            <w:pPr>
              <w:pStyle w:val="FHWATableBodyText"/>
            </w:pPr>
            <w:r>
              <w:t>2.749</w:t>
            </w:r>
          </w:p>
        </w:tc>
        <w:tc>
          <w:tcPr>
            <w:tcW w:w="685" w:type="pct"/>
          </w:tcPr>
          <w:p w14:paraId="39B8756C" w14:textId="77777777" w:rsidR="00BF51A2" w:rsidRPr="00877444" w:rsidRDefault="00BF51A2" w:rsidP="00BF51A2">
            <w:pPr>
              <w:pStyle w:val="FHWATableBodyText"/>
            </w:pPr>
            <w:r>
              <w:rPr>
                <w:color w:val="000000"/>
              </w:rPr>
              <w:t>1.983</w:t>
            </w:r>
          </w:p>
        </w:tc>
        <w:tc>
          <w:tcPr>
            <w:tcW w:w="685" w:type="pct"/>
          </w:tcPr>
          <w:p w14:paraId="747D7CCF" w14:textId="77777777" w:rsidR="00BF51A2" w:rsidRPr="00877444" w:rsidRDefault="00BF51A2" w:rsidP="00BF51A2">
            <w:pPr>
              <w:pStyle w:val="FHWATableBodyText"/>
            </w:pPr>
            <w:r>
              <w:t>4.913</w:t>
            </w:r>
          </w:p>
        </w:tc>
        <w:tc>
          <w:tcPr>
            <w:tcW w:w="561" w:type="pct"/>
          </w:tcPr>
          <w:p w14:paraId="0D2A0378" w14:textId="77777777" w:rsidR="00BF51A2" w:rsidRPr="00877444" w:rsidRDefault="00BF51A2" w:rsidP="00BF51A2">
            <w:pPr>
              <w:pStyle w:val="FHWATableBodyText"/>
            </w:pPr>
            <w:r>
              <w:t>4.131</w:t>
            </w:r>
          </w:p>
        </w:tc>
      </w:tr>
      <w:tr w:rsidR="00BF51A2" w:rsidRPr="00877444" w14:paraId="5C555157" w14:textId="77777777" w:rsidTr="00BF51A2">
        <w:tc>
          <w:tcPr>
            <w:tcW w:w="1139" w:type="pct"/>
          </w:tcPr>
          <w:p w14:paraId="1A6831F4" w14:textId="517F0297" w:rsidR="00BF51A2" w:rsidRPr="00877444" w:rsidRDefault="00AA20B8">
            <w:pPr>
              <w:pStyle w:val="FHWATableBodyText"/>
            </w:pPr>
            <w:r>
              <w:rPr>
                <w:i/>
              </w:rPr>
              <w:t>v̅</w:t>
            </w:r>
            <w:r>
              <w:rPr>
                <w:vertAlign w:val="subscript"/>
              </w:rPr>
              <w:t xml:space="preserve">HV </w:t>
            </w:r>
            <w:r w:rsidRPr="003D6795">
              <w:t>(m/s)</w:t>
            </w:r>
          </w:p>
        </w:tc>
        <w:tc>
          <w:tcPr>
            <w:tcW w:w="560" w:type="pct"/>
          </w:tcPr>
          <w:p w14:paraId="2A512ECA" w14:textId="77777777" w:rsidR="00BF51A2" w:rsidRPr="001434AC" w:rsidRDefault="00BF51A2" w:rsidP="00BF51A2">
            <w:pPr>
              <w:pStyle w:val="FHWATableBodyText"/>
              <w:rPr>
                <w:color w:val="000000"/>
              </w:rPr>
            </w:pPr>
            <w:r>
              <w:rPr>
                <w:color w:val="000000"/>
              </w:rPr>
              <w:t>26.471</w:t>
            </w:r>
          </w:p>
        </w:tc>
        <w:tc>
          <w:tcPr>
            <w:tcW w:w="685" w:type="pct"/>
          </w:tcPr>
          <w:p w14:paraId="077CCA5C" w14:textId="77777777" w:rsidR="00BF51A2" w:rsidRPr="00877444" w:rsidRDefault="00BF51A2" w:rsidP="00BF51A2">
            <w:pPr>
              <w:pStyle w:val="FHWATableBodyText"/>
            </w:pPr>
            <w:r>
              <w:rPr>
                <w:color w:val="000000"/>
              </w:rPr>
              <w:t>26.115</w:t>
            </w:r>
          </w:p>
        </w:tc>
        <w:tc>
          <w:tcPr>
            <w:tcW w:w="685" w:type="pct"/>
          </w:tcPr>
          <w:p w14:paraId="596BF021" w14:textId="77777777" w:rsidR="00BF51A2" w:rsidRPr="00877444" w:rsidRDefault="00BF51A2" w:rsidP="00BF51A2">
            <w:pPr>
              <w:pStyle w:val="FHWATableBodyText"/>
            </w:pPr>
            <w:r>
              <w:rPr>
                <w:color w:val="000000"/>
              </w:rPr>
              <w:t>25.399</w:t>
            </w:r>
          </w:p>
        </w:tc>
        <w:tc>
          <w:tcPr>
            <w:tcW w:w="685" w:type="pct"/>
          </w:tcPr>
          <w:p w14:paraId="1CE8117C" w14:textId="77777777" w:rsidR="00BF51A2" w:rsidRPr="00877444" w:rsidRDefault="00BF51A2" w:rsidP="00BF51A2">
            <w:pPr>
              <w:pStyle w:val="FHWATableBodyText"/>
            </w:pPr>
            <w:r>
              <w:rPr>
                <w:color w:val="000000"/>
              </w:rPr>
              <w:t>24.858</w:t>
            </w:r>
          </w:p>
        </w:tc>
        <w:tc>
          <w:tcPr>
            <w:tcW w:w="685" w:type="pct"/>
          </w:tcPr>
          <w:p w14:paraId="0DF38051" w14:textId="77777777" w:rsidR="00BF51A2" w:rsidRPr="00877444" w:rsidRDefault="00BF51A2" w:rsidP="00BF51A2">
            <w:pPr>
              <w:pStyle w:val="FHWATableBodyText"/>
            </w:pPr>
            <w:r>
              <w:rPr>
                <w:color w:val="000000"/>
              </w:rPr>
              <w:t>20.082</w:t>
            </w:r>
          </w:p>
        </w:tc>
        <w:tc>
          <w:tcPr>
            <w:tcW w:w="561" w:type="pct"/>
          </w:tcPr>
          <w:p w14:paraId="518E54BA" w14:textId="77777777" w:rsidR="00BF51A2" w:rsidRPr="00877444" w:rsidRDefault="00BF51A2" w:rsidP="00BF51A2">
            <w:pPr>
              <w:pStyle w:val="FHWATableBodyText"/>
            </w:pPr>
            <w:r>
              <w:rPr>
                <w:color w:val="000000"/>
              </w:rPr>
              <w:t>\</w:t>
            </w:r>
          </w:p>
        </w:tc>
      </w:tr>
      <w:tr w:rsidR="00BF51A2" w:rsidRPr="00877444" w14:paraId="4C7EC1AE" w14:textId="77777777" w:rsidTr="00BF51A2">
        <w:tc>
          <w:tcPr>
            <w:tcW w:w="1139" w:type="pct"/>
          </w:tcPr>
          <w:p w14:paraId="501E546A" w14:textId="7CE24D28" w:rsidR="00BF51A2" w:rsidRPr="00877444" w:rsidRDefault="00AA20B8">
            <w:pPr>
              <w:pStyle w:val="FHWATableBodyText"/>
            </w:pPr>
            <w:r>
              <w:t>STD</w:t>
            </w:r>
            <w:r>
              <w:rPr>
                <w:i/>
                <w:vertAlign w:val="subscript"/>
              </w:rPr>
              <w:t>v</w:t>
            </w:r>
            <w:r>
              <w:rPr>
                <w:position w:val="-6"/>
                <w:vertAlign w:val="subscript"/>
              </w:rPr>
              <w:t xml:space="preserve">HV </w:t>
            </w:r>
            <w:r w:rsidRPr="003D6795">
              <w:t>(m/s)</w:t>
            </w:r>
          </w:p>
        </w:tc>
        <w:tc>
          <w:tcPr>
            <w:tcW w:w="560" w:type="pct"/>
          </w:tcPr>
          <w:p w14:paraId="3699503C" w14:textId="77777777" w:rsidR="00BF51A2" w:rsidRPr="001434AC" w:rsidRDefault="00BF51A2" w:rsidP="00BF51A2">
            <w:pPr>
              <w:pStyle w:val="FHWATableBodyText"/>
              <w:rPr>
                <w:color w:val="000000"/>
              </w:rPr>
            </w:pPr>
            <w:r>
              <w:rPr>
                <w:color w:val="000000"/>
              </w:rPr>
              <w:t>2.150</w:t>
            </w:r>
          </w:p>
        </w:tc>
        <w:tc>
          <w:tcPr>
            <w:tcW w:w="685" w:type="pct"/>
          </w:tcPr>
          <w:p w14:paraId="32A7CC97" w14:textId="77777777" w:rsidR="00BF51A2" w:rsidRPr="00877444" w:rsidRDefault="00BF51A2" w:rsidP="00BF51A2">
            <w:pPr>
              <w:pStyle w:val="FHWATableBodyText"/>
            </w:pPr>
            <w:r>
              <w:t>2.584</w:t>
            </w:r>
          </w:p>
        </w:tc>
        <w:tc>
          <w:tcPr>
            <w:tcW w:w="685" w:type="pct"/>
          </w:tcPr>
          <w:p w14:paraId="6A607892" w14:textId="77777777" w:rsidR="00BF51A2" w:rsidRPr="00877444" w:rsidRDefault="00BF51A2" w:rsidP="00BF51A2">
            <w:pPr>
              <w:pStyle w:val="FHWATableBodyText"/>
            </w:pPr>
            <w:r>
              <w:t>3.441</w:t>
            </w:r>
          </w:p>
        </w:tc>
        <w:tc>
          <w:tcPr>
            <w:tcW w:w="685" w:type="pct"/>
          </w:tcPr>
          <w:p w14:paraId="11FE7054" w14:textId="77777777" w:rsidR="00BF51A2" w:rsidRPr="00877444" w:rsidRDefault="00BF51A2" w:rsidP="00BF51A2">
            <w:pPr>
              <w:pStyle w:val="FHWATableBodyText"/>
            </w:pPr>
            <w:r>
              <w:t>2.105</w:t>
            </w:r>
          </w:p>
        </w:tc>
        <w:tc>
          <w:tcPr>
            <w:tcW w:w="685" w:type="pct"/>
          </w:tcPr>
          <w:p w14:paraId="69280095" w14:textId="77777777" w:rsidR="00BF51A2" w:rsidRPr="00877444" w:rsidRDefault="00BF51A2" w:rsidP="00BF51A2">
            <w:pPr>
              <w:pStyle w:val="FHWATableBodyText"/>
            </w:pPr>
            <w:r>
              <w:rPr>
                <w:color w:val="000000"/>
              </w:rPr>
              <w:t>5.445</w:t>
            </w:r>
          </w:p>
        </w:tc>
        <w:tc>
          <w:tcPr>
            <w:tcW w:w="561" w:type="pct"/>
          </w:tcPr>
          <w:p w14:paraId="3EAB4B91" w14:textId="77777777" w:rsidR="00BF51A2" w:rsidRPr="00877444" w:rsidRDefault="00BF51A2" w:rsidP="00BF51A2">
            <w:pPr>
              <w:pStyle w:val="FHWATableBodyText"/>
            </w:pPr>
            <w:r>
              <w:rPr>
                <w:color w:val="000000"/>
              </w:rPr>
              <w:t>\</w:t>
            </w:r>
          </w:p>
        </w:tc>
      </w:tr>
      <w:tr w:rsidR="00BF51A2" w:rsidRPr="00877444" w14:paraId="6ACB868E" w14:textId="77777777" w:rsidTr="00BF51A2">
        <w:tc>
          <w:tcPr>
            <w:tcW w:w="1139" w:type="pct"/>
          </w:tcPr>
          <w:p w14:paraId="35D91F68" w14:textId="550BA753" w:rsidR="00BF51A2" w:rsidRPr="00877444" w:rsidRDefault="00AA20B8">
            <w:pPr>
              <w:pStyle w:val="FHWATableBodyText"/>
              <w:rPr>
                <w:rFonts w:eastAsia="DengXian"/>
              </w:rPr>
            </w:pPr>
            <w:r>
              <w:rPr>
                <w:i/>
              </w:rPr>
              <w:t>v̅</w:t>
            </w:r>
            <w:r>
              <w:rPr>
                <w:vertAlign w:val="subscript"/>
              </w:rPr>
              <w:t xml:space="preserve">all </w:t>
            </w:r>
            <w:r w:rsidRPr="003D6795">
              <w:t>(m/s)</w:t>
            </w:r>
          </w:p>
        </w:tc>
        <w:tc>
          <w:tcPr>
            <w:tcW w:w="560" w:type="pct"/>
          </w:tcPr>
          <w:p w14:paraId="6596A189" w14:textId="77777777" w:rsidR="00BF51A2" w:rsidRPr="001434AC" w:rsidRDefault="00BF51A2" w:rsidP="00BF51A2">
            <w:pPr>
              <w:pStyle w:val="FHWATableBodyText"/>
              <w:rPr>
                <w:color w:val="000000"/>
              </w:rPr>
            </w:pPr>
            <w:r>
              <w:rPr>
                <w:color w:val="000000"/>
              </w:rPr>
              <w:t>26.471</w:t>
            </w:r>
          </w:p>
        </w:tc>
        <w:tc>
          <w:tcPr>
            <w:tcW w:w="685" w:type="pct"/>
          </w:tcPr>
          <w:p w14:paraId="5EBFECEB" w14:textId="77777777" w:rsidR="00BF51A2" w:rsidRPr="00877444" w:rsidRDefault="00BF51A2" w:rsidP="00BF51A2">
            <w:pPr>
              <w:pStyle w:val="FHWATableBodyText"/>
            </w:pPr>
            <w:r>
              <w:rPr>
                <w:color w:val="000000"/>
              </w:rPr>
              <w:t>25.996</w:t>
            </w:r>
          </w:p>
        </w:tc>
        <w:tc>
          <w:tcPr>
            <w:tcW w:w="685" w:type="pct"/>
          </w:tcPr>
          <w:p w14:paraId="03F0DFA5" w14:textId="77777777" w:rsidR="00BF51A2" w:rsidRPr="00877444" w:rsidRDefault="00BF51A2" w:rsidP="00BF51A2">
            <w:pPr>
              <w:pStyle w:val="FHWATableBodyText"/>
            </w:pPr>
            <w:r>
              <w:rPr>
                <w:color w:val="000000"/>
              </w:rPr>
              <w:t>25.227</w:t>
            </w:r>
          </w:p>
        </w:tc>
        <w:tc>
          <w:tcPr>
            <w:tcW w:w="685" w:type="pct"/>
          </w:tcPr>
          <w:p w14:paraId="4AC08279" w14:textId="77777777" w:rsidR="00BF51A2" w:rsidRPr="00877444" w:rsidRDefault="00BF51A2" w:rsidP="00BF51A2">
            <w:pPr>
              <w:pStyle w:val="FHWATableBodyText"/>
            </w:pPr>
            <w:r>
              <w:rPr>
                <w:color w:val="000000"/>
              </w:rPr>
              <w:t>24.514</w:t>
            </w:r>
          </w:p>
        </w:tc>
        <w:tc>
          <w:tcPr>
            <w:tcW w:w="685" w:type="pct"/>
          </w:tcPr>
          <w:p w14:paraId="565A4B60" w14:textId="77777777" w:rsidR="00BF51A2" w:rsidRPr="00877444" w:rsidRDefault="00BF51A2" w:rsidP="00BF51A2">
            <w:pPr>
              <w:pStyle w:val="FHWATableBodyText"/>
            </w:pPr>
            <w:r>
              <w:rPr>
                <w:color w:val="000000"/>
              </w:rPr>
              <w:t>18.928</w:t>
            </w:r>
          </w:p>
        </w:tc>
        <w:tc>
          <w:tcPr>
            <w:tcW w:w="561" w:type="pct"/>
          </w:tcPr>
          <w:p w14:paraId="610A7F89" w14:textId="77777777" w:rsidR="00BF51A2" w:rsidRPr="00877444" w:rsidRDefault="00BF51A2" w:rsidP="00BF51A2">
            <w:pPr>
              <w:pStyle w:val="FHWATableBodyText"/>
            </w:pPr>
            <w:r>
              <w:t>17.372</w:t>
            </w:r>
          </w:p>
        </w:tc>
      </w:tr>
      <w:tr w:rsidR="00BF51A2" w:rsidRPr="00877444" w14:paraId="47982147" w14:textId="77777777" w:rsidTr="00BF51A2">
        <w:tc>
          <w:tcPr>
            <w:tcW w:w="1139" w:type="pct"/>
          </w:tcPr>
          <w:p w14:paraId="1CF5E2FC" w14:textId="2D282BC4" w:rsidR="00BF51A2" w:rsidRPr="00877444" w:rsidRDefault="00AA20B8">
            <w:pPr>
              <w:pStyle w:val="FHWATableBodyText"/>
              <w:rPr>
                <w:rFonts w:eastAsia="DengXian"/>
              </w:rPr>
            </w:pPr>
            <w:r>
              <w:t>STD</w:t>
            </w:r>
            <w:r>
              <w:rPr>
                <w:i/>
                <w:vertAlign w:val="subscript"/>
              </w:rPr>
              <w:t>v</w:t>
            </w:r>
            <w:r>
              <w:rPr>
                <w:position w:val="-6"/>
                <w:vertAlign w:val="subscript"/>
              </w:rPr>
              <w:t xml:space="preserve">all </w:t>
            </w:r>
            <w:r w:rsidRPr="003D6795">
              <w:t>(m/s)</w:t>
            </w:r>
          </w:p>
        </w:tc>
        <w:tc>
          <w:tcPr>
            <w:tcW w:w="560" w:type="pct"/>
          </w:tcPr>
          <w:p w14:paraId="20119885" w14:textId="77777777" w:rsidR="00BF51A2" w:rsidRPr="001434AC" w:rsidRDefault="00BF51A2" w:rsidP="00BF51A2">
            <w:pPr>
              <w:pStyle w:val="FHWATableBodyText"/>
              <w:rPr>
                <w:color w:val="000000"/>
              </w:rPr>
            </w:pPr>
            <w:r>
              <w:rPr>
                <w:color w:val="000000"/>
              </w:rPr>
              <w:t>2.150</w:t>
            </w:r>
          </w:p>
        </w:tc>
        <w:tc>
          <w:tcPr>
            <w:tcW w:w="685" w:type="pct"/>
          </w:tcPr>
          <w:p w14:paraId="5E14D7EB" w14:textId="77777777" w:rsidR="00BF51A2" w:rsidRPr="00385155" w:rsidRDefault="00BF51A2" w:rsidP="00BF51A2">
            <w:pPr>
              <w:pStyle w:val="FHWATableBodyText"/>
            </w:pPr>
            <w:r>
              <w:t>2.5421</w:t>
            </w:r>
          </w:p>
        </w:tc>
        <w:tc>
          <w:tcPr>
            <w:tcW w:w="685" w:type="pct"/>
          </w:tcPr>
          <w:p w14:paraId="60AC35A6" w14:textId="77777777" w:rsidR="00BF51A2" w:rsidRPr="00385155" w:rsidRDefault="00BF51A2" w:rsidP="00BF51A2">
            <w:pPr>
              <w:pStyle w:val="FHWATableBodyText"/>
            </w:pPr>
            <w:r>
              <w:t>3.310</w:t>
            </w:r>
          </w:p>
        </w:tc>
        <w:tc>
          <w:tcPr>
            <w:tcW w:w="685" w:type="pct"/>
          </w:tcPr>
          <w:p w14:paraId="499314FE" w14:textId="77777777" w:rsidR="00BF51A2" w:rsidRPr="00385155" w:rsidRDefault="00BF51A2" w:rsidP="00BF51A2">
            <w:pPr>
              <w:pStyle w:val="FHWATableBodyText"/>
            </w:pPr>
            <w:r>
              <w:t>2.043</w:t>
            </w:r>
          </w:p>
        </w:tc>
        <w:tc>
          <w:tcPr>
            <w:tcW w:w="685" w:type="pct"/>
          </w:tcPr>
          <w:p w14:paraId="2A993F7F" w14:textId="77777777" w:rsidR="00BF51A2" w:rsidRPr="00385155" w:rsidRDefault="00BF51A2" w:rsidP="00BF51A2">
            <w:pPr>
              <w:pStyle w:val="FHWATableBodyText"/>
            </w:pPr>
            <w:r>
              <w:t>5.072</w:t>
            </w:r>
          </w:p>
        </w:tc>
        <w:tc>
          <w:tcPr>
            <w:tcW w:w="561" w:type="pct"/>
          </w:tcPr>
          <w:p w14:paraId="5425C234" w14:textId="77777777" w:rsidR="00BF51A2" w:rsidRPr="00385155" w:rsidRDefault="00BF51A2" w:rsidP="00BF51A2">
            <w:pPr>
              <w:pStyle w:val="FHWATableBodyText"/>
            </w:pPr>
            <w:r>
              <w:t>4.131</w:t>
            </w:r>
          </w:p>
        </w:tc>
      </w:tr>
      <w:tr w:rsidR="00BF51A2" w:rsidRPr="00877444" w14:paraId="02F07874" w14:textId="77777777" w:rsidTr="00BF51A2">
        <w:tc>
          <w:tcPr>
            <w:tcW w:w="1139" w:type="pct"/>
          </w:tcPr>
          <w:p w14:paraId="76DFF9F0" w14:textId="5BC0B26F" w:rsidR="00BF51A2" w:rsidRPr="00145A71" w:rsidRDefault="00A64B41">
            <w:pPr>
              <w:pStyle w:val="FHWATableBodyText"/>
              <w:rPr>
                <w:rFonts w:eastAsia="Calibri"/>
              </w:rPr>
            </w:pPr>
            <w:r w:rsidRPr="00A64B41">
              <w:rPr>
                <w:rFonts w:eastAsia="Calibri"/>
                <w:i/>
                <w:iCs/>
              </w:rPr>
              <w:t>q</w:t>
            </w:r>
            <w:r>
              <w:rPr>
                <w:rFonts w:eastAsia="Calibri"/>
                <w:iCs/>
                <w:vertAlign w:val="subscript"/>
              </w:rPr>
              <w:t>CAV</w:t>
            </w:r>
            <w:r>
              <w:rPr>
                <w:rFonts w:eastAsia="Calibri"/>
                <w:iCs/>
              </w:rPr>
              <w:t xml:space="preserve"> (</w:t>
            </w:r>
            <w:r w:rsidR="00BF51A2" w:rsidRPr="00A64B41">
              <w:rPr>
                <w:rFonts w:eastAsia="Calibri"/>
                <w:iCs/>
              </w:rPr>
              <w:t>CAVs</w:t>
            </w:r>
            <w:r w:rsidR="00BF51A2">
              <w:rPr>
                <w:rFonts w:eastAsia="Calibri"/>
                <w:iCs/>
              </w:rPr>
              <w:t>/5 min)</w:t>
            </w:r>
          </w:p>
        </w:tc>
        <w:tc>
          <w:tcPr>
            <w:tcW w:w="560" w:type="pct"/>
          </w:tcPr>
          <w:p w14:paraId="098458C3" w14:textId="77777777" w:rsidR="00BF51A2" w:rsidRPr="00877444" w:rsidRDefault="00BF51A2" w:rsidP="00BF51A2">
            <w:pPr>
              <w:pStyle w:val="FHWATableBodyText"/>
            </w:pPr>
            <w:r>
              <w:t>\</w:t>
            </w:r>
          </w:p>
        </w:tc>
        <w:tc>
          <w:tcPr>
            <w:tcW w:w="685" w:type="pct"/>
          </w:tcPr>
          <w:p w14:paraId="354DEBF6" w14:textId="77777777" w:rsidR="00BF51A2" w:rsidRPr="00877444" w:rsidRDefault="00BF51A2" w:rsidP="00BF51A2">
            <w:pPr>
              <w:pStyle w:val="FHWATableBodyText"/>
            </w:pPr>
            <w:r>
              <w:t>23</w:t>
            </w:r>
          </w:p>
        </w:tc>
        <w:tc>
          <w:tcPr>
            <w:tcW w:w="685" w:type="pct"/>
          </w:tcPr>
          <w:p w14:paraId="0961FBE9" w14:textId="77777777" w:rsidR="00BF51A2" w:rsidRPr="00877444" w:rsidRDefault="00BF51A2" w:rsidP="00BF51A2">
            <w:pPr>
              <w:pStyle w:val="FHWATableBodyText"/>
            </w:pPr>
            <w:r>
              <w:t>56</w:t>
            </w:r>
          </w:p>
        </w:tc>
        <w:tc>
          <w:tcPr>
            <w:tcW w:w="685" w:type="pct"/>
          </w:tcPr>
          <w:p w14:paraId="0F09CE53" w14:textId="77777777" w:rsidR="00BF51A2" w:rsidRPr="00877444" w:rsidRDefault="00BF51A2" w:rsidP="00BF51A2">
            <w:pPr>
              <w:pStyle w:val="FHWATableBodyText"/>
            </w:pPr>
            <w:r>
              <w:t>146</w:t>
            </w:r>
          </w:p>
        </w:tc>
        <w:tc>
          <w:tcPr>
            <w:tcW w:w="685" w:type="pct"/>
          </w:tcPr>
          <w:p w14:paraId="063CEDDE" w14:textId="77777777" w:rsidR="00BF51A2" w:rsidRPr="00877444" w:rsidRDefault="00BF51A2" w:rsidP="00BF51A2">
            <w:pPr>
              <w:pStyle w:val="FHWATableBodyText"/>
            </w:pPr>
            <w:r>
              <w:t>153</w:t>
            </w:r>
          </w:p>
        </w:tc>
        <w:tc>
          <w:tcPr>
            <w:tcW w:w="561" w:type="pct"/>
          </w:tcPr>
          <w:p w14:paraId="6A7E1B76" w14:textId="77777777" w:rsidR="00BF51A2" w:rsidRPr="00877444" w:rsidRDefault="00BF51A2" w:rsidP="00BF51A2">
            <w:pPr>
              <w:pStyle w:val="FHWATableBodyText"/>
            </w:pPr>
            <w:r>
              <w:t>203</w:t>
            </w:r>
          </w:p>
        </w:tc>
      </w:tr>
      <w:tr w:rsidR="00BF51A2" w:rsidRPr="00877444" w14:paraId="6359070E" w14:textId="77777777" w:rsidTr="00BF51A2">
        <w:tc>
          <w:tcPr>
            <w:tcW w:w="1139" w:type="pct"/>
          </w:tcPr>
          <w:p w14:paraId="5E49B3E9" w14:textId="59CA9BEE" w:rsidR="00BF51A2" w:rsidRDefault="00A64B41">
            <w:pPr>
              <w:pStyle w:val="FHWATableBodyText"/>
              <w:rPr>
                <w:rFonts w:eastAsia="Calibri"/>
              </w:rPr>
            </w:pPr>
            <w:r w:rsidRPr="003D6795">
              <w:rPr>
                <w:rFonts w:eastAsia="Calibri"/>
                <w:i/>
                <w:iCs/>
              </w:rPr>
              <w:t>q</w:t>
            </w:r>
            <w:r>
              <w:rPr>
                <w:rFonts w:eastAsia="Calibri"/>
                <w:iCs/>
                <w:vertAlign w:val="subscript"/>
              </w:rPr>
              <w:t>HV</w:t>
            </w:r>
            <w:r>
              <w:rPr>
                <w:rFonts w:eastAsia="Calibri"/>
                <w:iCs/>
              </w:rPr>
              <w:t xml:space="preserve"> (</w:t>
            </w:r>
            <w:r w:rsidR="00BF51A2">
              <w:rPr>
                <w:rFonts w:eastAsia="Calibri"/>
                <w:iCs/>
              </w:rPr>
              <w:t>HVs/5 min)</w:t>
            </w:r>
          </w:p>
        </w:tc>
        <w:tc>
          <w:tcPr>
            <w:tcW w:w="560" w:type="pct"/>
          </w:tcPr>
          <w:p w14:paraId="4C87CD35" w14:textId="77777777" w:rsidR="00BF51A2" w:rsidRPr="00877444" w:rsidRDefault="00BF51A2" w:rsidP="00BF51A2">
            <w:pPr>
              <w:pStyle w:val="FHWATableBodyText"/>
            </w:pPr>
            <w:r>
              <w:t>325</w:t>
            </w:r>
          </w:p>
        </w:tc>
        <w:tc>
          <w:tcPr>
            <w:tcW w:w="685" w:type="pct"/>
          </w:tcPr>
          <w:p w14:paraId="10D859C0" w14:textId="77777777" w:rsidR="00BF51A2" w:rsidRPr="00877444" w:rsidRDefault="00BF51A2" w:rsidP="00BF51A2">
            <w:pPr>
              <w:pStyle w:val="FHWATableBodyText"/>
            </w:pPr>
            <w:r>
              <w:t>298</w:t>
            </w:r>
          </w:p>
        </w:tc>
        <w:tc>
          <w:tcPr>
            <w:tcW w:w="685" w:type="pct"/>
          </w:tcPr>
          <w:p w14:paraId="56F7D904" w14:textId="77777777" w:rsidR="00BF51A2" w:rsidRPr="00877444" w:rsidRDefault="00BF51A2" w:rsidP="00BF51A2">
            <w:pPr>
              <w:pStyle w:val="FHWATableBodyText"/>
            </w:pPr>
            <w:r>
              <w:t>263</w:t>
            </w:r>
          </w:p>
        </w:tc>
        <w:tc>
          <w:tcPr>
            <w:tcW w:w="685" w:type="pct"/>
          </w:tcPr>
          <w:p w14:paraId="7D4D461E" w14:textId="77777777" w:rsidR="00BF51A2" w:rsidRPr="00877444" w:rsidRDefault="00BF51A2" w:rsidP="00BF51A2">
            <w:pPr>
              <w:pStyle w:val="FHWATableBodyText"/>
            </w:pPr>
            <w:r>
              <w:t>160</w:t>
            </w:r>
          </w:p>
        </w:tc>
        <w:tc>
          <w:tcPr>
            <w:tcW w:w="685" w:type="pct"/>
          </w:tcPr>
          <w:p w14:paraId="1887DAAC" w14:textId="77777777" w:rsidR="00BF51A2" w:rsidRPr="00877444" w:rsidRDefault="00BF51A2" w:rsidP="00BF51A2">
            <w:pPr>
              <w:pStyle w:val="FHWATableBodyText"/>
            </w:pPr>
            <w:r>
              <w:t>76</w:t>
            </w:r>
          </w:p>
        </w:tc>
        <w:tc>
          <w:tcPr>
            <w:tcW w:w="561" w:type="pct"/>
          </w:tcPr>
          <w:p w14:paraId="2EDCB002" w14:textId="77777777" w:rsidR="00BF51A2" w:rsidRPr="00877444" w:rsidRDefault="00BF51A2" w:rsidP="00BF51A2">
            <w:pPr>
              <w:pStyle w:val="FHWATableBodyText"/>
            </w:pPr>
            <w:r>
              <w:t>\</w:t>
            </w:r>
          </w:p>
        </w:tc>
      </w:tr>
      <w:tr w:rsidR="00BF51A2" w:rsidRPr="00877444" w14:paraId="48677D77" w14:textId="77777777" w:rsidTr="00BF51A2">
        <w:trPr>
          <w:trHeight w:val="60"/>
        </w:trPr>
        <w:tc>
          <w:tcPr>
            <w:tcW w:w="1139" w:type="pct"/>
          </w:tcPr>
          <w:p w14:paraId="6970851E" w14:textId="5DEB7278" w:rsidR="00BF51A2" w:rsidRDefault="00A64B41">
            <w:pPr>
              <w:pStyle w:val="FHWATableBodyText"/>
              <w:rPr>
                <w:rFonts w:eastAsia="Calibri"/>
              </w:rPr>
            </w:pPr>
            <w:r w:rsidRPr="003D6795">
              <w:rPr>
                <w:rFonts w:eastAsia="Calibri"/>
                <w:i/>
                <w:iCs/>
              </w:rPr>
              <w:t>q</w:t>
            </w:r>
            <w:r>
              <w:rPr>
                <w:rFonts w:eastAsia="Calibri"/>
                <w:i/>
                <w:iCs/>
                <w:vertAlign w:val="subscript"/>
              </w:rPr>
              <w:t>all</w:t>
            </w:r>
            <w:r>
              <w:rPr>
                <w:rFonts w:eastAsia="Calibri"/>
                <w:iCs/>
              </w:rPr>
              <w:t xml:space="preserve"> (</w:t>
            </w:r>
            <w:r w:rsidR="00BF51A2">
              <w:rPr>
                <w:rFonts w:eastAsia="Calibri"/>
                <w:iCs/>
              </w:rPr>
              <w:t>vehicles/5 min)</w:t>
            </w:r>
          </w:p>
        </w:tc>
        <w:tc>
          <w:tcPr>
            <w:tcW w:w="560" w:type="pct"/>
          </w:tcPr>
          <w:p w14:paraId="1CAFB25B" w14:textId="77777777" w:rsidR="00BF51A2" w:rsidRPr="00877444" w:rsidRDefault="00BF51A2" w:rsidP="00BF51A2">
            <w:pPr>
              <w:pStyle w:val="FHWATableBodyText"/>
            </w:pPr>
            <w:r>
              <w:t>325</w:t>
            </w:r>
          </w:p>
        </w:tc>
        <w:tc>
          <w:tcPr>
            <w:tcW w:w="685" w:type="pct"/>
          </w:tcPr>
          <w:p w14:paraId="1B5A1A76" w14:textId="77777777" w:rsidR="00BF51A2" w:rsidRPr="00877444" w:rsidRDefault="00BF51A2" w:rsidP="00BF51A2">
            <w:pPr>
              <w:pStyle w:val="FHWATableBodyText"/>
            </w:pPr>
            <w:r>
              <w:t>321</w:t>
            </w:r>
          </w:p>
        </w:tc>
        <w:tc>
          <w:tcPr>
            <w:tcW w:w="685" w:type="pct"/>
          </w:tcPr>
          <w:p w14:paraId="6AB5ECB1" w14:textId="77777777" w:rsidR="00BF51A2" w:rsidRPr="00877444" w:rsidRDefault="00BF51A2" w:rsidP="00BF51A2">
            <w:pPr>
              <w:pStyle w:val="FHWATableBodyText"/>
            </w:pPr>
            <w:r>
              <w:t>319</w:t>
            </w:r>
          </w:p>
        </w:tc>
        <w:tc>
          <w:tcPr>
            <w:tcW w:w="685" w:type="pct"/>
          </w:tcPr>
          <w:p w14:paraId="60463B9C" w14:textId="77777777" w:rsidR="00BF51A2" w:rsidRPr="00877444" w:rsidRDefault="00BF51A2" w:rsidP="00BF51A2">
            <w:pPr>
              <w:pStyle w:val="FHWATableBodyText"/>
            </w:pPr>
            <w:r>
              <w:t>306</w:t>
            </w:r>
          </w:p>
        </w:tc>
        <w:tc>
          <w:tcPr>
            <w:tcW w:w="685" w:type="pct"/>
          </w:tcPr>
          <w:p w14:paraId="0169AC70" w14:textId="77777777" w:rsidR="00BF51A2" w:rsidRPr="00877444" w:rsidRDefault="00BF51A2" w:rsidP="00BF51A2">
            <w:pPr>
              <w:pStyle w:val="FHWATableBodyText"/>
            </w:pPr>
            <w:r>
              <w:t>229</w:t>
            </w:r>
          </w:p>
        </w:tc>
        <w:tc>
          <w:tcPr>
            <w:tcW w:w="561" w:type="pct"/>
          </w:tcPr>
          <w:p w14:paraId="4E08F338" w14:textId="77777777" w:rsidR="00BF51A2" w:rsidRPr="00877444" w:rsidRDefault="00BF51A2" w:rsidP="00BF51A2">
            <w:pPr>
              <w:pStyle w:val="FHWATableBodyText"/>
            </w:pPr>
            <w:r>
              <w:t>203</w:t>
            </w:r>
          </w:p>
        </w:tc>
      </w:tr>
    </w:tbl>
    <w:p w14:paraId="45452688" w14:textId="50F3C75D" w:rsidR="00BB15C3" w:rsidRDefault="00BB15C3" w:rsidP="00BB15C3">
      <w:pPr>
        <w:pStyle w:val="FHWANote"/>
        <w:spacing w:after="0"/>
      </w:pPr>
      <w:r>
        <w:t>Note:</w:t>
      </w:r>
    </w:p>
    <w:p w14:paraId="08E40341" w14:textId="017970E5" w:rsidR="00BB15C3" w:rsidRPr="004A7578" w:rsidRDefault="00EA44CB" w:rsidP="00BB15C3">
      <w:pPr>
        <w:pStyle w:val="FHWANote"/>
        <w:spacing w:after="0"/>
        <w:rPr>
          <w:iCs/>
          <w:szCs w:val="18"/>
        </w:rPr>
      </w:pPr>
      <w:r w:rsidRPr="004A7578">
        <w:rPr>
          <w:rFonts w:eastAsia="DengXian"/>
          <w:i/>
          <w:iCs/>
        </w:rPr>
        <w:t>r</w:t>
      </w:r>
      <w:r w:rsidRPr="004A7578">
        <w:rPr>
          <w:rFonts w:eastAsia="SimSun"/>
          <w:i/>
          <w:iCs/>
        </w:rPr>
        <w:t xml:space="preserve"> </w:t>
      </w:r>
      <w:r w:rsidRPr="004A7578">
        <w:rPr>
          <w:rFonts w:eastAsia="SimSun"/>
          <w:iCs/>
          <w:vertAlign w:val="superscript"/>
        </w:rPr>
        <w:t>CAV</w:t>
      </w:r>
      <w:r w:rsidRPr="004A7578">
        <w:rPr>
          <w:rFonts w:eastAsia="SimSun"/>
          <w:iCs/>
        </w:rPr>
        <w:t xml:space="preserve"> </w:t>
      </w:r>
      <w:r w:rsidR="00BB15C3" w:rsidRPr="004A7578">
        <w:rPr>
          <w:szCs w:val="18"/>
        </w:rPr>
        <w:t>denotes</w:t>
      </w:r>
      <w:r w:rsidR="00BB15C3" w:rsidRPr="004A7578">
        <w:rPr>
          <w:iCs/>
          <w:szCs w:val="18"/>
        </w:rPr>
        <w:t xml:space="preserve"> CAV penetration rate.</w:t>
      </w:r>
    </w:p>
    <w:p w14:paraId="2E5D91E8" w14:textId="541B69F8" w:rsidR="00BB15C3" w:rsidRPr="004A7578" w:rsidRDefault="00EA44CB" w:rsidP="00BB15C3">
      <w:pPr>
        <w:pStyle w:val="FHWANote"/>
        <w:spacing w:after="0"/>
        <w:rPr>
          <w:szCs w:val="18"/>
        </w:rPr>
      </w:pPr>
      <w:r w:rsidRPr="004A7578">
        <w:rPr>
          <w:i/>
        </w:rPr>
        <w:t>v̅</w:t>
      </w:r>
      <w:r w:rsidRPr="004A7578">
        <w:rPr>
          <w:vertAlign w:val="subscript"/>
        </w:rPr>
        <w:t>CAV</w:t>
      </w:r>
      <w:r w:rsidRPr="004A7578">
        <w:t xml:space="preserve"> </w:t>
      </w:r>
      <w:r w:rsidR="00BB15C3" w:rsidRPr="004A7578">
        <w:rPr>
          <w:szCs w:val="18"/>
        </w:rPr>
        <w:t>denotes</w:t>
      </w:r>
      <w:r w:rsidR="00BB15C3" w:rsidRPr="004A7578">
        <w:rPr>
          <w:iCs/>
          <w:szCs w:val="18"/>
        </w:rPr>
        <w:t xml:space="preserve"> CAV average speed in the simulation</w:t>
      </w:r>
      <w:r w:rsidR="00BB15C3" w:rsidRPr="004A7578">
        <w:rPr>
          <w:szCs w:val="18"/>
        </w:rPr>
        <w:t xml:space="preserve"> period.</w:t>
      </w:r>
    </w:p>
    <w:p w14:paraId="56B33B16" w14:textId="061BB780" w:rsidR="00BB15C3" w:rsidRPr="004A7578" w:rsidRDefault="009F0239" w:rsidP="00BB15C3">
      <w:pPr>
        <w:pStyle w:val="FHWANote"/>
        <w:spacing w:after="0"/>
        <w:rPr>
          <w:szCs w:val="18"/>
        </w:rPr>
      </w:pPr>
      <w:r w:rsidRPr="004A7578">
        <w:t>STD</w:t>
      </w:r>
      <w:r w:rsidRPr="004A7578">
        <w:rPr>
          <w:i/>
          <w:vertAlign w:val="subscript"/>
        </w:rPr>
        <w:t>v</w:t>
      </w:r>
      <w:r w:rsidRPr="004A7578">
        <w:rPr>
          <w:position w:val="-6"/>
          <w:vertAlign w:val="subscript"/>
        </w:rPr>
        <w:t>CAV</w:t>
      </w:r>
      <w:r w:rsidRPr="004A7578">
        <w:t xml:space="preserve"> </w:t>
      </w:r>
      <w:r w:rsidR="00BB15C3" w:rsidRPr="004A7578">
        <w:rPr>
          <w:szCs w:val="18"/>
        </w:rPr>
        <w:t>denotes CAV speed standard deviation in the simulation period.</w:t>
      </w:r>
    </w:p>
    <w:p w14:paraId="34EE919C" w14:textId="797B51FA" w:rsidR="00BB15C3" w:rsidRPr="004A7578" w:rsidRDefault="009F0239" w:rsidP="00BB15C3">
      <w:pPr>
        <w:pStyle w:val="FHWANote"/>
        <w:spacing w:after="0"/>
        <w:rPr>
          <w:szCs w:val="18"/>
        </w:rPr>
      </w:pPr>
      <w:r w:rsidRPr="004A7578">
        <w:rPr>
          <w:i/>
        </w:rPr>
        <w:t>v̅</w:t>
      </w:r>
      <w:r w:rsidRPr="004A7578">
        <w:rPr>
          <w:vertAlign w:val="subscript"/>
        </w:rPr>
        <w:t>HV</w:t>
      </w:r>
      <w:r w:rsidRPr="004A7578">
        <w:t xml:space="preserve"> </w:t>
      </w:r>
      <w:r w:rsidR="00BB15C3" w:rsidRPr="004A7578">
        <w:rPr>
          <w:szCs w:val="18"/>
        </w:rPr>
        <w:t>denotes</w:t>
      </w:r>
      <w:r w:rsidR="00BB15C3" w:rsidRPr="004A7578">
        <w:rPr>
          <w:iCs/>
          <w:szCs w:val="18"/>
        </w:rPr>
        <w:t xml:space="preserve"> </w:t>
      </w:r>
      <w:r w:rsidR="00BB15C3" w:rsidRPr="004A7578">
        <w:rPr>
          <w:szCs w:val="18"/>
        </w:rPr>
        <w:t>HV average speed in the simulation period.</w:t>
      </w:r>
    </w:p>
    <w:p w14:paraId="3F54E69D" w14:textId="52B5AE11" w:rsidR="00BB15C3" w:rsidRPr="004A7578" w:rsidRDefault="009F0239" w:rsidP="00BB15C3">
      <w:pPr>
        <w:pStyle w:val="FHWANote"/>
        <w:spacing w:after="0"/>
        <w:rPr>
          <w:szCs w:val="18"/>
        </w:rPr>
      </w:pPr>
      <w:r w:rsidRPr="004A7578">
        <w:lastRenderedPageBreak/>
        <w:t>STD</w:t>
      </w:r>
      <w:r w:rsidRPr="004A7578">
        <w:rPr>
          <w:i/>
          <w:vertAlign w:val="subscript"/>
        </w:rPr>
        <w:t>v</w:t>
      </w:r>
      <w:r w:rsidRPr="004A7578">
        <w:rPr>
          <w:position w:val="-6"/>
          <w:vertAlign w:val="subscript"/>
        </w:rPr>
        <w:t>HV</w:t>
      </w:r>
      <w:r w:rsidRPr="004A7578">
        <w:rPr>
          <w:szCs w:val="18"/>
        </w:rPr>
        <w:t xml:space="preserve"> </w:t>
      </w:r>
      <w:r w:rsidR="00BB15C3" w:rsidRPr="004A7578">
        <w:rPr>
          <w:szCs w:val="18"/>
        </w:rPr>
        <w:t>denotes HV speed standard deviation in the simulation period.</w:t>
      </w:r>
    </w:p>
    <w:p w14:paraId="371FDFD1" w14:textId="1FF01414" w:rsidR="00B62EE6" w:rsidRPr="004A7578" w:rsidRDefault="009F0239" w:rsidP="00B62EE6">
      <w:pPr>
        <w:pStyle w:val="FHWANote"/>
        <w:spacing w:after="0"/>
        <w:rPr>
          <w:szCs w:val="18"/>
        </w:rPr>
      </w:pPr>
      <w:r w:rsidRPr="004A7578">
        <w:t>STD</w:t>
      </w:r>
      <w:r w:rsidRPr="004A7578">
        <w:rPr>
          <w:i/>
          <w:vertAlign w:val="subscript"/>
        </w:rPr>
        <w:t>v</w:t>
      </w:r>
      <w:r w:rsidRPr="004A7578">
        <w:rPr>
          <w:position w:val="-6"/>
          <w:vertAlign w:val="subscript"/>
        </w:rPr>
        <w:t>all</w:t>
      </w:r>
      <w:r w:rsidRPr="004A7578">
        <w:rPr>
          <w:szCs w:val="18"/>
        </w:rPr>
        <w:t xml:space="preserve"> </w:t>
      </w:r>
      <w:r w:rsidR="00B62EE6" w:rsidRPr="004A7578">
        <w:rPr>
          <w:szCs w:val="18"/>
        </w:rPr>
        <w:t>denotes CAV and HV speed standard deviation.</w:t>
      </w:r>
    </w:p>
    <w:p w14:paraId="5CDA130A" w14:textId="52B046F6" w:rsidR="00BB15C3" w:rsidRPr="004A7578" w:rsidRDefault="009F0239" w:rsidP="00B62EE6">
      <w:pPr>
        <w:pStyle w:val="FHWANote"/>
        <w:spacing w:after="0"/>
        <w:rPr>
          <w:szCs w:val="18"/>
        </w:rPr>
      </w:pPr>
      <w:r w:rsidRPr="004A7578">
        <w:rPr>
          <w:i/>
        </w:rPr>
        <w:t>v̅</w:t>
      </w:r>
      <w:r w:rsidRPr="004A7578">
        <w:rPr>
          <w:vertAlign w:val="subscript"/>
        </w:rPr>
        <w:t>all</w:t>
      </w:r>
      <w:r w:rsidRPr="004A7578">
        <w:t xml:space="preserve"> </w:t>
      </w:r>
      <w:r w:rsidR="00BB15C3" w:rsidRPr="004A7578">
        <w:rPr>
          <w:szCs w:val="18"/>
        </w:rPr>
        <w:t>denotes CAV and HV average speed.</w:t>
      </w:r>
    </w:p>
    <w:p w14:paraId="351956BA" w14:textId="27DBEE7F" w:rsidR="00CD0D2A" w:rsidRPr="004A7578" w:rsidRDefault="009F0239" w:rsidP="00B62EE6">
      <w:pPr>
        <w:pStyle w:val="FHWANote"/>
        <w:spacing w:after="0"/>
        <w:rPr>
          <w:szCs w:val="18"/>
        </w:rPr>
      </w:pPr>
      <w:r w:rsidRPr="004A7578">
        <w:rPr>
          <w:rFonts w:eastAsia="Calibri"/>
          <w:i/>
          <w:iCs/>
        </w:rPr>
        <w:t>q</w:t>
      </w:r>
      <w:r w:rsidRPr="004A7578">
        <w:rPr>
          <w:rFonts w:eastAsia="Calibri"/>
          <w:iCs/>
          <w:vertAlign w:val="subscript"/>
        </w:rPr>
        <w:t>CAV</w:t>
      </w:r>
      <w:r w:rsidRPr="004A7578">
        <w:rPr>
          <w:rFonts w:eastAsia="Calibri"/>
          <w:iCs/>
        </w:rPr>
        <w:t xml:space="preserve"> </w:t>
      </w:r>
      <w:r w:rsidR="00CD0D2A" w:rsidRPr="004A7578">
        <w:rPr>
          <w:szCs w:val="18"/>
        </w:rPr>
        <w:t>denotes the CAV throughput in 5 min.</w:t>
      </w:r>
    </w:p>
    <w:p w14:paraId="2820ED39" w14:textId="6A8E8626" w:rsidR="00CD0D2A" w:rsidRPr="004A7578" w:rsidRDefault="009F0239" w:rsidP="00B62EE6">
      <w:pPr>
        <w:pStyle w:val="FHWANote"/>
        <w:spacing w:after="0"/>
        <w:rPr>
          <w:szCs w:val="18"/>
        </w:rPr>
      </w:pPr>
      <w:r w:rsidRPr="004A7578">
        <w:rPr>
          <w:rFonts w:eastAsia="Calibri"/>
          <w:i/>
          <w:iCs/>
        </w:rPr>
        <w:t>q</w:t>
      </w:r>
      <w:r w:rsidRPr="004A7578">
        <w:rPr>
          <w:rFonts w:eastAsia="Calibri"/>
          <w:iCs/>
          <w:vertAlign w:val="subscript"/>
        </w:rPr>
        <w:t>HV</w:t>
      </w:r>
      <w:r w:rsidRPr="004A7578">
        <w:rPr>
          <w:rFonts w:eastAsia="Calibri"/>
          <w:iCs/>
        </w:rPr>
        <w:t xml:space="preserve"> </w:t>
      </w:r>
      <w:r w:rsidR="00CD0D2A" w:rsidRPr="004A7578">
        <w:rPr>
          <w:szCs w:val="18"/>
        </w:rPr>
        <w:t>denotes the HV throughput in 5 min.</w:t>
      </w:r>
    </w:p>
    <w:p w14:paraId="12395A68" w14:textId="12D14D25" w:rsidR="00CD0D2A" w:rsidRPr="004A7578" w:rsidRDefault="009F0239" w:rsidP="00096304">
      <w:pPr>
        <w:pStyle w:val="FHWANote"/>
      </w:pPr>
      <w:r w:rsidRPr="004A7578">
        <w:rPr>
          <w:rFonts w:eastAsia="Calibri"/>
          <w:i/>
          <w:iCs/>
        </w:rPr>
        <w:t>q</w:t>
      </w:r>
      <w:r w:rsidRPr="004A7578">
        <w:rPr>
          <w:rFonts w:eastAsia="Calibri"/>
          <w:i/>
          <w:iCs/>
          <w:vertAlign w:val="subscript"/>
        </w:rPr>
        <w:t>all</w:t>
      </w:r>
      <w:r w:rsidRPr="004A7578">
        <w:rPr>
          <w:rFonts w:eastAsia="Calibri"/>
          <w:iCs/>
        </w:rPr>
        <w:t xml:space="preserve"> </w:t>
      </w:r>
      <w:r w:rsidR="00CD0D2A" w:rsidRPr="004A7578">
        <w:t>denotes all vehicle throughput in 5 min.</w:t>
      </w:r>
    </w:p>
    <w:p w14:paraId="6F46A567" w14:textId="77777777" w:rsidR="007918C9" w:rsidRDefault="005521D8" w:rsidP="000F3069">
      <w:pPr>
        <w:pStyle w:val="FHWABody"/>
        <w:rPr>
          <w:noProof/>
        </w:rPr>
      </w:pPr>
      <w:r w:rsidRPr="004A7578">
        <w:t xml:space="preserve">The results in </w:t>
      </w:r>
      <w:r w:rsidRPr="00D97485">
        <w:fldChar w:fldCharType="begin"/>
      </w:r>
      <w:r w:rsidRPr="004A7578">
        <w:instrText xml:space="preserve"> REF _Ref32150955 \h  \* MERGEFORMAT </w:instrText>
      </w:r>
      <w:r w:rsidRPr="009D2193">
        <w:fldChar w:fldCharType="separate"/>
      </w:r>
      <w:r w:rsidR="007918C9">
        <w:t>Where:</w:t>
      </w:r>
    </w:p>
    <w:p w14:paraId="04445E74" w14:textId="77777777" w:rsidR="007918C9" w:rsidRDefault="007918C9" w:rsidP="000F3069">
      <w:pPr>
        <w:pStyle w:val="FHWAWhereSymbol"/>
        <w:rPr>
          <w:iCs/>
        </w:rPr>
      </w:pPr>
      <w:r>
        <w:rPr>
          <w:i/>
        </w:rPr>
        <w:t>T</w:t>
      </w:r>
      <w:r w:rsidRPr="007918C9">
        <w:rPr>
          <w:i/>
        </w:rPr>
        <w:t>j</w:t>
      </w:r>
      <w:r>
        <w:t xml:space="preserve"> = the number of time points that CAV </w:t>
      </w:r>
      <w:r>
        <w:rPr>
          <w:i/>
        </w:rPr>
        <w:t>j</w:t>
      </w:r>
      <w:r>
        <w:t xml:space="preserve"> </w:t>
      </w:r>
      <w:r w:rsidRPr="003D1DAA">
        <w:t>running</w:t>
      </w:r>
      <w:r>
        <w:rPr>
          <w:iCs/>
        </w:rPr>
        <w:t xml:space="preserve"> during a simulation </w:t>
      </w:r>
      <w:r>
        <w:rPr>
          <w:rFonts w:hint="eastAsia"/>
          <w:iCs/>
        </w:rPr>
        <w:t>period</w:t>
      </w:r>
      <w:r>
        <w:rPr>
          <w:iCs/>
        </w:rPr>
        <w:t>.</w:t>
      </w:r>
    </w:p>
    <w:p w14:paraId="4DE82955" w14:textId="77777777" w:rsidR="007918C9" w:rsidRDefault="007918C9" w:rsidP="000F3069">
      <w:pPr>
        <w:pStyle w:val="FHWAWhereSymbol"/>
      </w:pPr>
      <w:r>
        <w:rPr>
          <w:i/>
        </w:rPr>
        <w:t>v</w:t>
      </w:r>
      <w:r w:rsidRPr="007918C9">
        <w:rPr>
          <w:i/>
        </w:rPr>
        <w:t>j</w:t>
      </w:r>
      <w:r>
        <w:t>(</w:t>
      </w:r>
      <w:r>
        <w:rPr>
          <w:i/>
        </w:rPr>
        <w:t>t)</w:t>
      </w:r>
      <w:r>
        <w:t xml:space="preserve"> = CAV </w:t>
      </w:r>
      <w:r>
        <w:rPr>
          <w:i/>
        </w:rPr>
        <w:t>j</w:t>
      </w:r>
      <w:r>
        <w:t xml:space="preserve"> </w:t>
      </w:r>
      <w:r>
        <w:rPr>
          <w:iCs/>
        </w:rPr>
        <w:t xml:space="preserve">speed at time point </w:t>
      </w:r>
      <w:r>
        <w:rPr>
          <w:i/>
          <w:iCs/>
        </w:rPr>
        <w:t>t</w:t>
      </w:r>
      <w:r>
        <w:rPr>
          <w:iCs/>
        </w:rPr>
        <w:t>.</w:t>
      </w:r>
    </w:p>
    <w:p w14:paraId="5E868DA0" w14:textId="77777777" w:rsidR="007918C9" w:rsidRDefault="007918C9" w:rsidP="000F3069">
      <w:pPr>
        <w:pStyle w:val="FHWAWhereSymbol"/>
        <w:rPr>
          <w:iCs/>
        </w:rPr>
      </w:pPr>
      <w:r w:rsidRPr="00105D56">
        <w:rPr>
          <w:i/>
          <w:color w:val="000000"/>
        </w:rPr>
        <w:t>v̂</w:t>
      </w:r>
      <w:r>
        <w:rPr>
          <w:i/>
          <w:color w:val="000000"/>
          <w:vertAlign w:val="subscript"/>
        </w:rPr>
        <w:t>J</w:t>
      </w:r>
      <w:r>
        <w:rPr>
          <w:color w:val="000000"/>
        </w:rPr>
        <w:t xml:space="preserve"> = </w:t>
      </w:r>
      <w:r>
        <w:t xml:space="preserve">the average speed of CAV </w:t>
      </w:r>
      <w:r>
        <w:rPr>
          <w:i/>
        </w:rPr>
        <w:t>j</w:t>
      </w:r>
      <w:r>
        <w:t xml:space="preserve"> </w:t>
      </w:r>
      <w:r>
        <w:rPr>
          <w:iCs/>
        </w:rPr>
        <w:t xml:space="preserve">in the simulation </w:t>
      </w:r>
      <w:r>
        <w:rPr>
          <w:rFonts w:hint="eastAsia"/>
          <w:iCs/>
        </w:rPr>
        <w:t>period</w:t>
      </w:r>
      <w:r>
        <w:rPr>
          <w:iCs/>
        </w:rPr>
        <w:t>.</w:t>
      </w:r>
    </w:p>
    <w:p w14:paraId="6AF4149B" w14:textId="77777777" w:rsidR="007918C9" w:rsidRDefault="007918C9" w:rsidP="000F3069">
      <w:pPr>
        <w:pStyle w:val="FHWAWhereSymbol"/>
      </w:pPr>
      <w:r>
        <w:rPr>
          <w:i/>
        </w:rPr>
        <w:t xml:space="preserve">J </w:t>
      </w:r>
      <w:r>
        <w:t>= the total number of CAVs.</w:t>
      </w:r>
    </w:p>
    <w:p w14:paraId="30C76436" w14:textId="77777777" w:rsidR="007918C9" w:rsidRDefault="007918C9" w:rsidP="000F3069">
      <w:pPr>
        <w:pStyle w:val="FHWAWhereSymbol"/>
        <w:rPr>
          <w:iCs/>
        </w:rPr>
      </w:pPr>
      <w:r>
        <w:rPr>
          <w:i/>
        </w:rPr>
        <w:t>T</w:t>
      </w:r>
      <w:r w:rsidRPr="007918C9">
        <w:rPr>
          <w:i/>
        </w:rPr>
        <w:t>k</w:t>
      </w:r>
      <w:r>
        <w:rPr>
          <w:i/>
        </w:rPr>
        <w:t xml:space="preserve"> </w:t>
      </w:r>
      <w:r w:rsidRPr="00A250B9">
        <w:t>=</w:t>
      </w:r>
      <w:r>
        <w:rPr>
          <w:i/>
        </w:rPr>
        <w:t xml:space="preserve"> </w:t>
      </w:r>
      <w:r>
        <w:t xml:space="preserve">the number of time points that HV </w:t>
      </w:r>
      <w:r>
        <w:rPr>
          <w:i/>
        </w:rPr>
        <w:t>k</w:t>
      </w:r>
      <w:r>
        <w:t xml:space="preserve"> </w:t>
      </w:r>
      <w:r w:rsidRPr="003D1DAA">
        <w:t>running</w:t>
      </w:r>
      <w:r>
        <w:rPr>
          <w:iCs/>
        </w:rPr>
        <w:t xml:space="preserve"> during a simulation </w:t>
      </w:r>
      <w:r>
        <w:rPr>
          <w:rFonts w:hint="eastAsia"/>
          <w:iCs/>
        </w:rPr>
        <w:t>period</w:t>
      </w:r>
      <w:r>
        <w:rPr>
          <w:iCs/>
        </w:rPr>
        <w:t>.</w:t>
      </w:r>
    </w:p>
    <w:p w14:paraId="6C5C46A7" w14:textId="77777777" w:rsidR="007918C9" w:rsidRDefault="007918C9" w:rsidP="000F3069">
      <w:pPr>
        <w:pStyle w:val="FHWAWhereSymbol"/>
      </w:pPr>
      <w:r>
        <w:rPr>
          <w:i/>
        </w:rPr>
        <w:t>v</w:t>
      </w:r>
      <w:r w:rsidRPr="007918C9">
        <w:rPr>
          <w:i/>
        </w:rPr>
        <w:t>k</w:t>
      </w:r>
      <w:r>
        <w:t>(</w:t>
      </w:r>
      <w:r>
        <w:rPr>
          <w:i/>
        </w:rPr>
        <w:t>t)</w:t>
      </w:r>
      <w:r>
        <w:t xml:space="preserve"> = HV </w:t>
      </w:r>
      <w:r>
        <w:rPr>
          <w:i/>
        </w:rPr>
        <w:t>k</w:t>
      </w:r>
      <w:r>
        <w:t xml:space="preserve"> </w:t>
      </w:r>
      <w:r>
        <w:rPr>
          <w:iCs/>
        </w:rPr>
        <w:t xml:space="preserve">speed at time point </w:t>
      </w:r>
      <w:r>
        <w:rPr>
          <w:i/>
          <w:iCs/>
        </w:rPr>
        <w:t>t</w:t>
      </w:r>
      <w:r>
        <w:rPr>
          <w:iCs/>
        </w:rPr>
        <w:t>.</w:t>
      </w:r>
    </w:p>
    <w:p w14:paraId="2B0F691C" w14:textId="77777777" w:rsidR="007918C9" w:rsidRDefault="007918C9" w:rsidP="000F3069">
      <w:pPr>
        <w:pStyle w:val="FHWAWhereSymbol"/>
        <w:rPr>
          <w:iCs/>
        </w:rPr>
      </w:pPr>
      <w:r w:rsidRPr="00105D56">
        <w:rPr>
          <w:i/>
          <w:color w:val="000000"/>
        </w:rPr>
        <w:t>v̂</w:t>
      </w:r>
      <w:r>
        <w:rPr>
          <w:i/>
          <w:color w:val="000000"/>
          <w:vertAlign w:val="subscript"/>
        </w:rPr>
        <w:t>k</w:t>
      </w:r>
      <w:r>
        <w:rPr>
          <w:color w:val="000000"/>
        </w:rPr>
        <w:t xml:space="preserve"> = </w:t>
      </w:r>
      <w:r>
        <w:t xml:space="preserve">the average speed of HV </w:t>
      </w:r>
      <w:r>
        <w:rPr>
          <w:i/>
        </w:rPr>
        <w:t>k</w:t>
      </w:r>
      <w:r>
        <w:t xml:space="preserve"> </w:t>
      </w:r>
      <w:r>
        <w:rPr>
          <w:iCs/>
        </w:rPr>
        <w:t xml:space="preserve">in the simulation </w:t>
      </w:r>
      <w:r>
        <w:rPr>
          <w:rFonts w:hint="eastAsia"/>
          <w:iCs/>
        </w:rPr>
        <w:t>period</w:t>
      </w:r>
      <w:r>
        <w:rPr>
          <w:iCs/>
        </w:rPr>
        <w:t>.</w:t>
      </w:r>
    </w:p>
    <w:p w14:paraId="09401524" w14:textId="77777777" w:rsidR="007918C9" w:rsidRDefault="007918C9" w:rsidP="00030CE3">
      <w:pPr>
        <w:pStyle w:val="FHWAWhereSymbol"/>
      </w:pPr>
      <w:r>
        <w:rPr>
          <w:i/>
        </w:rPr>
        <w:t xml:space="preserve">K </w:t>
      </w:r>
      <w:r>
        <w:t>= the total number of HVs</w:t>
      </w:r>
    </w:p>
    <w:p w14:paraId="7A77C1DE" w14:textId="77777777" w:rsidR="007918C9" w:rsidRPr="000652D6" w:rsidRDefault="007918C9" w:rsidP="000652D6">
      <w:pPr>
        <w:pStyle w:val="FHWABody"/>
      </w:pPr>
      <w:r>
        <w:t>CAV, HV and total traffic throughput (</w:t>
      </w:r>
      <w:r>
        <w:rPr>
          <w:i/>
        </w:rPr>
        <w:t>q</w:t>
      </w:r>
      <w:r w:rsidRPr="007918C9">
        <w:rPr>
          <w:i/>
        </w:rPr>
        <w:t>CAV</w:t>
      </w:r>
      <w:r>
        <w:t xml:space="preserve">, </w:t>
      </w:r>
      <w:r>
        <w:rPr>
          <w:i/>
        </w:rPr>
        <w:t>q</w:t>
      </w:r>
      <w:r w:rsidRPr="007918C9">
        <w:rPr>
          <w:i/>
        </w:rPr>
        <w:t>HV</w:t>
      </w:r>
      <w:r>
        <w:t xml:space="preserve">, and </w:t>
      </w:r>
      <w:r>
        <w:rPr>
          <w:i/>
        </w:rPr>
        <w:t>q</w:t>
      </w:r>
      <w:r w:rsidRPr="007918C9">
        <w:rPr>
          <w:i/>
        </w:rPr>
        <w:t>all</w:t>
      </w:r>
      <w:r>
        <w:t xml:space="preserve">) at the location where the red line located in </w:t>
      </w:r>
      <w:r w:rsidRPr="00241705">
        <w:t xml:space="preserve">Figure </w:t>
      </w:r>
      <w:r>
        <w:rPr>
          <w:noProof/>
        </w:rPr>
        <w:t>30</w:t>
      </w:r>
      <w:r>
        <w:t xml:space="preserve"> during a 5-min simulation period is also measured, and </w:t>
      </w:r>
      <w:r>
        <w:rPr>
          <w:i/>
        </w:rPr>
        <w:t>l</w:t>
      </w:r>
      <w:r w:rsidRPr="007918C9">
        <w:rPr>
          <w:i/>
        </w:rPr>
        <w:t>th</w:t>
      </w:r>
      <w:r>
        <w:t xml:space="preserve"> </w:t>
      </w:r>
      <w:r>
        <w:rPr>
          <w:iCs/>
        </w:rPr>
        <w:t>is set as 500 m</w:t>
      </w:r>
      <w:r>
        <w:t xml:space="preserve">. Note that we set </w:t>
      </w:r>
      <w:r>
        <w:rPr>
          <w:i/>
        </w:rPr>
        <w:t>r</w:t>
      </w:r>
      <w:r w:rsidRPr="007918C9">
        <w:rPr>
          <w:i/>
        </w:rPr>
        <w:t>1CAV</w:t>
      </w:r>
      <w:r>
        <w:t xml:space="preserve"> = </w:t>
      </w:r>
      <w:r>
        <w:rPr>
          <w:i/>
        </w:rPr>
        <w:t>r</w:t>
      </w:r>
      <w:r w:rsidRPr="007918C9">
        <w:rPr>
          <w:i/>
        </w:rPr>
        <w:t>2CAV</w:t>
      </w:r>
      <w:r>
        <w:t xml:space="preserve"> = </w:t>
      </w:r>
      <w:r>
        <w:rPr>
          <w:i/>
        </w:rPr>
        <w:t>r</w:t>
      </w:r>
      <w:r w:rsidRPr="007918C9">
        <w:rPr>
          <w:i/>
        </w:rPr>
        <w:t>CAV</w:t>
      </w:r>
      <w:r>
        <w:t xml:space="preserve"> </w:t>
      </w:r>
      <w:r>
        <w:rPr>
          <w:iCs/>
        </w:rPr>
        <w:t xml:space="preserve">in the simulation, indicating that CAV penetration rates are the same in the </w:t>
      </w:r>
      <w:r>
        <w:t>mainline</w:t>
      </w:r>
      <w:r>
        <w:rPr>
          <w:iCs/>
        </w:rPr>
        <w:t xml:space="preserve"> and on-ramp traffic. </w:t>
      </w:r>
    </w:p>
    <w:p w14:paraId="5F555FE7" w14:textId="77777777" w:rsidR="007918C9" w:rsidRDefault="007918C9" w:rsidP="00030CE3">
      <w:pPr>
        <w:pStyle w:val="FHWAH1"/>
      </w:pPr>
      <w:r>
        <w:t>Simulation results for the different scenarios</w:t>
      </w:r>
    </w:p>
    <w:p w14:paraId="694CFD4D" w14:textId="77777777" w:rsidR="007918C9" w:rsidRDefault="007918C9" w:rsidP="00101CD3">
      <w:pPr>
        <w:pStyle w:val="FHWABody"/>
      </w:pPr>
      <w:r>
        <w:t xml:space="preserve">The average speed is used to indicate the mobility performance. The greater the average speed, the better the mobility. The speed standard deviation is used to measure the stability performance. The greater the speed standard deviation, the worse the stability performance. Vehicle throughput is another measurement of the mobility performance. The sensitivity analyses results are presented in </w:t>
      </w:r>
      <w:r w:rsidRPr="00176DFB">
        <w:t xml:space="preserve">Table </w:t>
      </w:r>
      <w:r>
        <w:rPr>
          <w:noProof/>
        </w:rPr>
        <w:t>4</w:t>
      </w:r>
      <w:r w:rsidRPr="00607036">
        <w:rPr>
          <w:rFonts w:ascii="Arial" w:hAnsi="Arial" w:cs="Arial"/>
          <w:color w:val="3C4043"/>
          <w:sz w:val="21"/>
          <w:szCs w:val="21"/>
          <w:shd w:val="clear" w:color="auto" w:fill="FFFFFF"/>
        </w:rPr>
        <w:t xml:space="preserve"> </w:t>
      </w:r>
      <w:r>
        <w:rPr>
          <w:rFonts w:ascii="Arial" w:hAnsi="Arial" w:cs="Arial"/>
          <w:color w:val="3C4043"/>
          <w:sz w:val="21"/>
          <w:szCs w:val="21"/>
          <w:shd w:val="clear" w:color="auto" w:fill="FFFFFF"/>
        </w:rPr>
        <w:t xml:space="preserve">– </w:t>
      </w:r>
      <w:r w:rsidRPr="00176DFB">
        <w:t xml:space="preserve">Table </w:t>
      </w:r>
      <w:r>
        <w:rPr>
          <w:noProof/>
        </w:rPr>
        <w:t>7.</w:t>
      </w:r>
    </w:p>
    <w:p w14:paraId="3D4E122F" w14:textId="5E7EB97A" w:rsidR="005521D8" w:rsidRPr="005521D8" w:rsidRDefault="007918C9" w:rsidP="00BB15C3">
      <w:pPr>
        <w:pStyle w:val="FHWABody"/>
      </w:pPr>
      <w:r w:rsidRPr="00176DFB">
        <w:t xml:space="preserve">Table </w:t>
      </w:r>
      <w:r>
        <w:rPr>
          <w:noProof/>
        </w:rPr>
        <w:t>4</w:t>
      </w:r>
      <w:r w:rsidR="005521D8" w:rsidRPr="00D97485">
        <w:fldChar w:fldCharType="end"/>
      </w:r>
      <w:r w:rsidR="005521D8" w:rsidRPr="004A7578">
        <w:t xml:space="preserve"> show that as the CAV penetration rate</w:t>
      </w:r>
      <w:r w:rsidR="00AC20EB" w:rsidRPr="004A7578">
        <w:t xml:space="preserve"> </w:t>
      </w:r>
      <w:r w:rsidR="00AC20EB" w:rsidRPr="004A7578">
        <w:rPr>
          <w:rFonts w:eastAsia="DengXian"/>
          <w:i/>
          <w:iCs/>
        </w:rPr>
        <w:t>r</w:t>
      </w:r>
      <w:r w:rsidR="00AC20EB" w:rsidRPr="004A7578">
        <w:rPr>
          <w:rFonts w:eastAsia="SimSun"/>
          <w:i/>
          <w:iCs/>
        </w:rPr>
        <w:t xml:space="preserve"> </w:t>
      </w:r>
      <w:r w:rsidR="00AC20EB" w:rsidRPr="004A7578">
        <w:rPr>
          <w:rFonts w:eastAsia="SimSun"/>
          <w:iCs/>
          <w:vertAlign w:val="superscript"/>
        </w:rPr>
        <w:t>CAV</w:t>
      </w:r>
      <w:r w:rsidR="00AC20EB" w:rsidRPr="004A7578">
        <w:t xml:space="preserve"> </w:t>
      </w:r>
      <w:r w:rsidR="005521D8" w:rsidRPr="004A7578">
        <w:t>increases, CAV</w:t>
      </w:r>
      <w:r w:rsidR="006A7CB3" w:rsidRPr="004A7578">
        <w:t xml:space="preserve"> mobility</w:t>
      </w:r>
      <w:r w:rsidR="00AC20EB" w:rsidRPr="004A7578">
        <w:t xml:space="preserve"> (</w:t>
      </w:r>
      <w:r w:rsidR="00AC20EB" w:rsidRPr="004A7578">
        <w:rPr>
          <w:i/>
        </w:rPr>
        <w:t>v̅</w:t>
      </w:r>
      <w:r w:rsidR="00AC20EB" w:rsidRPr="004A7578">
        <w:rPr>
          <w:vertAlign w:val="subscript"/>
        </w:rPr>
        <w:t>CAV</w:t>
      </w:r>
      <w:r w:rsidR="00AC20EB" w:rsidRPr="009D2193">
        <w:t>),</w:t>
      </w:r>
      <w:r w:rsidR="005521D8" w:rsidRPr="004A7578">
        <w:t xml:space="preserve"> HV </w:t>
      </w:r>
      <w:r w:rsidR="006A7CB3" w:rsidRPr="004A7578">
        <w:t>mobility</w:t>
      </w:r>
      <w:r w:rsidR="00AC20EB" w:rsidRPr="004A7578">
        <w:t xml:space="preserve"> </w:t>
      </w:r>
      <w:r w:rsidR="00AC20EB" w:rsidRPr="004A7578">
        <w:rPr>
          <w:i/>
        </w:rPr>
        <w:t>v̅</w:t>
      </w:r>
      <w:r w:rsidR="00AC20EB" w:rsidRPr="004A7578">
        <w:rPr>
          <w:vertAlign w:val="subscript"/>
        </w:rPr>
        <w:t>HV</w:t>
      </w:r>
      <w:r w:rsidR="00AC20EB" w:rsidRPr="004A7578">
        <w:t xml:space="preserve"> </w:t>
      </w:r>
      <w:r w:rsidR="005521D8" w:rsidRPr="004A7578">
        <w:t>and overall mobility</w:t>
      </w:r>
      <w:r w:rsidR="00AC20EB" w:rsidRPr="004A7578">
        <w:t xml:space="preserve"> (</w:t>
      </w:r>
      <w:r w:rsidR="00AC20EB" w:rsidRPr="004A7578">
        <w:rPr>
          <w:i/>
        </w:rPr>
        <w:t>v̅</w:t>
      </w:r>
      <w:r w:rsidR="00AC20EB" w:rsidRPr="004A7578">
        <w:rPr>
          <w:vertAlign w:val="subscript"/>
        </w:rPr>
        <w:t>all</w:t>
      </w:r>
      <w:r w:rsidR="00AC20EB" w:rsidRPr="004A7578">
        <w:t>,</w:t>
      </w:r>
      <w:r w:rsidR="002F1509" w:rsidRPr="004A7578">
        <w:t xml:space="preserve"> </w:t>
      </w:r>
      <w:r w:rsidR="002F1509" w:rsidRPr="004A7578">
        <w:rPr>
          <w:rFonts w:eastAsia="Calibri"/>
          <w:i/>
          <w:iCs/>
        </w:rPr>
        <w:t>q</w:t>
      </w:r>
      <w:r w:rsidR="002F1509" w:rsidRPr="004A7578">
        <w:rPr>
          <w:rFonts w:eastAsia="Calibri"/>
          <w:i/>
          <w:iCs/>
          <w:vertAlign w:val="subscript"/>
        </w:rPr>
        <w:t>all</w:t>
      </w:r>
      <w:r w:rsidR="002F1509" w:rsidRPr="004A7578">
        <w:rPr>
          <w:rFonts w:eastAsia="Calibri"/>
          <w:iCs/>
        </w:rPr>
        <w:t xml:space="preserve">) </w:t>
      </w:r>
      <w:r w:rsidR="005521D8" w:rsidRPr="004A7578">
        <w:t>decrease</w:t>
      </w:r>
      <w:r w:rsidR="006A7CB3" w:rsidRPr="004A7578">
        <w:t xml:space="preserve">. </w:t>
      </w:r>
      <w:r w:rsidR="005521D8" w:rsidRPr="004A7578">
        <w:t>The reason might be that more CAV LCs conducted when</w:t>
      </w:r>
      <w:r w:rsidR="004A7578" w:rsidRPr="004A7578">
        <w:t xml:space="preserve"> </w:t>
      </w:r>
      <w:r w:rsidR="004A7578" w:rsidRPr="004A7578">
        <w:rPr>
          <w:rFonts w:eastAsia="DengXian"/>
          <w:i/>
          <w:iCs/>
        </w:rPr>
        <w:t>r</w:t>
      </w:r>
      <w:r w:rsidR="004A7578" w:rsidRPr="004A7578">
        <w:rPr>
          <w:rFonts w:eastAsia="SimSun"/>
          <w:i/>
          <w:iCs/>
        </w:rPr>
        <w:t xml:space="preserve"> </w:t>
      </w:r>
      <w:r w:rsidR="004A7578" w:rsidRPr="004A7578">
        <w:rPr>
          <w:rFonts w:eastAsia="SimSun"/>
          <w:iCs/>
          <w:vertAlign w:val="superscript"/>
        </w:rPr>
        <w:t>CAV</w:t>
      </w:r>
      <w:r w:rsidR="004A7578" w:rsidRPr="004A7578">
        <w:t xml:space="preserve"> </w:t>
      </w:r>
      <w:r w:rsidR="005521D8" w:rsidRPr="004A7578">
        <w:rPr>
          <w:iCs/>
        </w:rPr>
        <w:t xml:space="preserve">is </w:t>
      </w:r>
      <w:r w:rsidR="00050685" w:rsidRPr="004A7578">
        <w:rPr>
          <w:iCs/>
        </w:rPr>
        <w:t>greater</w:t>
      </w:r>
      <w:r w:rsidR="005521D8" w:rsidRPr="004A7578">
        <w:rPr>
          <w:iCs/>
        </w:rPr>
        <w:t xml:space="preserve"> causing more traffic oscillation and leading to worse mobility performance.</w:t>
      </w:r>
      <w:r w:rsidR="005521D8" w:rsidRPr="004A7578">
        <w:t xml:space="preserve"> </w:t>
      </w:r>
      <w:r w:rsidR="00F962CA" w:rsidRPr="004A7578">
        <w:t>Also, the calibrated CAV model drives more conservatively with a longer average headway than HVs, which aggravates the congestion.</w:t>
      </w:r>
      <w:r w:rsidR="00F450DF" w:rsidRPr="004A7578">
        <w:t xml:space="preserve"> </w:t>
      </w:r>
      <w:r w:rsidR="005521D8" w:rsidRPr="004A7578">
        <w:t>As</w:t>
      </w:r>
      <w:r w:rsidR="004A7578" w:rsidRPr="004A7578">
        <w:t xml:space="preserve"> </w:t>
      </w:r>
      <w:r w:rsidR="004A7578" w:rsidRPr="004A7578">
        <w:rPr>
          <w:rFonts w:eastAsia="DengXian"/>
          <w:i/>
          <w:iCs/>
        </w:rPr>
        <w:t>r</w:t>
      </w:r>
      <w:r w:rsidR="004A7578" w:rsidRPr="004A7578">
        <w:rPr>
          <w:rFonts w:eastAsia="SimSun"/>
          <w:i/>
          <w:iCs/>
        </w:rPr>
        <w:t xml:space="preserve"> </w:t>
      </w:r>
      <w:r w:rsidR="004A7578" w:rsidRPr="004A7578">
        <w:rPr>
          <w:rFonts w:eastAsia="SimSun"/>
          <w:iCs/>
          <w:vertAlign w:val="superscript"/>
        </w:rPr>
        <w:t>CAV</w:t>
      </w:r>
      <w:r w:rsidR="004A7578" w:rsidRPr="004A7578">
        <w:t xml:space="preserve"> </w:t>
      </w:r>
      <w:r w:rsidR="005521D8" w:rsidRPr="004A7578">
        <w:t>increases, CAV, HV and overall stability (indicated by</w:t>
      </w:r>
      <w:r w:rsidR="004A7578" w:rsidRPr="004A7578">
        <w:t xml:space="preserve"> </w:t>
      </w:r>
      <w:r w:rsidR="004A7578" w:rsidRPr="004A7578">
        <w:rPr>
          <w:i/>
        </w:rPr>
        <w:t>v̅</w:t>
      </w:r>
      <w:r w:rsidR="004A7578" w:rsidRPr="004A7578">
        <w:rPr>
          <w:vertAlign w:val="subscript"/>
        </w:rPr>
        <w:t>CAV</w:t>
      </w:r>
      <w:r w:rsidR="004A7578" w:rsidRPr="004A7578">
        <w:t xml:space="preserve">, </w:t>
      </w:r>
      <w:r w:rsidR="004A7578" w:rsidRPr="004A7578">
        <w:rPr>
          <w:i/>
        </w:rPr>
        <w:t>v̅</w:t>
      </w:r>
      <w:r w:rsidR="004A7578" w:rsidRPr="004A7578">
        <w:rPr>
          <w:vertAlign w:val="subscript"/>
        </w:rPr>
        <w:t>HV</w:t>
      </w:r>
      <w:r w:rsidR="004A7578" w:rsidRPr="004A7578">
        <w:t xml:space="preserve">, and </w:t>
      </w:r>
      <w:r w:rsidR="004A7578" w:rsidRPr="004A7578">
        <w:rPr>
          <w:i/>
        </w:rPr>
        <w:t>v̅</w:t>
      </w:r>
      <w:r w:rsidR="004A7578" w:rsidRPr="004A7578">
        <w:rPr>
          <w:vertAlign w:val="subscript"/>
        </w:rPr>
        <w:t>all</w:t>
      </w:r>
      <w:r w:rsidR="004A7578" w:rsidRPr="004A7578">
        <w:t xml:space="preserve"> </w:t>
      </w:r>
      <w:r w:rsidR="005521D8" w:rsidRPr="004A7578">
        <w:t>respectively) fluctuate.</w:t>
      </w:r>
      <w:r w:rsidR="004A7578">
        <w:t xml:space="preserve"> </w:t>
      </w:r>
      <w:r w:rsidR="004A7578" w:rsidRPr="000B6ECA">
        <w:rPr>
          <w:rFonts w:eastAsia="DengXian"/>
          <w:i/>
          <w:iCs/>
        </w:rPr>
        <w:t>r</w:t>
      </w:r>
      <w:r w:rsidR="004A7578" w:rsidRPr="000B6ECA">
        <w:rPr>
          <w:rFonts w:eastAsia="SimSun"/>
          <w:i/>
          <w:iCs/>
        </w:rPr>
        <w:t xml:space="preserve"> </w:t>
      </w:r>
      <w:r w:rsidR="004A7578" w:rsidRPr="000B6ECA">
        <w:rPr>
          <w:rFonts w:eastAsia="SimSun"/>
          <w:iCs/>
          <w:vertAlign w:val="superscript"/>
        </w:rPr>
        <w:t>CAV</w:t>
      </w:r>
      <w:r w:rsidR="004A7578">
        <w:rPr>
          <w:rFonts w:eastAsia="SimSun"/>
          <w:iCs/>
        </w:rPr>
        <w:t xml:space="preserve"> </w:t>
      </w:r>
      <w:r w:rsidR="005521D8" w:rsidRPr="004A7578">
        <w:t>increase will result in more CAV LCs that cause more traffic oscillation and worse stability performance. Yet, as</w:t>
      </w:r>
      <w:r w:rsidR="004A7578">
        <w:t xml:space="preserve"> </w:t>
      </w:r>
      <w:r w:rsidR="004A7578">
        <w:br/>
      </w:r>
      <w:r w:rsidR="004A7578" w:rsidRPr="000B6ECA">
        <w:rPr>
          <w:rFonts w:eastAsia="DengXian"/>
          <w:i/>
          <w:iCs/>
        </w:rPr>
        <w:t>r</w:t>
      </w:r>
      <w:r w:rsidR="004A7578" w:rsidRPr="000B6ECA">
        <w:rPr>
          <w:rFonts w:eastAsia="SimSun"/>
          <w:i/>
          <w:iCs/>
        </w:rPr>
        <w:t xml:space="preserve"> </w:t>
      </w:r>
      <w:r w:rsidR="004A7578" w:rsidRPr="000B6ECA">
        <w:rPr>
          <w:rFonts w:eastAsia="SimSun"/>
          <w:iCs/>
          <w:vertAlign w:val="superscript"/>
        </w:rPr>
        <w:t>CAV</w:t>
      </w:r>
      <w:r w:rsidR="004A7578">
        <w:t xml:space="preserve"> </w:t>
      </w:r>
      <w:r w:rsidR="005521D8" w:rsidRPr="004A7578">
        <w:rPr>
          <w:iCs/>
        </w:rPr>
        <w:t>keeps</w:t>
      </w:r>
      <w:r w:rsidR="005521D8" w:rsidRPr="004A7578">
        <w:t xml:space="preserve"> increasing, more CAV</w:t>
      </w:r>
      <w:r w:rsidR="00AE6DFF" w:rsidRPr="004A7578">
        <w:t>s</w:t>
      </w:r>
      <w:r w:rsidR="005521D8" w:rsidRPr="004A7578">
        <w:t xml:space="preserve"> can be coordinated due to their cooperative behaviors, which</w:t>
      </w:r>
      <w:r w:rsidR="005521D8">
        <w:t xml:space="preserve"> will improve the stability performance. </w:t>
      </w:r>
      <w:r w:rsidR="00F450DF">
        <w:t xml:space="preserve">Note that the best CAV, </w:t>
      </w:r>
      <w:r w:rsidR="004A7578">
        <w:t>HV,</w:t>
      </w:r>
      <w:r w:rsidR="00F450DF">
        <w:t xml:space="preserve"> and overall stability performance</w:t>
      </w:r>
      <w:r w:rsidR="00C01CE7">
        <w:t>s</w:t>
      </w:r>
      <w:r w:rsidR="00F450DF">
        <w:t xml:space="preserve"> are observed when</w:t>
      </w:r>
      <w:r w:rsidR="004A7578">
        <w:t xml:space="preserve"> </w:t>
      </w:r>
      <w:r w:rsidR="004A7578" w:rsidRPr="000B6ECA">
        <w:rPr>
          <w:rFonts w:eastAsia="DengXian"/>
          <w:i/>
          <w:iCs/>
        </w:rPr>
        <w:t>r</w:t>
      </w:r>
      <w:r w:rsidR="004A7578" w:rsidRPr="000B6ECA">
        <w:rPr>
          <w:rFonts w:eastAsia="SimSun"/>
          <w:i/>
          <w:iCs/>
        </w:rPr>
        <w:t xml:space="preserve"> </w:t>
      </w:r>
      <w:r w:rsidR="004A7578" w:rsidRPr="000B6ECA">
        <w:rPr>
          <w:rFonts w:eastAsia="SimSun"/>
          <w:iCs/>
          <w:vertAlign w:val="superscript"/>
        </w:rPr>
        <w:t>CAV</w:t>
      </w:r>
      <w:r w:rsidR="004A7578">
        <w:rPr>
          <w:rFonts w:eastAsia="SimSun"/>
          <w:iCs/>
        </w:rPr>
        <w:t xml:space="preserve"> = 0.5</w:t>
      </w:r>
      <w:r w:rsidR="00F450DF">
        <w:t xml:space="preserve"> indicating that under this case the proposed model is better than </w:t>
      </w:r>
      <w:r w:rsidR="0025384A">
        <w:t xml:space="preserve">the </w:t>
      </w:r>
      <w:r w:rsidR="00F450DF">
        <w:t xml:space="preserve">PTV VISSIM vehicle control model in terms of </w:t>
      </w:r>
      <w:r w:rsidR="002C67FA">
        <w:t xml:space="preserve">the </w:t>
      </w:r>
      <w:r w:rsidR="00F450DF">
        <w:t>traffic stability.</w:t>
      </w:r>
      <w:r w:rsidR="002C67FA">
        <w:t xml:space="preserve"> If the calibrated CAV model </w:t>
      </w:r>
      <w:r w:rsidR="002F4C9F">
        <w:t xml:space="preserve">had </w:t>
      </w:r>
      <w:r w:rsidR="002C67FA">
        <w:t xml:space="preserve">a shorter time headway, we expect that </w:t>
      </w:r>
      <w:r w:rsidR="00D817A3">
        <w:t xml:space="preserve">both </w:t>
      </w:r>
      <w:r w:rsidR="002C67FA">
        <w:t xml:space="preserve">the </w:t>
      </w:r>
      <w:r w:rsidR="00D817A3">
        <w:t>mobility and stability</w:t>
      </w:r>
      <w:r w:rsidR="002C67FA">
        <w:t xml:space="preserve"> performance</w:t>
      </w:r>
      <w:r w:rsidR="002F2D33">
        <w:t xml:space="preserve"> would have</w:t>
      </w:r>
      <w:r w:rsidR="002C67FA">
        <w:t xml:space="preserve"> improve</w:t>
      </w:r>
      <w:r w:rsidR="002F2D33">
        <w:t>d</w:t>
      </w:r>
      <w:r w:rsidR="002C67FA">
        <w:t xml:space="preserve"> with</w:t>
      </w:r>
      <w:r w:rsidR="00391F82">
        <w:t xml:space="preserve"> increasing</w:t>
      </w:r>
      <w:r w:rsidR="004A7578">
        <w:t xml:space="preserve"> </w:t>
      </w:r>
      <w:r w:rsidR="004A7578" w:rsidRPr="000B6ECA">
        <w:rPr>
          <w:rFonts w:eastAsia="DengXian"/>
          <w:i/>
          <w:iCs/>
        </w:rPr>
        <w:t>r</w:t>
      </w:r>
      <w:r w:rsidR="004A7578" w:rsidRPr="000B6ECA">
        <w:rPr>
          <w:rFonts w:eastAsia="SimSun"/>
          <w:i/>
          <w:iCs/>
        </w:rPr>
        <w:t xml:space="preserve"> </w:t>
      </w:r>
      <w:r w:rsidR="004A7578" w:rsidRPr="000B6ECA">
        <w:rPr>
          <w:rFonts w:eastAsia="SimSun"/>
          <w:iCs/>
          <w:vertAlign w:val="superscript"/>
        </w:rPr>
        <w:t>CAV</w:t>
      </w:r>
      <w:r w:rsidR="004A7578">
        <w:rPr>
          <w:rFonts w:eastAsia="SimSun"/>
          <w:iCs/>
        </w:rPr>
        <w:t>.</w:t>
      </w:r>
    </w:p>
    <w:p w14:paraId="771C7D12" w14:textId="37A0AA71" w:rsidR="006F17B0" w:rsidRDefault="006F17B0" w:rsidP="006F17B0">
      <w:pPr>
        <w:pStyle w:val="FHWACaptionTable"/>
      </w:pPr>
      <w:bookmarkStart w:id="156" w:name="_Ref33778001"/>
      <w:bookmarkStart w:id="157" w:name="_Toc34644788"/>
      <w:bookmarkStart w:id="158" w:name="_Toc35700671"/>
      <w:r w:rsidRPr="00176DFB">
        <w:lastRenderedPageBreak/>
        <w:t xml:space="preserve">Table </w:t>
      </w:r>
      <w:r w:rsidR="008C6E16">
        <w:fldChar w:fldCharType="begin"/>
      </w:r>
      <w:r w:rsidR="008C6E16">
        <w:instrText xml:space="preserve"> SEQ Table \* ARABIC </w:instrText>
      </w:r>
      <w:r w:rsidR="008C6E16">
        <w:fldChar w:fldCharType="separate"/>
      </w:r>
      <w:r w:rsidR="007918C9">
        <w:rPr>
          <w:noProof/>
        </w:rPr>
        <w:t>5</w:t>
      </w:r>
      <w:r w:rsidR="008C6E16">
        <w:rPr>
          <w:noProof/>
        </w:rPr>
        <w:fldChar w:fldCharType="end"/>
      </w:r>
      <w:bookmarkEnd w:id="156"/>
      <w:r>
        <w:t>.</w:t>
      </w:r>
      <w:r w:rsidRPr="00176DFB">
        <w:t xml:space="preserve"> </w:t>
      </w:r>
      <w:r>
        <w:t>Sensitivity analys</w:t>
      </w:r>
      <w:r w:rsidR="000A65EC">
        <w:t>i</w:t>
      </w:r>
      <w:r>
        <w:t xml:space="preserve">s on connected </w:t>
      </w:r>
      <w:r w:rsidR="009D2193">
        <w:t>and automated</w:t>
      </w:r>
      <w:r>
        <w:t xml:space="preserve"> vehicle cooperation rate</w:t>
      </w:r>
      <w:r w:rsidRPr="00176DFB">
        <w:t>.</w:t>
      </w:r>
      <w:bookmarkEnd w:id="157"/>
      <w:bookmarkEnd w:id="158"/>
    </w:p>
    <w:tbl>
      <w:tblPr>
        <w:tblStyle w:val="FHWATableNormal"/>
        <w:tblW w:w="5000" w:type="pct"/>
        <w:tblLook w:val="04A0" w:firstRow="1" w:lastRow="0" w:firstColumn="1" w:lastColumn="0" w:noHBand="0" w:noVBand="1"/>
      </w:tblPr>
      <w:tblGrid>
        <w:gridCol w:w="2065"/>
        <w:gridCol w:w="982"/>
        <w:gridCol w:w="1216"/>
        <w:gridCol w:w="1217"/>
        <w:gridCol w:w="1217"/>
        <w:gridCol w:w="1217"/>
        <w:gridCol w:w="1436"/>
      </w:tblGrid>
      <w:tr w:rsidR="00D643A8" w:rsidRPr="00877444" w14:paraId="1A07AE9D" w14:textId="77777777" w:rsidTr="009D2193">
        <w:trPr>
          <w:cnfStyle w:val="100000000000" w:firstRow="1" w:lastRow="0" w:firstColumn="0" w:lastColumn="0" w:oddVBand="0" w:evenVBand="0" w:oddHBand="0" w:evenHBand="0" w:firstRowFirstColumn="0" w:firstRowLastColumn="0" w:lastRowFirstColumn="0" w:lastRowLastColumn="0"/>
        </w:trPr>
        <w:tc>
          <w:tcPr>
            <w:tcW w:w="1104" w:type="pct"/>
          </w:tcPr>
          <w:p w14:paraId="64706C5E" w14:textId="77777777" w:rsidR="00D643A8" w:rsidRPr="00877444" w:rsidRDefault="00D643A8" w:rsidP="00D643A8"/>
        </w:tc>
        <w:tc>
          <w:tcPr>
            <w:tcW w:w="525" w:type="pct"/>
          </w:tcPr>
          <w:p w14:paraId="47FA3128" w14:textId="03F8713B" w:rsidR="00D643A8" w:rsidRPr="009D2193" w:rsidRDefault="003F2A3B" w:rsidP="00D643A8">
            <w:pPr>
              <w:pStyle w:val="FHWATableColumnHeading"/>
              <w:rPr>
                <w:rFonts w:ascii="Times New Roman" w:eastAsia="DengXian" w:hAnsi="Times New Roman"/>
                <w:iCs/>
              </w:rPr>
            </w:pPr>
            <w:r w:rsidRPr="00723DED">
              <w:rPr>
                <w:rFonts w:ascii="Cambria Math" w:eastAsia="SimSun" w:hAnsi="Cambria Math" w:cs="Cambria Math"/>
              </w:rPr>
              <w:t>𝛗</w:t>
            </w:r>
            <w:r w:rsidRPr="003F2A3B">
              <w:rPr>
                <w:rFonts w:ascii="Times New Roman" w:eastAsia="SimSun" w:hAnsi="Times New Roman"/>
              </w:rPr>
              <w:t xml:space="preserve"> = 0</w:t>
            </w:r>
          </w:p>
        </w:tc>
        <w:tc>
          <w:tcPr>
            <w:tcW w:w="650" w:type="pct"/>
          </w:tcPr>
          <w:p w14:paraId="643CB1A8" w14:textId="2DECC276" w:rsidR="00D643A8" w:rsidRPr="00877444" w:rsidRDefault="003F2A3B" w:rsidP="00D643A8">
            <w:pPr>
              <w:pStyle w:val="FHWATableColumnHeading"/>
            </w:pPr>
            <w:r w:rsidRPr="00D61651">
              <w:rPr>
                <w:rFonts w:ascii="Cambria Math" w:eastAsia="SimSun" w:hAnsi="Cambria Math" w:cs="Cambria Math"/>
              </w:rPr>
              <w:t>𝛗</w:t>
            </w:r>
            <w:r w:rsidRPr="00D61651">
              <w:rPr>
                <w:rFonts w:ascii="Times New Roman" w:eastAsia="SimSun" w:hAnsi="Times New Roman"/>
              </w:rPr>
              <w:t xml:space="preserve"> = 0</w:t>
            </w:r>
            <w:r>
              <w:rPr>
                <w:rFonts w:ascii="Times New Roman" w:eastAsia="SimSun" w:hAnsi="Times New Roman"/>
              </w:rPr>
              <w:t>.1</w:t>
            </w:r>
          </w:p>
        </w:tc>
        <w:tc>
          <w:tcPr>
            <w:tcW w:w="651" w:type="pct"/>
          </w:tcPr>
          <w:p w14:paraId="077869FA" w14:textId="52C11D1B" w:rsidR="00D643A8" w:rsidRPr="00877444" w:rsidRDefault="003F2A3B" w:rsidP="00D643A8">
            <w:pPr>
              <w:pStyle w:val="FHWATableColumnHeading"/>
            </w:pPr>
            <w:r w:rsidRPr="00D61651">
              <w:rPr>
                <w:rFonts w:ascii="Cambria Math" w:eastAsia="SimSun" w:hAnsi="Cambria Math" w:cs="Cambria Math"/>
              </w:rPr>
              <w:t>𝛗</w:t>
            </w:r>
            <w:r w:rsidRPr="00D61651">
              <w:rPr>
                <w:rFonts w:ascii="Times New Roman" w:eastAsia="SimSun" w:hAnsi="Times New Roman"/>
              </w:rPr>
              <w:t xml:space="preserve"> = 0</w:t>
            </w:r>
            <w:r>
              <w:rPr>
                <w:rFonts w:ascii="Times New Roman" w:eastAsia="SimSun" w:hAnsi="Times New Roman"/>
              </w:rPr>
              <w:t>.2</w:t>
            </w:r>
          </w:p>
        </w:tc>
        <w:tc>
          <w:tcPr>
            <w:tcW w:w="651" w:type="pct"/>
          </w:tcPr>
          <w:p w14:paraId="31865D89" w14:textId="18D6C03A" w:rsidR="00D643A8" w:rsidRPr="00877444" w:rsidRDefault="003F2A3B" w:rsidP="00D643A8">
            <w:pPr>
              <w:pStyle w:val="FHWATableColumnHeading"/>
            </w:pPr>
            <w:r w:rsidRPr="00D61651">
              <w:rPr>
                <w:rFonts w:ascii="Cambria Math" w:eastAsia="SimSun" w:hAnsi="Cambria Math" w:cs="Cambria Math"/>
              </w:rPr>
              <w:t>𝛗</w:t>
            </w:r>
            <w:r w:rsidRPr="00D61651">
              <w:rPr>
                <w:rFonts w:ascii="Times New Roman" w:eastAsia="SimSun" w:hAnsi="Times New Roman"/>
              </w:rPr>
              <w:t xml:space="preserve"> = 0</w:t>
            </w:r>
            <w:r>
              <w:rPr>
                <w:rFonts w:ascii="Times New Roman" w:eastAsia="SimSun" w:hAnsi="Times New Roman"/>
              </w:rPr>
              <w:t>.5</w:t>
            </w:r>
          </w:p>
        </w:tc>
        <w:tc>
          <w:tcPr>
            <w:tcW w:w="651" w:type="pct"/>
          </w:tcPr>
          <w:p w14:paraId="0ABF0FB6" w14:textId="36A48367" w:rsidR="00D643A8" w:rsidRPr="00877444" w:rsidRDefault="003F2A3B" w:rsidP="00D643A8">
            <w:pPr>
              <w:pStyle w:val="FHWATableColumnHeading"/>
            </w:pPr>
            <w:r w:rsidRPr="00D61651">
              <w:rPr>
                <w:rFonts w:ascii="Cambria Math" w:eastAsia="SimSun" w:hAnsi="Cambria Math" w:cs="Cambria Math"/>
              </w:rPr>
              <w:t>𝛗</w:t>
            </w:r>
            <w:r w:rsidRPr="00D61651">
              <w:rPr>
                <w:rFonts w:ascii="Times New Roman" w:eastAsia="SimSun" w:hAnsi="Times New Roman"/>
              </w:rPr>
              <w:t xml:space="preserve"> = 0</w:t>
            </w:r>
            <w:r>
              <w:rPr>
                <w:rFonts w:ascii="Times New Roman" w:eastAsia="SimSun" w:hAnsi="Times New Roman"/>
              </w:rPr>
              <w:t>.7</w:t>
            </w:r>
          </w:p>
        </w:tc>
        <w:tc>
          <w:tcPr>
            <w:tcW w:w="768" w:type="pct"/>
          </w:tcPr>
          <w:p w14:paraId="5ECA82C5" w14:textId="74D4574A" w:rsidR="00D643A8" w:rsidRDefault="003F2A3B" w:rsidP="00D643A8">
            <w:pPr>
              <w:pStyle w:val="FHWATableColumnHeading"/>
              <w:rPr>
                <w:rFonts w:eastAsia="DengXian"/>
                <w:iCs/>
              </w:rPr>
            </w:pPr>
            <w:r w:rsidRPr="00D61651">
              <w:rPr>
                <w:rFonts w:ascii="Cambria Math" w:eastAsia="SimSun" w:hAnsi="Cambria Math" w:cs="Cambria Math"/>
              </w:rPr>
              <w:t>𝛗</w:t>
            </w:r>
            <w:r w:rsidRPr="00D61651">
              <w:rPr>
                <w:rFonts w:ascii="Times New Roman" w:eastAsia="SimSun" w:hAnsi="Times New Roman"/>
              </w:rPr>
              <w:t xml:space="preserve"> </w:t>
            </w:r>
            <w:r>
              <w:rPr>
                <w:rFonts w:ascii="Times New Roman" w:eastAsia="SimSun" w:hAnsi="Times New Roman"/>
              </w:rPr>
              <w:t>= 1</w:t>
            </w:r>
          </w:p>
        </w:tc>
      </w:tr>
      <w:tr w:rsidR="00D643A8" w:rsidRPr="00877444" w14:paraId="121C079F" w14:textId="77777777" w:rsidTr="003F2A3B">
        <w:tc>
          <w:tcPr>
            <w:tcW w:w="1104" w:type="pct"/>
          </w:tcPr>
          <w:p w14:paraId="33C277DB" w14:textId="5B2B322E" w:rsidR="00D643A8" w:rsidRPr="00877444" w:rsidRDefault="00D97485">
            <w:pPr>
              <w:pStyle w:val="FHWATableBodyText"/>
            </w:pPr>
            <w:r w:rsidRPr="004A7578">
              <w:rPr>
                <w:i/>
              </w:rPr>
              <w:t>v̅</w:t>
            </w:r>
            <w:r w:rsidRPr="004A7578">
              <w:rPr>
                <w:vertAlign w:val="subscript"/>
              </w:rPr>
              <w:t>CAV</w:t>
            </w:r>
            <w:r>
              <w:t xml:space="preserve"> (m/s)</w:t>
            </w:r>
          </w:p>
        </w:tc>
        <w:tc>
          <w:tcPr>
            <w:tcW w:w="525" w:type="pct"/>
          </w:tcPr>
          <w:p w14:paraId="467CD696" w14:textId="77777777" w:rsidR="00D643A8" w:rsidRPr="001434AC" w:rsidRDefault="00D643A8" w:rsidP="00D643A8">
            <w:pPr>
              <w:pStyle w:val="FHWATableBodyText"/>
              <w:rPr>
                <w:color w:val="000000"/>
              </w:rPr>
            </w:pPr>
            <w:r>
              <w:rPr>
                <w:color w:val="000000"/>
              </w:rPr>
              <w:t>21.764</w:t>
            </w:r>
          </w:p>
        </w:tc>
        <w:tc>
          <w:tcPr>
            <w:tcW w:w="650" w:type="pct"/>
          </w:tcPr>
          <w:p w14:paraId="3E412404" w14:textId="77777777" w:rsidR="00D643A8" w:rsidRPr="00877444" w:rsidRDefault="00D643A8" w:rsidP="00D643A8">
            <w:pPr>
              <w:pStyle w:val="FHWATableBodyText"/>
            </w:pPr>
            <w:r>
              <w:rPr>
                <w:color w:val="000000"/>
              </w:rPr>
              <w:t>21.236</w:t>
            </w:r>
          </w:p>
        </w:tc>
        <w:tc>
          <w:tcPr>
            <w:tcW w:w="651" w:type="pct"/>
          </w:tcPr>
          <w:p w14:paraId="640F7A07" w14:textId="77777777" w:rsidR="00D643A8" w:rsidRPr="00877444" w:rsidRDefault="00D643A8" w:rsidP="00D643A8">
            <w:pPr>
              <w:pStyle w:val="FHWATableBodyText"/>
            </w:pPr>
            <w:r>
              <w:t>21.411</w:t>
            </w:r>
          </w:p>
        </w:tc>
        <w:tc>
          <w:tcPr>
            <w:tcW w:w="651" w:type="pct"/>
          </w:tcPr>
          <w:p w14:paraId="40C950CF" w14:textId="77777777" w:rsidR="00D643A8" w:rsidRPr="00877444" w:rsidRDefault="00D643A8" w:rsidP="00D643A8">
            <w:pPr>
              <w:pStyle w:val="FHWATableBodyText"/>
            </w:pPr>
            <w:r>
              <w:rPr>
                <w:color w:val="000000"/>
              </w:rPr>
              <w:t>24.185</w:t>
            </w:r>
          </w:p>
        </w:tc>
        <w:tc>
          <w:tcPr>
            <w:tcW w:w="651" w:type="pct"/>
          </w:tcPr>
          <w:p w14:paraId="062DEF1E" w14:textId="77777777" w:rsidR="00D643A8" w:rsidRPr="00877444" w:rsidRDefault="00D643A8" w:rsidP="00D643A8">
            <w:pPr>
              <w:pStyle w:val="FHWATableBodyText"/>
            </w:pPr>
            <w:r>
              <w:t>22.088</w:t>
            </w:r>
          </w:p>
        </w:tc>
        <w:tc>
          <w:tcPr>
            <w:tcW w:w="768" w:type="pct"/>
          </w:tcPr>
          <w:p w14:paraId="2B3B042D" w14:textId="2330F5AA" w:rsidR="00D643A8" w:rsidRPr="00877444" w:rsidRDefault="00D870D0" w:rsidP="00D643A8">
            <w:pPr>
              <w:pStyle w:val="FHWATableBodyText"/>
            </w:pPr>
            <w:r>
              <w:t>20.338</w:t>
            </w:r>
          </w:p>
        </w:tc>
      </w:tr>
      <w:tr w:rsidR="00D643A8" w:rsidRPr="00877444" w14:paraId="3A842D05" w14:textId="77777777" w:rsidTr="003F2A3B">
        <w:tc>
          <w:tcPr>
            <w:tcW w:w="1104" w:type="pct"/>
          </w:tcPr>
          <w:p w14:paraId="585D06FF" w14:textId="37409F73" w:rsidR="00D643A8" w:rsidRPr="00877444" w:rsidRDefault="00D97485" w:rsidP="00D643A8">
            <w:pPr>
              <w:pStyle w:val="FHWATableBodyText"/>
            </w:pPr>
            <w:r w:rsidRPr="004A7578">
              <w:t>STD</w:t>
            </w:r>
            <w:r w:rsidRPr="004A7578">
              <w:rPr>
                <w:i/>
                <w:vertAlign w:val="subscript"/>
              </w:rPr>
              <w:t>v</w:t>
            </w:r>
            <w:r w:rsidRPr="004A7578">
              <w:rPr>
                <w:position w:val="-6"/>
                <w:vertAlign w:val="subscript"/>
              </w:rPr>
              <w:t>CAV</w:t>
            </w:r>
            <w:r>
              <w:rPr>
                <w:position w:val="-6"/>
              </w:rPr>
              <w:t xml:space="preserve"> </w:t>
            </w:r>
            <w:r>
              <w:t>(m/s)</w:t>
            </w:r>
          </w:p>
        </w:tc>
        <w:tc>
          <w:tcPr>
            <w:tcW w:w="525" w:type="pct"/>
          </w:tcPr>
          <w:p w14:paraId="03E2533C" w14:textId="77777777" w:rsidR="00D643A8" w:rsidRPr="001434AC" w:rsidRDefault="00D643A8" w:rsidP="00D643A8">
            <w:pPr>
              <w:pStyle w:val="FHWATableBodyText"/>
              <w:rPr>
                <w:color w:val="000000"/>
              </w:rPr>
            </w:pPr>
            <w:r>
              <w:rPr>
                <w:color w:val="000000"/>
              </w:rPr>
              <w:t>4.388</w:t>
            </w:r>
          </w:p>
        </w:tc>
        <w:tc>
          <w:tcPr>
            <w:tcW w:w="650" w:type="pct"/>
          </w:tcPr>
          <w:p w14:paraId="1C9FDC2C" w14:textId="77777777" w:rsidR="00D643A8" w:rsidRPr="00877444" w:rsidRDefault="00D643A8" w:rsidP="00D643A8">
            <w:pPr>
              <w:pStyle w:val="FHWATableBodyText"/>
            </w:pPr>
            <w:r>
              <w:t>4.848</w:t>
            </w:r>
          </w:p>
        </w:tc>
        <w:tc>
          <w:tcPr>
            <w:tcW w:w="651" w:type="pct"/>
          </w:tcPr>
          <w:p w14:paraId="3BCE4061" w14:textId="77777777" w:rsidR="00D643A8" w:rsidRPr="00877444" w:rsidRDefault="00D643A8" w:rsidP="00D643A8">
            <w:pPr>
              <w:pStyle w:val="FHWATableBodyText"/>
            </w:pPr>
            <w:r>
              <w:t>4.084</w:t>
            </w:r>
          </w:p>
        </w:tc>
        <w:tc>
          <w:tcPr>
            <w:tcW w:w="651" w:type="pct"/>
          </w:tcPr>
          <w:p w14:paraId="72888C26" w14:textId="77777777" w:rsidR="00D643A8" w:rsidRPr="00877444" w:rsidRDefault="00D643A8" w:rsidP="00D643A8">
            <w:pPr>
              <w:pStyle w:val="FHWATableBodyText"/>
            </w:pPr>
            <w:r>
              <w:rPr>
                <w:color w:val="000000"/>
              </w:rPr>
              <w:t>1.983</w:t>
            </w:r>
          </w:p>
        </w:tc>
        <w:tc>
          <w:tcPr>
            <w:tcW w:w="651" w:type="pct"/>
          </w:tcPr>
          <w:p w14:paraId="7B756F82" w14:textId="77777777" w:rsidR="00D643A8" w:rsidRPr="00877444" w:rsidRDefault="00D643A8" w:rsidP="00D643A8">
            <w:pPr>
              <w:pStyle w:val="FHWATableBodyText"/>
            </w:pPr>
            <w:r>
              <w:t>3.750</w:t>
            </w:r>
          </w:p>
        </w:tc>
        <w:tc>
          <w:tcPr>
            <w:tcW w:w="768" w:type="pct"/>
          </w:tcPr>
          <w:p w14:paraId="6343C908" w14:textId="4531C1D7" w:rsidR="00D643A8" w:rsidRPr="00877444" w:rsidRDefault="00D643A8" w:rsidP="00D643A8">
            <w:pPr>
              <w:pStyle w:val="FHWATableBodyText"/>
            </w:pPr>
            <w:r>
              <w:t>4.</w:t>
            </w:r>
            <w:r w:rsidR="00D870D0">
              <w:t>684</w:t>
            </w:r>
          </w:p>
        </w:tc>
      </w:tr>
      <w:tr w:rsidR="00D643A8" w:rsidRPr="00877444" w14:paraId="5140609F" w14:textId="77777777" w:rsidTr="003F2A3B">
        <w:tc>
          <w:tcPr>
            <w:tcW w:w="1104" w:type="pct"/>
          </w:tcPr>
          <w:p w14:paraId="7BBFEEFB" w14:textId="3728882B" w:rsidR="00D643A8" w:rsidRPr="00877444" w:rsidRDefault="00D97485" w:rsidP="00D643A8">
            <w:pPr>
              <w:pStyle w:val="FHWATableBodyText"/>
            </w:pPr>
            <w:r w:rsidRPr="004A7578">
              <w:rPr>
                <w:i/>
              </w:rPr>
              <w:t>v̅</w:t>
            </w:r>
            <w:r w:rsidRPr="004A7578">
              <w:rPr>
                <w:vertAlign w:val="subscript"/>
              </w:rPr>
              <w:t>HV</w:t>
            </w:r>
            <w:r>
              <w:t xml:space="preserve"> (m/s)</w:t>
            </w:r>
          </w:p>
        </w:tc>
        <w:tc>
          <w:tcPr>
            <w:tcW w:w="525" w:type="pct"/>
          </w:tcPr>
          <w:p w14:paraId="0D400F0B" w14:textId="77777777" w:rsidR="00D643A8" w:rsidRPr="001434AC" w:rsidRDefault="00D643A8" w:rsidP="00D643A8">
            <w:pPr>
              <w:pStyle w:val="FHWATableBodyText"/>
              <w:rPr>
                <w:color w:val="000000"/>
              </w:rPr>
            </w:pPr>
            <w:r>
              <w:rPr>
                <w:color w:val="000000"/>
              </w:rPr>
              <w:t>23.544</w:t>
            </w:r>
          </w:p>
        </w:tc>
        <w:tc>
          <w:tcPr>
            <w:tcW w:w="650" w:type="pct"/>
          </w:tcPr>
          <w:p w14:paraId="6D8DD636" w14:textId="77777777" w:rsidR="00D643A8" w:rsidRPr="00877444" w:rsidRDefault="00D643A8" w:rsidP="00D643A8">
            <w:pPr>
              <w:pStyle w:val="FHWATableBodyText"/>
            </w:pPr>
            <w:r>
              <w:t>22.933</w:t>
            </w:r>
          </w:p>
        </w:tc>
        <w:tc>
          <w:tcPr>
            <w:tcW w:w="651" w:type="pct"/>
          </w:tcPr>
          <w:p w14:paraId="755FBED0" w14:textId="77777777" w:rsidR="00D643A8" w:rsidRPr="00877444" w:rsidRDefault="00D643A8" w:rsidP="00D643A8">
            <w:pPr>
              <w:pStyle w:val="FHWATableBodyText"/>
            </w:pPr>
            <w:r>
              <w:rPr>
                <w:color w:val="000000"/>
              </w:rPr>
              <w:t>24.127</w:t>
            </w:r>
          </w:p>
        </w:tc>
        <w:tc>
          <w:tcPr>
            <w:tcW w:w="651" w:type="pct"/>
          </w:tcPr>
          <w:p w14:paraId="752832A9" w14:textId="77777777" w:rsidR="00D643A8" w:rsidRPr="00877444" w:rsidRDefault="00D643A8" w:rsidP="00D643A8">
            <w:pPr>
              <w:pStyle w:val="FHWATableBodyText"/>
            </w:pPr>
            <w:r>
              <w:rPr>
                <w:color w:val="000000"/>
              </w:rPr>
              <w:t>24.858</w:t>
            </w:r>
          </w:p>
        </w:tc>
        <w:tc>
          <w:tcPr>
            <w:tcW w:w="651" w:type="pct"/>
          </w:tcPr>
          <w:p w14:paraId="222C7C66" w14:textId="77777777" w:rsidR="00D643A8" w:rsidRPr="00877444" w:rsidRDefault="00D643A8" w:rsidP="00D643A8">
            <w:pPr>
              <w:pStyle w:val="FHWATableBodyText"/>
            </w:pPr>
            <w:r>
              <w:t>23.224</w:t>
            </w:r>
          </w:p>
        </w:tc>
        <w:tc>
          <w:tcPr>
            <w:tcW w:w="768" w:type="pct"/>
          </w:tcPr>
          <w:p w14:paraId="1FAD2A66" w14:textId="28FCA90C" w:rsidR="00D643A8" w:rsidRPr="00877444" w:rsidRDefault="00D643A8" w:rsidP="00D643A8">
            <w:pPr>
              <w:pStyle w:val="FHWATableBodyText"/>
            </w:pPr>
            <w:r>
              <w:t>22.</w:t>
            </w:r>
            <w:r w:rsidR="00D870D0">
              <w:t>340</w:t>
            </w:r>
          </w:p>
        </w:tc>
      </w:tr>
      <w:tr w:rsidR="00D643A8" w:rsidRPr="00877444" w14:paraId="2CE28FCE" w14:textId="77777777" w:rsidTr="003F2A3B">
        <w:tc>
          <w:tcPr>
            <w:tcW w:w="1104" w:type="pct"/>
          </w:tcPr>
          <w:p w14:paraId="2DC79E3C" w14:textId="678A13B8" w:rsidR="00D643A8" w:rsidRPr="00877444" w:rsidRDefault="00D97485" w:rsidP="00D643A8">
            <w:pPr>
              <w:pStyle w:val="FHWATableBodyText"/>
            </w:pPr>
            <w:r w:rsidRPr="004A7578">
              <w:t>STD</w:t>
            </w:r>
            <w:r w:rsidRPr="004A7578">
              <w:rPr>
                <w:i/>
                <w:vertAlign w:val="subscript"/>
              </w:rPr>
              <w:t>v</w:t>
            </w:r>
            <w:r w:rsidRPr="004A7578">
              <w:rPr>
                <w:position w:val="-6"/>
                <w:vertAlign w:val="subscript"/>
              </w:rPr>
              <w:t>HV</w:t>
            </w:r>
            <w:r>
              <w:rPr>
                <w:position w:val="-6"/>
              </w:rPr>
              <w:t xml:space="preserve"> </w:t>
            </w:r>
            <w:r>
              <w:t>(m/s)</w:t>
            </w:r>
          </w:p>
        </w:tc>
        <w:tc>
          <w:tcPr>
            <w:tcW w:w="525" w:type="pct"/>
          </w:tcPr>
          <w:p w14:paraId="5E0E41E8" w14:textId="77777777" w:rsidR="00D643A8" w:rsidRPr="001434AC" w:rsidRDefault="00D643A8" w:rsidP="00D643A8">
            <w:pPr>
              <w:pStyle w:val="FHWATableBodyText"/>
              <w:rPr>
                <w:color w:val="000000"/>
              </w:rPr>
            </w:pPr>
            <w:r>
              <w:rPr>
                <w:color w:val="000000"/>
              </w:rPr>
              <w:t>4.276</w:t>
            </w:r>
          </w:p>
        </w:tc>
        <w:tc>
          <w:tcPr>
            <w:tcW w:w="650" w:type="pct"/>
          </w:tcPr>
          <w:p w14:paraId="64034083" w14:textId="77777777" w:rsidR="00D643A8" w:rsidRPr="00877444" w:rsidRDefault="00D643A8" w:rsidP="00D643A8">
            <w:pPr>
              <w:pStyle w:val="FHWATableBodyText"/>
            </w:pPr>
            <w:r>
              <w:t>5.167</w:t>
            </w:r>
          </w:p>
        </w:tc>
        <w:tc>
          <w:tcPr>
            <w:tcW w:w="651" w:type="pct"/>
          </w:tcPr>
          <w:p w14:paraId="6BCEDC9F" w14:textId="77777777" w:rsidR="00D643A8" w:rsidRPr="00877444" w:rsidRDefault="00D643A8" w:rsidP="00D643A8">
            <w:pPr>
              <w:pStyle w:val="FHWATableBodyText"/>
            </w:pPr>
            <w:r>
              <w:t>3.651</w:t>
            </w:r>
          </w:p>
        </w:tc>
        <w:tc>
          <w:tcPr>
            <w:tcW w:w="651" w:type="pct"/>
          </w:tcPr>
          <w:p w14:paraId="79F2A357" w14:textId="77777777" w:rsidR="00D643A8" w:rsidRPr="00877444" w:rsidRDefault="00D643A8" w:rsidP="00D643A8">
            <w:pPr>
              <w:pStyle w:val="FHWATableBodyText"/>
            </w:pPr>
            <w:r>
              <w:t>2.105</w:t>
            </w:r>
          </w:p>
        </w:tc>
        <w:tc>
          <w:tcPr>
            <w:tcW w:w="651" w:type="pct"/>
          </w:tcPr>
          <w:p w14:paraId="6C7129E1" w14:textId="77777777" w:rsidR="00D643A8" w:rsidRPr="00877444" w:rsidRDefault="00D643A8" w:rsidP="00D643A8">
            <w:pPr>
              <w:pStyle w:val="FHWATableBodyText"/>
            </w:pPr>
            <w:r>
              <w:t>4.118</w:t>
            </w:r>
          </w:p>
        </w:tc>
        <w:tc>
          <w:tcPr>
            <w:tcW w:w="768" w:type="pct"/>
          </w:tcPr>
          <w:p w14:paraId="4C607E85" w14:textId="372360DF" w:rsidR="00D643A8" w:rsidRPr="00877444" w:rsidRDefault="00D870D0" w:rsidP="00D643A8">
            <w:pPr>
              <w:pStyle w:val="FHWATableBodyText"/>
            </w:pPr>
            <w:r>
              <w:t>4.757</w:t>
            </w:r>
          </w:p>
        </w:tc>
      </w:tr>
      <w:tr w:rsidR="00D643A8" w:rsidRPr="00877444" w14:paraId="2C5BAB49" w14:textId="77777777" w:rsidTr="003F2A3B">
        <w:tc>
          <w:tcPr>
            <w:tcW w:w="1104" w:type="pct"/>
          </w:tcPr>
          <w:p w14:paraId="0AB3A35D" w14:textId="60534108" w:rsidR="00D643A8" w:rsidRPr="00877444" w:rsidRDefault="00D97485" w:rsidP="00D643A8">
            <w:pPr>
              <w:pStyle w:val="FHWATableBodyText"/>
              <w:rPr>
                <w:rFonts w:eastAsia="DengXian"/>
              </w:rPr>
            </w:pPr>
            <w:r w:rsidRPr="004A7578">
              <w:rPr>
                <w:i/>
              </w:rPr>
              <w:t>v̅</w:t>
            </w:r>
            <w:r w:rsidRPr="004A7578">
              <w:rPr>
                <w:vertAlign w:val="subscript"/>
              </w:rPr>
              <w:t>all</w:t>
            </w:r>
            <w:r>
              <w:t xml:space="preserve"> (m/s)</w:t>
            </w:r>
          </w:p>
        </w:tc>
        <w:tc>
          <w:tcPr>
            <w:tcW w:w="525" w:type="pct"/>
          </w:tcPr>
          <w:p w14:paraId="288ECBE0" w14:textId="77777777" w:rsidR="00D643A8" w:rsidRPr="001434AC" w:rsidRDefault="00D643A8" w:rsidP="00D643A8">
            <w:pPr>
              <w:pStyle w:val="FHWATableBodyText"/>
              <w:rPr>
                <w:color w:val="000000"/>
              </w:rPr>
            </w:pPr>
            <w:r>
              <w:rPr>
                <w:color w:val="000000"/>
              </w:rPr>
              <w:t>22.634</w:t>
            </w:r>
          </w:p>
        </w:tc>
        <w:tc>
          <w:tcPr>
            <w:tcW w:w="650" w:type="pct"/>
          </w:tcPr>
          <w:p w14:paraId="093026D9" w14:textId="77777777" w:rsidR="00D643A8" w:rsidRPr="00877444" w:rsidRDefault="00D643A8" w:rsidP="00D643A8">
            <w:pPr>
              <w:pStyle w:val="FHWATableBodyText"/>
            </w:pPr>
            <w:r>
              <w:t>22.066</w:t>
            </w:r>
          </w:p>
        </w:tc>
        <w:tc>
          <w:tcPr>
            <w:tcW w:w="651" w:type="pct"/>
          </w:tcPr>
          <w:p w14:paraId="174EF77A" w14:textId="77777777" w:rsidR="00D643A8" w:rsidRPr="00877444" w:rsidRDefault="00D643A8" w:rsidP="00D643A8">
            <w:pPr>
              <w:pStyle w:val="FHWATableBodyText"/>
            </w:pPr>
            <w:r>
              <w:rPr>
                <w:color w:val="000000"/>
              </w:rPr>
              <w:t>23.250</w:t>
            </w:r>
          </w:p>
        </w:tc>
        <w:tc>
          <w:tcPr>
            <w:tcW w:w="651" w:type="pct"/>
          </w:tcPr>
          <w:p w14:paraId="4B78AFFA" w14:textId="77777777" w:rsidR="00D643A8" w:rsidRPr="00877444" w:rsidRDefault="00D643A8" w:rsidP="00D643A8">
            <w:pPr>
              <w:pStyle w:val="FHWATableBodyText"/>
            </w:pPr>
            <w:r>
              <w:rPr>
                <w:color w:val="000000"/>
              </w:rPr>
              <w:t>24.514</w:t>
            </w:r>
          </w:p>
        </w:tc>
        <w:tc>
          <w:tcPr>
            <w:tcW w:w="651" w:type="pct"/>
          </w:tcPr>
          <w:p w14:paraId="7003ED8C" w14:textId="77777777" w:rsidR="00D643A8" w:rsidRPr="00877444" w:rsidRDefault="00D643A8" w:rsidP="00D643A8">
            <w:pPr>
              <w:pStyle w:val="FHWATableBodyText"/>
            </w:pPr>
            <w:r>
              <w:t>22.643</w:t>
            </w:r>
          </w:p>
        </w:tc>
        <w:tc>
          <w:tcPr>
            <w:tcW w:w="768" w:type="pct"/>
          </w:tcPr>
          <w:p w14:paraId="61BD0AFE" w14:textId="74F2B9B4" w:rsidR="00D643A8" w:rsidRPr="00877444" w:rsidRDefault="00D870D0" w:rsidP="00D643A8">
            <w:pPr>
              <w:pStyle w:val="FHWATableBodyText"/>
            </w:pPr>
            <w:r>
              <w:t>21.317</w:t>
            </w:r>
          </w:p>
        </w:tc>
      </w:tr>
      <w:tr w:rsidR="00D643A8" w:rsidRPr="00877444" w14:paraId="652D16C3" w14:textId="77777777" w:rsidTr="003F2A3B">
        <w:tc>
          <w:tcPr>
            <w:tcW w:w="1104" w:type="pct"/>
          </w:tcPr>
          <w:p w14:paraId="53C6D068" w14:textId="70C4F19F" w:rsidR="00D643A8" w:rsidRPr="00877444" w:rsidRDefault="00D97485" w:rsidP="00D643A8">
            <w:pPr>
              <w:pStyle w:val="FHWATableBodyText"/>
              <w:rPr>
                <w:rFonts w:eastAsia="DengXian"/>
              </w:rPr>
            </w:pPr>
            <w:r w:rsidRPr="004A7578">
              <w:t>STD</w:t>
            </w:r>
            <w:r w:rsidRPr="004A7578">
              <w:rPr>
                <w:i/>
                <w:vertAlign w:val="subscript"/>
              </w:rPr>
              <w:t>v</w:t>
            </w:r>
            <w:r w:rsidRPr="004A7578">
              <w:rPr>
                <w:position w:val="-6"/>
                <w:vertAlign w:val="subscript"/>
              </w:rPr>
              <w:t>all</w:t>
            </w:r>
            <w:r>
              <w:t xml:space="preserve"> (m/s)</w:t>
            </w:r>
          </w:p>
        </w:tc>
        <w:tc>
          <w:tcPr>
            <w:tcW w:w="525" w:type="pct"/>
          </w:tcPr>
          <w:p w14:paraId="0D360B2A" w14:textId="77777777" w:rsidR="00D643A8" w:rsidRPr="001434AC" w:rsidRDefault="00D643A8" w:rsidP="00D643A8">
            <w:pPr>
              <w:pStyle w:val="FHWATableBodyText"/>
              <w:rPr>
                <w:color w:val="000000"/>
              </w:rPr>
            </w:pPr>
            <w:r>
              <w:rPr>
                <w:color w:val="000000"/>
              </w:rPr>
              <w:t>4.333</w:t>
            </w:r>
          </w:p>
        </w:tc>
        <w:tc>
          <w:tcPr>
            <w:tcW w:w="650" w:type="pct"/>
          </w:tcPr>
          <w:p w14:paraId="6D56F484" w14:textId="77777777" w:rsidR="00D643A8" w:rsidRPr="00385155" w:rsidRDefault="00D643A8" w:rsidP="00D643A8">
            <w:pPr>
              <w:pStyle w:val="FHWATableBodyText"/>
            </w:pPr>
            <w:r>
              <w:t>5.004</w:t>
            </w:r>
          </w:p>
        </w:tc>
        <w:tc>
          <w:tcPr>
            <w:tcW w:w="651" w:type="pct"/>
          </w:tcPr>
          <w:p w14:paraId="3BEF56E0" w14:textId="77777777" w:rsidR="00D643A8" w:rsidRPr="00385155" w:rsidRDefault="00D643A8" w:rsidP="00D643A8">
            <w:pPr>
              <w:pStyle w:val="FHWATableBodyText"/>
            </w:pPr>
            <w:r>
              <w:t>3.872</w:t>
            </w:r>
          </w:p>
        </w:tc>
        <w:tc>
          <w:tcPr>
            <w:tcW w:w="651" w:type="pct"/>
          </w:tcPr>
          <w:p w14:paraId="67E4B101" w14:textId="77777777" w:rsidR="00D643A8" w:rsidRPr="00385155" w:rsidRDefault="00D643A8" w:rsidP="00D643A8">
            <w:pPr>
              <w:pStyle w:val="FHWATableBodyText"/>
            </w:pPr>
            <w:r>
              <w:t>2.043</w:t>
            </w:r>
          </w:p>
        </w:tc>
        <w:tc>
          <w:tcPr>
            <w:tcW w:w="651" w:type="pct"/>
          </w:tcPr>
          <w:p w14:paraId="4B676734" w14:textId="77777777" w:rsidR="00D643A8" w:rsidRPr="00385155" w:rsidRDefault="00D643A8" w:rsidP="00D643A8">
            <w:pPr>
              <w:pStyle w:val="FHWATableBodyText"/>
            </w:pPr>
            <w:r>
              <w:t>3.930</w:t>
            </w:r>
          </w:p>
        </w:tc>
        <w:tc>
          <w:tcPr>
            <w:tcW w:w="768" w:type="pct"/>
          </w:tcPr>
          <w:p w14:paraId="58EF08AF" w14:textId="4E765F64" w:rsidR="00D643A8" w:rsidRPr="00385155" w:rsidRDefault="00D870D0" w:rsidP="00D643A8">
            <w:pPr>
              <w:pStyle w:val="FHWATableBodyText"/>
            </w:pPr>
            <w:r>
              <w:t>4.720</w:t>
            </w:r>
          </w:p>
        </w:tc>
      </w:tr>
      <w:tr w:rsidR="00D643A8" w:rsidRPr="00877444" w14:paraId="7C4BAF77" w14:textId="77777777" w:rsidTr="003F2A3B">
        <w:tc>
          <w:tcPr>
            <w:tcW w:w="1104" w:type="pct"/>
          </w:tcPr>
          <w:p w14:paraId="3CF1AA80" w14:textId="59D670E5" w:rsidR="00D643A8" w:rsidRPr="00145A71" w:rsidRDefault="003F2A3B">
            <w:pPr>
              <w:pStyle w:val="FHWATableBodyText"/>
              <w:rPr>
                <w:rFonts w:eastAsia="Calibri"/>
              </w:rPr>
            </w:pPr>
            <w:r w:rsidRPr="004A7578">
              <w:rPr>
                <w:rFonts w:eastAsia="Calibri"/>
                <w:i/>
                <w:iCs/>
              </w:rPr>
              <w:t>q</w:t>
            </w:r>
            <w:r w:rsidRPr="004A7578">
              <w:rPr>
                <w:rFonts w:eastAsia="Calibri"/>
                <w:iCs/>
                <w:vertAlign w:val="subscript"/>
              </w:rPr>
              <w:t>CAV</w:t>
            </w:r>
            <w:r>
              <w:rPr>
                <w:rFonts w:eastAsia="Calibri"/>
                <w:iCs/>
              </w:rPr>
              <w:t xml:space="preserve"> (</w:t>
            </w:r>
            <w:r w:rsidR="00D643A8">
              <w:rPr>
                <w:rFonts w:eastAsia="Calibri"/>
                <w:iCs/>
              </w:rPr>
              <w:t>CAVs/5 min)</w:t>
            </w:r>
          </w:p>
        </w:tc>
        <w:tc>
          <w:tcPr>
            <w:tcW w:w="525" w:type="pct"/>
          </w:tcPr>
          <w:p w14:paraId="1E26C4DF" w14:textId="77777777" w:rsidR="00D643A8" w:rsidRPr="00877444" w:rsidRDefault="00D643A8" w:rsidP="00D643A8">
            <w:pPr>
              <w:pStyle w:val="FHWATableBodyText"/>
            </w:pPr>
            <w:r>
              <w:t>132</w:t>
            </w:r>
          </w:p>
        </w:tc>
        <w:tc>
          <w:tcPr>
            <w:tcW w:w="650" w:type="pct"/>
          </w:tcPr>
          <w:p w14:paraId="505B66B8" w14:textId="77777777" w:rsidR="00D643A8" w:rsidRPr="00877444" w:rsidRDefault="00D643A8" w:rsidP="00D643A8">
            <w:pPr>
              <w:pStyle w:val="FHWATableBodyText"/>
            </w:pPr>
            <w:r>
              <w:t>131</w:t>
            </w:r>
          </w:p>
        </w:tc>
        <w:tc>
          <w:tcPr>
            <w:tcW w:w="651" w:type="pct"/>
          </w:tcPr>
          <w:p w14:paraId="5D80742A" w14:textId="77777777" w:rsidR="00D643A8" w:rsidRPr="00877444" w:rsidRDefault="00D643A8" w:rsidP="00D643A8">
            <w:pPr>
              <w:pStyle w:val="FHWATableBodyText"/>
            </w:pPr>
            <w:r>
              <w:t>138</w:t>
            </w:r>
          </w:p>
        </w:tc>
        <w:tc>
          <w:tcPr>
            <w:tcW w:w="651" w:type="pct"/>
          </w:tcPr>
          <w:p w14:paraId="23F54880" w14:textId="77777777" w:rsidR="00D643A8" w:rsidRPr="00877444" w:rsidRDefault="00D643A8" w:rsidP="00D643A8">
            <w:pPr>
              <w:pStyle w:val="FHWATableBodyText"/>
            </w:pPr>
            <w:r>
              <w:t>146</w:t>
            </w:r>
          </w:p>
        </w:tc>
        <w:tc>
          <w:tcPr>
            <w:tcW w:w="651" w:type="pct"/>
          </w:tcPr>
          <w:p w14:paraId="13EB16CB" w14:textId="77777777" w:rsidR="00D643A8" w:rsidRPr="00877444" w:rsidRDefault="00D643A8" w:rsidP="00D643A8">
            <w:pPr>
              <w:pStyle w:val="FHWATableBodyText"/>
            </w:pPr>
            <w:r>
              <w:t>138</w:t>
            </w:r>
          </w:p>
        </w:tc>
        <w:tc>
          <w:tcPr>
            <w:tcW w:w="768" w:type="pct"/>
          </w:tcPr>
          <w:p w14:paraId="3CD61761" w14:textId="77777777" w:rsidR="00D643A8" w:rsidRPr="00877444" w:rsidRDefault="00D643A8" w:rsidP="00D643A8">
            <w:pPr>
              <w:pStyle w:val="FHWATableBodyText"/>
            </w:pPr>
            <w:r>
              <w:t>126</w:t>
            </w:r>
          </w:p>
        </w:tc>
      </w:tr>
      <w:tr w:rsidR="00D643A8" w:rsidRPr="00877444" w14:paraId="37BA277D" w14:textId="77777777" w:rsidTr="003F2A3B">
        <w:tc>
          <w:tcPr>
            <w:tcW w:w="1104" w:type="pct"/>
          </w:tcPr>
          <w:p w14:paraId="7E975027" w14:textId="5F27654F" w:rsidR="00D643A8" w:rsidRDefault="003F2A3B">
            <w:pPr>
              <w:pStyle w:val="FHWATableBodyText"/>
              <w:rPr>
                <w:rFonts w:eastAsia="Calibri"/>
              </w:rPr>
            </w:pPr>
            <w:r w:rsidRPr="004A7578">
              <w:rPr>
                <w:rFonts w:eastAsia="Calibri"/>
                <w:i/>
                <w:iCs/>
              </w:rPr>
              <w:t>q</w:t>
            </w:r>
            <w:r w:rsidRPr="004A7578">
              <w:rPr>
                <w:rFonts w:eastAsia="Calibri"/>
                <w:iCs/>
                <w:vertAlign w:val="subscript"/>
              </w:rPr>
              <w:t>HV</w:t>
            </w:r>
            <w:r>
              <w:rPr>
                <w:rFonts w:eastAsia="Calibri"/>
                <w:iCs/>
              </w:rPr>
              <w:t xml:space="preserve"> (</w:t>
            </w:r>
            <w:r w:rsidR="00D643A8">
              <w:rPr>
                <w:rFonts w:eastAsia="Calibri"/>
                <w:iCs/>
              </w:rPr>
              <w:t>HVs/5 min)</w:t>
            </w:r>
          </w:p>
        </w:tc>
        <w:tc>
          <w:tcPr>
            <w:tcW w:w="525" w:type="pct"/>
          </w:tcPr>
          <w:p w14:paraId="0DEAE5FA" w14:textId="77777777" w:rsidR="00D643A8" w:rsidRPr="00877444" w:rsidRDefault="00D643A8" w:rsidP="00D643A8">
            <w:pPr>
              <w:pStyle w:val="FHWATableBodyText"/>
            </w:pPr>
            <w:r>
              <w:t>154</w:t>
            </w:r>
          </w:p>
        </w:tc>
        <w:tc>
          <w:tcPr>
            <w:tcW w:w="650" w:type="pct"/>
          </w:tcPr>
          <w:p w14:paraId="07855A67" w14:textId="77777777" w:rsidR="00D643A8" w:rsidRPr="00877444" w:rsidRDefault="00D643A8" w:rsidP="00D643A8">
            <w:pPr>
              <w:pStyle w:val="FHWATableBodyText"/>
            </w:pPr>
            <w:r>
              <w:t>152</w:t>
            </w:r>
          </w:p>
        </w:tc>
        <w:tc>
          <w:tcPr>
            <w:tcW w:w="651" w:type="pct"/>
          </w:tcPr>
          <w:p w14:paraId="21E9C5D6" w14:textId="77777777" w:rsidR="00D643A8" w:rsidRPr="00877444" w:rsidRDefault="00D643A8" w:rsidP="00D643A8">
            <w:pPr>
              <w:pStyle w:val="FHWATableBodyText"/>
            </w:pPr>
            <w:r>
              <w:t>160</w:t>
            </w:r>
          </w:p>
        </w:tc>
        <w:tc>
          <w:tcPr>
            <w:tcW w:w="651" w:type="pct"/>
          </w:tcPr>
          <w:p w14:paraId="205760DC" w14:textId="77777777" w:rsidR="00D643A8" w:rsidRPr="00877444" w:rsidRDefault="00D643A8" w:rsidP="00D643A8">
            <w:pPr>
              <w:pStyle w:val="FHWATableBodyText"/>
            </w:pPr>
            <w:r>
              <w:t>160</w:t>
            </w:r>
          </w:p>
        </w:tc>
        <w:tc>
          <w:tcPr>
            <w:tcW w:w="651" w:type="pct"/>
          </w:tcPr>
          <w:p w14:paraId="532BA1A7" w14:textId="77777777" w:rsidR="00D643A8" w:rsidRPr="00877444" w:rsidRDefault="00D643A8" w:rsidP="00D643A8">
            <w:pPr>
              <w:pStyle w:val="FHWATableBodyText"/>
            </w:pPr>
            <w:r>
              <w:t>155</w:t>
            </w:r>
          </w:p>
        </w:tc>
        <w:tc>
          <w:tcPr>
            <w:tcW w:w="768" w:type="pct"/>
          </w:tcPr>
          <w:p w14:paraId="4BE55351" w14:textId="77777777" w:rsidR="00D643A8" w:rsidRPr="00877444" w:rsidRDefault="00D643A8" w:rsidP="00D643A8">
            <w:pPr>
              <w:pStyle w:val="FHWATableBodyText"/>
            </w:pPr>
            <w:r>
              <w:t>142</w:t>
            </w:r>
          </w:p>
        </w:tc>
      </w:tr>
      <w:tr w:rsidR="00D643A8" w:rsidRPr="00877444" w14:paraId="01E0B426" w14:textId="77777777" w:rsidTr="003F2A3B">
        <w:trPr>
          <w:trHeight w:val="60"/>
        </w:trPr>
        <w:tc>
          <w:tcPr>
            <w:tcW w:w="1104" w:type="pct"/>
          </w:tcPr>
          <w:p w14:paraId="7B89B0D0" w14:textId="482DE976" w:rsidR="00D643A8" w:rsidRDefault="00B10573">
            <w:pPr>
              <w:pStyle w:val="FHWATableBodyText"/>
              <w:rPr>
                <w:rFonts w:eastAsia="Calibri"/>
              </w:rPr>
            </w:pPr>
            <w:r w:rsidRPr="004A7578">
              <w:rPr>
                <w:rFonts w:eastAsia="Calibri"/>
                <w:i/>
                <w:iCs/>
              </w:rPr>
              <w:t>q</w:t>
            </w:r>
            <w:r w:rsidRPr="004A7578">
              <w:rPr>
                <w:rFonts w:eastAsia="Calibri"/>
                <w:i/>
                <w:iCs/>
                <w:vertAlign w:val="subscript"/>
              </w:rPr>
              <w:t>all</w:t>
            </w:r>
            <w:r>
              <w:rPr>
                <w:rFonts w:eastAsia="Calibri"/>
                <w:iCs/>
              </w:rPr>
              <w:t xml:space="preserve"> (</w:t>
            </w:r>
            <w:r w:rsidR="00D643A8">
              <w:rPr>
                <w:rFonts w:eastAsia="Calibri"/>
                <w:iCs/>
              </w:rPr>
              <w:t>vehicles/5 min)</w:t>
            </w:r>
          </w:p>
        </w:tc>
        <w:tc>
          <w:tcPr>
            <w:tcW w:w="525" w:type="pct"/>
          </w:tcPr>
          <w:p w14:paraId="6C510390" w14:textId="77777777" w:rsidR="00D643A8" w:rsidRPr="00877444" w:rsidRDefault="00D643A8" w:rsidP="00D643A8">
            <w:pPr>
              <w:pStyle w:val="FHWATableBodyText"/>
            </w:pPr>
            <w:r>
              <w:t>286</w:t>
            </w:r>
          </w:p>
        </w:tc>
        <w:tc>
          <w:tcPr>
            <w:tcW w:w="650" w:type="pct"/>
          </w:tcPr>
          <w:p w14:paraId="7B0289A5" w14:textId="77777777" w:rsidR="00D643A8" w:rsidRPr="00877444" w:rsidRDefault="00D643A8" w:rsidP="00D643A8">
            <w:pPr>
              <w:pStyle w:val="FHWATableBodyText"/>
            </w:pPr>
            <w:r>
              <w:t>283</w:t>
            </w:r>
          </w:p>
        </w:tc>
        <w:tc>
          <w:tcPr>
            <w:tcW w:w="651" w:type="pct"/>
          </w:tcPr>
          <w:p w14:paraId="2B677328" w14:textId="77777777" w:rsidR="00D643A8" w:rsidRPr="00877444" w:rsidRDefault="00D643A8" w:rsidP="00D643A8">
            <w:pPr>
              <w:pStyle w:val="FHWATableBodyText"/>
            </w:pPr>
            <w:r>
              <w:t>298</w:t>
            </w:r>
          </w:p>
        </w:tc>
        <w:tc>
          <w:tcPr>
            <w:tcW w:w="651" w:type="pct"/>
          </w:tcPr>
          <w:p w14:paraId="3AB994E2" w14:textId="77777777" w:rsidR="00D643A8" w:rsidRPr="00877444" w:rsidRDefault="00D643A8" w:rsidP="00D643A8">
            <w:pPr>
              <w:pStyle w:val="FHWATableBodyText"/>
            </w:pPr>
            <w:r>
              <w:t>306</w:t>
            </w:r>
          </w:p>
        </w:tc>
        <w:tc>
          <w:tcPr>
            <w:tcW w:w="651" w:type="pct"/>
          </w:tcPr>
          <w:p w14:paraId="7C916349" w14:textId="77777777" w:rsidR="00D643A8" w:rsidRPr="00877444" w:rsidRDefault="00D643A8" w:rsidP="00D643A8">
            <w:pPr>
              <w:pStyle w:val="FHWATableBodyText"/>
            </w:pPr>
            <w:r>
              <w:t>293</w:t>
            </w:r>
          </w:p>
        </w:tc>
        <w:tc>
          <w:tcPr>
            <w:tcW w:w="768" w:type="pct"/>
          </w:tcPr>
          <w:p w14:paraId="709AE8C5" w14:textId="77777777" w:rsidR="00D643A8" w:rsidRPr="00877444" w:rsidRDefault="00D643A8" w:rsidP="00D643A8">
            <w:pPr>
              <w:pStyle w:val="FHWATableBodyText"/>
            </w:pPr>
            <w:r>
              <w:t>268</w:t>
            </w:r>
          </w:p>
        </w:tc>
      </w:tr>
    </w:tbl>
    <w:p w14:paraId="246BBC8B" w14:textId="77777777" w:rsidR="006F17B0" w:rsidRDefault="006F17B0" w:rsidP="006F17B0">
      <w:pPr>
        <w:pStyle w:val="FHWANote"/>
        <w:spacing w:after="0"/>
      </w:pPr>
      <w:r>
        <w:t>Note:</w:t>
      </w:r>
    </w:p>
    <w:p w14:paraId="542CF6D1" w14:textId="4ACF2CD5" w:rsidR="00651D44" w:rsidRDefault="007E70DA" w:rsidP="00651D44">
      <w:pPr>
        <w:pStyle w:val="FHWANote"/>
        <w:spacing w:after="0"/>
        <w:rPr>
          <w:iCs/>
          <w:szCs w:val="18"/>
        </w:rPr>
      </w:pPr>
      <w:r>
        <w:rPr>
          <w:szCs w:val="18"/>
        </w:rPr>
        <w:t xml:space="preserve">φ </w:t>
      </w:r>
      <w:r w:rsidR="00651D44">
        <w:rPr>
          <w:szCs w:val="18"/>
        </w:rPr>
        <w:t>denotes</w:t>
      </w:r>
      <w:r w:rsidR="00651D44" w:rsidRPr="00BE2C8A">
        <w:rPr>
          <w:iCs/>
          <w:szCs w:val="18"/>
        </w:rPr>
        <w:t xml:space="preserve"> CAV cooperation rate.</w:t>
      </w:r>
    </w:p>
    <w:p w14:paraId="5C0583FE" w14:textId="23CD923E" w:rsidR="006F17B0" w:rsidRPr="00D9294E" w:rsidRDefault="007E70DA" w:rsidP="006F17B0">
      <w:pPr>
        <w:pStyle w:val="FHWANote"/>
        <w:spacing w:after="0"/>
        <w:rPr>
          <w:szCs w:val="18"/>
        </w:rPr>
      </w:pPr>
      <w:r w:rsidRPr="004A7578">
        <w:rPr>
          <w:i/>
        </w:rPr>
        <w:t>v̅</w:t>
      </w:r>
      <w:r w:rsidRPr="004A7578">
        <w:rPr>
          <w:vertAlign w:val="subscript"/>
        </w:rPr>
        <w:t>CAV</w:t>
      </w:r>
      <w:r>
        <w:rPr>
          <w:iCs/>
          <w:szCs w:val="18"/>
        </w:rPr>
        <w:t xml:space="preserve"> </w:t>
      </w:r>
      <w:r w:rsidR="006F17B0">
        <w:rPr>
          <w:szCs w:val="18"/>
        </w:rPr>
        <w:t>denotes</w:t>
      </w:r>
      <w:r w:rsidR="006F17B0" w:rsidRPr="00FC583D">
        <w:rPr>
          <w:iCs/>
          <w:szCs w:val="18"/>
        </w:rPr>
        <w:t xml:space="preserve"> CAV average speed in the simulation</w:t>
      </w:r>
      <w:r w:rsidR="006F17B0" w:rsidRPr="00D9294E">
        <w:rPr>
          <w:szCs w:val="18"/>
        </w:rPr>
        <w:t xml:space="preserve"> period.</w:t>
      </w:r>
    </w:p>
    <w:p w14:paraId="5AA59FD5" w14:textId="06E9A2EA" w:rsidR="006F17B0" w:rsidRPr="00D9294E" w:rsidRDefault="007E70DA" w:rsidP="006F17B0">
      <w:pPr>
        <w:pStyle w:val="FHWANote"/>
        <w:spacing w:after="0"/>
        <w:rPr>
          <w:szCs w:val="18"/>
        </w:rPr>
      </w:pPr>
      <w:r w:rsidRPr="004A7578">
        <w:t>STD</w:t>
      </w:r>
      <w:r w:rsidRPr="004A7578">
        <w:rPr>
          <w:i/>
          <w:vertAlign w:val="subscript"/>
        </w:rPr>
        <w:t>v</w:t>
      </w:r>
      <w:r w:rsidRPr="004A7578">
        <w:rPr>
          <w:position w:val="-6"/>
          <w:vertAlign w:val="subscript"/>
        </w:rPr>
        <w:t>CAV</w:t>
      </w:r>
      <w:r>
        <w:rPr>
          <w:szCs w:val="18"/>
        </w:rPr>
        <w:t xml:space="preserve"> </w:t>
      </w:r>
      <w:r w:rsidR="006F17B0">
        <w:rPr>
          <w:szCs w:val="18"/>
        </w:rPr>
        <w:t>denotes</w:t>
      </w:r>
      <w:r w:rsidR="006F17B0" w:rsidRPr="00D9294E">
        <w:rPr>
          <w:szCs w:val="18"/>
        </w:rPr>
        <w:t xml:space="preserve"> CAV speed standard deviation in the simulation period.</w:t>
      </w:r>
    </w:p>
    <w:p w14:paraId="1EF19230" w14:textId="5B148749" w:rsidR="006F17B0" w:rsidRPr="00D9294E" w:rsidRDefault="007E70DA" w:rsidP="006F17B0">
      <w:pPr>
        <w:pStyle w:val="FHWANote"/>
        <w:spacing w:after="0"/>
        <w:rPr>
          <w:szCs w:val="18"/>
        </w:rPr>
      </w:pPr>
      <w:r w:rsidRPr="004A7578">
        <w:rPr>
          <w:i/>
        </w:rPr>
        <w:t>v̅</w:t>
      </w:r>
      <w:r w:rsidRPr="004A7578">
        <w:rPr>
          <w:vertAlign w:val="subscript"/>
        </w:rPr>
        <w:t>HV</w:t>
      </w:r>
      <w:r>
        <w:rPr>
          <w:szCs w:val="18"/>
        </w:rPr>
        <w:t xml:space="preserve"> </w:t>
      </w:r>
      <w:r w:rsidR="006F17B0">
        <w:rPr>
          <w:szCs w:val="18"/>
        </w:rPr>
        <w:t>denotes</w:t>
      </w:r>
      <w:r w:rsidR="006F17B0">
        <w:rPr>
          <w:iCs/>
          <w:szCs w:val="18"/>
        </w:rPr>
        <w:t xml:space="preserve"> </w:t>
      </w:r>
      <w:r w:rsidR="006F17B0" w:rsidRPr="00D9294E">
        <w:rPr>
          <w:szCs w:val="18"/>
        </w:rPr>
        <w:t>HV average speed in the simulation period.</w:t>
      </w:r>
    </w:p>
    <w:p w14:paraId="3481ECD1" w14:textId="61415C89" w:rsidR="006F17B0" w:rsidRDefault="007E70DA" w:rsidP="006F17B0">
      <w:pPr>
        <w:pStyle w:val="FHWANote"/>
        <w:spacing w:after="0"/>
        <w:rPr>
          <w:szCs w:val="18"/>
        </w:rPr>
      </w:pPr>
      <w:r w:rsidRPr="004A7578">
        <w:t>STD</w:t>
      </w:r>
      <w:r w:rsidRPr="004A7578">
        <w:rPr>
          <w:i/>
          <w:vertAlign w:val="subscript"/>
        </w:rPr>
        <w:t>v</w:t>
      </w:r>
      <w:r w:rsidRPr="004A7578">
        <w:rPr>
          <w:position w:val="-6"/>
          <w:vertAlign w:val="subscript"/>
        </w:rPr>
        <w:t>HV</w:t>
      </w:r>
      <w:r>
        <w:rPr>
          <w:szCs w:val="18"/>
        </w:rPr>
        <w:t xml:space="preserve"> </w:t>
      </w:r>
      <w:r w:rsidR="006F17B0">
        <w:rPr>
          <w:szCs w:val="18"/>
        </w:rPr>
        <w:t>denotes</w:t>
      </w:r>
      <w:r w:rsidR="006F17B0" w:rsidRPr="00D9294E">
        <w:rPr>
          <w:szCs w:val="18"/>
        </w:rPr>
        <w:t xml:space="preserve"> HV speed standard deviation in the simulation period.</w:t>
      </w:r>
    </w:p>
    <w:p w14:paraId="7766DC4C" w14:textId="305FB7E0" w:rsidR="006F17B0" w:rsidRPr="00B62EE6" w:rsidRDefault="007E70DA" w:rsidP="006F17B0">
      <w:pPr>
        <w:pStyle w:val="FHWANote"/>
        <w:spacing w:after="0"/>
        <w:rPr>
          <w:szCs w:val="18"/>
        </w:rPr>
      </w:pPr>
      <w:r w:rsidRPr="004A7578">
        <w:t>STD</w:t>
      </w:r>
      <w:r w:rsidRPr="004A7578">
        <w:rPr>
          <w:i/>
          <w:vertAlign w:val="subscript"/>
        </w:rPr>
        <w:t>v</w:t>
      </w:r>
      <w:r w:rsidRPr="004A7578">
        <w:rPr>
          <w:position w:val="-6"/>
          <w:vertAlign w:val="subscript"/>
        </w:rPr>
        <w:t>all</w:t>
      </w:r>
      <w:r>
        <w:rPr>
          <w:szCs w:val="18"/>
        </w:rPr>
        <w:t xml:space="preserve"> </w:t>
      </w:r>
      <w:r w:rsidR="006F17B0">
        <w:rPr>
          <w:szCs w:val="18"/>
        </w:rPr>
        <w:t>denotes</w:t>
      </w:r>
      <w:r w:rsidR="006F17B0" w:rsidRPr="00A225FF">
        <w:rPr>
          <w:szCs w:val="18"/>
        </w:rPr>
        <w:t xml:space="preserve"> CAV and HV speed standard deviation</w:t>
      </w:r>
      <w:r w:rsidR="006F17B0">
        <w:rPr>
          <w:szCs w:val="18"/>
        </w:rPr>
        <w:t>.</w:t>
      </w:r>
    </w:p>
    <w:p w14:paraId="401E4FAA" w14:textId="357BC3EB" w:rsidR="006F17B0" w:rsidRDefault="007E70DA" w:rsidP="006F17B0">
      <w:pPr>
        <w:pStyle w:val="FHWANote"/>
        <w:spacing w:after="0"/>
        <w:rPr>
          <w:szCs w:val="18"/>
        </w:rPr>
      </w:pPr>
      <w:r w:rsidRPr="004A7578">
        <w:rPr>
          <w:i/>
        </w:rPr>
        <w:t>v̅</w:t>
      </w:r>
      <w:r w:rsidRPr="004A7578">
        <w:rPr>
          <w:vertAlign w:val="subscript"/>
        </w:rPr>
        <w:t>all</w:t>
      </w:r>
      <w:r>
        <w:rPr>
          <w:szCs w:val="18"/>
        </w:rPr>
        <w:t xml:space="preserve"> </w:t>
      </w:r>
      <w:r w:rsidR="006F17B0">
        <w:rPr>
          <w:szCs w:val="18"/>
        </w:rPr>
        <w:t>denotes</w:t>
      </w:r>
      <w:r w:rsidR="006F17B0" w:rsidRPr="00A225FF">
        <w:rPr>
          <w:szCs w:val="18"/>
        </w:rPr>
        <w:t xml:space="preserve"> </w:t>
      </w:r>
      <w:r w:rsidR="006F17B0">
        <w:rPr>
          <w:szCs w:val="18"/>
        </w:rPr>
        <w:t>CAV and HV average speed.</w:t>
      </w:r>
    </w:p>
    <w:p w14:paraId="65E2F091" w14:textId="777399F3" w:rsidR="006F17B0" w:rsidRPr="00B62EE6" w:rsidRDefault="007E70DA" w:rsidP="006F17B0">
      <w:pPr>
        <w:pStyle w:val="FHWANote"/>
        <w:spacing w:after="0"/>
        <w:rPr>
          <w:szCs w:val="18"/>
        </w:rPr>
      </w:pPr>
      <w:r w:rsidRPr="004A7578">
        <w:rPr>
          <w:rFonts w:eastAsia="Calibri"/>
          <w:i/>
          <w:iCs/>
        </w:rPr>
        <w:t>q</w:t>
      </w:r>
      <w:r w:rsidRPr="004A7578">
        <w:rPr>
          <w:rFonts w:eastAsia="Calibri"/>
          <w:iCs/>
          <w:vertAlign w:val="subscript"/>
        </w:rPr>
        <w:t>CAV</w:t>
      </w:r>
      <w:r>
        <w:rPr>
          <w:szCs w:val="18"/>
        </w:rPr>
        <w:t xml:space="preserve"> </w:t>
      </w:r>
      <w:r w:rsidR="006F17B0" w:rsidRPr="00B62EE6">
        <w:rPr>
          <w:szCs w:val="18"/>
        </w:rPr>
        <w:t>denote</w:t>
      </w:r>
      <w:r w:rsidR="006F17B0">
        <w:rPr>
          <w:szCs w:val="18"/>
        </w:rPr>
        <w:t>s</w:t>
      </w:r>
      <w:r w:rsidR="006F17B0" w:rsidRPr="00B62EE6">
        <w:rPr>
          <w:szCs w:val="18"/>
        </w:rPr>
        <w:t xml:space="preserve"> the CAV throughput in 5 min.</w:t>
      </w:r>
    </w:p>
    <w:p w14:paraId="4E33D346" w14:textId="1B97F739" w:rsidR="006F17B0" w:rsidRPr="00B62EE6" w:rsidRDefault="007E70DA" w:rsidP="006F17B0">
      <w:pPr>
        <w:pStyle w:val="FHWANote"/>
        <w:spacing w:after="0"/>
        <w:rPr>
          <w:szCs w:val="18"/>
        </w:rPr>
      </w:pPr>
      <w:r w:rsidRPr="004A7578">
        <w:rPr>
          <w:rFonts w:eastAsia="Calibri"/>
          <w:i/>
          <w:iCs/>
        </w:rPr>
        <w:t>q</w:t>
      </w:r>
      <w:r w:rsidRPr="004A7578">
        <w:rPr>
          <w:rFonts w:eastAsia="Calibri"/>
          <w:iCs/>
          <w:vertAlign w:val="subscript"/>
        </w:rPr>
        <w:t>HV</w:t>
      </w:r>
      <w:r>
        <w:rPr>
          <w:szCs w:val="18"/>
        </w:rPr>
        <w:t xml:space="preserve"> </w:t>
      </w:r>
      <w:r w:rsidR="006F17B0" w:rsidRPr="00B62EE6">
        <w:rPr>
          <w:szCs w:val="18"/>
        </w:rPr>
        <w:t>denote</w:t>
      </w:r>
      <w:r w:rsidR="006F17B0">
        <w:rPr>
          <w:szCs w:val="18"/>
        </w:rPr>
        <w:t>s</w:t>
      </w:r>
      <w:r w:rsidR="006F17B0" w:rsidRPr="00B62EE6">
        <w:rPr>
          <w:szCs w:val="18"/>
        </w:rPr>
        <w:t xml:space="preserve"> the </w:t>
      </w:r>
      <w:r w:rsidR="006F17B0">
        <w:rPr>
          <w:szCs w:val="18"/>
        </w:rPr>
        <w:t>H</w:t>
      </w:r>
      <w:r w:rsidR="006F17B0" w:rsidRPr="00B62EE6">
        <w:rPr>
          <w:szCs w:val="18"/>
        </w:rPr>
        <w:t>V throughput in 5 min.</w:t>
      </w:r>
    </w:p>
    <w:p w14:paraId="353D1426" w14:textId="3E82E80C" w:rsidR="00096304" w:rsidRPr="00096304" w:rsidRDefault="007E70DA" w:rsidP="00096304">
      <w:pPr>
        <w:pStyle w:val="FHWANote"/>
      </w:pPr>
      <w:r w:rsidRPr="004A7578">
        <w:rPr>
          <w:rFonts w:eastAsia="Calibri"/>
          <w:i/>
          <w:iCs/>
        </w:rPr>
        <w:t>q</w:t>
      </w:r>
      <w:r w:rsidRPr="004A7578">
        <w:rPr>
          <w:rFonts w:eastAsia="Calibri"/>
          <w:i/>
          <w:iCs/>
          <w:vertAlign w:val="subscript"/>
        </w:rPr>
        <w:t>all</w:t>
      </w:r>
      <w:r>
        <w:t xml:space="preserve"> </w:t>
      </w:r>
      <w:r w:rsidR="006F17B0" w:rsidRPr="00B62EE6">
        <w:t>denote</w:t>
      </w:r>
      <w:r w:rsidR="006F17B0">
        <w:t>s</w:t>
      </w:r>
      <w:r w:rsidR="006F17B0" w:rsidRPr="00B62EE6">
        <w:t xml:space="preserve"> </w:t>
      </w:r>
      <w:r w:rsidR="006F17B0">
        <w:t>all vehicle</w:t>
      </w:r>
      <w:r w:rsidR="006F17B0" w:rsidRPr="00B62EE6">
        <w:t xml:space="preserve"> throughput in 5 min.</w:t>
      </w:r>
    </w:p>
    <w:p w14:paraId="033AC8FB" w14:textId="2105AF20" w:rsidR="00ED41A1" w:rsidRDefault="00A412F7" w:rsidP="00BB15C3">
      <w:pPr>
        <w:pStyle w:val="FHWABody"/>
      </w:pPr>
      <w:r>
        <w:t xml:space="preserve">Shown in </w:t>
      </w:r>
      <w:r>
        <w:fldChar w:fldCharType="begin"/>
      </w:r>
      <w:r>
        <w:instrText xml:space="preserve"> REF _Ref33778001 \h </w:instrText>
      </w:r>
      <w:r>
        <w:fldChar w:fldCharType="separate"/>
      </w:r>
      <w:r w:rsidR="007918C9" w:rsidRPr="00176DFB">
        <w:t xml:space="preserve">Table </w:t>
      </w:r>
      <w:r w:rsidR="007918C9">
        <w:rPr>
          <w:noProof/>
        </w:rPr>
        <w:t>5</w:t>
      </w:r>
      <w:r>
        <w:fldChar w:fldCharType="end"/>
      </w:r>
      <w:r>
        <w:t>, a</w:t>
      </w:r>
      <w:r w:rsidRPr="00A412F7">
        <w:t>s CAV cooperation rate</w:t>
      </w:r>
      <w:r w:rsidR="007E70DA">
        <w:t xml:space="preserve"> </w:t>
      </w:r>
      <w:r w:rsidR="007E70DA" w:rsidRPr="00D61651">
        <w:rPr>
          <w:i/>
        </w:rPr>
        <w:t>φ</w:t>
      </w:r>
      <w:r w:rsidR="007E70DA">
        <w:t xml:space="preserve"> </w:t>
      </w:r>
      <w:r w:rsidRPr="00A412F7">
        <w:t xml:space="preserve">increases, the </w:t>
      </w:r>
      <w:r>
        <w:t xml:space="preserve">mobility and stability </w:t>
      </w:r>
      <w:r w:rsidRPr="00A412F7">
        <w:t>performance improve until</w:t>
      </w:r>
      <w:r w:rsidR="007E70DA">
        <w:t xml:space="preserve"> </w:t>
      </w:r>
      <w:r w:rsidR="007E70DA" w:rsidRPr="009D2193">
        <w:rPr>
          <w:i/>
        </w:rPr>
        <w:t>φ</w:t>
      </w:r>
      <w:r w:rsidR="007E70DA">
        <w:t xml:space="preserve"> = </w:t>
      </w:r>
      <w:r w:rsidRPr="00A412F7">
        <w:t>0.5 and then degrades as</w:t>
      </w:r>
      <w:r w:rsidR="007E70DA">
        <w:t xml:space="preserve"> </w:t>
      </w:r>
      <w:r w:rsidR="007E70DA" w:rsidRPr="00D61651">
        <w:rPr>
          <w:i/>
        </w:rPr>
        <w:t>φ</w:t>
      </w:r>
      <w:r w:rsidR="007E70DA">
        <w:t xml:space="preserve"> </w:t>
      </w:r>
      <w:r w:rsidRPr="00A412F7">
        <w:t>further increases</w:t>
      </w:r>
      <w:r>
        <w:t xml:space="preserve">. </w:t>
      </w:r>
      <w:r w:rsidRPr="00A412F7">
        <w:t>As</w:t>
      </w:r>
      <w:r w:rsidR="007E70DA">
        <w:t xml:space="preserve"> </w:t>
      </w:r>
      <w:r w:rsidR="007E70DA" w:rsidRPr="00D61651">
        <w:rPr>
          <w:i/>
        </w:rPr>
        <w:t>φ</w:t>
      </w:r>
      <w:r w:rsidR="007E70DA">
        <w:t xml:space="preserve"> </w:t>
      </w:r>
      <w:r w:rsidRPr="00A412F7">
        <w:t>initially increases, more cooperative traffic increases chances of CAVs complete mandatory lane changes (MLCs) and discretionary lane changes (DLCs) more easily and the impedance from LCs is reduced.</w:t>
      </w:r>
      <w:r>
        <w:t xml:space="preserve"> Thus, the traffic performance is improved. </w:t>
      </w:r>
      <w:r w:rsidRPr="00A412F7">
        <w:t>As</w:t>
      </w:r>
      <w:r w:rsidR="007E70DA">
        <w:t xml:space="preserve"> </w:t>
      </w:r>
      <w:r w:rsidR="007E70DA" w:rsidRPr="00D61651">
        <w:rPr>
          <w:i/>
        </w:rPr>
        <w:t>φ</w:t>
      </w:r>
      <w:r w:rsidR="007E70DA">
        <w:t xml:space="preserve"> </w:t>
      </w:r>
      <w:r w:rsidR="00ED41A1" w:rsidRPr="00A412F7">
        <w:t>fur</w:t>
      </w:r>
      <w:r w:rsidR="00ED41A1">
        <w:t>ther</w:t>
      </w:r>
      <w:r w:rsidRPr="00A412F7">
        <w:t xml:space="preserve"> increases, </w:t>
      </w:r>
      <w:r w:rsidR="00ED41A1">
        <w:t xml:space="preserve">more CAV cooperative and LC behaviors are observed, which </w:t>
      </w:r>
      <w:r w:rsidRPr="00A412F7">
        <w:t>increase</w:t>
      </w:r>
      <w:r w:rsidR="0082278C">
        <w:t>s</w:t>
      </w:r>
      <w:r w:rsidRPr="00A412F7">
        <w:t xml:space="preserve"> the average gaps between vehicles</w:t>
      </w:r>
      <w:r w:rsidR="00B812E0">
        <w:t xml:space="preserve">, </w:t>
      </w:r>
      <w:r w:rsidR="005521D8">
        <w:t xml:space="preserve">cause more traffic oscillation </w:t>
      </w:r>
      <w:r w:rsidR="00B812E0">
        <w:t xml:space="preserve">and thus </w:t>
      </w:r>
      <w:r w:rsidRPr="00A412F7">
        <w:t>slow down the traffic</w:t>
      </w:r>
      <w:r w:rsidR="00B812E0">
        <w:t xml:space="preserve"> and lead to unstable traffic.</w:t>
      </w:r>
    </w:p>
    <w:p w14:paraId="013CEA21" w14:textId="1A22244E" w:rsidR="00492286" w:rsidRDefault="00492286" w:rsidP="00492286">
      <w:pPr>
        <w:pStyle w:val="FHWACaptionTable"/>
      </w:pPr>
      <w:bookmarkStart w:id="159" w:name="_Toc34644789"/>
      <w:bookmarkStart w:id="160" w:name="_Toc35700672"/>
      <w:r w:rsidRPr="00176DFB">
        <w:t xml:space="preserve">Table </w:t>
      </w:r>
      <w:r w:rsidR="008C6E16">
        <w:fldChar w:fldCharType="begin"/>
      </w:r>
      <w:r w:rsidR="008C6E16">
        <w:instrText xml:space="preserve"> SEQ Table \* ARABIC </w:instrText>
      </w:r>
      <w:r w:rsidR="008C6E16">
        <w:fldChar w:fldCharType="separate"/>
      </w:r>
      <w:r w:rsidR="007918C9">
        <w:rPr>
          <w:noProof/>
        </w:rPr>
        <w:t>6</w:t>
      </w:r>
      <w:r w:rsidR="008C6E16">
        <w:rPr>
          <w:noProof/>
        </w:rPr>
        <w:fldChar w:fldCharType="end"/>
      </w:r>
      <w:r>
        <w:t>.</w:t>
      </w:r>
      <w:r w:rsidRPr="00176DFB">
        <w:t xml:space="preserve"> </w:t>
      </w:r>
      <w:r>
        <w:t>Sensitivity analys</w:t>
      </w:r>
      <w:r w:rsidR="000A65EC">
        <w:t>i</w:t>
      </w:r>
      <w:r>
        <w:t>s on incentive check threshold</w:t>
      </w:r>
      <w:r w:rsidRPr="00176DFB">
        <w:t>.</w:t>
      </w:r>
      <w:bookmarkEnd w:id="159"/>
      <w:bookmarkEnd w:id="160"/>
    </w:p>
    <w:tbl>
      <w:tblPr>
        <w:tblStyle w:val="FHWATableNormal"/>
        <w:tblW w:w="5000" w:type="pct"/>
        <w:tblLook w:val="04A0" w:firstRow="1" w:lastRow="0" w:firstColumn="1" w:lastColumn="0" w:noHBand="0" w:noVBand="1"/>
      </w:tblPr>
      <w:tblGrid>
        <w:gridCol w:w="1803"/>
        <w:gridCol w:w="1509"/>
        <w:gridCol w:w="1509"/>
        <w:gridCol w:w="1509"/>
        <w:gridCol w:w="1509"/>
        <w:gridCol w:w="1511"/>
      </w:tblGrid>
      <w:tr w:rsidR="00F46F7B" w:rsidRPr="00877444" w14:paraId="2FE2615F" w14:textId="77777777" w:rsidTr="009D2193">
        <w:trPr>
          <w:cnfStyle w:val="100000000000" w:firstRow="1" w:lastRow="0" w:firstColumn="0" w:lastColumn="0" w:oddVBand="0" w:evenVBand="0" w:oddHBand="0" w:evenHBand="0" w:firstRowFirstColumn="0" w:firstRowLastColumn="0" w:lastRowFirstColumn="0" w:lastRowLastColumn="0"/>
        </w:trPr>
        <w:tc>
          <w:tcPr>
            <w:tcW w:w="964" w:type="pct"/>
          </w:tcPr>
          <w:p w14:paraId="1CB7A1BF" w14:textId="77777777" w:rsidR="00492286" w:rsidRPr="00877444" w:rsidRDefault="00492286" w:rsidP="00492286"/>
        </w:tc>
        <w:tc>
          <w:tcPr>
            <w:tcW w:w="807" w:type="pct"/>
          </w:tcPr>
          <w:p w14:paraId="1E61FC15" w14:textId="77777777" w:rsidR="009D2193" w:rsidRDefault="007E70DA" w:rsidP="00492286">
            <w:pPr>
              <w:pStyle w:val="FHWATableColumnHeading"/>
              <w:rPr>
                <w:rFonts w:ascii="Times New Roman" w:eastAsia="SimSun" w:hAnsi="Times New Roman"/>
              </w:rPr>
            </w:pPr>
            <w:r>
              <w:rPr>
                <w:rFonts w:ascii="Cambria Math" w:eastAsia="SimSun" w:hAnsi="Cambria Math"/>
              </w:rPr>
              <w:t>𝚫</w:t>
            </w:r>
            <w:r>
              <w:rPr>
                <w:rFonts w:ascii="Times New Roman" w:eastAsia="SimSun" w:hAnsi="Times New Roman"/>
                <w:i/>
              </w:rPr>
              <w:t xml:space="preserve">a </w:t>
            </w:r>
            <w:r>
              <w:rPr>
                <w:rFonts w:ascii="Times New Roman" w:eastAsia="SimSun" w:hAnsi="Times New Roman"/>
              </w:rPr>
              <w:t>= 0</w:t>
            </w:r>
            <w:r w:rsidR="009D2193">
              <w:rPr>
                <w:rFonts w:ascii="Times New Roman" w:eastAsia="SimSun" w:hAnsi="Times New Roman"/>
              </w:rPr>
              <w:t xml:space="preserve"> </w:t>
            </w:r>
          </w:p>
          <w:p w14:paraId="4BC4E345" w14:textId="18660F34" w:rsidR="00492286" w:rsidRPr="001434AC" w:rsidRDefault="009D2193" w:rsidP="00492286">
            <w:pPr>
              <w:pStyle w:val="FHWATableColumnHeading"/>
              <w:rPr>
                <w:rFonts w:eastAsia="DengXian"/>
                <w:iCs/>
              </w:rPr>
            </w:pPr>
            <w:r>
              <w:rPr>
                <w:rFonts w:ascii="Times New Roman" w:eastAsia="SimSun" w:hAnsi="Times New Roman"/>
                <w:b/>
              </w:rPr>
              <w:t>(m/s</w:t>
            </w:r>
            <w:r>
              <w:rPr>
                <w:rFonts w:ascii="Times New Roman" w:eastAsia="SimSun" w:hAnsi="Times New Roman"/>
                <w:b/>
                <w:vertAlign w:val="superscript"/>
              </w:rPr>
              <w:t>2</w:t>
            </w:r>
            <w:r>
              <w:rPr>
                <w:rFonts w:ascii="Times New Roman" w:eastAsia="SimSun" w:hAnsi="Times New Roman"/>
                <w:b/>
              </w:rPr>
              <w:t>)</w:t>
            </w:r>
          </w:p>
        </w:tc>
        <w:tc>
          <w:tcPr>
            <w:tcW w:w="807" w:type="pct"/>
          </w:tcPr>
          <w:p w14:paraId="3AC0B436" w14:textId="77777777" w:rsidR="009D2193" w:rsidRDefault="007E70DA" w:rsidP="00492286">
            <w:pPr>
              <w:pStyle w:val="FHWATableColumnHeading"/>
              <w:rPr>
                <w:rFonts w:ascii="Times New Roman" w:eastAsia="SimSun" w:hAnsi="Times New Roman"/>
              </w:rPr>
            </w:pPr>
            <w:r>
              <w:rPr>
                <w:rFonts w:ascii="Cambria Math" w:eastAsia="SimSun" w:hAnsi="Cambria Math"/>
              </w:rPr>
              <w:t>𝚫</w:t>
            </w:r>
            <w:r>
              <w:rPr>
                <w:rFonts w:ascii="Times New Roman" w:eastAsia="SimSun" w:hAnsi="Times New Roman"/>
                <w:i/>
              </w:rPr>
              <w:t xml:space="preserve">a </w:t>
            </w:r>
            <w:r>
              <w:rPr>
                <w:rFonts w:ascii="Times New Roman" w:eastAsia="SimSun" w:hAnsi="Times New Roman"/>
              </w:rPr>
              <w:t>= 0.1</w:t>
            </w:r>
          </w:p>
          <w:p w14:paraId="5B4FA176" w14:textId="294AEF07" w:rsidR="00492286" w:rsidRPr="00877444" w:rsidRDefault="009D2193" w:rsidP="00492286">
            <w:pPr>
              <w:pStyle w:val="FHWATableColumnHeading"/>
            </w:pPr>
            <w:r>
              <w:rPr>
                <w:rFonts w:ascii="Times New Roman" w:eastAsia="SimSun" w:hAnsi="Times New Roman"/>
                <w:b/>
              </w:rPr>
              <w:t>(m/s</w:t>
            </w:r>
            <w:r>
              <w:rPr>
                <w:rFonts w:ascii="Times New Roman" w:eastAsia="SimSun" w:hAnsi="Times New Roman"/>
                <w:b/>
                <w:vertAlign w:val="superscript"/>
              </w:rPr>
              <w:t>2</w:t>
            </w:r>
            <w:r>
              <w:rPr>
                <w:rFonts w:ascii="Times New Roman" w:eastAsia="SimSun" w:hAnsi="Times New Roman"/>
                <w:b/>
              </w:rPr>
              <w:t>)</w:t>
            </w:r>
          </w:p>
        </w:tc>
        <w:tc>
          <w:tcPr>
            <w:tcW w:w="807" w:type="pct"/>
          </w:tcPr>
          <w:p w14:paraId="1D524C3C" w14:textId="77777777" w:rsidR="009D2193" w:rsidRDefault="007E70DA" w:rsidP="00492286">
            <w:pPr>
              <w:pStyle w:val="FHWATableColumnHeading"/>
              <w:rPr>
                <w:rFonts w:ascii="Times New Roman" w:eastAsia="SimSun" w:hAnsi="Times New Roman"/>
              </w:rPr>
            </w:pPr>
            <w:r>
              <w:rPr>
                <w:rFonts w:ascii="Cambria Math" w:eastAsia="SimSun" w:hAnsi="Cambria Math"/>
              </w:rPr>
              <w:t>𝚫</w:t>
            </w:r>
            <w:r>
              <w:rPr>
                <w:rFonts w:ascii="Times New Roman" w:eastAsia="SimSun" w:hAnsi="Times New Roman"/>
                <w:i/>
              </w:rPr>
              <w:t xml:space="preserve">a </w:t>
            </w:r>
            <w:r>
              <w:rPr>
                <w:rFonts w:ascii="Times New Roman" w:eastAsia="SimSun" w:hAnsi="Times New Roman"/>
              </w:rPr>
              <w:t>= 0.2</w:t>
            </w:r>
          </w:p>
          <w:p w14:paraId="18F20C14" w14:textId="3774F7C7" w:rsidR="00492286" w:rsidRPr="00877444" w:rsidRDefault="009D2193" w:rsidP="00492286">
            <w:pPr>
              <w:pStyle w:val="FHWATableColumnHeading"/>
            </w:pPr>
            <w:r>
              <w:rPr>
                <w:rFonts w:ascii="Times New Roman" w:eastAsia="SimSun" w:hAnsi="Times New Roman"/>
                <w:b/>
              </w:rPr>
              <w:t>(m/s</w:t>
            </w:r>
            <w:r>
              <w:rPr>
                <w:rFonts w:ascii="Times New Roman" w:eastAsia="SimSun" w:hAnsi="Times New Roman"/>
                <w:b/>
                <w:vertAlign w:val="superscript"/>
              </w:rPr>
              <w:t>2</w:t>
            </w:r>
            <w:r>
              <w:rPr>
                <w:rFonts w:ascii="Times New Roman" w:eastAsia="SimSun" w:hAnsi="Times New Roman"/>
                <w:b/>
              </w:rPr>
              <w:t>)</w:t>
            </w:r>
          </w:p>
        </w:tc>
        <w:tc>
          <w:tcPr>
            <w:tcW w:w="807" w:type="pct"/>
          </w:tcPr>
          <w:p w14:paraId="7B53D5D1" w14:textId="77777777" w:rsidR="009D2193" w:rsidRDefault="007E70DA" w:rsidP="00492286">
            <w:pPr>
              <w:pStyle w:val="FHWATableColumnHeading"/>
              <w:rPr>
                <w:rFonts w:ascii="Times New Roman" w:eastAsia="SimSun" w:hAnsi="Times New Roman"/>
              </w:rPr>
            </w:pPr>
            <w:r>
              <w:rPr>
                <w:rFonts w:ascii="Cambria Math" w:eastAsia="SimSun" w:hAnsi="Cambria Math"/>
              </w:rPr>
              <w:t>𝚫</w:t>
            </w:r>
            <w:r>
              <w:rPr>
                <w:rFonts w:ascii="Times New Roman" w:eastAsia="SimSun" w:hAnsi="Times New Roman"/>
                <w:i/>
              </w:rPr>
              <w:t xml:space="preserve">a </w:t>
            </w:r>
            <w:r>
              <w:rPr>
                <w:rFonts w:ascii="Times New Roman" w:eastAsia="SimSun" w:hAnsi="Times New Roman"/>
              </w:rPr>
              <w:t>= 0.3</w:t>
            </w:r>
          </w:p>
          <w:p w14:paraId="18C61770" w14:textId="72888B45" w:rsidR="00492286" w:rsidRPr="00877444" w:rsidRDefault="009D2193" w:rsidP="00492286">
            <w:pPr>
              <w:pStyle w:val="FHWATableColumnHeading"/>
            </w:pPr>
            <w:r>
              <w:rPr>
                <w:rFonts w:ascii="Times New Roman" w:eastAsia="SimSun" w:hAnsi="Times New Roman"/>
                <w:b/>
              </w:rPr>
              <w:t>(m/s</w:t>
            </w:r>
            <w:r>
              <w:rPr>
                <w:rFonts w:ascii="Times New Roman" w:eastAsia="SimSun" w:hAnsi="Times New Roman"/>
                <w:b/>
                <w:vertAlign w:val="superscript"/>
              </w:rPr>
              <w:t>2</w:t>
            </w:r>
            <w:r>
              <w:rPr>
                <w:rFonts w:ascii="Times New Roman" w:eastAsia="SimSun" w:hAnsi="Times New Roman"/>
                <w:b/>
              </w:rPr>
              <w:t>)</w:t>
            </w:r>
          </w:p>
        </w:tc>
        <w:tc>
          <w:tcPr>
            <w:tcW w:w="808" w:type="pct"/>
          </w:tcPr>
          <w:p w14:paraId="568D86C8" w14:textId="77777777" w:rsidR="009D2193" w:rsidRDefault="007E70DA" w:rsidP="00492286">
            <w:pPr>
              <w:pStyle w:val="FHWATableColumnHeading"/>
              <w:rPr>
                <w:rFonts w:ascii="Times New Roman" w:eastAsia="SimSun" w:hAnsi="Times New Roman"/>
              </w:rPr>
            </w:pPr>
            <w:r>
              <w:rPr>
                <w:rFonts w:ascii="Cambria Math" w:eastAsia="SimSun" w:hAnsi="Cambria Math"/>
              </w:rPr>
              <w:t>𝚫</w:t>
            </w:r>
            <w:r>
              <w:rPr>
                <w:rFonts w:ascii="Times New Roman" w:eastAsia="SimSun" w:hAnsi="Times New Roman"/>
                <w:i/>
              </w:rPr>
              <w:t xml:space="preserve">a </w:t>
            </w:r>
            <w:r>
              <w:rPr>
                <w:rFonts w:ascii="Times New Roman" w:eastAsia="SimSun" w:hAnsi="Times New Roman"/>
              </w:rPr>
              <w:t>= 0.4</w:t>
            </w:r>
          </w:p>
          <w:p w14:paraId="027DD1B3" w14:textId="4D266F6D" w:rsidR="00492286" w:rsidRDefault="009D2193" w:rsidP="00492286">
            <w:pPr>
              <w:pStyle w:val="FHWATableColumnHeading"/>
              <w:rPr>
                <w:rFonts w:eastAsia="DengXian"/>
                <w:iCs/>
              </w:rPr>
            </w:pPr>
            <w:r>
              <w:rPr>
                <w:rFonts w:ascii="Times New Roman" w:eastAsia="SimSun" w:hAnsi="Times New Roman"/>
                <w:b/>
              </w:rPr>
              <w:t>(m/s</w:t>
            </w:r>
            <w:r>
              <w:rPr>
                <w:rFonts w:ascii="Times New Roman" w:eastAsia="SimSun" w:hAnsi="Times New Roman"/>
                <w:b/>
                <w:vertAlign w:val="superscript"/>
              </w:rPr>
              <w:t>2</w:t>
            </w:r>
            <w:r>
              <w:rPr>
                <w:rFonts w:ascii="Times New Roman" w:eastAsia="SimSun" w:hAnsi="Times New Roman"/>
                <w:b/>
              </w:rPr>
              <w:t>)</w:t>
            </w:r>
          </w:p>
        </w:tc>
      </w:tr>
      <w:tr w:rsidR="00F46F7B" w:rsidRPr="00877444" w14:paraId="70793ADF" w14:textId="77777777" w:rsidTr="009D2193">
        <w:tc>
          <w:tcPr>
            <w:tcW w:w="964" w:type="pct"/>
          </w:tcPr>
          <w:p w14:paraId="1ABE4CD6" w14:textId="2D62BD24" w:rsidR="00492286" w:rsidRPr="00877444" w:rsidRDefault="007E70DA" w:rsidP="00492286">
            <w:pPr>
              <w:pStyle w:val="FHWATableBodyText"/>
            </w:pPr>
            <w:r w:rsidRPr="004A7578">
              <w:rPr>
                <w:i/>
              </w:rPr>
              <w:t>v̅</w:t>
            </w:r>
            <w:r w:rsidRPr="004A7578">
              <w:rPr>
                <w:vertAlign w:val="subscript"/>
              </w:rPr>
              <w:t>CAV</w:t>
            </w:r>
            <w:r>
              <w:t xml:space="preserve"> (m/s)</w:t>
            </w:r>
          </w:p>
        </w:tc>
        <w:tc>
          <w:tcPr>
            <w:tcW w:w="807" w:type="pct"/>
          </w:tcPr>
          <w:p w14:paraId="119677A0" w14:textId="3FFECCDE" w:rsidR="00492286" w:rsidRPr="001434AC" w:rsidRDefault="00492286" w:rsidP="00492286">
            <w:pPr>
              <w:pStyle w:val="FHWATableBodyText"/>
              <w:rPr>
                <w:color w:val="000000"/>
              </w:rPr>
            </w:pPr>
            <w:r>
              <w:rPr>
                <w:color w:val="000000"/>
              </w:rPr>
              <w:t>21.</w:t>
            </w:r>
            <w:r w:rsidR="00D03BD3">
              <w:rPr>
                <w:color w:val="000000"/>
              </w:rPr>
              <w:t>971</w:t>
            </w:r>
          </w:p>
        </w:tc>
        <w:tc>
          <w:tcPr>
            <w:tcW w:w="807" w:type="pct"/>
          </w:tcPr>
          <w:p w14:paraId="5477EC59" w14:textId="2D0642BB" w:rsidR="00492286" w:rsidRPr="00877444" w:rsidRDefault="00D03BD3" w:rsidP="00492286">
            <w:pPr>
              <w:pStyle w:val="FHWATableBodyText"/>
            </w:pPr>
            <w:r>
              <w:rPr>
                <w:color w:val="000000"/>
              </w:rPr>
              <w:t>24.185</w:t>
            </w:r>
          </w:p>
        </w:tc>
        <w:tc>
          <w:tcPr>
            <w:tcW w:w="807" w:type="pct"/>
          </w:tcPr>
          <w:p w14:paraId="17B2E727" w14:textId="643AD0DB" w:rsidR="00492286" w:rsidRPr="00877444" w:rsidRDefault="00D03BD3" w:rsidP="00492286">
            <w:pPr>
              <w:pStyle w:val="FHWATableBodyText"/>
            </w:pPr>
            <w:r>
              <w:t>23.066</w:t>
            </w:r>
          </w:p>
        </w:tc>
        <w:tc>
          <w:tcPr>
            <w:tcW w:w="807" w:type="pct"/>
          </w:tcPr>
          <w:p w14:paraId="455A8E52" w14:textId="3F6B41FE" w:rsidR="00492286" w:rsidRPr="00877444" w:rsidRDefault="00D03BD3" w:rsidP="00492286">
            <w:pPr>
              <w:pStyle w:val="FHWATableBodyText"/>
            </w:pPr>
            <w:r>
              <w:rPr>
                <w:color w:val="000000"/>
              </w:rPr>
              <w:t>22.660</w:t>
            </w:r>
          </w:p>
        </w:tc>
        <w:tc>
          <w:tcPr>
            <w:tcW w:w="808" w:type="pct"/>
          </w:tcPr>
          <w:p w14:paraId="3E12C0BF" w14:textId="10CF7E59" w:rsidR="00492286" w:rsidRPr="00877444" w:rsidRDefault="00D03BD3" w:rsidP="00492286">
            <w:pPr>
              <w:pStyle w:val="FHWATableBodyText"/>
            </w:pPr>
            <w:r>
              <w:t>23.039</w:t>
            </w:r>
          </w:p>
        </w:tc>
      </w:tr>
      <w:tr w:rsidR="00F46F7B" w:rsidRPr="00877444" w14:paraId="60D688C9" w14:textId="77777777" w:rsidTr="009D2193">
        <w:tc>
          <w:tcPr>
            <w:tcW w:w="964" w:type="pct"/>
          </w:tcPr>
          <w:p w14:paraId="75D474E5" w14:textId="02CFDF73" w:rsidR="00492286" w:rsidRPr="00877444" w:rsidRDefault="00F46F7B">
            <w:pPr>
              <w:pStyle w:val="FHWATableBodyText"/>
            </w:pPr>
            <w:r w:rsidRPr="004A7578">
              <w:t>STD</w:t>
            </w:r>
            <w:r w:rsidRPr="004A7578">
              <w:rPr>
                <w:i/>
                <w:vertAlign w:val="subscript"/>
              </w:rPr>
              <w:t>v</w:t>
            </w:r>
            <w:r w:rsidRPr="004A7578">
              <w:rPr>
                <w:position w:val="-6"/>
                <w:vertAlign w:val="subscript"/>
              </w:rPr>
              <w:t>CAV</w:t>
            </w:r>
            <w:r>
              <w:t xml:space="preserve"> (m/s)</w:t>
            </w:r>
          </w:p>
        </w:tc>
        <w:tc>
          <w:tcPr>
            <w:tcW w:w="807" w:type="pct"/>
          </w:tcPr>
          <w:p w14:paraId="72956701" w14:textId="7BBBF133" w:rsidR="00492286" w:rsidRPr="001434AC" w:rsidRDefault="00492286" w:rsidP="00492286">
            <w:pPr>
              <w:pStyle w:val="FHWATableBodyText"/>
              <w:rPr>
                <w:color w:val="000000"/>
              </w:rPr>
            </w:pPr>
            <w:r>
              <w:rPr>
                <w:color w:val="000000"/>
              </w:rPr>
              <w:t>4.</w:t>
            </w:r>
            <w:r w:rsidR="00D03BD3">
              <w:rPr>
                <w:color w:val="000000"/>
              </w:rPr>
              <w:t>067</w:t>
            </w:r>
          </w:p>
        </w:tc>
        <w:tc>
          <w:tcPr>
            <w:tcW w:w="807" w:type="pct"/>
          </w:tcPr>
          <w:p w14:paraId="689D8E44" w14:textId="74213B18" w:rsidR="00492286" w:rsidRPr="00877444" w:rsidRDefault="00D03BD3" w:rsidP="00492286">
            <w:pPr>
              <w:pStyle w:val="FHWATableBodyText"/>
            </w:pPr>
            <w:r w:rsidRPr="009D2193">
              <w:t>1.983</w:t>
            </w:r>
          </w:p>
        </w:tc>
        <w:tc>
          <w:tcPr>
            <w:tcW w:w="807" w:type="pct"/>
          </w:tcPr>
          <w:p w14:paraId="7F67BF1C" w14:textId="39E50B85" w:rsidR="00492286" w:rsidRPr="00877444" w:rsidRDefault="00D03BD3" w:rsidP="00492286">
            <w:pPr>
              <w:pStyle w:val="FHWATableBodyText"/>
            </w:pPr>
            <w:r>
              <w:t>3.011</w:t>
            </w:r>
          </w:p>
        </w:tc>
        <w:tc>
          <w:tcPr>
            <w:tcW w:w="807" w:type="pct"/>
          </w:tcPr>
          <w:p w14:paraId="4A1B9167" w14:textId="22F7B447" w:rsidR="00492286" w:rsidRPr="00877444" w:rsidRDefault="00D03BD3" w:rsidP="00492286">
            <w:pPr>
              <w:pStyle w:val="FHWATableBodyText"/>
            </w:pPr>
            <w:r>
              <w:t>3.595</w:t>
            </w:r>
          </w:p>
        </w:tc>
        <w:tc>
          <w:tcPr>
            <w:tcW w:w="808" w:type="pct"/>
          </w:tcPr>
          <w:p w14:paraId="1EA5FC8E" w14:textId="13CBBBCC" w:rsidR="00492286" w:rsidRPr="00877444" w:rsidRDefault="00492286" w:rsidP="00492286">
            <w:pPr>
              <w:pStyle w:val="FHWATableBodyText"/>
            </w:pPr>
            <w:r>
              <w:t>3.</w:t>
            </w:r>
            <w:r w:rsidR="00D03BD3">
              <w:t>652</w:t>
            </w:r>
          </w:p>
        </w:tc>
      </w:tr>
      <w:tr w:rsidR="00F46F7B" w:rsidRPr="00877444" w14:paraId="559FD207" w14:textId="77777777" w:rsidTr="009D2193">
        <w:tc>
          <w:tcPr>
            <w:tcW w:w="964" w:type="pct"/>
          </w:tcPr>
          <w:p w14:paraId="214A5F83" w14:textId="5F746C48" w:rsidR="00492286" w:rsidRPr="00877444" w:rsidRDefault="00F46F7B" w:rsidP="00492286">
            <w:pPr>
              <w:pStyle w:val="FHWATableBodyText"/>
            </w:pPr>
            <w:r w:rsidRPr="004A7578">
              <w:rPr>
                <w:i/>
              </w:rPr>
              <w:t>v̅</w:t>
            </w:r>
            <w:r w:rsidRPr="004A7578">
              <w:rPr>
                <w:vertAlign w:val="subscript"/>
              </w:rPr>
              <w:t>HV</w:t>
            </w:r>
            <w:r>
              <w:t xml:space="preserve"> (m/s)</w:t>
            </w:r>
          </w:p>
        </w:tc>
        <w:tc>
          <w:tcPr>
            <w:tcW w:w="807" w:type="pct"/>
          </w:tcPr>
          <w:p w14:paraId="3D3EEBEC" w14:textId="106AFD5F" w:rsidR="00492286" w:rsidRPr="001434AC" w:rsidRDefault="00492286" w:rsidP="00492286">
            <w:pPr>
              <w:pStyle w:val="FHWATableBodyText"/>
              <w:rPr>
                <w:color w:val="000000"/>
              </w:rPr>
            </w:pPr>
            <w:r>
              <w:rPr>
                <w:color w:val="000000"/>
              </w:rPr>
              <w:t>23.</w:t>
            </w:r>
            <w:r w:rsidR="00D03BD3">
              <w:rPr>
                <w:color w:val="000000"/>
              </w:rPr>
              <w:t>822</w:t>
            </w:r>
          </w:p>
        </w:tc>
        <w:tc>
          <w:tcPr>
            <w:tcW w:w="807" w:type="pct"/>
          </w:tcPr>
          <w:p w14:paraId="31ED9394" w14:textId="7386D89C" w:rsidR="00492286" w:rsidRPr="00877444" w:rsidRDefault="00D03BD3" w:rsidP="00492286">
            <w:pPr>
              <w:pStyle w:val="FHWATableBodyText"/>
            </w:pPr>
            <w:r>
              <w:t>24.858</w:t>
            </w:r>
          </w:p>
        </w:tc>
        <w:tc>
          <w:tcPr>
            <w:tcW w:w="807" w:type="pct"/>
          </w:tcPr>
          <w:p w14:paraId="02435C40" w14:textId="1730D43B" w:rsidR="00492286" w:rsidRPr="00877444" w:rsidRDefault="00492286" w:rsidP="00492286">
            <w:pPr>
              <w:pStyle w:val="FHWATableBodyText"/>
            </w:pPr>
            <w:r>
              <w:rPr>
                <w:color w:val="000000"/>
              </w:rPr>
              <w:t>24.</w:t>
            </w:r>
            <w:r w:rsidR="00D03BD3">
              <w:rPr>
                <w:color w:val="000000"/>
              </w:rPr>
              <w:t>145</w:t>
            </w:r>
          </w:p>
        </w:tc>
        <w:tc>
          <w:tcPr>
            <w:tcW w:w="807" w:type="pct"/>
          </w:tcPr>
          <w:p w14:paraId="6D36C1AA" w14:textId="474AA324" w:rsidR="00492286" w:rsidRPr="00877444" w:rsidRDefault="00492286" w:rsidP="00492286">
            <w:pPr>
              <w:pStyle w:val="FHWATableBodyText"/>
            </w:pPr>
            <w:r w:rsidRPr="009D2193">
              <w:t>24.</w:t>
            </w:r>
            <w:r w:rsidR="00D03BD3">
              <w:t>416</w:t>
            </w:r>
          </w:p>
        </w:tc>
        <w:tc>
          <w:tcPr>
            <w:tcW w:w="808" w:type="pct"/>
          </w:tcPr>
          <w:p w14:paraId="68B07C5C" w14:textId="15616F67" w:rsidR="00492286" w:rsidRPr="00877444" w:rsidRDefault="00D03BD3" w:rsidP="00492286">
            <w:pPr>
              <w:pStyle w:val="FHWATableBodyText"/>
            </w:pPr>
            <w:r>
              <w:t>24.276</w:t>
            </w:r>
          </w:p>
        </w:tc>
      </w:tr>
      <w:tr w:rsidR="00F46F7B" w:rsidRPr="00877444" w14:paraId="16A97E98" w14:textId="77777777" w:rsidTr="009D2193">
        <w:tc>
          <w:tcPr>
            <w:tcW w:w="964" w:type="pct"/>
          </w:tcPr>
          <w:p w14:paraId="6F493300" w14:textId="2ACFA4E6" w:rsidR="00492286" w:rsidRPr="00877444" w:rsidRDefault="00F46F7B" w:rsidP="00492286">
            <w:pPr>
              <w:pStyle w:val="FHWATableBodyText"/>
            </w:pPr>
            <w:r w:rsidRPr="004A7578">
              <w:t>STD</w:t>
            </w:r>
            <w:r w:rsidRPr="004A7578">
              <w:rPr>
                <w:i/>
                <w:vertAlign w:val="subscript"/>
              </w:rPr>
              <w:t>v</w:t>
            </w:r>
            <w:r w:rsidRPr="004A7578">
              <w:rPr>
                <w:position w:val="-6"/>
                <w:vertAlign w:val="subscript"/>
              </w:rPr>
              <w:t>HV</w:t>
            </w:r>
            <w:r>
              <w:t xml:space="preserve"> (m/s)</w:t>
            </w:r>
          </w:p>
        </w:tc>
        <w:tc>
          <w:tcPr>
            <w:tcW w:w="807" w:type="pct"/>
          </w:tcPr>
          <w:p w14:paraId="66368CBF" w14:textId="7AF5DF8C" w:rsidR="00492286" w:rsidRPr="001434AC" w:rsidRDefault="00D03BD3" w:rsidP="00492286">
            <w:pPr>
              <w:pStyle w:val="FHWATableBodyText"/>
              <w:rPr>
                <w:color w:val="000000"/>
              </w:rPr>
            </w:pPr>
            <w:r>
              <w:rPr>
                <w:color w:val="000000"/>
              </w:rPr>
              <w:t>3.948</w:t>
            </w:r>
          </w:p>
        </w:tc>
        <w:tc>
          <w:tcPr>
            <w:tcW w:w="807" w:type="pct"/>
          </w:tcPr>
          <w:p w14:paraId="55C25E11" w14:textId="458DEF73" w:rsidR="00492286" w:rsidRPr="00877444" w:rsidRDefault="00D03BD3" w:rsidP="00492286">
            <w:pPr>
              <w:pStyle w:val="FHWATableBodyText"/>
            </w:pPr>
            <w:r>
              <w:t>2.105</w:t>
            </w:r>
          </w:p>
        </w:tc>
        <w:tc>
          <w:tcPr>
            <w:tcW w:w="807" w:type="pct"/>
          </w:tcPr>
          <w:p w14:paraId="1C9F947C" w14:textId="7127F6B3" w:rsidR="00492286" w:rsidRPr="00877444" w:rsidRDefault="00492286" w:rsidP="00492286">
            <w:pPr>
              <w:pStyle w:val="FHWATableBodyText"/>
            </w:pPr>
            <w:r>
              <w:t>3.</w:t>
            </w:r>
            <w:r w:rsidR="00D03BD3">
              <w:t>078</w:t>
            </w:r>
          </w:p>
        </w:tc>
        <w:tc>
          <w:tcPr>
            <w:tcW w:w="807" w:type="pct"/>
          </w:tcPr>
          <w:p w14:paraId="31101883" w14:textId="25302EC2" w:rsidR="00492286" w:rsidRPr="00877444" w:rsidRDefault="00D03BD3" w:rsidP="00492286">
            <w:pPr>
              <w:pStyle w:val="FHWATableBodyText"/>
            </w:pPr>
            <w:r>
              <w:t>3.</w:t>
            </w:r>
            <w:r w:rsidR="00D870D0">
              <w:t>330</w:t>
            </w:r>
          </w:p>
        </w:tc>
        <w:tc>
          <w:tcPr>
            <w:tcW w:w="808" w:type="pct"/>
          </w:tcPr>
          <w:p w14:paraId="51892DA9" w14:textId="447E9A86" w:rsidR="00492286" w:rsidRPr="00877444" w:rsidRDefault="00D03BD3" w:rsidP="00492286">
            <w:pPr>
              <w:pStyle w:val="FHWATableBodyText"/>
            </w:pPr>
            <w:r>
              <w:t>3.736</w:t>
            </w:r>
          </w:p>
        </w:tc>
      </w:tr>
      <w:tr w:rsidR="00F46F7B" w:rsidRPr="00877444" w14:paraId="5EA6A58A" w14:textId="77777777" w:rsidTr="009D2193">
        <w:tc>
          <w:tcPr>
            <w:tcW w:w="964" w:type="pct"/>
          </w:tcPr>
          <w:p w14:paraId="7F6A4AA8" w14:textId="7DEBC6D7" w:rsidR="00492286" w:rsidRPr="00877444" w:rsidRDefault="00625FE0" w:rsidP="00492286">
            <w:pPr>
              <w:pStyle w:val="FHWATableBodyText"/>
              <w:rPr>
                <w:rFonts w:eastAsia="DengXian"/>
              </w:rPr>
            </w:pPr>
            <w:r w:rsidRPr="004A7578">
              <w:rPr>
                <w:i/>
              </w:rPr>
              <w:t>v̅</w:t>
            </w:r>
            <w:r w:rsidRPr="004A7578">
              <w:rPr>
                <w:vertAlign w:val="subscript"/>
              </w:rPr>
              <w:t>all</w:t>
            </w:r>
            <w:r>
              <w:t xml:space="preserve"> (m/s)</w:t>
            </w:r>
          </w:p>
        </w:tc>
        <w:tc>
          <w:tcPr>
            <w:tcW w:w="807" w:type="pct"/>
          </w:tcPr>
          <w:p w14:paraId="2BBF0D23" w14:textId="59381A18" w:rsidR="00492286" w:rsidRPr="001434AC" w:rsidRDefault="00492286" w:rsidP="00492286">
            <w:pPr>
              <w:pStyle w:val="FHWATableBodyText"/>
              <w:rPr>
                <w:color w:val="000000"/>
              </w:rPr>
            </w:pPr>
            <w:r>
              <w:rPr>
                <w:color w:val="000000"/>
              </w:rPr>
              <w:t>22.</w:t>
            </w:r>
            <w:r w:rsidR="00D03BD3">
              <w:rPr>
                <w:color w:val="000000"/>
              </w:rPr>
              <w:t>876</w:t>
            </w:r>
          </w:p>
        </w:tc>
        <w:tc>
          <w:tcPr>
            <w:tcW w:w="807" w:type="pct"/>
          </w:tcPr>
          <w:p w14:paraId="5B67C62A" w14:textId="584DEB73" w:rsidR="00492286" w:rsidRPr="00877444" w:rsidRDefault="00D03BD3" w:rsidP="00492286">
            <w:pPr>
              <w:pStyle w:val="FHWATableBodyText"/>
            </w:pPr>
            <w:r w:rsidRPr="009D2193">
              <w:t>24.514</w:t>
            </w:r>
          </w:p>
        </w:tc>
        <w:tc>
          <w:tcPr>
            <w:tcW w:w="807" w:type="pct"/>
          </w:tcPr>
          <w:p w14:paraId="372A19EB" w14:textId="404E87B9" w:rsidR="00492286" w:rsidRPr="00877444" w:rsidRDefault="00492286" w:rsidP="00492286">
            <w:pPr>
              <w:pStyle w:val="FHWATableBodyText"/>
            </w:pPr>
            <w:r>
              <w:rPr>
                <w:color w:val="000000"/>
              </w:rPr>
              <w:t>23.</w:t>
            </w:r>
            <w:r w:rsidR="00D03BD3">
              <w:rPr>
                <w:color w:val="000000"/>
              </w:rPr>
              <w:t>594</w:t>
            </w:r>
          </w:p>
        </w:tc>
        <w:tc>
          <w:tcPr>
            <w:tcW w:w="807" w:type="pct"/>
          </w:tcPr>
          <w:p w14:paraId="65310BFC" w14:textId="1FB9A218" w:rsidR="00492286" w:rsidRPr="00877444" w:rsidRDefault="00D03BD3" w:rsidP="00492286">
            <w:pPr>
              <w:pStyle w:val="FHWATableBodyText"/>
            </w:pPr>
            <w:r>
              <w:t>23.518</w:t>
            </w:r>
          </w:p>
        </w:tc>
        <w:tc>
          <w:tcPr>
            <w:tcW w:w="808" w:type="pct"/>
          </w:tcPr>
          <w:p w14:paraId="25A5A48E" w14:textId="2F8C3D0D" w:rsidR="00492286" w:rsidRPr="00877444" w:rsidRDefault="00D03BD3" w:rsidP="00492286">
            <w:pPr>
              <w:pStyle w:val="FHWATableBodyText"/>
            </w:pPr>
            <w:r>
              <w:t>23.644</w:t>
            </w:r>
          </w:p>
        </w:tc>
      </w:tr>
      <w:tr w:rsidR="00F46F7B" w:rsidRPr="00877444" w14:paraId="121E7EBA" w14:textId="77777777" w:rsidTr="009D2193">
        <w:tc>
          <w:tcPr>
            <w:tcW w:w="964" w:type="pct"/>
          </w:tcPr>
          <w:p w14:paraId="3A2983B0" w14:textId="7E439CC8" w:rsidR="00492286" w:rsidRPr="00877444" w:rsidRDefault="00625FE0" w:rsidP="00492286">
            <w:pPr>
              <w:pStyle w:val="FHWATableBodyText"/>
              <w:rPr>
                <w:rFonts w:eastAsia="DengXian"/>
              </w:rPr>
            </w:pPr>
            <w:r w:rsidRPr="004A7578">
              <w:t>STD</w:t>
            </w:r>
            <w:r w:rsidRPr="004A7578">
              <w:rPr>
                <w:i/>
                <w:vertAlign w:val="subscript"/>
              </w:rPr>
              <w:t>v</w:t>
            </w:r>
            <w:r w:rsidRPr="004A7578">
              <w:rPr>
                <w:position w:val="-6"/>
                <w:vertAlign w:val="subscript"/>
              </w:rPr>
              <w:t>all</w:t>
            </w:r>
            <w:r>
              <w:rPr>
                <w:position w:val="-6"/>
                <w:vertAlign w:val="subscript"/>
              </w:rPr>
              <w:t xml:space="preserve"> </w:t>
            </w:r>
            <w:r>
              <w:t>(m/s)</w:t>
            </w:r>
          </w:p>
        </w:tc>
        <w:tc>
          <w:tcPr>
            <w:tcW w:w="807" w:type="pct"/>
          </w:tcPr>
          <w:p w14:paraId="65ADC7A2" w14:textId="02E2986D" w:rsidR="00492286" w:rsidRPr="001434AC" w:rsidRDefault="00492286" w:rsidP="00492286">
            <w:pPr>
              <w:pStyle w:val="FHWATableBodyText"/>
              <w:rPr>
                <w:color w:val="000000"/>
              </w:rPr>
            </w:pPr>
            <w:r>
              <w:rPr>
                <w:color w:val="000000"/>
              </w:rPr>
              <w:t>4.</w:t>
            </w:r>
            <w:r w:rsidR="00D03BD3">
              <w:rPr>
                <w:color w:val="000000"/>
              </w:rPr>
              <w:t>009</w:t>
            </w:r>
          </w:p>
        </w:tc>
        <w:tc>
          <w:tcPr>
            <w:tcW w:w="807" w:type="pct"/>
          </w:tcPr>
          <w:p w14:paraId="56D083BE" w14:textId="77777777" w:rsidR="00492286" w:rsidRPr="00385155" w:rsidRDefault="00492286" w:rsidP="00492286">
            <w:pPr>
              <w:pStyle w:val="FHWATableBodyText"/>
            </w:pPr>
            <w:r>
              <w:t>2.043</w:t>
            </w:r>
          </w:p>
        </w:tc>
        <w:tc>
          <w:tcPr>
            <w:tcW w:w="807" w:type="pct"/>
          </w:tcPr>
          <w:p w14:paraId="185AED76" w14:textId="77777777" w:rsidR="00492286" w:rsidRPr="00385155" w:rsidRDefault="00492286" w:rsidP="00492286">
            <w:pPr>
              <w:pStyle w:val="FHWATableBodyText"/>
            </w:pPr>
            <w:r>
              <w:t>3.044</w:t>
            </w:r>
          </w:p>
        </w:tc>
        <w:tc>
          <w:tcPr>
            <w:tcW w:w="807" w:type="pct"/>
          </w:tcPr>
          <w:p w14:paraId="73548EBF" w14:textId="77777777" w:rsidR="00492286" w:rsidRPr="00385155" w:rsidRDefault="00492286" w:rsidP="00492286">
            <w:pPr>
              <w:pStyle w:val="FHWATableBodyText"/>
            </w:pPr>
            <w:r>
              <w:t>3.465</w:t>
            </w:r>
          </w:p>
        </w:tc>
        <w:tc>
          <w:tcPr>
            <w:tcW w:w="808" w:type="pct"/>
          </w:tcPr>
          <w:p w14:paraId="0DF52F26" w14:textId="49FE3323" w:rsidR="00492286" w:rsidRPr="00385155" w:rsidRDefault="00D03BD3" w:rsidP="00492286">
            <w:pPr>
              <w:pStyle w:val="FHWATableBodyText"/>
            </w:pPr>
            <w:r>
              <w:t>3.693</w:t>
            </w:r>
          </w:p>
        </w:tc>
      </w:tr>
      <w:tr w:rsidR="00F46F7B" w:rsidRPr="00877444" w14:paraId="56502647" w14:textId="77777777" w:rsidTr="009D2193">
        <w:tc>
          <w:tcPr>
            <w:tcW w:w="964" w:type="pct"/>
          </w:tcPr>
          <w:p w14:paraId="7DC9DF0A" w14:textId="77777777" w:rsidR="00492286" w:rsidRPr="00877444" w:rsidRDefault="00492286" w:rsidP="00492286">
            <w:pPr>
              <w:pStyle w:val="FHWATableBodyText"/>
            </w:pPr>
            <w:r>
              <w:t>CAV throughput</w:t>
            </w:r>
          </w:p>
        </w:tc>
        <w:tc>
          <w:tcPr>
            <w:tcW w:w="807" w:type="pct"/>
          </w:tcPr>
          <w:p w14:paraId="447E7965" w14:textId="77777777" w:rsidR="00492286" w:rsidRPr="00877444" w:rsidRDefault="00492286" w:rsidP="00492286">
            <w:pPr>
              <w:pStyle w:val="FHWATableBodyText"/>
            </w:pPr>
            <w:r>
              <w:t>135</w:t>
            </w:r>
          </w:p>
        </w:tc>
        <w:tc>
          <w:tcPr>
            <w:tcW w:w="807" w:type="pct"/>
          </w:tcPr>
          <w:p w14:paraId="4303EDC9" w14:textId="77777777" w:rsidR="00492286" w:rsidRPr="00877444" w:rsidRDefault="00492286" w:rsidP="00492286">
            <w:pPr>
              <w:pStyle w:val="FHWATableBodyText"/>
            </w:pPr>
            <w:r>
              <w:t>146</w:t>
            </w:r>
          </w:p>
        </w:tc>
        <w:tc>
          <w:tcPr>
            <w:tcW w:w="807" w:type="pct"/>
          </w:tcPr>
          <w:p w14:paraId="08C6068C" w14:textId="77777777" w:rsidR="00492286" w:rsidRPr="00877444" w:rsidRDefault="00492286" w:rsidP="00492286">
            <w:pPr>
              <w:pStyle w:val="FHWATableBodyText"/>
            </w:pPr>
            <w:r>
              <w:t>139</w:t>
            </w:r>
          </w:p>
        </w:tc>
        <w:tc>
          <w:tcPr>
            <w:tcW w:w="807" w:type="pct"/>
          </w:tcPr>
          <w:p w14:paraId="2FF5EA20" w14:textId="77777777" w:rsidR="00492286" w:rsidRPr="00877444" w:rsidRDefault="00492286" w:rsidP="00492286">
            <w:pPr>
              <w:pStyle w:val="FHWATableBodyText"/>
            </w:pPr>
            <w:r>
              <w:t>139</w:t>
            </w:r>
          </w:p>
        </w:tc>
        <w:tc>
          <w:tcPr>
            <w:tcW w:w="808" w:type="pct"/>
          </w:tcPr>
          <w:p w14:paraId="0823891F" w14:textId="77777777" w:rsidR="00492286" w:rsidRPr="00877444" w:rsidRDefault="00492286" w:rsidP="00492286">
            <w:pPr>
              <w:pStyle w:val="FHWATableBodyText"/>
            </w:pPr>
            <w:r>
              <w:t>138</w:t>
            </w:r>
          </w:p>
        </w:tc>
      </w:tr>
      <w:tr w:rsidR="00F46F7B" w:rsidRPr="00877444" w14:paraId="26715C09" w14:textId="77777777" w:rsidTr="009D2193">
        <w:tc>
          <w:tcPr>
            <w:tcW w:w="964" w:type="pct"/>
          </w:tcPr>
          <w:p w14:paraId="5BD95E96" w14:textId="77777777" w:rsidR="00492286" w:rsidRPr="00877444" w:rsidRDefault="00492286" w:rsidP="00492286">
            <w:pPr>
              <w:pStyle w:val="FHWATableBodyText"/>
            </w:pPr>
            <w:r>
              <w:t>HV throughput</w:t>
            </w:r>
          </w:p>
        </w:tc>
        <w:tc>
          <w:tcPr>
            <w:tcW w:w="807" w:type="pct"/>
          </w:tcPr>
          <w:p w14:paraId="3D0E96CE" w14:textId="77777777" w:rsidR="00492286" w:rsidRPr="00877444" w:rsidRDefault="00492286" w:rsidP="00492286">
            <w:pPr>
              <w:pStyle w:val="FHWATableBodyText"/>
            </w:pPr>
            <w:r>
              <w:t>155</w:t>
            </w:r>
          </w:p>
        </w:tc>
        <w:tc>
          <w:tcPr>
            <w:tcW w:w="807" w:type="pct"/>
          </w:tcPr>
          <w:p w14:paraId="73BC2F67" w14:textId="77777777" w:rsidR="00492286" w:rsidRPr="00877444" w:rsidRDefault="00492286" w:rsidP="00492286">
            <w:pPr>
              <w:pStyle w:val="FHWATableBodyText"/>
            </w:pPr>
            <w:r>
              <w:t>160</w:t>
            </w:r>
          </w:p>
        </w:tc>
        <w:tc>
          <w:tcPr>
            <w:tcW w:w="807" w:type="pct"/>
          </w:tcPr>
          <w:p w14:paraId="15738911" w14:textId="77777777" w:rsidR="00492286" w:rsidRPr="00877444" w:rsidRDefault="00492286" w:rsidP="00492286">
            <w:pPr>
              <w:pStyle w:val="FHWATableBodyText"/>
            </w:pPr>
            <w:r>
              <w:t>150</w:t>
            </w:r>
          </w:p>
        </w:tc>
        <w:tc>
          <w:tcPr>
            <w:tcW w:w="807" w:type="pct"/>
          </w:tcPr>
          <w:p w14:paraId="0C5E1464" w14:textId="77777777" w:rsidR="00492286" w:rsidRPr="00877444" w:rsidRDefault="00492286" w:rsidP="00492286">
            <w:pPr>
              <w:pStyle w:val="FHWATableBodyText"/>
            </w:pPr>
            <w:r>
              <w:t>157</w:t>
            </w:r>
          </w:p>
        </w:tc>
        <w:tc>
          <w:tcPr>
            <w:tcW w:w="808" w:type="pct"/>
          </w:tcPr>
          <w:p w14:paraId="1040F12F" w14:textId="77777777" w:rsidR="00492286" w:rsidRPr="00877444" w:rsidRDefault="00492286" w:rsidP="00492286">
            <w:pPr>
              <w:pStyle w:val="FHWATableBodyText"/>
            </w:pPr>
            <w:r>
              <w:t>160</w:t>
            </w:r>
          </w:p>
        </w:tc>
      </w:tr>
      <w:tr w:rsidR="00F46F7B" w:rsidRPr="00877444" w14:paraId="54847E0E" w14:textId="77777777" w:rsidTr="009D2193">
        <w:trPr>
          <w:trHeight w:val="60"/>
        </w:trPr>
        <w:tc>
          <w:tcPr>
            <w:tcW w:w="964" w:type="pct"/>
          </w:tcPr>
          <w:p w14:paraId="65E49571" w14:textId="77777777" w:rsidR="00492286" w:rsidRPr="00877444" w:rsidRDefault="00492286" w:rsidP="00492286">
            <w:pPr>
              <w:pStyle w:val="FHWATableBodyText"/>
            </w:pPr>
            <w:r>
              <w:t>Total</w:t>
            </w:r>
          </w:p>
        </w:tc>
        <w:tc>
          <w:tcPr>
            <w:tcW w:w="807" w:type="pct"/>
          </w:tcPr>
          <w:p w14:paraId="0D45F788" w14:textId="77777777" w:rsidR="00492286" w:rsidRPr="00877444" w:rsidRDefault="00492286" w:rsidP="00492286">
            <w:pPr>
              <w:pStyle w:val="FHWATableBodyText"/>
            </w:pPr>
            <w:r>
              <w:t>290</w:t>
            </w:r>
          </w:p>
        </w:tc>
        <w:tc>
          <w:tcPr>
            <w:tcW w:w="807" w:type="pct"/>
          </w:tcPr>
          <w:p w14:paraId="5035C9F6" w14:textId="77777777" w:rsidR="00492286" w:rsidRPr="00877444" w:rsidRDefault="00492286" w:rsidP="00492286">
            <w:pPr>
              <w:pStyle w:val="FHWATableBodyText"/>
            </w:pPr>
            <w:r>
              <w:t>306</w:t>
            </w:r>
          </w:p>
        </w:tc>
        <w:tc>
          <w:tcPr>
            <w:tcW w:w="807" w:type="pct"/>
          </w:tcPr>
          <w:p w14:paraId="3A91CCFE" w14:textId="77777777" w:rsidR="00492286" w:rsidRPr="00877444" w:rsidRDefault="00492286" w:rsidP="00492286">
            <w:pPr>
              <w:pStyle w:val="FHWATableBodyText"/>
            </w:pPr>
            <w:r>
              <w:t>289</w:t>
            </w:r>
          </w:p>
        </w:tc>
        <w:tc>
          <w:tcPr>
            <w:tcW w:w="807" w:type="pct"/>
          </w:tcPr>
          <w:p w14:paraId="0671F1F6" w14:textId="77777777" w:rsidR="00492286" w:rsidRPr="00877444" w:rsidRDefault="00492286" w:rsidP="00492286">
            <w:pPr>
              <w:pStyle w:val="FHWATableBodyText"/>
            </w:pPr>
            <w:r>
              <w:t>296</w:t>
            </w:r>
          </w:p>
        </w:tc>
        <w:tc>
          <w:tcPr>
            <w:tcW w:w="808" w:type="pct"/>
          </w:tcPr>
          <w:p w14:paraId="5C5C1AFF" w14:textId="77777777" w:rsidR="00492286" w:rsidRPr="00877444" w:rsidRDefault="00492286" w:rsidP="00492286">
            <w:pPr>
              <w:pStyle w:val="FHWATableBodyText"/>
            </w:pPr>
            <w:r>
              <w:t>298</w:t>
            </w:r>
          </w:p>
        </w:tc>
      </w:tr>
    </w:tbl>
    <w:p w14:paraId="79E4BB9F" w14:textId="77777777" w:rsidR="00492286" w:rsidRDefault="00492286" w:rsidP="00492286">
      <w:pPr>
        <w:pStyle w:val="FHWANote"/>
        <w:spacing w:after="0"/>
      </w:pPr>
      <w:r>
        <w:t>Note:</w:t>
      </w:r>
    </w:p>
    <w:p w14:paraId="56FEA91D" w14:textId="50D2BD64" w:rsidR="004541BA" w:rsidRPr="00FC583D" w:rsidRDefault="00E23DB7" w:rsidP="004541BA">
      <w:pPr>
        <w:pStyle w:val="FHWANote"/>
        <w:spacing w:after="0"/>
        <w:rPr>
          <w:iCs/>
          <w:szCs w:val="18"/>
        </w:rPr>
      </w:pPr>
      <w:r w:rsidRPr="00E23DB7">
        <w:rPr>
          <w:rFonts w:ascii="Cambria Math" w:eastAsia="SimSun" w:hAnsi="Cambria Math"/>
        </w:rPr>
        <w:t>𝚫</w:t>
      </w:r>
      <w:r w:rsidRPr="00E23DB7">
        <w:rPr>
          <w:rFonts w:eastAsia="SimSun"/>
          <w:i/>
        </w:rPr>
        <w:t>a</w:t>
      </w:r>
      <w:r>
        <w:rPr>
          <w:szCs w:val="18"/>
        </w:rPr>
        <w:t xml:space="preserve"> </w:t>
      </w:r>
      <w:r w:rsidR="004541BA">
        <w:rPr>
          <w:szCs w:val="18"/>
        </w:rPr>
        <w:t>denotes</w:t>
      </w:r>
      <w:r w:rsidR="004541BA" w:rsidRPr="00FC583D">
        <w:rPr>
          <w:iCs/>
          <w:szCs w:val="18"/>
        </w:rPr>
        <w:t xml:space="preserve"> </w:t>
      </w:r>
      <w:r w:rsidR="004541BA">
        <w:rPr>
          <w:iCs/>
          <w:szCs w:val="18"/>
        </w:rPr>
        <w:t>i</w:t>
      </w:r>
      <w:r w:rsidR="004541BA" w:rsidRPr="00FC583D">
        <w:rPr>
          <w:iCs/>
          <w:szCs w:val="18"/>
        </w:rPr>
        <w:t>ncentive check threshold.</w:t>
      </w:r>
    </w:p>
    <w:p w14:paraId="02AA9C2C" w14:textId="224159D3" w:rsidR="00492286" w:rsidRPr="00D9294E" w:rsidRDefault="00E23DB7" w:rsidP="00492286">
      <w:pPr>
        <w:pStyle w:val="FHWANote"/>
        <w:spacing w:after="0"/>
        <w:rPr>
          <w:szCs w:val="18"/>
        </w:rPr>
      </w:pPr>
      <w:r w:rsidRPr="004A7578">
        <w:rPr>
          <w:i/>
        </w:rPr>
        <w:lastRenderedPageBreak/>
        <w:t>v̅</w:t>
      </w:r>
      <w:r w:rsidRPr="004A7578">
        <w:rPr>
          <w:vertAlign w:val="subscript"/>
        </w:rPr>
        <w:t>CAV</w:t>
      </w:r>
      <w:r>
        <w:rPr>
          <w:iCs/>
          <w:szCs w:val="18"/>
        </w:rPr>
        <w:t xml:space="preserve"> </w:t>
      </w:r>
      <w:r w:rsidR="00492286">
        <w:rPr>
          <w:szCs w:val="18"/>
        </w:rPr>
        <w:t>denotes</w:t>
      </w:r>
      <w:r w:rsidR="00492286" w:rsidRPr="00FC583D">
        <w:rPr>
          <w:iCs/>
          <w:szCs w:val="18"/>
        </w:rPr>
        <w:t xml:space="preserve"> CAV average speed in the simulation</w:t>
      </w:r>
      <w:r w:rsidR="00492286" w:rsidRPr="00D9294E">
        <w:rPr>
          <w:szCs w:val="18"/>
        </w:rPr>
        <w:t xml:space="preserve"> period.</w:t>
      </w:r>
    </w:p>
    <w:p w14:paraId="66360745" w14:textId="1A8F00D3" w:rsidR="00492286" w:rsidRPr="00D9294E" w:rsidRDefault="00E23DB7" w:rsidP="00492286">
      <w:pPr>
        <w:pStyle w:val="FHWANote"/>
        <w:spacing w:after="0"/>
        <w:rPr>
          <w:szCs w:val="18"/>
        </w:rPr>
      </w:pPr>
      <w:r w:rsidRPr="004A7578">
        <w:t>STD</w:t>
      </w:r>
      <w:r w:rsidRPr="004A7578">
        <w:rPr>
          <w:i/>
          <w:vertAlign w:val="subscript"/>
        </w:rPr>
        <w:t>v</w:t>
      </w:r>
      <w:r w:rsidRPr="004A7578">
        <w:rPr>
          <w:position w:val="-6"/>
          <w:vertAlign w:val="subscript"/>
        </w:rPr>
        <w:t>CAV</w:t>
      </w:r>
      <w:r>
        <w:rPr>
          <w:szCs w:val="18"/>
        </w:rPr>
        <w:t xml:space="preserve"> </w:t>
      </w:r>
      <w:r w:rsidR="00492286">
        <w:rPr>
          <w:szCs w:val="18"/>
        </w:rPr>
        <w:t>denotes</w:t>
      </w:r>
      <w:r w:rsidR="00492286" w:rsidRPr="00D9294E">
        <w:rPr>
          <w:szCs w:val="18"/>
        </w:rPr>
        <w:t xml:space="preserve"> CAV speed standard deviation in the simulation period.</w:t>
      </w:r>
    </w:p>
    <w:p w14:paraId="41C1C041" w14:textId="7E75CCF0" w:rsidR="00492286" w:rsidRPr="00D9294E" w:rsidRDefault="00E23DB7" w:rsidP="00492286">
      <w:pPr>
        <w:pStyle w:val="FHWANote"/>
        <w:spacing w:after="0"/>
        <w:rPr>
          <w:szCs w:val="18"/>
        </w:rPr>
      </w:pPr>
      <w:r w:rsidRPr="004A7578">
        <w:rPr>
          <w:i/>
        </w:rPr>
        <w:t>v̅</w:t>
      </w:r>
      <w:r w:rsidRPr="004A7578">
        <w:rPr>
          <w:vertAlign w:val="subscript"/>
        </w:rPr>
        <w:t>HV</w:t>
      </w:r>
      <w:r>
        <w:rPr>
          <w:szCs w:val="18"/>
        </w:rPr>
        <w:t xml:space="preserve"> </w:t>
      </w:r>
      <w:r w:rsidR="00492286">
        <w:rPr>
          <w:szCs w:val="18"/>
        </w:rPr>
        <w:t>denotes</w:t>
      </w:r>
      <w:r w:rsidR="00492286">
        <w:rPr>
          <w:iCs/>
          <w:szCs w:val="18"/>
        </w:rPr>
        <w:t xml:space="preserve"> </w:t>
      </w:r>
      <w:r w:rsidR="00492286" w:rsidRPr="00D9294E">
        <w:rPr>
          <w:szCs w:val="18"/>
        </w:rPr>
        <w:t>HV average speed in the simulation period.</w:t>
      </w:r>
    </w:p>
    <w:p w14:paraId="40F95475" w14:textId="3594C17E" w:rsidR="00492286" w:rsidRDefault="00E23DB7" w:rsidP="00492286">
      <w:pPr>
        <w:pStyle w:val="FHWANote"/>
        <w:spacing w:after="0"/>
        <w:rPr>
          <w:szCs w:val="18"/>
        </w:rPr>
      </w:pPr>
      <w:r w:rsidRPr="004A7578">
        <w:t>STD</w:t>
      </w:r>
      <w:r w:rsidRPr="004A7578">
        <w:rPr>
          <w:i/>
          <w:vertAlign w:val="subscript"/>
        </w:rPr>
        <w:t>v</w:t>
      </w:r>
      <w:r w:rsidRPr="004A7578">
        <w:rPr>
          <w:position w:val="-6"/>
          <w:vertAlign w:val="subscript"/>
        </w:rPr>
        <w:t>HV</w:t>
      </w:r>
      <w:r>
        <w:t xml:space="preserve"> </w:t>
      </w:r>
      <w:r w:rsidR="00492286">
        <w:rPr>
          <w:szCs w:val="18"/>
        </w:rPr>
        <w:t>denotes</w:t>
      </w:r>
      <w:r w:rsidR="00492286" w:rsidRPr="00D9294E">
        <w:rPr>
          <w:szCs w:val="18"/>
        </w:rPr>
        <w:t xml:space="preserve"> HV speed standard deviation in the simulation period.</w:t>
      </w:r>
    </w:p>
    <w:p w14:paraId="3829D3FC" w14:textId="0BBC12FB" w:rsidR="00492286" w:rsidRPr="00B62EE6" w:rsidRDefault="00E23DB7" w:rsidP="00492286">
      <w:pPr>
        <w:pStyle w:val="FHWANote"/>
        <w:spacing w:after="0"/>
        <w:rPr>
          <w:szCs w:val="18"/>
        </w:rPr>
      </w:pPr>
      <w:r w:rsidRPr="004A7578">
        <w:t>STD</w:t>
      </w:r>
      <w:r w:rsidRPr="004A7578">
        <w:rPr>
          <w:i/>
          <w:vertAlign w:val="subscript"/>
        </w:rPr>
        <w:t>v</w:t>
      </w:r>
      <w:r w:rsidRPr="004A7578">
        <w:rPr>
          <w:position w:val="-6"/>
          <w:vertAlign w:val="subscript"/>
        </w:rPr>
        <w:t>all</w:t>
      </w:r>
      <w:r>
        <w:t xml:space="preserve"> </w:t>
      </w:r>
      <w:r w:rsidR="00492286">
        <w:rPr>
          <w:szCs w:val="18"/>
        </w:rPr>
        <w:t>denotes</w:t>
      </w:r>
      <w:r w:rsidR="00492286" w:rsidRPr="00A225FF">
        <w:rPr>
          <w:szCs w:val="18"/>
        </w:rPr>
        <w:t xml:space="preserve"> CAV and HV speed standard deviation</w:t>
      </w:r>
      <w:r w:rsidR="00492286">
        <w:rPr>
          <w:szCs w:val="18"/>
        </w:rPr>
        <w:t>.</w:t>
      </w:r>
    </w:p>
    <w:p w14:paraId="37B64F54" w14:textId="2DCC6117" w:rsidR="00492286" w:rsidRDefault="00E23DB7" w:rsidP="00492286">
      <w:pPr>
        <w:pStyle w:val="FHWANote"/>
        <w:spacing w:after="0"/>
        <w:rPr>
          <w:szCs w:val="18"/>
        </w:rPr>
      </w:pPr>
      <w:r w:rsidRPr="004A7578">
        <w:rPr>
          <w:i/>
        </w:rPr>
        <w:t>v̅</w:t>
      </w:r>
      <w:r w:rsidRPr="004A7578">
        <w:rPr>
          <w:vertAlign w:val="subscript"/>
        </w:rPr>
        <w:t>all</w:t>
      </w:r>
      <w:r>
        <w:rPr>
          <w:szCs w:val="18"/>
        </w:rPr>
        <w:t xml:space="preserve"> </w:t>
      </w:r>
      <w:r w:rsidR="00492286">
        <w:rPr>
          <w:szCs w:val="18"/>
        </w:rPr>
        <w:t>denotes</w:t>
      </w:r>
      <w:r w:rsidR="00492286" w:rsidRPr="00A225FF">
        <w:rPr>
          <w:szCs w:val="18"/>
        </w:rPr>
        <w:t xml:space="preserve"> </w:t>
      </w:r>
      <w:r w:rsidR="00492286">
        <w:rPr>
          <w:szCs w:val="18"/>
        </w:rPr>
        <w:t>CAV and HV average speed.</w:t>
      </w:r>
    </w:p>
    <w:p w14:paraId="680E08C1" w14:textId="133A9664" w:rsidR="00492286" w:rsidRPr="00B62EE6" w:rsidRDefault="00E23DB7" w:rsidP="00492286">
      <w:pPr>
        <w:pStyle w:val="FHWANote"/>
        <w:spacing w:after="0"/>
        <w:rPr>
          <w:szCs w:val="18"/>
        </w:rPr>
      </w:pPr>
      <w:r w:rsidRPr="004A7578">
        <w:rPr>
          <w:rFonts w:eastAsia="Calibri"/>
          <w:i/>
          <w:iCs/>
        </w:rPr>
        <w:t>q</w:t>
      </w:r>
      <w:r w:rsidRPr="004A7578">
        <w:rPr>
          <w:rFonts w:eastAsia="Calibri"/>
          <w:iCs/>
          <w:vertAlign w:val="subscript"/>
        </w:rPr>
        <w:t>CAV</w:t>
      </w:r>
      <w:r>
        <w:rPr>
          <w:szCs w:val="18"/>
        </w:rPr>
        <w:t xml:space="preserve"> </w:t>
      </w:r>
      <w:r w:rsidR="00492286" w:rsidRPr="00B62EE6">
        <w:rPr>
          <w:szCs w:val="18"/>
        </w:rPr>
        <w:t>denote</w:t>
      </w:r>
      <w:r w:rsidR="00492286">
        <w:rPr>
          <w:szCs w:val="18"/>
        </w:rPr>
        <w:t>s</w:t>
      </w:r>
      <w:r w:rsidR="00492286" w:rsidRPr="00B62EE6">
        <w:rPr>
          <w:szCs w:val="18"/>
        </w:rPr>
        <w:t xml:space="preserve"> the CAV throughput in 5 min.</w:t>
      </w:r>
    </w:p>
    <w:p w14:paraId="7D72B9A3" w14:textId="558A3724" w:rsidR="00492286" w:rsidRPr="00B62EE6" w:rsidRDefault="00E23DB7" w:rsidP="00492286">
      <w:pPr>
        <w:pStyle w:val="FHWANote"/>
        <w:spacing w:after="0"/>
        <w:rPr>
          <w:szCs w:val="18"/>
        </w:rPr>
      </w:pPr>
      <w:r w:rsidRPr="004A7578">
        <w:rPr>
          <w:rFonts w:eastAsia="Calibri"/>
          <w:i/>
          <w:iCs/>
        </w:rPr>
        <w:t>q</w:t>
      </w:r>
      <w:r w:rsidRPr="004A7578">
        <w:rPr>
          <w:rFonts w:eastAsia="Calibri"/>
          <w:iCs/>
          <w:vertAlign w:val="subscript"/>
        </w:rPr>
        <w:t>HV</w:t>
      </w:r>
      <w:r>
        <w:rPr>
          <w:szCs w:val="18"/>
        </w:rPr>
        <w:t xml:space="preserve"> </w:t>
      </w:r>
      <w:r w:rsidR="00492286" w:rsidRPr="00B62EE6">
        <w:rPr>
          <w:szCs w:val="18"/>
        </w:rPr>
        <w:t>denote</w:t>
      </w:r>
      <w:r w:rsidR="00492286">
        <w:rPr>
          <w:szCs w:val="18"/>
        </w:rPr>
        <w:t>s</w:t>
      </w:r>
      <w:r w:rsidR="00492286" w:rsidRPr="00B62EE6">
        <w:rPr>
          <w:szCs w:val="18"/>
        </w:rPr>
        <w:t xml:space="preserve"> the </w:t>
      </w:r>
      <w:r w:rsidR="00492286">
        <w:rPr>
          <w:szCs w:val="18"/>
        </w:rPr>
        <w:t>H</w:t>
      </w:r>
      <w:r w:rsidR="00492286" w:rsidRPr="00B62EE6">
        <w:rPr>
          <w:szCs w:val="18"/>
        </w:rPr>
        <w:t>V throughput in 5 min.</w:t>
      </w:r>
    </w:p>
    <w:p w14:paraId="3548A723" w14:textId="675D8D6A" w:rsidR="00145A71" w:rsidRPr="00096304" w:rsidRDefault="00E23DB7" w:rsidP="00096304">
      <w:pPr>
        <w:pStyle w:val="FHWANote"/>
      </w:pPr>
      <w:r w:rsidRPr="004A7578">
        <w:rPr>
          <w:rFonts w:eastAsia="Calibri"/>
          <w:i/>
          <w:iCs/>
        </w:rPr>
        <w:t>q</w:t>
      </w:r>
      <w:r w:rsidRPr="004A7578">
        <w:rPr>
          <w:rFonts w:eastAsia="Calibri"/>
          <w:i/>
          <w:iCs/>
          <w:vertAlign w:val="subscript"/>
        </w:rPr>
        <w:t>all</w:t>
      </w:r>
      <w:r>
        <w:t xml:space="preserve"> </w:t>
      </w:r>
      <w:r w:rsidR="00492286" w:rsidRPr="00B62EE6">
        <w:t>denote</w:t>
      </w:r>
      <w:r w:rsidR="00492286">
        <w:t>s</w:t>
      </w:r>
      <w:r w:rsidR="00492286" w:rsidRPr="00B62EE6">
        <w:t xml:space="preserve"> </w:t>
      </w:r>
      <w:r w:rsidR="00492286">
        <w:t>all vehicle</w:t>
      </w:r>
      <w:r w:rsidR="00492286" w:rsidRPr="00B62EE6">
        <w:t xml:space="preserve"> throughput in 5 min.</w:t>
      </w:r>
    </w:p>
    <w:p w14:paraId="3F40CC8C" w14:textId="50E858A3" w:rsidR="003C19F5" w:rsidRDefault="005521D8" w:rsidP="00BF5787">
      <w:pPr>
        <w:pStyle w:val="FHWABody"/>
      </w:pPr>
      <w:r>
        <w:t>As the incentive check threshold</w:t>
      </w:r>
      <w:r w:rsidR="00E23DB7">
        <w:t xml:space="preserve"> </w:t>
      </w:r>
      <w:r w:rsidR="00E23DB7" w:rsidRPr="00D61651">
        <w:rPr>
          <w:rFonts w:ascii="Cambria Math" w:eastAsia="SimSun" w:hAnsi="Cambria Math"/>
        </w:rPr>
        <w:t>𝚫</w:t>
      </w:r>
      <w:r w:rsidR="00E23DB7" w:rsidRPr="00D61651">
        <w:rPr>
          <w:rFonts w:eastAsia="SimSun"/>
          <w:i/>
        </w:rPr>
        <w:t>a</w:t>
      </w:r>
      <w:r w:rsidR="00E23DB7">
        <w:t xml:space="preserve"> </w:t>
      </w:r>
      <w:r>
        <w:rPr>
          <w:iCs/>
        </w:rPr>
        <w:t xml:space="preserve">increases, CAV, HV and overall mobility </w:t>
      </w:r>
      <w:r w:rsidR="003C19F5">
        <w:rPr>
          <w:iCs/>
        </w:rPr>
        <w:t xml:space="preserve">increases </w:t>
      </w:r>
      <w:r w:rsidR="00B31A35" w:rsidRPr="0046064E">
        <w:rPr>
          <w:iCs/>
        </w:rPr>
        <w:t>and then decreases</w:t>
      </w:r>
      <w:r w:rsidR="003418D9" w:rsidRPr="0046064E">
        <w:rPr>
          <w:iCs/>
        </w:rPr>
        <w:t xml:space="preserve"> </w:t>
      </w:r>
      <w:r w:rsidR="003C19F5">
        <w:rPr>
          <w:iCs/>
        </w:rPr>
        <w:t>with fluctuation</w:t>
      </w:r>
      <w:r w:rsidR="00655425">
        <w:rPr>
          <w:iCs/>
        </w:rPr>
        <w:t>, indicated by the average speed and t</w:t>
      </w:r>
      <w:r w:rsidR="00A21A18">
        <w:rPr>
          <w:iCs/>
        </w:rPr>
        <w:t>h</w:t>
      </w:r>
      <w:r w:rsidR="00655425">
        <w:rPr>
          <w:iCs/>
        </w:rPr>
        <w:t>roughput,</w:t>
      </w:r>
      <w:r w:rsidR="003C19F5">
        <w:rPr>
          <w:iCs/>
        </w:rPr>
        <w:t xml:space="preserve"> and CAV, HV and overall stability </w:t>
      </w:r>
      <w:r w:rsidR="003418D9" w:rsidRPr="0046064E">
        <w:rPr>
          <w:iCs/>
        </w:rPr>
        <w:t>increases and then decreases</w:t>
      </w:r>
      <w:r w:rsidR="000200D9" w:rsidRPr="0046064E">
        <w:rPr>
          <w:iCs/>
        </w:rPr>
        <w:t>, indicated by the speed standard deviation</w:t>
      </w:r>
      <w:r w:rsidR="003418D9" w:rsidRPr="0046064E">
        <w:rPr>
          <w:iCs/>
        </w:rPr>
        <w:t>. T</w:t>
      </w:r>
      <w:r w:rsidR="003C19F5" w:rsidRPr="0046064E">
        <w:rPr>
          <w:iCs/>
        </w:rPr>
        <w:t xml:space="preserve">he best </w:t>
      </w:r>
      <w:r w:rsidR="003418D9" w:rsidRPr="0046064E">
        <w:rPr>
          <w:iCs/>
        </w:rPr>
        <w:t xml:space="preserve">mobility and </w:t>
      </w:r>
      <w:r w:rsidR="003C19F5" w:rsidRPr="0046064E">
        <w:rPr>
          <w:iCs/>
        </w:rPr>
        <w:t>stability</w:t>
      </w:r>
      <w:r w:rsidR="003418D9" w:rsidRPr="0046064E">
        <w:rPr>
          <w:iCs/>
        </w:rPr>
        <w:t xml:space="preserve"> performance </w:t>
      </w:r>
      <w:r w:rsidR="001E592B" w:rsidRPr="0046064E">
        <w:rPr>
          <w:iCs/>
        </w:rPr>
        <w:t>are</w:t>
      </w:r>
      <w:r w:rsidR="003C19F5" w:rsidRPr="0046064E">
        <w:rPr>
          <w:iCs/>
        </w:rPr>
        <w:t xml:space="preserve"> observed at</w:t>
      </w:r>
      <w:r w:rsidR="00E23DB7">
        <w:rPr>
          <w:iCs/>
        </w:rPr>
        <w:t xml:space="preserve"> </w:t>
      </w:r>
      <w:r w:rsidR="00E23DB7" w:rsidRPr="00D61651">
        <w:rPr>
          <w:rFonts w:ascii="Cambria Math" w:eastAsia="SimSun" w:hAnsi="Cambria Math"/>
        </w:rPr>
        <w:t>𝚫</w:t>
      </w:r>
      <w:r w:rsidR="00E23DB7" w:rsidRPr="00D61651">
        <w:rPr>
          <w:rFonts w:eastAsia="SimSun"/>
          <w:i/>
        </w:rPr>
        <w:t>a</w:t>
      </w:r>
      <w:r w:rsidR="00E23DB7">
        <w:rPr>
          <w:rFonts w:eastAsia="SimSun"/>
          <w:i/>
        </w:rPr>
        <w:t xml:space="preserve"> </w:t>
      </w:r>
      <w:r w:rsidR="00E23DB7" w:rsidRPr="00EC7A97">
        <w:rPr>
          <w:rFonts w:eastAsia="SimSun"/>
        </w:rPr>
        <w:t>= 0.1,</w:t>
      </w:r>
      <w:r w:rsidR="00E23DB7">
        <w:rPr>
          <w:iCs/>
        </w:rPr>
        <w:t xml:space="preserve"> </w:t>
      </w:r>
      <w:r w:rsidR="001E592B" w:rsidRPr="0046064E">
        <w:t xml:space="preserve">which is consistent with the typical value suggested in the existing study </w:t>
      </w:r>
      <w:r w:rsidR="001E592B" w:rsidRPr="0046064E">
        <w:fldChar w:fldCharType="begin" w:fldLock="1"/>
      </w:r>
      <w:r w:rsidR="001E592B" w:rsidRPr="0046064E">
        <w:instrText>ADDIN CSL_CITATION {"citationItems":[{"id":"ITEM-1","itemData":{"author":[{"dropping-particle":"","family":"Treiber","given":"Martin","non-dropping-particle":"","parse-names":false,"suffix":""},{"dropping-particle":"","family":"Kesting","given":"Arne","non-dropping-particle":"","parse-names":false,"suffix":""}],"container-title":"Traffic Flow Dynamics: Data, Models and Simulation, Springer-Verlag Berlin Heidelberg","id":"ITEM-1","issued":{"date-parts":[["2013"]]},"publisher":"Springer","title":"Traffic flow dynamics","type":"article-journal"},"uris":["http://www.mendeley.com/documents/?uuid=208d2242-8c30-472e-859d-18564ac40f48"]}],"mendeley":{"formattedCitation":"(Treiber and Kesting 2013)","plainTextFormattedCitation":"(Treiber and Kesting 2013)","previouslyFormattedCitation":"(Treiber and Kesting 2013)"},"properties":{"noteIndex":0},"schema":"https://github.com/citation-style-language/schema/raw/master/csl-citation.json"}</w:instrText>
      </w:r>
      <w:r w:rsidR="001E592B" w:rsidRPr="0046064E">
        <w:fldChar w:fldCharType="separate"/>
      </w:r>
      <w:r w:rsidR="001E592B" w:rsidRPr="0046064E">
        <w:rPr>
          <w:noProof/>
        </w:rPr>
        <w:t>(Treiber and Kesting 2013)</w:t>
      </w:r>
      <w:r w:rsidR="001E592B" w:rsidRPr="0046064E">
        <w:fldChar w:fldCharType="end"/>
      </w:r>
      <w:r w:rsidR="001E592B" w:rsidRPr="0046064E">
        <w:t xml:space="preserve">. </w:t>
      </w:r>
      <w:r w:rsidR="00707FB4">
        <w:rPr>
          <w:iCs/>
        </w:rPr>
        <w:t>As</w:t>
      </w:r>
      <w:r w:rsidR="00E23DB7">
        <w:rPr>
          <w:iCs/>
        </w:rPr>
        <w:t xml:space="preserve"> </w:t>
      </w:r>
      <w:r w:rsidR="00E23DB7" w:rsidRPr="00D61651">
        <w:rPr>
          <w:rFonts w:ascii="Cambria Math" w:eastAsia="SimSun" w:hAnsi="Cambria Math"/>
        </w:rPr>
        <w:t>𝚫</w:t>
      </w:r>
      <w:r w:rsidR="00E23DB7" w:rsidRPr="00D61651">
        <w:rPr>
          <w:rFonts w:eastAsia="SimSun"/>
          <w:i/>
        </w:rPr>
        <w:t>a</w:t>
      </w:r>
      <w:r w:rsidR="00E23DB7">
        <w:rPr>
          <w:iCs/>
        </w:rPr>
        <w:t xml:space="preserve"> </w:t>
      </w:r>
      <w:r w:rsidR="00707FB4">
        <w:t xml:space="preserve">increases, CAV DLC incentive check becomes </w:t>
      </w:r>
      <w:r w:rsidR="003C5ABF">
        <w:t xml:space="preserve">more difficult </w:t>
      </w:r>
      <w:r w:rsidR="00707FB4">
        <w:t>to pass</w:t>
      </w:r>
      <w:r w:rsidR="003C5ABF">
        <w:t>,</w:t>
      </w:r>
      <w:r w:rsidR="00707FB4">
        <w:t xml:space="preserve"> leading to less DLC behaviors. </w:t>
      </w:r>
      <w:r w:rsidR="001E592B" w:rsidRPr="0046064E">
        <w:t xml:space="preserve">At first, less </w:t>
      </w:r>
      <w:r w:rsidR="00707FB4" w:rsidRPr="0046064E">
        <w:t>DLC behavior</w:t>
      </w:r>
      <w:r w:rsidR="006B64F2" w:rsidRPr="0046064E">
        <w:t>s</w:t>
      </w:r>
      <w:r w:rsidR="00707FB4" w:rsidRPr="0046064E">
        <w:t xml:space="preserve"> </w:t>
      </w:r>
      <w:r w:rsidR="001E592B" w:rsidRPr="0046064E">
        <w:t>lead to less traffic oscillation and thus contribute to better traffic performance. However, as</w:t>
      </w:r>
      <w:r w:rsidR="00E23DB7">
        <w:t xml:space="preserve"> </w:t>
      </w:r>
      <w:r w:rsidR="00E23DB7" w:rsidRPr="00D61651">
        <w:rPr>
          <w:rFonts w:ascii="Cambria Math" w:eastAsia="SimSun" w:hAnsi="Cambria Math"/>
        </w:rPr>
        <w:t>𝚫</w:t>
      </w:r>
      <w:r w:rsidR="00E23DB7" w:rsidRPr="00D61651">
        <w:rPr>
          <w:rFonts w:eastAsia="SimSun"/>
          <w:i/>
        </w:rPr>
        <w:t>a</w:t>
      </w:r>
      <w:r w:rsidR="00E23DB7">
        <w:t xml:space="preserve"> </w:t>
      </w:r>
      <w:r w:rsidR="001E592B" w:rsidRPr="0046064E">
        <w:t>keeps increasing, DLCs are quite rare which</w:t>
      </w:r>
      <w:r w:rsidR="00D740AC">
        <w:t xml:space="preserve"> </w:t>
      </w:r>
      <w:r w:rsidR="00A113ED">
        <w:t>degrades</w:t>
      </w:r>
      <w:r w:rsidR="00D740AC">
        <w:t xml:space="preserve"> the traffic performance because </w:t>
      </w:r>
      <w:r w:rsidR="002A4A42">
        <w:t xml:space="preserve">it is </w:t>
      </w:r>
      <w:r w:rsidR="00470319">
        <w:t xml:space="preserve">difficult </w:t>
      </w:r>
      <w:r w:rsidR="002A4A42">
        <w:t>for vehicles hindered behind to improve their travel conditions through DLCs</w:t>
      </w:r>
      <w:r w:rsidR="001E017F">
        <w:t xml:space="preserve"> </w:t>
      </w:r>
      <w:r w:rsidR="001E017F">
        <w:fldChar w:fldCharType="begin" w:fldLock="1"/>
      </w:r>
      <w:r w:rsidR="0096487C">
        <w:instrText>ADDIN CSL_CITATION {"citationItems":[{"id":"ITEM-1","itemData":{"ISSN":"0378-4371","author":[{"dropping-particle":"","family":"Li","given":"Xin-Gang","non-dropping-particle":"","parse-names":false,"suffix":""},{"dropping-particle":"","family":"Jia","given":"Bin","non-dropping-particle":"","parse-names":false,"suffix":""},{"dropping-particle":"","family":"Gao","given":"Zi-You","non-dropping-particle":"","parse-names":false,"suffix":""},{"dropping-particle":"","family":"Jiang","given":"Rui","non-dropping-particle":"","parse-names":false,"suffix":""}],"container-title":"Physica A: Statistical Mechanics and its Applications","id":"ITEM-1","issued":{"date-parts":[["2006"]]},"page":"479-486","publisher":"Elsevier","title":"A realistic two-lane cellular automata traffic model considering aggressive lane-changing behavior of fast vehicle","type":"article-journal","volume":"367"},"uris":["http://www.mendeley.com/documents/?uuid=5529d0df-4952-43f5-b672-dda20684e6e7"]}],"mendeley":{"formattedCitation":"(X.-G. Li et al. 2006)","plainTextFormattedCitation":"(X.-G. Li et al. 2006)","previouslyFormattedCitation":"(X.-G. Li et al. 2006)"},"properties":{"noteIndex":0},"schema":"https://github.com/citation-style-language/schema/raw/master/csl-citation.json"}</w:instrText>
      </w:r>
      <w:r w:rsidR="001E017F" w:rsidRPr="00EC7A97">
        <w:fldChar w:fldCharType="separate"/>
      </w:r>
      <w:r w:rsidR="001E017F" w:rsidRPr="001E017F">
        <w:rPr>
          <w:noProof/>
        </w:rPr>
        <w:t>(X.-G. Li et al. 2006)</w:t>
      </w:r>
      <w:r w:rsidR="001E017F">
        <w:fldChar w:fldCharType="end"/>
      </w:r>
      <w:r w:rsidR="002A4A42">
        <w:t>.</w:t>
      </w:r>
    </w:p>
    <w:p w14:paraId="7C9D4FD6" w14:textId="3753AF49" w:rsidR="00EC7A97" w:rsidRDefault="00EC7A97" w:rsidP="00BF5787">
      <w:pPr>
        <w:pStyle w:val="FHWABody"/>
      </w:pPr>
    </w:p>
    <w:p w14:paraId="20784CCD" w14:textId="77777777" w:rsidR="00EC7A97" w:rsidRPr="004D1774" w:rsidRDefault="00EC7A97" w:rsidP="00BF5787">
      <w:pPr>
        <w:pStyle w:val="FHWABody"/>
      </w:pPr>
    </w:p>
    <w:p w14:paraId="33F3E0BD" w14:textId="727263D9" w:rsidR="00F26590" w:rsidRDefault="00F26590" w:rsidP="00F26590">
      <w:pPr>
        <w:pStyle w:val="FHWACaptionTable"/>
      </w:pPr>
      <w:bookmarkStart w:id="161" w:name="_Ref33710258"/>
      <w:bookmarkStart w:id="162" w:name="_Toc34644790"/>
      <w:bookmarkStart w:id="163" w:name="_Toc35700673"/>
      <w:r w:rsidRPr="00176DFB">
        <w:t xml:space="preserve">Table </w:t>
      </w:r>
      <w:r w:rsidR="008C6E16">
        <w:fldChar w:fldCharType="begin"/>
      </w:r>
      <w:r w:rsidR="008C6E16">
        <w:instrText xml:space="preserve"> SEQ Table \* ARABIC </w:instrText>
      </w:r>
      <w:r w:rsidR="008C6E16">
        <w:fldChar w:fldCharType="separate"/>
      </w:r>
      <w:r w:rsidR="007918C9">
        <w:rPr>
          <w:noProof/>
        </w:rPr>
        <w:t>7</w:t>
      </w:r>
      <w:r w:rsidR="008C6E16">
        <w:rPr>
          <w:noProof/>
        </w:rPr>
        <w:fldChar w:fldCharType="end"/>
      </w:r>
      <w:bookmarkEnd w:id="161"/>
      <w:r>
        <w:t>.</w:t>
      </w:r>
      <w:r w:rsidRPr="00176DFB">
        <w:t xml:space="preserve"> </w:t>
      </w:r>
      <w:r>
        <w:t>Sensitivity analys</w:t>
      </w:r>
      <w:r w:rsidR="000A65EC">
        <w:t>i</w:t>
      </w:r>
      <w:r>
        <w:t>s on incentive check bias</w:t>
      </w:r>
      <w:r w:rsidRPr="00176DFB">
        <w:t>.</w:t>
      </w:r>
      <w:bookmarkEnd w:id="162"/>
      <w:bookmarkEnd w:id="163"/>
    </w:p>
    <w:tbl>
      <w:tblPr>
        <w:tblStyle w:val="FHWATableNormal"/>
        <w:tblW w:w="5000" w:type="pct"/>
        <w:tblLook w:val="04A0" w:firstRow="1" w:lastRow="0" w:firstColumn="1" w:lastColumn="0" w:noHBand="0" w:noVBand="1"/>
      </w:tblPr>
      <w:tblGrid>
        <w:gridCol w:w="1945"/>
        <w:gridCol w:w="1481"/>
        <w:gridCol w:w="1481"/>
        <w:gridCol w:w="1481"/>
        <w:gridCol w:w="1481"/>
        <w:gridCol w:w="1481"/>
      </w:tblGrid>
      <w:tr w:rsidR="00F26590" w:rsidRPr="00877444" w14:paraId="0B8664C3" w14:textId="77777777" w:rsidTr="0000094E">
        <w:trPr>
          <w:cnfStyle w:val="100000000000" w:firstRow="1" w:lastRow="0" w:firstColumn="0" w:lastColumn="0" w:oddVBand="0" w:evenVBand="0" w:oddHBand="0" w:evenHBand="0" w:firstRowFirstColumn="0" w:firstRowLastColumn="0" w:lastRowFirstColumn="0" w:lastRowLastColumn="0"/>
        </w:trPr>
        <w:tc>
          <w:tcPr>
            <w:tcW w:w="1040" w:type="pct"/>
          </w:tcPr>
          <w:p w14:paraId="6460A43D" w14:textId="77777777" w:rsidR="00F26590" w:rsidRPr="00877444" w:rsidRDefault="00F26590" w:rsidP="00F26590"/>
        </w:tc>
        <w:tc>
          <w:tcPr>
            <w:tcW w:w="792" w:type="pct"/>
          </w:tcPr>
          <w:p w14:paraId="384AAFDC" w14:textId="77777777" w:rsidR="00F26590" w:rsidRDefault="00D87833" w:rsidP="00F26590">
            <w:pPr>
              <w:pStyle w:val="FHWATableColumnHeading"/>
            </w:pPr>
            <w:r>
              <w:rPr>
                <w:i/>
              </w:rPr>
              <w:t>a</w:t>
            </w:r>
            <w:r>
              <w:rPr>
                <w:i/>
                <w:vertAlign w:val="subscript"/>
              </w:rPr>
              <w:t>bias</w:t>
            </w:r>
            <w:r>
              <w:t xml:space="preserve"> = 0.2</w:t>
            </w:r>
          </w:p>
          <w:p w14:paraId="6A8993CC" w14:textId="093566A6" w:rsidR="00EC7A97" w:rsidRPr="001434AC" w:rsidRDefault="00EC7A97" w:rsidP="00F26590">
            <w:pPr>
              <w:pStyle w:val="FHWATableColumnHeading"/>
              <w:rPr>
                <w:rFonts w:eastAsia="DengXian"/>
                <w:iCs/>
              </w:rPr>
            </w:pPr>
            <w:r>
              <w:t>(m/s</w:t>
            </w:r>
            <w:r>
              <w:rPr>
                <w:vertAlign w:val="superscript"/>
              </w:rPr>
              <w:t>2</w:t>
            </w:r>
            <w:r>
              <w:t>)</w:t>
            </w:r>
          </w:p>
        </w:tc>
        <w:tc>
          <w:tcPr>
            <w:tcW w:w="792" w:type="pct"/>
          </w:tcPr>
          <w:p w14:paraId="7F6490A4" w14:textId="77777777" w:rsidR="00F26590" w:rsidRDefault="00D87833" w:rsidP="00F26590">
            <w:pPr>
              <w:pStyle w:val="FHWATableColumnHeading"/>
            </w:pPr>
            <w:r>
              <w:rPr>
                <w:i/>
              </w:rPr>
              <w:t>a</w:t>
            </w:r>
            <w:r>
              <w:rPr>
                <w:i/>
                <w:vertAlign w:val="subscript"/>
              </w:rPr>
              <w:t>bias</w:t>
            </w:r>
            <w:r>
              <w:t xml:space="preserve"> = 0.3</w:t>
            </w:r>
          </w:p>
          <w:p w14:paraId="3AF7D892" w14:textId="4AFEFE5C" w:rsidR="00EC7A97" w:rsidRPr="00877444" w:rsidRDefault="00EC7A97" w:rsidP="00F26590">
            <w:pPr>
              <w:pStyle w:val="FHWATableColumnHeading"/>
            </w:pPr>
            <w:r>
              <w:t>(m/s</w:t>
            </w:r>
            <w:r>
              <w:rPr>
                <w:vertAlign w:val="superscript"/>
              </w:rPr>
              <w:t>2</w:t>
            </w:r>
            <w:r>
              <w:t>)</w:t>
            </w:r>
          </w:p>
        </w:tc>
        <w:tc>
          <w:tcPr>
            <w:tcW w:w="792" w:type="pct"/>
          </w:tcPr>
          <w:p w14:paraId="7E4013D4" w14:textId="77777777" w:rsidR="00F26590" w:rsidRDefault="00D87833" w:rsidP="00F26590">
            <w:pPr>
              <w:pStyle w:val="FHWATableColumnHeading"/>
            </w:pPr>
            <w:r>
              <w:rPr>
                <w:i/>
              </w:rPr>
              <w:t>a</w:t>
            </w:r>
            <w:r>
              <w:rPr>
                <w:i/>
                <w:vertAlign w:val="subscript"/>
              </w:rPr>
              <w:t>bias</w:t>
            </w:r>
            <w:r>
              <w:t xml:space="preserve"> = 0.4</w:t>
            </w:r>
          </w:p>
          <w:p w14:paraId="513C1C40" w14:textId="6D713D27" w:rsidR="00EC7A97" w:rsidRPr="00877444" w:rsidRDefault="00EC7A97" w:rsidP="00F26590">
            <w:pPr>
              <w:pStyle w:val="FHWATableColumnHeading"/>
            </w:pPr>
            <w:r>
              <w:t>(m/s</w:t>
            </w:r>
            <w:r>
              <w:rPr>
                <w:vertAlign w:val="superscript"/>
              </w:rPr>
              <w:t>2</w:t>
            </w:r>
            <w:r>
              <w:t>)</w:t>
            </w:r>
          </w:p>
        </w:tc>
        <w:tc>
          <w:tcPr>
            <w:tcW w:w="792" w:type="pct"/>
          </w:tcPr>
          <w:p w14:paraId="3926D04E" w14:textId="77777777" w:rsidR="00F26590" w:rsidRDefault="00D87833" w:rsidP="00F26590">
            <w:pPr>
              <w:pStyle w:val="FHWATableColumnHeading"/>
            </w:pPr>
            <w:r>
              <w:rPr>
                <w:i/>
              </w:rPr>
              <w:t>a</w:t>
            </w:r>
            <w:r>
              <w:rPr>
                <w:i/>
                <w:vertAlign w:val="subscript"/>
              </w:rPr>
              <w:t>bias</w:t>
            </w:r>
            <w:r>
              <w:t xml:space="preserve"> = 0.5</w:t>
            </w:r>
          </w:p>
          <w:p w14:paraId="0A149A78" w14:textId="555F788C" w:rsidR="00EC7A97" w:rsidRPr="00877444" w:rsidRDefault="00EC7A97" w:rsidP="00F26590">
            <w:pPr>
              <w:pStyle w:val="FHWATableColumnHeading"/>
            </w:pPr>
            <w:r>
              <w:t>(m/s</w:t>
            </w:r>
            <w:r>
              <w:rPr>
                <w:vertAlign w:val="superscript"/>
              </w:rPr>
              <w:t>2</w:t>
            </w:r>
            <w:r>
              <w:t>)</w:t>
            </w:r>
          </w:p>
        </w:tc>
        <w:tc>
          <w:tcPr>
            <w:tcW w:w="792" w:type="pct"/>
          </w:tcPr>
          <w:p w14:paraId="7BD718BB" w14:textId="77777777" w:rsidR="00F26590" w:rsidRDefault="00D87833" w:rsidP="00F26590">
            <w:pPr>
              <w:pStyle w:val="FHWATableColumnHeading"/>
            </w:pPr>
            <w:r>
              <w:rPr>
                <w:i/>
              </w:rPr>
              <w:t>a</w:t>
            </w:r>
            <w:r>
              <w:rPr>
                <w:i/>
                <w:vertAlign w:val="subscript"/>
              </w:rPr>
              <w:t>bias</w:t>
            </w:r>
            <w:r>
              <w:t xml:space="preserve"> = 0.6</w:t>
            </w:r>
          </w:p>
          <w:p w14:paraId="5376B18E" w14:textId="63F28A35" w:rsidR="00EC7A97" w:rsidRDefault="00EC7A97" w:rsidP="00F26590">
            <w:pPr>
              <w:pStyle w:val="FHWATableColumnHeading"/>
              <w:rPr>
                <w:rFonts w:eastAsia="DengXian"/>
                <w:iCs/>
              </w:rPr>
            </w:pPr>
            <w:r>
              <w:t>(m/s</w:t>
            </w:r>
            <w:r>
              <w:rPr>
                <w:vertAlign w:val="superscript"/>
              </w:rPr>
              <w:t>2</w:t>
            </w:r>
            <w:r>
              <w:t>)</w:t>
            </w:r>
          </w:p>
        </w:tc>
      </w:tr>
      <w:tr w:rsidR="00F26590" w:rsidRPr="00877444" w14:paraId="20A4BC45" w14:textId="77777777" w:rsidTr="0000094E">
        <w:tc>
          <w:tcPr>
            <w:tcW w:w="1040" w:type="pct"/>
          </w:tcPr>
          <w:p w14:paraId="3DD44DF4" w14:textId="126C41F8" w:rsidR="00F26590" w:rsidRPr="00877444" w:rsidRDefault="00D87833" w:rsidP="00F26590">
            <w:pPr>
              <w:pStyle w:val="FHWATableBodyText"/>
            </w:pPr>
            <w:r w:rsidRPr="004A7578">
              <w:rPr>
                <w:i/>
              </w:rPr>
              <w:t>v̅</w:t>
            </w:r>
            <w:r w:rsidRPr="004A7578">
              <w:rPr>
                <w:vertAlign w:val="subscript"/>
              </w:rPr>
              <w:t>CAV</w:t>
            </w:r>
            <w:r>
              <w:t xml:space="preserve"> (m/s)</w:t>
            </w:r>
          </w:p>
        </w:tc>
        <w:tc>
          <w:tcPr>
            <w:tcW w:w="792" w:type="pct"/>
          </w:tcPr>
          <w:p w14:paraId="14BF5D90" w14:textId="77777777" w:rsidR="00F26590" w:rsidRPr="001434AC" w:rsidRDefault="00F26590" w:rsidP="00F26590">
            <w:pPr>
              <w:pStyle w:val="FHWATableBodyText"/>
              <w:rPr>
                <w:color w:val="000000"/>
              </w:rPr>
            </w:pPr>
            <w:r>
              <w:rPr>
                <w:color w:val="000000"/>
              </w:rPr>
              <w:t>21.715</w:t>
            </w:r>
          </w:p>
        </w:tc>
        <w:tc>
          <w:tcPr>
            <w:tcW w:w="792" w:type="pct"/>
          </w:tcPr>
          <w:p w14:paraId="0C752193" w14:textId="77777777" w:rsidR="00F26590" w:rsidRPr="00877444" w:rsidRDefault="00F26590" w:rsidP="00F26590">
            <w:pPr>
              <w:pStyle w:val="FHWATableBodyText"/>
            </w:pPr>
            <w:r>
              <w:rPr>
                <w:color w:val="000000"/>
              </w:rPr>
              <w:t>24.185</w:t>
            </w:r>
          </w:p>
        </w:tc>
        <w:tc>
          <w:tcPr>
            <w:tcW w:w="792" w:type="pct"/>
          </w:tcPr>
          <w:p w14:paraId="0495CA17" w14:textId="77777777" w:rsidR="00F26590" w:rsidRPr="00877444" w:rsidRDefault="00F26590" w:rsidP="00F26590">
            <w:pPr>
              <w:pStyle w:val="FHWATableBodyText"/>
            </w:pPr>
            <w:r>
              <w:t>22.859</w:t>
            </w:r>
          </w:p>
        </w:tc>
        <w:tc>
          <w:tcPr>
            <w:tcW w:w="792" w:type="pct"/>
          </w:tcPr>
          <w:p w14:paraId="017684FD" w14:textId="77777777" w:rsidR="00F26590" w:rsidRPr="00877444" w:rsidRDefault="00F26590" w:rsidP="00F26590">
            <w:pPr>
              <w:pStyle w:val="FHWATableBodyText"/>
            </w:pPr>
            <w:r>
              <w:rPr>
                <w:color w:val="000000"/>
              </w:rPr>
              <w:t>21.946</w:t>
            </w:r>
          </w:p>
        </w:tc>
        <w:tc>
          <w:tcPr>
            <w:tcW w:w="792" w:type="pct"/>
          </w:tcPr>
          <w:p w14:paraId="3AD88CF7" w14:textId="77777777" w:rsidR="00F26590" w:rsidRPr="00877444" w:rsidRDefault="00F26590" w:rsidP="00F26590">
            <w:pPr>
              <w:pStyle w:val="FHWATableBodyText"/>
            </w:pPr>
            <w:r>
              <w:t>23.146</w:t>
            </w:r>
          </w:p>
        </w:tc>
      </w:tr>
      <w:tr w:rsidR="00F26590" w:rsidRPr="00877444" w14:paraId="32944BFC" w14:textId="77777777" w:rsidTr="0000094E">
        <w:tc>
          <w:tcPr>
            <w:tcW w:w="1040" w:type="pct"/>
          </w:tcPr>
          <w:p w14:paraId="6AD76E84" w14:textId="4651B5F8" w:rsidR="00F26590" w:rsidRPr="00877444" w:rsidRDefault="00D87833" w:rsidP="00F26590">
            <w:pPr>
              <w:pStyle w:val="FHWATableBodyText"/>
            </w:pPr>
            <w:r w:rsidRPr="004A7578">
              <w:t>STD</w:t>
            </w:r>
            <w:r w:rsidRPr="004A7578">
              <w:rPr>
                <w:i/>
                <w:vertAlign w:val="subscript"/>
              </w:rPr>
              <w:t>v</w:t>
            </w:r>
            <w:r w:rsidRPr="004A7578">
              <w:rPr>
                <w:position w:val="-6"/>
                <w:vertAlign w:val="subscript"/>
              </w:rPr>
              <w:t>CAV</w:t>
            </w:r>
            <w:r>
              <w:t xml:space="preserve"> (m/s)</w:t>
            </w:r>
          </w:p>
        </w:tc>
        <w:tc>
          <w:tcPr>
            <w:tcW w:w="792" w:type="pct"/>
          </w:tcPr>
          <w:p w14:paraId="65B7BAC8" w14:textId="77777777" w:rsidR="00F26590" w:rsidRPr="001434AC" w:rsidRDefault="00F26590" w:rsidP="00F26590">
            <w:pPr>
              <w:pStyle w:val="FHWATableBodyText"/>
              <w:rPr>
                <w:color w:val="000000"/>
              </w:rPr>
            </w:pPr>
            <w:r>
              <w:rPr>
                <w:color w:val="000000"/>
              </w:rPr>
              <w:t>4.112</w:t>
            </w:r>
          </w:p>
        </w:tc>
        <w:tc>
          <w:tcPr>
            <w:tcW w:w="792" w:type="pct"/>
          </w:tcPr>
          <w:p w14:paraId="54857C2C" w14:textId="77777777" w:rsidR="00F26590" w:rsidRPr="00877444" w:rsidRDefault="00F26590" w:rsidP="00F26590">
            <w:pPr>
              <w:pStyle w:val="FHWATableBodyText"/>
            </w:pPr>
            <w:r>
              <w:t>1.983</w:t>
            </w:r>
          </w:p>
        </w:tc>
        <w:tc>
          <w:tcPr>
            <w:tcW w:w="792" w:type="pct"/>
          </w:tcPr>
          <w:p w14:paraId="1FF984F2" w14:textId="77777777" w:rsidR="00F26590" w:rsidRPr="00877444" w:rsidRDefault="00F26590" w:rsidP="00F26590">
            <w:pPr>
              <w:pStyle w:val="FHWATableBodyText"/>
            </w:pPr>
            <w:r>
              <w:t>2.957</w:t>
            </w:r>
          </w:p>
        </w:tc>
        <w:tc>
          <w:tcPr>
            <w:tcW w:w="792" w:type="pct"/>
          </w:tcPr>
          <w:p w14:paraId="426DED0A" w14:textId="77777777" w:rsidR="00F26590" w:rsidRPr="00877444" w:rsidRDefault="00F26590" w:rsidP="00F26590">
            <w:pPr>
              <w:pStyle w:val="FHWATableBodyText"/>
            </w:pPr>
            <w:r>
              <w:t>3.542</w:t>
            </w:r>
          </w:p>
        </w:tc>
        <w:tc>
          <w:tcPr>
            <w:tcW w:w="792" w:type="pct"/>
          </w:tcPr>
          <w:p w14:paraId="0E2B6A28" w14:textId="77777777" w:rsidR="00F26590" w:rsidRPr="00877444" w:rsidRDefault="00F26590" w:rsidP="00F26590">
            <w:pPr>
              <w:pStyle w:val="FHWATableBodyText"/>
            </w:pPr>
            <w:r>
              <w:t>3.372</w:t>
            </w:r>
          </w:p>
        </w:tc>
      </w:tr>
      <w:tr w:rsidR="00F26590" w:rsidRPr="00877444" w14:paraId="695E0E54" w14:textId="77777777" w:rsidTr="0000094E">
        <w:tc>
          <w:tcPr>
            <w:tcW w:w="1040" w:type="pct"/>
          </w:tcPr>
          <w:p w14:paraId="7E33D903" w14:textId="7B1A6790" w:rsidR="00F26590" w:rsidRPr="00877444" w:rsidRDefault="00D87833" w:rsidP="00F26590">
            <w:pPr>
              <w:pStyle w:val="FHWATableBodyText"/>
            </w:pPr>
            <w:r w:rsidRPr="004A7578">
              <w:rPr>
                <w:i/>
              </w:rPr>
              <w:t>v̅</w:t>
            </w:r>
            <w:r w:rsidRPr="004A7578">
              <w:rPr>
                <w:vertAlign w:val="subscript"/>
              </w:rPr>
              <w:t>HV</w:t>
            </w:r>
            <w:r>
              <w:t xml:space="preserve"> (m/s)</w:t>
            </w:r>
          </w:p>
        </w:tc>
        <w:tc>
          <w:tcPr>
            <w:tcW w:w="792" w:type="pct"/>
          </w:tcPr>
          <w:p w14:paraId="26193975" w14:textId="77777777" w:rsidR="00F26590" w:rsidRPr="001434AC" w:rsidRDefault="00F26590" w:rsidP="00F26590">
            <w:pPr>
              <w:pStyle w:val="FHWATableBodyText"/>
              <w:rPr>
                <w:color w:val="000000"/>
              </w:rPr>
            </w:pPr>
            <w:r>
              <w:rPr>
                <w:color w:val="000000"/>
              </w:rPr>
              <w:t>23.532</w:t>
            </w:r>
          </w:p>
        </w:tc>
        <w:tc>
          <w:tcPr>
            <w:tcW w:w="792" w:type="pct"/>
          </w:tcPr>
          <w:p w14:paraId="30BE109A" w14:textId="77777777" w:rsidR="00F26590" w:rsidRPr="00877444" w:rsidRDefault="00F26590" w:rsidP="00F26590">
            <w:pPr>
              <w:pStyle w:val="FHWATableBodyText"/>
            </w:pPr>
            <w:r>
              <w:rPr>
                <w:color w:val="000000"/>
              </w:rPr>
              <w:t>24.858</w:t>
            </w:r>
          </w:p>
        </w:tc>
        <w:tc>
          <w:tcPr>
            <w:tcW w:w="792" w:type="pct"/>
          </w:tcPr>
          <w:p w14:paraId="068FA849" w14:textId="77777777" w:rsidR="00F26590" w:rsidRPr="00877444" w:rsidRDefault="00F26590" w:rsidP="00F26590">
            <w:pPr>
              <w:pStyle w:val="FHWATableBodyText"/>
            </w:pPr>
            <w:r>
              <w:t>24.843</w:t>
            </w:r>
          </w:p>
        </w:tc>
        <w:tc>
          <w:tcPr>
            <w:tcW w:w="792" w:type="pct"/>
          </w:tcPr>
          <w:p w14:paraId="50379ECF" w14:textId="77777777" w:rsidR="00F26590" w:rsidRPr="00877444" w:rsidRDefault="00F26590" w:rsidP="00F26590">
            <w:pPr>
              <w:pStyle w:val="FHWATableBodyText"/>
            </w:pPr>
            <w:r>
              <w:rPr>
                <w:color w:val="000000"/>
              </w:rPr>
              <w:t>24.382</w:t>
            </w:r>
          </w:p>
        </w:tc>
        <w:tc>
          <w:tcPr>
            <w:tcW w:w="792" w:type="pct"/>
          </w:tcPr>
          <w:p w14:paraId="00D43E13" w14:textId="77777777" w:rsidR="00F26590" w:rsidRPr="00877444" w:rsidRDefault="00F26590" w:rsidP="00F26590">
            <w:pPr>
              <w:pStyle w:val="FHWATableBodyText"/>
            </w:pPr>
            <w:r>
              <w:rPr>
                <w:color w:val="000000"/>
              </w:rPr>
              <w:t>24.508</w:t>
            </w:r>
          </w:p>
        </w:tc>
      </w:tr>
      <w:tr w:rsidR="00F26590" w:rsidRPr="00877444" w14:paraId="2FA32134" w14:textId="77777777" w:rsidTr="0000094E">
        <w:tc>
          <w:tcPr>
            <w:tcW w:w="1040" w:type="pct"/>
          </w:tcPr>
          <w:p w14:paraId="5858ABE5" w14:textId="18657195" w:rsidR="00F26590" w:rsidRPr="00877444" w:rsidRDefault="00D87833" w:rsidP="00F26590">
            <w:pPr>
              <w:pStyle w:val="FHWATableBodyText"/>
            </w:pPr>
            <w:r w:rsidRPr="004A7578">
              <w:t>STD</w:t>
            </w:r>
            <w:r w:rsidRPr="004A7578">
              <w:rPr>
                <w:i/>
                <w:vertAlign w:val="subscript"/>
              </w:rPr>
              <w:t>v</w:t>
            </w:r>
            <w:r w:rsidRPr="004A7578">
              <w:rPr>
                <w:position w:val="-6"/>
                <w:vertAlign w:val="subscript"/>
              </w:rPr>
              <w:t>HV</w:t>
            </w:r>
            <w:r>
              <w:t xml:space="preserve"> (m/s)</w:t>
            </w:r>
          </w:p>
        </w:tc>
        <w:tc>
          <w:tcPr>
            <w:tcW w:w="792" w:type="pct"/>
          </w:tcPr>
          <w:p w14:paraId="5CC74D67" w14:textId="77777777" w:rsidR="00F26590" w:rsidRPr="001434AC" w:rsidRDefault="00F26590" w:rsidP="00F26590">
            <w:pPr>
              <w:pStyle w:val="FHWATableBodyText"/>
              <w:rPr>
                <w:color w:val="000000"/>
              </w:rPr>
            </w:pPr>
            <w:r>
              <w:rPr>
                <w:color w:val="000000"/>
              </w:rPr>
              <w:t>4.180</w:t>
            </w:r>
          </w:p>
        </w:tc>
        <w:tc>
          <w:tcPr>
            <w:tcW w:w="792" w:type="pct"/>
          </w:tcPr>
          <w:p w14:paraId="64F140C2" w14:textId="77777777" w:rsidR="00F26590" w:rsidRPr="00877444" w:rsidRDefault="00F26590" w:rsidP="00F26590">
            <w:pPr>
              <w:pStyle w:val="FHWATableBodyText"/>
            </w:pPr>
            <w:r>
              <w:t>2.105</w:t>
            </w:r>
          </w:p>
        </w:tc>
        <w:tc>
          <w:tcPr>
            <w:tcW w:w="792" w:type="pct"/>
          </w:tcPr>
          <w:p w14:paraId="164E323D" w14:textId="77777777" w:rsidR="00F26590" w:rsidRPr="00877444" w:rsidRDefault="00F26590" w:rsidP="00F26590">
            <w:pPr>
              <w:pStyle w:val="FHWATableBodyText"/>
            </w:pPr>
            <w:r>
              <w:t>2.624</w:t>
            </w:r>
          </w:p>
        </w:tc>
        <w:tc>
          <w:tcPr>
            <w:tcW w:w="792" w:type="pct"/>
          </w:tcPr>
          <w:p w14:paraId="50EA06E1" w14:textId="77777777" w:rsidR="00F26590" w:rsidRPr="00877444" w:rsidRDefault="00F26590" w:rsidP="00F26590">
            <w:pPr>
              <w:pStyle w:val="FHWATableBodyText"/>
            </w:pPr>
            <w:r>
              <w:t>3.103</w:t>
            </w:r>
          </w:p>
        </w:tc>
        <w:tc>
          <w:tcPr>
            <w:tcW w:w="792" w:type="pct"/>
          </w:tcPr>
          <w:p w14:paraId="3D16D2D6" w14:textId="77777777" w:rsidR="00F26590" w:rsidRPr="00877444" w:rsidRDefault="00F26590" w:rsidP="00F26590">
            <w:pPr>
              <w:pStyle w:val="FHWATableBodyText"/>
            </w:pPr>
            <w:r>
              <w:t>3.667</w:t>
            </w:r>
          </w:p>
        </w:tc>
      </w:tr>
      <w:tr w:rsidR="00F26590" w:rsidRPr="00877444" w14:paraId="74FB3C6F" w14:textId="77777777" w:rsidTr="0000094E">
        <w:tc>
          <w:tcPr>
            <w:tcW w:w="1040" w:type="pct"/>
          </w:tcPr>
          <w:p w14:paraId="203D89FB" w14:textId="0495B483" w:rsidR="00F26590" w:rsidRPr="00877444" w:rsidRDefault="00D87833" w:rsidP="00F26590">
            <w:pPr>
              <w:pStyle w:val="FHWATableBodyText"/>
              <w:rPr>
                <w:rFonts w:eastAsia="DengXian"/>
              </w:rPr>
            </w:pPr>
            <w:r w:rsidRPr="004A7578">
              <w:rPr>
                <w:i/>
              </w:rPr>
              <w:t>v̅</w:t>
            </w:r>
            <w:r w:rsidRPr="004A7578">
              <w:rPr>
                <w:vertAlign w:val="subscript"/>
              </w:rPr>
              <w:t>all</w:t>
            </w:r>
            <w:r>
              <w:t xml:space="preserve"> (m/s)</w:t>
            </w:r>
          </w:p>
        </w:tc>
        <w:tc>
          <w:tcPr>
            <w:tcW w:w="792" w:type="pct"/>
          </w:tcPr>
          <w:p w14:paraId="73E31D99" w14:textId="77777777" w:rsidR="00F26590" w:rsidRPr="001434AC" w:rsidRDefault="00F26590" w:rsidP="00F26590">
            <w:pPr>
              <w:pStyle w:val="FHWATableBodyText"/>
              <w:rPr>
                <w:color w:val="000000"/>
              </w:rPr>
            </w:pPr>
            <w:r>
              <w:rPr>
                <w:color w:val="000000"/>
              </w:rPr>
              <w:t>22.603</w:t>
            </w:r>
          </w:p>
        </w:tc>
        <w:tc>
          <w:tcPr>
            <w:tcW w:w="792" w:type="pct"/>
          </w:tcPr>
          <w:p w14:paraId="6AF3785B" w14:textId="77777777" w:rsidR="00F26590" w:rsidRPr="00877444" w:rsidRDefault="00F26590" w:rsidP="00F26590">
            <w:pPr>
              <w:pStyle w:val="FHWATableBodyText"/>
            </w:pPr>
            <w:r>
              <w:rPr>
                <w:color w:val="000000"/>
              </w:rPr>
              <w:t>24.514</w:t>
            </w:r>
          </w:p>
        </w:tc>
        <w:tc>
          <w:tcPr>
            <w:tcW w:w="792" w:type="pct"/>
          </w:tcPr>
          <w:p w14:paraId="195D2BFA" w14:textId="77777777" w:rsidR="00F26590" w:rsidRPr="00877444" w:rsidRDefault="00F26590" w:rsidP="00F26590">
            <w:pPr>
              <w:pStyle w:val="FHWATableBodyText"/>
            </w:pPr>
            <w:r>
              <w:t>23.829</w:t>
            </w:r>
          </w:p>
        </w:tc>
        <w:tc>
          <w:tcPr>
            <w:tcW w:w="792" w:type="pct"/>
          </w:tcPr>
          <w:p w14:paraId="266CE579" w14:textId="77777777" w:rsidR="00F26590" w:rsidRPr="00877444" w:rsidRDefault="00F26590" w:rsidP="00F26590">
            <w:pPr>
              <w:pStyle w:val="FHWATableBodyText"/>
            </w:pPr>
            <w:r>
              <w:rPr>
                <w:color w:val="000000"/>
              </w:rPr>
              <w:t>23.137</w:t>
            </w:r>
          </w:p>
        </w:tc>
        <w:tc>
          <w:tcPr>
            <w:tcW w:w="792" w:type="pct"/>
          </w:tcPr>
          <w:p w14:paraId="3AAC09A8" w14:textId="77777777" w:rsidR="00F26590" w:rsidRPr="00877444" w:rsidRDefault="00F26590" w:rsidP="00F26590">
            <w:pPr>
              <w:pStyle w:val="FHWATableBodyText"/>
            </w:pPr>
            <w:r>
              <w:t>23.812</w:t>
            </w:r>
          </w:p>
        </w:tc>
      </w:tr>
      <w:tr w:rsidR="00F26590" w:rsidRPr="00877444" w14:paraId="4572B1F2" w14:textId="77777777" w:rsidTr="0000094E">
        <w:tc>
          <w:tcPr>
            <w:tcW w:w="1040" w:type="pct"/>
          </w:tcPr>
          <w:p w14:paraId="654A5653" w14:textId="2C67C388" w:rsidR="00F26590" w:rsidRPr="00877444" w:rsidRDefault="00D87833" w:rsidP="00F26590">
            <w:pPr>
              <w:pStyle w:val="FHWATableBodyText"/>
              <w:rPr>
                <w:rFonts w:eastAsia="DengXian"/>
              </w:rPr>
            </w:pPr>
            <w:r w:rsidRPr="004A7578">
              <w:t>STD</w:t>
            </w:r>
            <w:r w:rsidRPr="004A7578">
              <w:rPr>
                <w:i/>
                <w:vertAlign w:val="subscript"/>
              </w:rPr>
              <w:t>v</w:t>
            </w:r>
            <w:r w:rsidRPr="004A7578">
              <w:rPr>
                <w:position w:val="-6"/>
                <w:vertAlign w:val="subscript"/>
              </w:rPr>
              <w:t>all</w:t>
            </w:r>
            <w:r>
              <w:t xml:space="preserve"> (m/s)</w:t>
            </w:r>
          </w:p>
        </w:tc>
        <w:tc>
          <w:tcPr>
            <w:tcW w:w="792" w:type="pct"/>
          </w:tcPr>
          <w:p w14:paraId="6FDE8C7C" w14:textId="77777777" w:rsidR="00F26590" w:rsidRPr="001434AC" w:rsidRDefault="00F26590" w:rsidP="00F26590">
            <w:pPr>
              <w:pStyle w:val="FHWATableBodyText"/>
              <w:rPr>
                <w:color w:val="000000"/>
              </w:rPr>
            </w:pPr>
            <w:r>
              <w:rPr>
                <w:color w:val="000000"/>
              </w:rPr>
              <w:t>4.145</w:t>
            </w:r>
          </w:p>
        </w:tc>
        <w:tc>
          <w:tcPr>
            <w:tcW w:w="792" w:type="pct"/>
          </w:tcPr>
          <w:p w14:paraId="47C06530" w14:textId="77777777" w:rsidR="00F26590" w:rsidRPr="00385155" w:rsidRDefault="00F26590" w:rsidP="00F26590">
            <w:pPr>
              <w:pStyle w:val="FHWATableBodyText"/>
            </w:pPr>
            <w:r>
              <w:t>2.043</w:t>
            </w:r>
          </w:p>
        </w:tc>
        <w:tc>
          <w:tcPr>
            <w:tcW w:w="792" w:type="pct"/>
          </w:tcPr>
          <w:p w14:paraId="3AF6AAE5" w14:textId="77777777" w:rsidR="00F26590" w:rsidRPr="00385155" w:rsidRDefault="00F26590" w:rsidP="00F26590">
            <w:pPr>
              <w:pStyle w:val="FHWATableBodyText"/>
            </w:pPr>
            <w:r>
              <w:t>2.794</w:t>
            </w:r>
          </w:p>
        </w:tc>
        <w:tc>
          <w:tcPr>
            <w:tcW w:w="792" w:type="pct"/>
          </w:tcPr>
          <w:p w14:paraId="2406DF78" w14:textId="77777777" w:rsidR="00F26590" w:rsidRPr="00385155" w:rsidRDefault="00F26590" w:rsidP="00F26590">
            <w:pPr>
              <w:pStyle w:val="FHWATableBodyText"/>
            </w:pPr>
            <w:r>
              <w:t>3.328</w:t>
            </w:r>
          </w:p>
        </w:tc>
        <w:tc>
          <w:tcPr>
            <w:tcW w:w="792" w:type="pct"/>
          </w:tcPr>
          <w:p w14:paraId="36B7D4FD" w14:textId="77777777" w:rsidR="00F26590" w:rsidRPr="00385155" w:rsidRDefault="00F26590" w:rsidP="00F26590">
            <w:pPr>
              <w:pStyle w:val="FHWATableBodyText"/>
            </w:pPr>
            <w:r>
              <w:t>3.516</w:t>
            </w:r>
          </w:p>
        </w:tc>
      </w:tr>
      <w:tr w:rsidR="00F26590" w:rsidRPr="00877444" w14:paraId="480A8804" w14:textId="77777777" w:rsidTr="0000094E">
        <w:tc>
          <w:tcPr>
            <w:tcW w:w="1040" w:type="pct"/>
          </w:tcPr>
          <w:p w14:paraId="350FA2A6" w14:textId="77777777" w:rsidR="00F26590" w:rsidRPr="00877444" w:rsidRDefault="00F26590" w:rsidP="00F26590">
            <w:pPr>
              <w:pStyle w:val="FHWATableBodyText"/>
            </w:pPr>
            <w:r>
              <w:t>CAV throughput</w:t>
            </w:r>
          </w:p>
        </w:tc>
        <w:tc>
          <w:tcPr>
            <w:tcW w:w="792" w:type="pct"/>
          </w:tcPr>
          <w:p w14:paraId="33DF7EB7" w14:textId="77777777" w:rsidR="00F26590" w:rsidRPr="00877444" w:rsidRDefault="00F26590" w:rsidP="00F26590">
            <w:pPr>
              <w:pStyle w:val="FHWATableBodyText"/>
            </w:pPr>
            <w:r>
              <w:t>135</w:t>
            </w:r>
          </w:p>
        </w:tc>
        <w:tc>
          <w:tcPr>
            <w:tcW w:w="792" w:type="pct"/>
          </w:tcPr>
          <w:p w14:paraId="200D061A" w14:textId="77777777" w:rsidR="00F26590" w:rsidRPr="00877444" w:rsidRDefault="00F26590" w:rsidP="00F26590">
            <w:pPr>
              <w:pStyle w:val="FHWATableBodyText"/>
            </w:pPr>
            <w:r>
              <w:t>146</w:t>
            </w:r>
          </w:p>
        </w:tc>
        <w:tc>
          <w:tcPr>
            <w:tcW w:w="792" w:type="pct"/>
          </w:tcPr>
          <w:p w14:paraId="2EAFE232" w14:textId="77777777" w:rsidR="00F26590" w:rsidRPr="00877444" w:rsidRDefault="00F26590" w:rsidP="00F26590">
            <w:pPr>
              <w:pStyle w:val="FHWATableBodyText"/>
            </w:pPr>
            <w:r>
              <w:t>140</w:t>
            </w:r>
          </w:p>
        </w:tc>
        <w:tc>
          <w:tcPr>
            <w:tcW w:w="792" w:type="pct"/>
          </w:tcPr>
          <w:p w14:paraId="2C856E55" w14:textId="77777777" w:rsidR="00F26590" w:rsidRPr="00877444" w:rsidRDefault="00F26590" w:rsidP="00F26590">
            <w:pPr>
              <w:pStyle w:val="FHWATableBodyText"/>
            </w:pPr>
            <w:r>
              <w:t>141</w:t>
            </w:r>
          </w:p>
        </w:tc>
        <w:tc>
          <w:tcPr>
            <w:tcW w:w="792" w:type="pct"/>
          </w:tcPr>
          <w:p w14:paraId="15E68860" w14:textId="77777777" w:rsidR="00F26590" w:rsidRPr="00877444" w:rsidRDefault="00F26590" w:rsidP="00F26590">
            <w:pPr>
              <w:pStyle w:val="FHWATableBodyText"/>
            </w:pPr>
            <w:r>
              <w:t>140</w:t>
            </w:r>
          </w:p>
        </w:tc>
      </w:tr>
      <w:tr w:rsidR="00F26590" w:rsidRPr="00877444" w14:paraId="69B07404" w14:textId="77777777" w:rsidTr="0000094E">
        <w:tc>
          <w:tcPr>
            <w:tcW w:w="1040" w:type="pct"/>
          </w:tcPr>
          <w:p w14:paraId="5710E3AF" w14:textId="77777777" w:rsidR="00F26590" w:rsidRPr="00877444" w:rsidRDefault="00F26590" w:rsidP="00F26590">
            <w:pPr>
              <w:pStyle w:val="FHWATableBodyText"/>
            </w:pPr>
            <w:r>
              <w:t>HV throughput</w:t>
            </w:r>
          </w:p>
        </w:tc>
        <w:tc>
          <w:tcPr>
            <w:tcW w:w="792" w:type="pct"/>
          </w:tcPr>
          <w:p w14:paraId="3DFB8F6F" w14:textId="77777777" w:rsidR="00F26590" w:rsidRPr="00877444" w:rsidRDefault="00F26590" w:rsidP="00F26590">
            <w:pPr>
              <w:pStyle w:val="FHWATableBodyText"/>
            </w:pPr>
            <w:r>
              <w:t>151</w:t>
            </w:r>
          </w:p>
        </w:tc>
        <w:tc>
          <w:tcPr>
            <w:tcW w:w="792" w:type="pct"/>
          </w:tcPr>
          <w:p w14:paraId="76BA6D83" w14:textId="77777777" w:rsidR="00F26590" w:rsidRPr="00877444" w:rsidRDefault="00F26590" w:rsidP="00F26590">
            <w:pPr>
              <w:pStyle w:val="FHWATableBodyText"/>
            </w:pPr>
            <w:r>
              <w:t>160</w:t>
            </w:r>
          </w:p>
        </w:tc>
        <w:tc>
          <w:tcPr>
            <w:tcW w:w="792" w:type="pct"/>
          </w:tcPr>
          <w:p w14:paraId="690832C6" w14:textId="77777777" w:rsidR="00F26590" w:rsidRPr="00877444" w:rsidRDefault="00F26590" w:rsidP="00F26590">
            <w:pPr>
              <w:pStyle w:val="FHWATableBodyText"/>
            </w:pPr>
            <w:r>
              <w:t>158</w:t>
            </w:r>
          </w:p>
        </w:tc>
        <w:tc>
          <w:tcPr>
            <w:tcW w:w="792" w:type="pct"/>
          </w:tcPr>
          <w:p w14:paraId="7A90BD41" w14:textId="77777777" w:rsidR="00F26590" w:rsidRPr="00877444" w:rsidRDefault="00F26590" w:rsidP="00F26590">
            <w:pPr>
              <w:pStyle w:val="FHWATableBodyText"/>
            </w:pPr>
            <w:r>
              <w:t>158</w:t>
            </w:r>
          </w:p>
        </w:tc>
        <w:tc>
          <w:tcPr>
            <w:tcW w:w="792" w:type="pct"/>
          </w:tcPr>
          <w:p w14:paraId="1DB952F6" w14:textId="77777777" w:rsidR="00F26590" w:rsidRPr="00877444" w:rsidRDefault="00F26590" w:rsidP="00F26590">
            <w:pPr>
              <w:pStyle w:val="FHWATableBodyText"/>
            </w:pPr>
            <w:r>
              <w:t>163</w:t>
            </w:r>
          </w:p>
        </w:tc>
      </w:tr>
      <w:tr w:rsidR="00F26590" w:rsidRPr="00877444" w14:paraId="7D75B795" w14:textId="77777777" w:rsidTr="0000094E">
        <w:trPr>
          <w:trHeight w:val="60"/>
        </w:trPr>
        <w:tc>
          <w:tcPr>
            <w:tcW w:w="1040" w:type="pct"/>
          </w:tcPr>
          <w:p w14:paraId="315FB6B0" w14:textId="77777777" w:rsidR="00F26590" w:rsidRPr="00877444" w:rsidRDefault="00F26590" w:rsidP="00F26590">
            <w:pPr>
              <w:pStyle w:val="FHWATableBodyText"/>
            </w:pPr>
            <w:r>
              <w:t>Total</w:t>
            </w:r>
          </w:p>
        </w:tc>
        <w:tc>
          <w:tcPr>
            <w:tcW w:w="792" w:type="pct"/>
          </w:tcPr>
          <w:p w14:paraId="3FF053BB" w14:textId="77777777" w:rsidR="00F26590" w:rsidRPr="00877444" w:rsidRDefault="00F26590" w:rsidP="00F26590">
            <w:pPr>
              <w:pStyle w:val="FHWATableBodyText"/>
            </w:pPr>
            <w:r>
              <w:t>286</w:t>
            </w:r>
          </w:p>
        </w:tc>
        <w:tc>
          <w:tcPr>
            <w:tcW w:w="792" w:type="pct"/>
          </w:tcPr>
          <w:p w14:paraId="01C905F4" w14:textId="77777777" w:rsidR="00F26590" w:rsidRPr="00877444" w:rsidRDefault="00F26590" w:rsidP="00F26590">
            <w:pPr>
              <w:pStyle w:val="FHWATableBodyText"/>
            </w:pPr>
            <w:r>
              <w:t>306</w:t>
            </w:r>
          </w:p>
        </w:tc>
        <w:tc>
          <w:tcPr>
            <w:tcW w:w="792" w:type="pct"/>
          </w:tcPr>
          <w:p w14:paraId="17F60D07" w14:textId="77777777" w:rsidR="00F26590" w:rsidRPr="00877444" w:rsidRDefault="00F26590" w:rsidP="00F26590">
            <w:pPr>
              <w:pStyle w:val="FHWATableBodyText"/>
            </w:pPr>
            <w:r>
              <w:t>298</w:t>
            </w:r>
          </w:p>
        </w:tc>
        <w:tc>
          <w:tcPr>
            <w:tcW w:w="792" w:type="pct"/>
          </w:tcPr>
          <w:p w14:paraId="555E7F8A" w14:textId="77777777" w:rsidR="00F26590" w:rsidRPr="00877444" w:rsidRDefault="00F26590" w:rsidP="00F26590">
            <w:pPr>
              <w:pStyle w:val="FHWATableBodyText"/>
            </w:pPr>
            <w:r>
              <w:t>299</w:t>
            </w:r>
          </w:p>
        </w:tc>
        <w:tc>
          <w:tcPr>
            <w:tcW w:w="792" w:type="pct"/>
          </w:tcPr>
          <w:p w14:paraId="254FB23E" w14:textId="77777777" w:rsidR="00F26590" w:rsidRPr="00877444" w:rsidRDefault="00F26590" w:rsidP="00F26590">
            <w:pPr>
              <w:pStyle w:val="FHWATableBodyText"/>
            </w:pPr>
            <w:r>
              <w:t>303</w:t>
            </w:r>
          </w:p>
        </w:tc>
      </w:tr>
    </w:tbl>
    <w:p w14:paraId="2810BEC6" w14:textId="77777777" w:rsidR="00F26590" w:rsidRDefault="00F26590" w:rsidP="00F26590">
      <w:pPr>
        <w:pStyle w:val="FHWANote"/>
        <w:spacing w:after="0"/>
      </w:pPr>
      <w:r>
        <w:t>Note:</w:t>
      </w:r>
    </w:p>
    <w:p w14:paraId="25737E49" w14:textId="02096992" w:rsidR="00405CB6" w:rsidRPr="00FC583D" w:rsidRDefault="00D87833" w:rsidP="00405CB6">
      <w:pPr>
        <w:pStyle w:val="FHWANote"/>
        <w:spacing w:after="0"/>
        <w:rPr>
          <w:iCs/>
          <w:szCs w:val="18"/>
        </w:rPr>
      </w:pPr>
      <w:r>
        <w:rPr>
          <w:i/>
        </w:rPr>
        <w:t>a</w:t>
      </w:r>
      <w:r>
        <w:rPr>
          <w:i/>
          <w:vertAlign w:val="subscript"/>
        </w:rPr>
        <w:t>bias</w:t>
      </w:r>
      <w:r>
        <w:rPr>
          <w:iCs/>
          <w:szCs w:val="18"/>
        </w:rPr>
        <w:t xml:space="preserve"> </w:t>
      </w:r>
      <w:r w:rsidR="00405CB6">
        <w:rPr>
          <w:szCs w:val="18"/>
        </w:rPr>
        <w:t>denotes</w:t>
      </w:r>
      <w:r w:rsidR="00405CB6" w:rsidRPr="00FC583D">
        <w:rPr>
          <w:iCs/>
          <w:szCs w:val="18"/>
        </w:rPr>
        <w:t xml:space="preserve"> </w:t>
      </w:r>
      <w:r w:rsidR="00405CB6">
        <w:rPr>
          <w:iCs/>
          <w:szCs w:val="18"/>
        </w:rPr>
        <w:t>i</w:t>
      </w:r>
      <w:r w:rsidR="00405CB6" w:rsidRPr="00FC583D">
        <w:rPr>
          <w:iCs/>
          <w:szCs w:val="18"/>
        </w:rPr>
        <w:t>ncentive check bias</w:t>
      </w:r>
      <w:r w:rsidR="00405CB6">
        <w:rPr>
          <w:iCs/>
          <w:szCs w:val="18"/>
        </w:rPr>
        <w:t xml:space="preserve"> (positive for left LCs and negative for right LCs)</w:t>
      </w:r>
      <w:r w:rsidR="00405CB6" w:rsidRPr="00FC583D">
        <w:rPr>
          <w:iCs/>
          <w:szCs w:val="18"/>
        </w:rPr>
        <w:t>.</w:t>
      </w:r>
    </w:p>
    <w:p w14:paraId="5AC06D84" w14:textId="7C2EE783" w:rsidR="00F26590" w:rsidRPr="00D9294E" w:rsidRDefault="00D87833" w:rsidP="00F26590">
      <w:pPr>
        <w:pStyle w:val="FHWANote"/>
        <w:spacing w:after="0"/>
        <w:rPr>
          <w:szCs w:val="18"/>
        </w:rPr>
      </w:pPr>
      <w:r w:rsidRPr="004A7578">
        <w:rPr>
          <w:i/>
        </w:rPr>
        <w:t>v̅</w:t>
      </w:r>
      <w:r w:rsidRPr="004A7578">
        <w:rPr>
          <w:vertAlign w:val="subscript"/>
        </w:rPr>
        <w:t>CAV</w:t>
      </w:r>
      <w:r>
        <w:t xml:space="preserve"> </w:t>
      </w:r>
      <w:r w:rsidR="00F26590">
        <w:rPr>
          <w:szCs w:val="18"/>
        </w:rPr>
        <w:t>denotes</w:t>
      </w:r>
      <w:r w:rsidR="00F26590" w:rsidRPr="00FC583D">
        <w:rPr>
          <w:iCs/>
          <w:szCs w:val="18"/>
        </w:rPr>
        <w:t xml:space="preserve"> CAV average speed in the simulation</w:t>
      </w:r>
      <w:r w:rsidR="00F26590" w:rsidRPr="00D9294E">
        <w:rPr>
          <w:szCs w:val="18"/>
        </w:rPr>
        <w:t xml:space="preserve"> period.</w:t>
      </w:r>
    </w:p>
    <w:p w14:paraId="2336473B" w14:textId="4672AEB4" w:rsidR="00F26590" w:rsidRPr="00D9294E" w:rsidRDefault="00D87833" w:rsidP="00F26590">
      <w:pPr>
        <w:pStyle w:val="FHWANote"/>
        <w:spacing w:after="0"/>
        <w:rPr>
          <w:szCs w:val="18"/>
        </w:rPr>
      </w:pPr>
      <w:r w:rsidRPr="004A7578">
        <w:t>STD</w:t>
      </w:r>
      <w:r w:rsidRPr="004A7578">
        <w:rPr>
          <w:i/>
          <w:vertAlign w:val="subscript"/>
        </w:rPr>
        <w:t>v</w:t>
      </w:r>
      <w:r w:rsidRPr="004A7578">
        <w:rPr>
          <w:position w:val="-6"/>
          <w:vertAlign w:val="subscript"/>
        </w:rPr>
        <w:t>CAV</w:t>
      </w:r>
      <w:r>
        <w:t xml:space="preserve"> </w:t>
      </w:r>
      <w:r w:rsidR="00F26590">
        <w:rPr>
          <w:szCs w:val="18"/>
        </w:rPr>
        <w:t>denotes</w:t>
      </w:r>
      <w:r w:rsidR="00F26590" w:rsidRPr="00D9294E">
        <w:rPr>
          <w:szCs w:val="18"/>
        </w:rPr>
        <w:t xml:space="preserve"> CAV speed standard deviation in the simulation period.</w:t>
      </w:r>
    </w:p>
    <w:p w14:paraId="745779F2" w14:textId="2D269C34" w:rsidR="00F26590" w:rsidRPr="00D9294E" w:rsidRDefault="00D87833" w:rsidP="00F26590">
      <w:pPr>
        <w:pStyle w:val="FHWANote"/>
        <w:spacing w:after="0"/>
        <w:rPr>
          <w:szCs w:val="18"/>
        </w:rPr>
      </w:pPr>
      <w:r w:rsidRPr="004A7578">
        <w:rPr>
          <w:i/>
        </w:rPr>
        <w:t>v̅</w:t>
      </w:r>
      <w:r w:rsidRPr="004A7578">
        <w:rPr>
          <w:vertAlign w:val="subscript"/>
        </w:rPr>
        <w:t>HV</w:t>
      </w:r>
      <w:r>
        <w:t xml:space="preserve"> </w:t>
      </w:r>
      <w:r w:rsidR="00F26590">
        <w:rPr>
          <w:szCs w:val="18"/>
        </w:rPr>
        <w:t>denotes</w:t>
      </w:r>
      <w:r w:rsidR="00F26590">
        <w:rPr>
          <w:iCs/>
          <w:szCs w:val="18"/>
        </w:rPr>
        <w:t xml:space="preserve"> </w:t>
      </w:r>
      <w:r w:rsidR="00F26590" w:rsidRPr="00D9294E">
        <w:rPr>
          <w:szCs w:val="18"/>
        </w:rPr>
        <w:t>HV average speed in the simulation period.</w:t>
      </w:r>
    </w:p>
    <w:p w14:paraId="5AEE3F1C" w14:textId="58BF5BA6" w:rsidR="00F26590" w:rsidRDefault="00D87833" w:rsidP="00F26590">
      <w:pPr>
        <w:pStyle w:val="FHWANote"/>
        <w:spacing w:after="0"/>
        <w:rPr>
          <w:szCs w:val="18"/>
        </w:rPr>
      </w:pPr>
      <w:r w:rsidRPr="004A7578">
        <w:t>STD</w:t>
      </w:r>
      <w:r w:rsidRPr="004A7578">
        <w:rPr>
          <w:i/>
          <w:vertAlign w:val="subscript"/>
        </w:rPr>
        <w:t>v</w:t>
      </w:r>
      <w:r w:rsidRPr="004A7578">
        <w:rPr>
          <w:position w:val="-6"/>
          <w:vertAlign w:val="subscript"/>
        </w:rPr>
        <w:t>HV</w:t>
      </w:r>
      <w:r>
        <w:t xml:space="preserve"> </w:t>
      </w:r>
      <w:r w:rsidR="00F26590">
        <w:rPr>
          <w:szCs w:val="18"/>
        </w:rPr>
        <w:t>denotes</w:t>
      </w:r>
      <w:r w:rsidR="00F26590" w:rsidRPr="00D9294E">
        <w:rPr>
          <w:szCs w:val="18"/>
        </w:rPr>
        <w:t xml:space="preserve"> HV speed standard deviation in the simulation period.</w:t>
      </w:r>
    </w:p>
    <w:p w14:paraId="00F7FB4E" w14:textId="6E7C57D2" w:rsidR="00F26590" w:rsidRPr="00B62EE6" w:rsidRDefault="00D87833" w:rsidP="00F26590">
      <w:pPr>
        <w:pStyle w:val="FHWANote"/>
        <w:spacing w:after="0"/>
        <w:rPr>
          <w:szCs w:val="18"/>
        </w:rPr>
      </w:pPr>
      <w:r w:rsidRPr="004A7578">
        <w:t>STD</w:t>
      </w:r>
      <w:r w:rsidRPr="004A7578">
        <w:rPr>
          <w:i/>
          <w:vertAlign w:val="subscript"/>
        </w:rPr>
        <w:t>v</w:t>
      </w:r>
      <w:r w:rsidRPr="004A7578">
        <w:rPr>
          <w:position w:val="-6"/>
          <w:vertAlign w:val="subscript"/>
        </w:rPr>
        <w:t>all</w:t>
      </w:r>
      <w:r>
        <w:t xml:space="preserve"> </w:t>
      </w:r>
      <w:r w:rsidR="00F26590">
        <w:rPr>
          <w:szCs w:val="18"/>
        </w:rPr>
        <w:t>denotes</w:t>
      </w:r>
      <w:r w:rsidR="00F26590" w:rsidRPr="00A225FF">
        <w:rPr>
          <w:szCs w:val="18"/>
        </w:rPr>
        <w:t xml:space="preserve"> CAV and HV speed standard deviation</w:t>
      </w:r>
      <w:r w:rsidR="00F26590">
        <w:rPr>
          <w:szCs w:val="18"/>
        </w:rPr>
        <w:t>.</w:t>
      </w:r>
    </w:p>
    <w:p w14:paraId="4470828D" w14:textId="48948291" w:rsidR="00F26590" w:rsidRDefault="00D87833" w:rsidP="00F26590">
      <w:pPr>
        <w:pStyle w:val="FHWANote"/>
        <w:spacing w:after="0"/>
        <w:rPr>
          <w:szCs w:val="18"/>
        </w:rPr>
      </w:pPr>
      <w:r w:rsidRPr="004A7578">
        <w:rPr>
          <w:i/>
        </w:rPr>
        <w:t>v̅</w:t>
      </w:r>
      <w:r w:rsidRPr="004A7578">
        <w:rPr>
          <w:vertAlign w:val="subscript"/>
        </w:rPr>
        <w:t>all</w:t>
      </w:r>
      <w:r>
        <w:t xml:space="preserve"> </w:t>
      </w:r>
      <w:r w:rsidR="00F26590">
        <w:rPr>
          <w:szCs w:val="18"/>
        </w:rPr>
        <w:t>denotes</w:t>
      </w:r>
      <w:r w:rsidR="00F26590" w:rsidRPr="00A225FF">
        <w:rPr>
          <w:szCs w:val="18"/>
        </w:rPr>
        <w:t xml:space="preserve"> </w:t>
      </w:r>
      <w:r w:rsidR="00F26590">
        <w:rPr>
          <w:szCs w:val="18"/>
        </w:rPr>
        <w:t>CAV and HV average speed.</w:t>
      </w:r>
    </w:p>
    <w:p w14:paraId="2B4D434D" w14:textId="37422F5E" w:rsidR="00F26590" w:rsidRPr="00B62EE6" w:rsidRDefault="00D87833" w:rsidP="00F26590">
      <w:pPr>
        <w:pStyle w:val="FHWANote"/>
        <w:spacing w:after="0"/>
        <w:rPr>
          <w:szCs w:val="18"/>
        </w:rPr>
      </w:pPr>
      <w:r w:rsidRPr="004A7578">
        <w:rPr>
          <w:rFonts w:eastAsia="Calibri"/>
          <w:i/>
          <w:iCs/>
        </w:rPr>
        <w:t>q</w:t>
      </w:r>
      <w:r w:rsidRPr="004A7578">
        <w:rPr>
          <w:rFonts w:eastAsia="Calibri"/>
          <w:iCs/>
          <w:vertAlign w:val="subscript"/>
        </w:rPr>
        <w:t>CAV</w:t>
      </w:r>
      <w:r>
        <w:rPr>
          <w:rFonts w:eastAsia="Calibri"/>
          <w:iCs/>
        </w:rPr>
        <w:t xml:space="preserve"> </w:t>
      </w:r>
      <w:r w:rsidR="00F26590" w:rsidRPr="00B62EE6">
        <w:rPr>
          <w:szCs w:val="18"/>
        </w:rPr>
        <w:t>denote</w:t>
      </w:r>
      <w:r w:rsidR="00F26590">
        <w:rPr>
          <w:szCs w:val="18"/>
        </w:rPr>
        <w:t>s</w:t>
      </w:r>
      <w:r w:rsidR="00F26590" w:rsidRPr="00B62EE6">
        <w:rPr>
          <w:szCs w:val="18"/>
        </w:rPr>
        <w:t xml:space="preserve"> the CAV throughput in 5 min.</w:t>
      </w:r>
    </w:p>
    <w:p w14:paraId="4E1BAB60" w14:textId="42D20495" w:rsidR="00F26590" w:rsidRPr="00B62EE6" w:rsidRDefault="00B553A2" w:rsidP="00F26590">
      <w:pPr>
        <w:pStyle w:val="FHWANote"/>
        <w:spacing w:after="0"/>
        <w:rPr>
          <w:szCs w:val="18"/>
        </w:rPr>
      </w:pPr>
      <w:r w:rsidRPr="004A7578">
        <w:rPr>
          <w:rFonts w:eastAsia="Calibri"/>
          <w:i/>
          <w:iCs/>
        </w:rPr>
        <w:t>q</w:t>
      </w:r>
      <w:r w:rsidRPr="004A7578">
        <w:rPr>
          <w:rFonts w:eastAsia="Calibri"/>
          <w:iCs/>
          <w:vertAlign w:val="subscript"/>
        </w:rPr>
        <w:t>HV</w:t>
      </w:r>
      <w:r>
        <w:rPr>
          <w:rFonts w:eastAsia="Calibri"/>
          <w:iCs/>
        </w:rPr>
        <w:t xml:space="preserve"> </w:t>
      </w:r>
      <w:r w:rsidR="00F26590" w:rsidRPr="00B62EE6">
        <w:rPr>
          <w:szCs w:val="18"/>
        </w:rPr>
        <w:t>denote</w:t>
      </w:r>
      <w:r w:rsidR="00F26590">
        <w:rPr>
          <w:szCs w:val="18"/>
        </w:rPr>
        <w:t>s</w:t>
      </w:r>
      <w:r w:rsidR="00F26590" w:rsidRPr="00B62EE6">
        <w:rPr>
          <w:szCs w:val="18"/>
        </w:rPr>
        <w:t xml:space="preserve"> the </w:t>
      </w:r>
      <w:r w:rsidR="00F26590">
        <w:rPr>
          <w:szCs w:val="18"/>
        </w:rPr>
        <w:t>H</w:t>
      </w:r>
      <w:r w:rsidR="00F26590" w:rsidRPr="00B62EE6">
        <w:rPr>
          <w:szCs w:val="18"/>
        </w:rPr>
        <w:t>V throughput in 5 min.</w:t>
      </w:r>
    </w:p>
    <w:p w14:paraId="168A69E1" w14:textId="3215A67C" w:rsidR="005521D8" w:rsidRPr="00096304" w:rsidRDefault="00B553A2" w:rsidP="00096304">
      <w:pPr>
        <w:pStyle w:val="FHWANote"/>
      </w:pPr>
      <w:r w:rsidRPr="004A7578">
        <w:rPr>
          <w:rFonts w:eastAsia="Calibri"/>
          <w:i/>
          <w:iCs/>
        </w:rPr>
        <w:lastRenderedPageBreak/>
        <w:t>q</w:t>
      </w:r>
      <w:r w:rsidRPr="004A7578">
        <w:rPr>
          <w:rFonts w:eastAsia="Calibri"/>
          <w:i/>
          <w:iCs/>
          <w:vertAlign w:val="subscript"/>
        </w:rPr>
        <w:t>all</w:t>
      </w:r>
      <w:r>
        <w:rPr>
          <w:rFonts w:eastAsia="Calibri"/>
          <w:i/>
          <w:iCs/>
        </w:rPr>
        <w:t xml:space="preserve"> </w:t>
      </w:r>
      <w:r w:rsidR="00F26590" w:rsidRPr="00B62EE6">
        <w:t>denote</w:t>
      </w:r>
      <w:r w:rsidR="00F26590">
        <w:t>s</w:t>
      </w:r>
      <w:r w:rsidR="00F26590" w:rsidRPr="00B62EE6">
        <w:t xml:space="preserve"> </w:t>
      </w:r>
      <w:r w:rsidR="00F26590">
        <w:t>all vehicle</w:t>
      </w:r>
      <w:r w:rsidR="00F26590" w:rsidRPr="00B62EE6">
        <w:t xml:space="preserve"> throughput in 5 min.</w:t>
      </w:r>
    </w:p>
    <w:p w14:paraId="570C94B5" w14:textId="174F9114" w:rsidR="00BF5787" w:rsidRPr="004C7C02" w:rsidRDefault="00BF5787" w:rsidP="00BF5787">
      <w:pPr>
        <w:pStyle w:val="FHWABody"/>
      </w:pPr>
      <w:r>
        <w:t xml:space="preserve">As </w:t>
      </w:r>
      <w:r w:rsidR="00AD3442">
        <w:t xml:space="preserve">the </w:t>
      </w:r>
      <w:r>
        <w:t>incentive check bias</w:t>
      </w:r>
      <w:r w:rsidR="00B553A2">
        <w:t xml:space="preserve"> </w:t>
      </w:r>
      <w:r w:rsidR="00B553A2">
        <w:rPr>
          <w:i/>
        </w:rPr>
        <w:t>a</w:t>
      </w:r>
      <w:r w:rsidR="00B553A2">
        <w:rPr>
          <w:i/>
          <w:vertAlign w:val="subscript"/>
        </w:rPr>
        <w:t>bias</w:t>
      </w:r>
      <w:r w:rsidR="00B553A2">
        <w:t xml:space="preserve"> </w:t>
      </w:r>
      <w:r w:rsidR="000932BC">
        <w:t xml:space="preserve">(the tendency for a vehicle to </w:t>
      </w:r>
      <w:r w:rsidR="00F43151">
        <w:t xml:space="preserve">stay </w:t>
      </w:r>
      <w:r w:rsidR="000932BC">
        <w:t xml:space="preserve">on a right lane) </w:t>
      </w:r>
      <w:r>
        <w:t xml:space="preserve">increases, </w:t>
      </w:r>
      <w:r>
        <w:rPr>
          <w:iCs/>
        </w:rPr>
        <w:t>CAV, HV and overall mobility and stability first increase and then decrease.</w:t>
      </w:r>
      <w:r>
        <w:t xml:space="preserve"> As</w:t>
      </w:r>
      <w:r w:rsidR="00B553A2">
        <w:t xml:space="preserve"> </w:t>
      </w:r>
      <w:r w:rsidR="00B553A2">
        <w:rPr>
          <w:i/>
        </w:rPr>
        <w:t>a</w:t>
      </w:r>
      <w:r w:rsidR="00B553A2">
        <w:rPr>
          <w:i/>
          <w:vertAlign w:val="subscript"/>
        </w:rPr>
        <w:t>bias</w:t>
      </w:r>
      <w:r w:rsidR="00B553A2">
        <w:t xml:space="preserve"> </w:t>
      </w:r>
      <w:r>
        <w:rPr>
          <w:iCs/>
        </w:rPr>
        <w:t xml:space="preserve">increases, incentive checks to the right lanes are easier to pass leading to more right discretionary LCs but incentive checks to the left lanes are </w:t>
      </w:r>
      <w:r w:rsidR="00E66834">
        <w:rPr>
          <w:iCs/>
        </w:rPr>
        <w:t xml:space="preserve">more difficult </w:t>
      </w:r>
      <w:r>
        <w:rPr>
          <w:iCs/>
        </w:rPr>
        <w:t>to pass</w:t>
      </w:r>
      <w:r w:rsidR="003C5ABF">
        <w:rPr>
          <w:iCs/>
        </w:rPr>
        <w:t>,</w:t>
      </w:r>
      <w:r>
        <w:rPr>
          <w:iCs/>
        </w:rPr>
        <w:t xml:space="preserve"> leading to less left discretionary LCs. The combination of these two opposite impacts may contribute to the overall fluctuating trends. </w:t>
      </w:r>
      <w:r>
        <w:t>Note that the best system performance is observed when</w:t>
      </w:r>
      <w:r w:rsidR="00B553A2">
        <w:t xml:space="preserve"> </w:t>
      </w:r>
      <w:r w:rsidR="00B553A2">
        <w:rPr>
          <w:i/>
        </w:rPr>
        <w:t>a</w:t>
      </w:r>
      <w:r w:rsidR="00B553A2">
        <w:rPr>
          <w:i/>
          <w:vertAlign w:val="subscript"/>
        </w:rPr>
        <w:t>bias</w:t>
      </w:r>
      <w:r w:rsidR="00B553A2">
        <w:t xml:space="preserve"> = 0.3 </w:t>
      </w:r>
      <w:r w:rsidR="00B553A2">
        <w:rPr>
          <w:i/>
        </w:rPr>
        <w:t>m/s</w:t>
      </w:r>
      <w:r w:rsidR="00B553A2">
        <w:rPr>
          <w:vertAlign w:val="superscript"/>
        </w:rPr>
        <w:t>2</w:t>
      </w:r>
      <w:r w:rsidR="00B553A2">
        <w:t xml:space="preserve">, </w:t>
      </w:r>
      <w:r>
        <w:t xml:space="preserve">which is consistent with the typical value suggested in the existing study </w:t>
      </w:r>
      <w:r>
        <w:fldChar w:fldCharType="begin" w:fldLock="1"/>
      </w:r>
      <w:r>
        <w:instrText>ADDIN CSL_CITATION {"citationItems":[{"id":"ITEM-1","itemData":{"author":[{"dropping-particle":"","family":"Treiber","given":"Martin","non-dropping-particle":"","parse-names":false,"suffix":""},{"dropping-particle":"","family":"Kesting","given":"Arne","non-dropping-particle":"","parse-names":false,"suffix":""}],"container-title":"Traffic Flow Dynamics: Data, Models and Simulation, Springer-Verlag Berlin Heidelberg","id":"ITEM-1","issued":{"date-parts":[["2013"]]},"publisher":"Springer","title":"Traffic flow dynamics","type":"article-journal"},"uris":["http://www.mendeley.com/documents/?uuid=208d2242-8c30-472e-859d-18564ac40f48"]}],"mendeley":{"formattedCitation":"(Treiber and Kesting 2013)","plainTextFormattedCitation":"(Treiber and Kesting 2013)","previouslyFormattedCitation":"(Treiber and Kesting 2013)"},"properties":{"noteIndex":0},"schema":"https://github.com/citation-style-language/schema/raw/master/csl-citation.json"}</w:instrText>
      </w:r>
      <w:r>
        <w:fldChar w:fldCharType="separate"/>
      </w:r>
      <w:r w:rsidRPr="00D963AE">
        <w:rPr>
          <w:noProof/>
        </w:rPr>
        <w:t>(Treiber and Kesting 2013)</w:t>
      </w:r>
      <w:r>
        <w:fldChar w:fldCharType="end"/>
      </w:r>
      <w:r>
        <w:t xml:space="preserve">. </w:t>
      </w:r>
    </w:p>
    <w:p w14:paraId="18B1D7E5" w14:textId="04F08586" w:rsidR="0095365F" w:rsidRDefault="0095365F" w:rsidP="0095365F">
      <w:pPr>
        <w:pStyle w:val="FHWABody"/>
        <w:sectPr w:rsidR="0095365F" w:rsidSect="006640B0">
          <w:type w:val="oddPage"/>
          <w:pgSz w:w="12240" w:h="15840"/>
          <w:pgMar w:top="1440" w:right="1440" w:bottom="1440" w:left="1440" w:header="720" w:footer="720" w:gutter="0"/>
          <w:cols w:space="720"/>
          <w:docGrid w:linePitch="360"/>
        </w:sectPr>
      </w:pPr>
      <w:r>
        <w:t>These findings shed insights into understanding mixed traffic and provide basic</w:t>
      </w:r>
      <w:r w:rsidR="00F562BA">
        <w:t xml:space="preserve"> guidance</w:t>
      </w:r>
      <w:r>
        <w:t xml:space="preserve"> for engineering practice.</w:t>
      </w:r>
    </w:p>
    <w:p w14:paraId="79B4347E" w14:textId="77777777" w:rsidR="00055AAF" w:rsidRDefault="00055AAF" w:rsidP="00055AAF">
      <w:pPr>
        <w:pStyle w:val="FHWAChapterHeading"/>
      </w:pPr>
      <w:bookmarkStart w:id="164" w:name="_Toc34644741"/>
      <w:bookmarkStart w:id="165" w:name="_Toc35700624"/>
      <w:r w:rsidRPr="00007BD7">
        <w:lastRenderedPageBreak/>
        <w:t>Chapter 6. SUMMARY AND RECOMMENDATIONS</w:t>
      </w:r>
      <w:bookmarkEnd w:id="164"/>
      <w:bookmarkEnd w:id="165"/>
    </w:p>
    <w:p w14:paraId="114ED0D8" w14:textId="6D75DF75" w:rsidR="00F66618" w:rsidRDefault="00F85476" w:rsidP="00007BD7">
      <w:pPr>
        <w:pStyle w:val="FHWABody"/>
      </w:pPr>
      <w:r>
        <w:t xml:space="preserve">This </w:t>
      </w:r>
      <w:r w:rsidR="004B7D1A">
        <w:t>document</w:t>
      </w:r>
      <w:r>
        <w:t xml:space="preserve"> proposes a mixed traffic simulation model consisting connected autonomous vehicle (CAV) car-following (CF) and lane-changing (LC) control</w:t>
      </w:r>
      <w:r w:rsidR="00AC0504">
        <w:t xml:space="preserve"> models</w:t>
      </w:r>
      <w:r>
        <w:t xml:space="preserve"> and fully considers the dynamics of surrounding vehicles under different mixed traffic scenarios. </w:t>
      </w:r>
      <w:r w:rsidR="00B71012">
        <w:t xml:space="preserve">The model is calibrated and validated using data collected from a small-scale field experiment. </w:t>
      </w:r>
      <w:r>
        <w:t>The proposed model can be customized and implemented into existing simulators to meet different application needs</w:t>
      </w:r>
      <w:r w:rsidR="004B7D1A">
        <w:t xml:space="preserve"> in the future.</w:t>
      </w:r>
      <w:r w:rsidR="00B71012">
        <w:t xml:space="preserve"> </w:t>
      </w:r>
      <w:r w:rsidR="00AC0504">
        <w:t xml:space="preserve">PTV VISSIM is adopted </w:t>
      </w:r>
      <w:r w:rsidR="00F66618">
        <w:t xml:space="preserve">as an example </w:t>
      </w:r>
      <w:r w:rsidR="00AC0504">
        <w:t>to implement the proposed model and a case study is conducted on</w:t>
      </w:r>
      <w:r w:rsidR="000B4292">
        <w:t xml:space="preserve"> the</w:t>
      </w:r>
      <w:r w:rsidR="00AC0504">
        <w:t xml:space="preserve"> I-75 highway segment. </w:t>
      </w:r>
      <w:r w:rsidR="00AC0504" w:rsidRPr="00CF63FA">
        <w:t xml:space="preserve">The results from sensitivity </w:t>
      </w:r>
      <w:r w:rsidR="00F14693" w:rsidRPr="0046064E">
        <w:t>analys</w:t>
      </w:r>
      <w:r w:rsidR="000A65EC" w:rsidRPr="0046064E">
        <w:t>e</w:t>
      </w:r>
      <w:r w:rsidR="00F14693" w:rsidRPr="0046064E">
        <w:t>s</w:t>
      </w:r>
      <w:r w:rsidR="00AC0504" w:rsidRPr="00CF63FA">
        <w:t xml:space="preserve"> on key parameters reveal </w:t>
      </w:r>
      <w:r w:rsidR="00CF63FA" w:rsidRPr="00CF63FA">
        <w:t xml:space="preserve">that </w:t>
      </w:r>
      <w:r w:rsidR="00F11B49" w:rsidRPr="00CF63FA">
        <w:t>a</w:t>
      </w:r>
      <w:r w:rsidR="00F66618" w:rsidRPr="00CF63FA">
        <w:t xml:space="preserve"> CAV cooperation rate of 0.</w:t>
      </w:r>
      <w:r w:rsidR="00CF63FA" w:rsidRPr="00CF63FA">
        <w:t>5</w:t>
      </w:r>
      <w:r w:rsidR="00F14693" w:rsidRPr="0046064E">
        <w:t xml:space="preserve">, an incentive check threshold of </w:t>
      </w:r>
      <w:r w:rsidR="00B553A2">
        <w:br/>
        <w:t>0.1 m/</w:t>
      </w:r>
      <w:r w:rsidR="00B553A2" w:rsidRPr="00B553A2">
        <w:t>s</w:t>
      </w:r>
      <w:r w:rsidR="00B553A2" w:rsidRPr="00EC7A97">
        <w:rPr>
          <w:vertAlign w:val="superscript"/>
        </w:rPr>
        <w:t>2</w:t>
      </w:r>
      <w:r w:rsidR="00B553A2">
        <w:t xml:space="preserve"> </w:t>
      </w:r>
      <w:r w:rsidR="00F66618" w:rsidRPr="00B553A2">
        <w:t>and</w:t>
      </w:r>
      <w:r w:rsidR="00F66618" w:rsidRPr="00CF63FA">
        <w:t xml:space="preserve"> an incentive check bias of</w:t>
      </w:r>
      <w:r w:rsidR="00B553A2">
        <w:t xml:space="preserve"> 0.3 m/s</w:t>
      </w:r>
      <w:r w:rsidR="00B553A2">
        <w:rPr>
          <w:vertAlign w:val="superscript"/>
        </w:rPr>
        <w:t>2</w:t>
      </w:r>
      <w:r w:rsidR="00B553A2">
        <w:t xml:space="preserve"> </w:t>
      </w:r>
      <w:r w:rsidR="00F66618" w:rsidRPr="00CF63FA">
        <w:t xml:space="preserve">are </w:t>
      </w:r>
      <w:r w:rsidR="00F14693" w:rsidRPr="0046064E">
        <w:t>great</w:t>
      </w:r>
      <w:r w:rsidR="00F66618" w:rsidRPr="00CF63FA">
        <w:t xml:space="preserve"> thresholds to take in terms of better mobility and stability performance</w:t>
      </w:r>
      <w:r w:rsidR="00CF63FA">
        <w:t xml:space="preserve"> under </w:t>
      </w:r>
      <w:r w:rsidR="00F14693" w:rsidRPr="0046064E">
        <w:t>congested traffic</w:t>
      </w:r>
      <w:r w:rsidR="00CF63FA">
        <w:t>.</w:t>
      </w:r>
    </w:p>
    <w:p w14:paraId="17AEA6BE" w14:textId="77777777" w:rsidR="00055AAF" w:rsidRDefault="00CF63FA" w:rsidP="00055AAF">
      <w:pPr>
        <w:pStyle w:val="FHWABody"/>
      </w:pPr>
      <w:r>
        <w:t xml:space="preserve">Since the current model is calibrated by one mixed traffic scenario, i.e., CAV mandatory LC with three surrounding human driven vehicles, where the CAV is </w:t>
      </w:r>
      <w:r w:rsidRPr="00CF63FA">
        <w:t xml:space="preserve">more conservatively </w:t>
      </w:r>
      <w:r>
        <w:t>adopting</w:t>
      </w:r>
      <w:r w:rsidRPr="00CF63FA">
        <w:t xml:space="preserve"> a longer average headwa</w:t>
      </w:r>
      <w:r>
        <w:t xml:space="preserve">y, </w:t>
      </w:r>
      <w:r w:rsidR="00F11B49">
        <w:t>i</w:t>
      </w:r>
      <w:r w:rsidR="00B71012">
        <w:t xml:space="preserve">t would be better to have more field experiment data </w:t>
      </w:r>
      <w:r w:rsidR="00F66618">
        <w:t xml:space="preserve">to calibrate </w:t>
      </w:r>
      <w:r w:rsidR="00F11B49">
        <w:t xml:space="preserve">and improved </w:t>
      </w:r>
      <w:r w:rsidR="00F66618">
        <w:t xml:space="preserve">the </w:t>
      </w:r>
      <w:r w:rsidR="00F11B49">
        <w:t xml:space="preserve">current </w:t>
      </w:r>
      <w:r w:rsidR="00F66618">
        <w:t>model</w:t>
      </w:r>
      <w:r>
        <w:t>. With a shorter CAV time headway, we expect the traffic performance improves with the CAV penetration rate.</w:t>
      </w:r>
    </w:p>
    <w:p w14:paraId="223F8A50" w14:textId="77777777" w:rsidR="00055AAF" w:rsidRDefault="00055AAF" w:rsidP="00055AAF">
      <w:pPr>
        <w:pStyle w:val="FHWABody"/>
        <w:sectPr w:rsidR="00055AAF" w:rsidSect="006640B0">
          <w:type w:val="oddPage"/>
          <w:pgSz w:w="12240" w:h="15840"/>
          <w:pgMar w:top="1440" w:right="1440" w:bottom="1440" w:left="1440" w:header="720" w:footer="720" w:gutter="0"/>
          <w:cols w:space="720"/>
          <w:docGrid w:linePitch="360"/>
        </w:sectPr>
      </w:pPr>
    </w:p>
    <w:p w14:paraId="7AA9D6E1" w14:textId="77777777" w:rsidR="00055AAF" w:rsidRPr="00055AAF" w:rsidRDefault="00055AAF" w:rsidP="00055AAF">
      <w:pPr>
        <w:pStyle w:val="FHWABody"/>
      </w:pPr>
    </w:p>
    <w:p w14:paraId="60A5824D" w14:textId="77777777" w:rsidR="006640B0" w:rsidRDefault="006640B0" w:rsidP="006640B0">
      <w:pPr>
        <w:pStyle w:val="FHWAChapterHeading"/>
      </w:pPr>
      <w:bookmarkStart w:id="166" w:name="_Toc34644742"/>
      <w:bookmarkStart w:id="167" w:name="_Toc35700625"/>
      <w:r>
        <w:t>Acknowledgments</w:t>
      </w:r>
      <w:bookmarkEnd w:id="166"/>
      <w:bookmarkEnd w:id="167"/>
    </w:p>
    <w:p w14:paraId="4884BAE2" w14:textId="73C980D1" w:rsidR="00337593" w:rsidRDefault="00337593" w:rsidP="00337593">
      <w:pPr>
        <w:pStyle w:val="FHWABody"/>
      </w:pPr>
      <w:bookmarkStart w:id="168" w:name="_Hlk34557370"/>
      <w:r>
        <w:t xml:space="preserve">The original photo in </w:t>
      </w:r>
      <w:r w:rsidRPr="006A7261">
        <w:fldChar w:fldCharType="begin"/>
      </w:r>
      <w:r w:rsidRPr="006A7261">
        <w:instrText xml:space="preserve"> REF _Ref31615699 \h  \* MERGEFORMAT </w:instrText>
      </w:r>
      <w:r w:rsidRPr="006A7261">
        <w:fldChar w:fldCharType="separate"/>
      </w:r>
      <w:r w:rsidR="007918C9" w:rsidRPr="00241705">
        <w:t xml:space="preserve">Figure </w:t>
      </w:r>
      <w:r w:rsidR="007918C9">
        <w:t>16</w:t>
      </w:r>
      <w:r w:rsidRPr="006A7261">
        <w:fldChar w:fldCharType="end"/>
      </w:r>
      <w:r>
        <w:t xml:space="preserve"> is the screen shot of Xiaopeng Li’s 2019 YouTube videos and can be accessed from </w:t>
      </w:r>
      <w:hyperlink r:id="rId83" w:history="1">
        <w:r w:rsidRPr="00D70F16">
          <w:rPr>
            <w:rStyle w:val="Hyperlink"/>
          </w:rPr>
          <w:t>https://www.youtube.com/watch?v=34FubITFebI</w:t>
        </w:r>
      </w:hyperlink>
      <w:r>
        <w:t xml:space="preserve"> </w:t>
      </w:r>
      <w:r>
        <w:fldChar w:fldCharType="begin" w:fldLock="1"/>
      </w:r>
      <w:r>
        <w:instrText>ADDIN CSL_CITATION {"citationItems":[{"id":"ITEM-1","itemData":{"author":[{"dropping-particle":"","family":"Li","given":"Xiaopeng","non-dropping-particle":"","parse-names":false,"suffix":""}],"container-title":"YouTube","id":"ITEM-1","issued":{"date-parts":[["2019"]]},"title":"CAV Lane Changing Field Experiment","type":"webpage"},"uris":["http://www.mendeley.com/documents/?uuid=ba76da56-7536-4dc7-97af-df8cb079204b"]}],"mendeley":{"formattedCitation":"(X. Li 2019)","plainTextFormattedCitation":"(X. Li 2019)","previouslyFormattedCitation":"(X. Li 2019)"},"properties":{"noteIndex":0},"schema":"https://github.com/citation-style-language/schema/raw/master/csl-citation.json"}</w:instrText>
      </w:r>
      <w:r>
        <w:fldChar w:fldCharType="separate"/>
      </w:r>
      <w:r w:rsidRPr="008E57B6">
        <w:rPr>
          <w:noProof/>
        </w:rPr>
        <w:t>(X. Li 2019)</w:t>
      </w:r>
      <w:r>
        <w:fldChar w:fldCharType="end"/>
      </w:r>
      <w:r w:rsidRPr="008E57B6">
        <w:t xml:space="preserve">. </w:t>
      </w:r>
      <w:r>
        <w:t xml:space="preserve">Four vehicle names are marked in red text. The </w:t>
      </w:r>
      <w:r w:rsidR="00427D94">
        <w:t>connected autonomous vehicle (CAV)</w:t>
      </w:r>
      <w:r>
        <w:t xml:space="preserve"> is highlighted in a red rectangular.</w:t>
      </w:r>
    </w:p>
    <w:bookmarkEnd w:id="168"/>
    <w:p w14:paraId="2702540F" w14:textId="77777777" w:rsidR="006640B0" w:rsidRDefault="006640B0" w:rsidP="006640B0">
      <w:pPr>
        <w:pStyle w:val="FHWABody"/>
        <w:sectPr w:rsidR="006640B0" w:rsidSect="006640B0">
          <w:type w:val="oddPage"/>
          <w:pgSz w:w="12240" w:h="15840"/>
          <w:pgMar w:top="1440" w:right="1440" w:bottom="1440" w:left="1440" w:header="720" w:footer="720" w:gutter="0"/>
          <w:cols w:space="720"/>
          <w:docGrid w:linePitch="360"/>
        </w:sectPr>
      </w:pPr>
    </w:p>
    <w:p w14:paraId="1F5F82C4" w14:textId="6019C549" w:rsidR="006640B0" w:rsidRDefault="00E636A4" w:rsidP="006640B0">
      <w:pPr>
        <w:pStyle w:val="FHWAChapterHeading"/>
      </w:pPr>
      <w:bookmarkStart w:id="169" w:name="_Toc34644743"/>
      <w:bookmarkStart w:id="170" w:name="_Toc35700626"/>
      <w:r>
        <w:rPr>
          <w:caps w:val="0"/>
        </w:rPr>
        <w:lastRenderedPageBreak/>
        <w:t>BIBLIOGRAPHY</w:t>
      </w:r>
      <w:bookmarkEnd w:id="169"/>
      <w:bookmarkEnd w:id="170"/>
    </w:p>
    <w:p w14:paraId="5020989D" w14:textId="6B248093" w:rsidR="001C4E01" w:rsidRPr="001C4E01" w:rsidRDefault="00EF42EB" w:rsidP="00EC7A97">
      <w:pPr>
        <w:pStyle w:val="FHWABibliography"/>
        <w:rPr>
          <w:noProof/>
        </w:rPr>
      </w:pPr>
      <w:r w:rsidRPr="00EC7A97">
        <w:fldChar w:fldCharType="begin" w:fldLock="1"/>
      </w:r>
      <w:r w:rsidRPr="00EC7A97">
        <w:instrText xml:space="preserve">ADDIN Mendeley Bibliography CSL_BIBLIOGRAPHY </w:instrText>
      </w:r>
      <w:r w:rsidRPr="00EC7A97">
        <w:fldChar w:fldCharType="separate"/>
      </w:r>
      <w:r w:rsidR="001C4E01" w:rsidRPr="001C4E01">
        <w:rPr>
          <w:noProof/>
        </w:rPr>
        <w:t xml:space="preserve">Gipps, Peter G. 1981. “A Behavioural Car-Following Model for Computer Simulation.” </w:t>
      </w:r>
      <w:r w:rsidR="001C4E01" w:rsidRPr="001C4E01">
        <w:rPr>
          <w:i/>
          <w:iCs/>
          <w:noProof/>
        </w:rPr>
        <w:t>Transportation Research Part B: Methodological</w:t>
      </w:r>
      <w:r w:rsidR="001C4E01" w:rsidRPr="001C4E01">
        <w:rPr>
          <w:noProof/>
        </w:rPr>
        <w:t xml:space="preserve"> 15 (2): 105–11.</w:t>
      </w:r>
    </w:p>
    <w:p w14:paraId="0D8BAC0F" w14:textId="77777777" w:rsidR="001C4E01" w:rsidRPr="001C4E01" w:rsidRDefault="001C4E01" w:rsidP="00EC7A97">
      <w:pPr>
        <w:pStyle w:val="FHWABibliography"/>
        <w:rPr>
          <w:noProof/>
        </w:rPr>
      </w:pPr>
      <w:r w:rsidRPr="001C4E01">
        <w:rPr>
          <w:noProof/>
        </w:rPr>
        <w:t xml:space="preserve">Gunter, George, Caroline Janssen, William Barbour, Raphael Stern, and Daniel Work. 2019. “Model Based String Stability of Adaptive Cruise Control Systems Using Field Data.” </w:t>
      </w:r>
      <w:r w:rsidRPr="001C4E01">
        <w:rPr>
          <w:i/>
          <w:iCs/>
          <w:noProof/>
        </w:rPr>
        <w:t>IEEE Transactions on Intelligent Vehicles</w:t>
      </w:r>
      <w:r w:rsidRPr="001C4E01">
        <w:rPr>
          <w:noProof/>
        </w:rPr>
        <w:t>.</w:t>
      </w:r>
    </w:p>
    <w:p w14:paraId="425479F1" w14:textId="77777777" w:rsidR="001C4E01" w:rsidRPr="001C4E01" w:rsidRDefault="001C4E01" w:rsidP="00EC7A97">
      <w:pPr>
        <w:pStyle w:val="FHWABibliography"/>
        <w:rPr>
          <w:noProof/>
        </w:rPr>
      </w:pPr>
      <w:r w:rsidRPr="001C4E01">
        <w:rPr>
          <w:noProof/>
        </w:rPr>
        <w:t xml:space="preserve">Hamdar, Samer H, Vinayak V Dixit, Alireza Talebpour, and Martin Treiber. 2019. “A Behavioral Microeconomic Foundation for Car-Following Models.” </w:t>
      </w:r>
      <w:r w:rsidRPr="001C4E01">
        <w:rPr>
          <w:i/>
          <w:iCs/>
          <w:noProof/>
        </w:rPr>
        <w:t>Transportation Research Part C: Emerging Technologies</w:t>
      </w:r>
      <w:r w:rsidRPr="001C4E01">
        <w:rPr>
          <w:noProof/>
        </w:rPr>
        <w:t>.</w:t>
      </w:r>
    </w:p>
    <w:p w14:paraId="3DD6D8C2" w14:textId="77777777" w:rsidR="001C4E01" w:rsidRPr="001C4E01" w:rsidRDefault="001C4E01" w:rsidP="00EC7A97">
      <w:pPr>
        <w:pStyle w:val="FHWABibliography"/>
        <w:rPr>
          <w:noProof/>
        </w:rPr>
      </w:pPr>
      <w:r w:rsidRPr="001C4E01">
        <w:rPr>
          <w:noProof/>
        </w:rPr>
        <w:t xml:space="preserve">Li, Bai, Youmin Zhang, Yiheng Feng, Yue Zhang, Yuming Ge, and Zhijiang Shao. 2018. “Balancing Computation Speed and Quality: A Decentralized Motion Planning Method for Cooperative Lane Changes of Connected and Automated Vehicles.” </w:t>
      </w:r>
      <w:r w:rsidRPr="001C4E01">
        <w:rPr>
          <w:i/>
          <w:iCs/>
          <w:noProof/>
        </w:rPr>
        <w:t>IEEE Transactions on Intelligent Vehicles</w:t>
      </w:r>
      <w:r w:rsidRPr="001C4E01">
        <w:rPr>
          <w:noProof/>
        </w:rPr>
        <w:t xml:space="preserve"> 3 (3): 340–50.</w:t>
      </w:r>
    </w:p>
    <w:p w14:paraId="76466BE1" w14:textId="77777777" w:rsidR="001C4E01" w:rsidRPr="001C4E01" w:rsidRDefault="001C4E01" w:rsidP="00EC7A97">
      <w:pPr>
        <w:pStyle w:val="FHWABibliography"/>
        <w:rPr>
          <w:noProof/>
        </w:rPr>
      </w:pPr>
      <w:r w:rsidRPr="001C4E01">
        <w:rPr>
          <w:noProof/>
        </w:rPr>
        <w:t>Li, Xiaopeng. 2019. “CAV Lane Changing Field Experiment.” YouTube. 2019.</w:t>
      </w:r>
    </w:p>
    <w:p w14:paraId="06A59C0A" w14:textId="77777777" w:rsidR="001C4E01" w:rsidRPr="001C4E01" w:rsidRDefault="001C4E01" w:rsidP="00EC7A97">
      <w:pPr>
        <w:pStyle w:val="FHWABibliography"/>
        <w:rPr>
          <w:noProof/>
        </w:rPr>
      </w:pPr>
      <w:r w:rsidRPr="001C4E01">
        <w:rPr>
          <w:noProof/>
        </w:rPr>
        <w:t xml:space="preserve">Li, Xin-Gang, Bin Jia, Zi-You Gao, and Rui Jiang. 2006. “A Realistic Two-Lane Cellular Automata Traffic Model Considering Aggressive Lane-Changing Behavior of Fast Vehicle.” </w:t>
      </w:r>
      <w:r w:rsidRPr="001C4E01">
        <w:rPr>
          <w:i/>
          <w:iCs/>
          <w:noProof/>
        </w:rPr>
        <w:t>Physica A: Statistical Mechanics and Its Applications</w:t>
      </w:r>
      <w:r w:rsidRPr="001C4E01">
        <w:rPr>
          <w:noProof/>
        </w:rPr>
        <w:t xml:space="preserve"> 367: 479–86.</w:t>
      </w:r>
    </w:p>
    <w:p w14:paraId="1A5FE482" w14:textId="77777777" w:rsidR="001C4E01" w:rsidRPr="001C4E01" w:rsidRDefault="001C4E01" w:rsidP="00EC7A97">
      <w:pPr>
        <w:pStyle w:val="FHWABibliography"/>
        <w:rPr>
          <w:noProof/>
        </w:rPr>
      </w:pPr>
      <w:r w:rsidRPr="001C4E01">
        <w:rPr>
          <w:noProof/>
        </w:rPr>
        <w:t xml:space="preserve">Milanés, Vicente, and Steven E Shladover. 2014. “Modeling Cooperative and Autonomous Adaptive Cruise Control Dynamic Responses Using Experimental Data.” </w:t>
      </w:r>
      <w:r w:rsidRPr="001C4E01">
        <w:rPr>
          <w:i/>
          <w:iCs/>
          <w:noProof/>
        </w:rPr>
        <w:t>Transportation Research Part C: Emerging Technologies</w:t>
      </w:r>
      <w:r w:rsidRPr="001C4E01">
        <w:rPr>
          <w:noProof/>
        </w:rPr>
        <w:t xml:space="preserve"> 48: 285–300.</w:t>
      </w:r>
    </w:p>
    <w:p w14:paraId="6BCDFD88" w14:textId="77777777" w:rsidR="001C4E01" w:rsidRPr="001C4E01" w:rsidRDefault="001C4E01" w:rsidP="00EC7A97">
      <w:pPr>
        <w:pStyle w:val="FHWABibliography"/>
        <w:rPr>
          <w:noProof/>
        </w:rPr>
      </w:pPr>
      <w:r w:rsidRPr="001C4E01">
        <w:rPr>
          <w:noProof/>
        </w:rPr>
        <w:t xml:space="preserve">Newell, Gordon Frank. 2002. “A Simplified Car-Following Theory: A Lower Order Model.” </w:t>
      </w:r>
      <w:r w:rsidRPr="001C4E01">
        <w:rPr>
          <w:i/>
          <w:iCs/>
          <w:noProof/>
        </w:rPr>
        <w:t>Transportation Research Part B: Methodological</w:t>
      </w:r>
      <w:r w:rsidRPr="001C4E01">
        <w:rPr>
          <w:noProof/>
        </w:rPr>
        <w:t xml:space="preserve"> 36 (3): 195–205.</w:t>
      </w:r>
    </w:p>
    <w:p w14:paraId="58842DFC" w14:textId="77777777" w:rsidR="001C4E01" w:rsidRPr="001C4E01" w:rsidRDefault="001C4E01" w:rsidP="00EC7A97">
      <w:pPr>
        <w:pStyle w:val="FHWABibliography"/>
        <w:rPr>
          <w:noProof/>
        </w:rPr>
      </w:pPr>
      <w:r w:rsidRPr="001C4E01">
        <w:rPr>
          <w:noProof/>
        </w:rPr>
        <w:t>PTV Group. 2018. “PTV VISSIM.” 2018.</w:t>
      </w:r>
    </w:p>
    <w:p w14:paraId="61E505D2" w14:textId="77777777" w:rsidR="001C4E01" w:rsidRPr="001C4E01" w:rsidRDefault="001C4E01" w:rsidP="00EC7A97">
      <w:pPr>
        <w:pStyle w:val="FHWABibliography"/>
        <w:rPr>
          <w:noProof/>
        </w:rPr>
      </w:pPr>
      <w:r w:rsidRPr="001C4E01">
        <w:rPr>
          <w:noProof/>
        </w:rPr>
        <w:t xml:space="preserve">Treiber, Martin, Ansgar Hennecke, and Dirk Helbing. 2000. “Congested Traffic States in Empirical Observations and Microscopic Simulations.” </w:t>
      </w:r>
      <w:r w:rsidRPr="001C4E01">
        <w:rPr>
          <w:i/>
          <w:iCs/>
          <w:noProof/>
        </w:rPr>
        <w:t>Physical Review E</w:t>
      </w:r>
      <w:r w:rsidRPr="001C4E01">
        <w:rPr>
          <w:noProof/>
        </w:rPr>
        <w:t xml:space="preserve"> 62 (2): 1805.</w:t>
      </w:r>
    </w:p>
    <w:p w14:paraId="2A1D2AFF" w14:textId="77777777" w:rsidR="001C4E01" w:rsidRPr="001C4E01" w:rsidRDefault="001C4E01" w:rsidP="00EC7A97">
      <w:pPr>
        <w:pStyle w:val="FHWABibliography"/>
        <w:rPr>
          <w:noProof/>
        </w:rPr>
      </w:pPr>
      <w:r w:rsidRPr="001C4E01">
        <w:rPr>
          <w:noProof/>
        </w:rPr>
        <w:t xml:space="preserve">Treiber, Martin, and Arne Kesting. 2013. “Traffic Flow Dynamics.” </w:t>
      </w:r>
      <w:r w:rsidRPr="001C4E01">
        <w:rPr>
          <w:i/>
          <w:iCs/>
          <w:noProof/>
        </w:rPr>
        <w:t>Traffic Flow Dynamics: Data, Models and Simulation, Springer-Verlag Berlin Heidelberg</w:t>
      </w:r>
      <w:r w:rsidRPr="001C4E01">
        <w:rPr>
          <w:noProof/>
        </w:rPr>
        <w:t>.</w:t>
      </w:r>
    </w:p>
    <w:p w14:paraId="7F24ED4D" w14:textId="77777777" w:rsidR="001C4E01" w:rsidRPr="001C4E01" w:rsidRDefault="001C4E01" w:rsidP="00EC7A97">
      <w:pPr>
        <w:pStyle w:val="FHWABibliography"/>
        <w:rPr>
          <w:noProof/>
        </w:rPr>
      </w:pPr>
      <w:r w:rsidRPr="001C4E01">
        <w:rPr>
          <w:noProof/>
        </w:rPr>
        <w:t xml:space="preserve">Wang, Zhen, Xiangmo Zhao, Zhigang Xu, Xiaopeng Li, and Xiaobo Qu. n.d. “Modeling and Field Experiments on Lane Changing of an Autonomous Vehicle in Mixed Traffic.” </w:t>
      </w:r>
      <w:r w:rsidRPr="001C4E01">
        <w:rPr>
          <w:i/>
          <w:iCs/>
          <w:noProof/>
        </w:rPr>
        <w:t>Computer-Aided Civil and Infrastructure Engineering</w:t>
      </w:r>
      <w:r w:rsidRPr="001C4E01">
        <w:rPr>
          <w:noProof/>
        </w:rPr>
        <w:t>.</w:t>
      </w:r>
    </w:p>
    <w:p w14:paraId="46B09889" w14:textId="77777777" w:rsidR="001C4E01" w:rsidRPr="001C4E01" w:rsidRDefault="001C4E01" w:rsidP="00EC7A97">
      <w:pPr>
        <w:pStyle w:val="FHWABibliography"/>
        <w:rPr>
          <w:noProof/>
        </w:rPr>
      </w:pPr>
      <w:r w:rsidRPr="001C4E01">
        <w:rPr>
          <w:noProof/>
        </w:rPr>
        <w:t xml:space="preserve">Xiao, Lingyun, and Feng Gao. 2010. “A Comprehensive Review of the Development of Adaptive Cruise Control Systems.” </w:t>
      </w:r>
      <w:r w:rsidRPr="001C4E01">
        <w:rPr>
          <w:i/>
          <w:iCs/>
          <w:noProof/>
        </w:rPr>
        <w:t>Vehicle System Dynamics</w:t>
      </w:r>
      <w:r w:rsidRPr="001C4E01">
        <w:rPr>
          <w:noProof/>
        </w:rPr>
        <w:t xml:space="preserve"> 48 (10): 1167–92.</w:t>
      </w:r>
    </w:p>
    <w:p w14:paraId="7FD89975" w14:textId="77777777" w:rsidR="001C4E01" w:rsidRPr="001C4E01" w:rsidRDefault="001C4E01" w:rsidP="00EC7A97">
      <w:pPr>
        <w:pStyle w:val="FHWABibliography"/>
        <w:rPr>
          <w:noProof/>
        </w:rPr>
      </w:pPr>
      <w:r w:rsidRPr="001C4E01">
        <w:rPr>
          <w:noProof/>
        </w:rPr>
        <w:lastRenderedPageBreak/>
        <w:t xml:space="preserve">Xu, Guoqing, Li Liu, Yongsheng Ou, and Zhangjun Song. 2012. “Dynamic Modeling of Driver Control Strategy of Lane-Change Behavior and Trajectory Planning for Collision Prediction.” </w:t>
      </w:r>
      <w:r w:rsidRPr="001C4E01">
        <w:rPr>
          <w:i/>
          <w:iCs/>
          <w:noProof/>
        </w:rPr>
        <w:t>IEEE Transactions on Intelligent Transportation Systems</w:t>
      </w:r>
      <w:r w:rsidRPr="001C4E01">
        <w:rPr>
          <w:noProof/>
        </w:rPr>
        <w:t xml:space="preserve"> 13 (3): 1138–55.</w:t>
      </w:r>
    </w:p>
    <w:p w14:paraId="3384079A" w14:textId="77777777" w:rsidR="001C4E01" w:rsidRPr="001C4E01" w:rsidRDefault="001C4E01" w:rsidP="00EC7A97">
      <w:pPr>
        <w:pStyle w:val="FHWABibliography"/>
        <w:rPr>
          <w:noProof/>
        </w:rPr>
      </w:pPr>
      <w:r w:rsidRPr="001C4E01">
        <w:rPr>
          <w:noProof/>
        </w:rPr>
        <w:t xml:space="preserve">Zhao, Xiangmo, Zhen Wang, Zhigang Xu, Yu Wang, Xiaopeng Li, and Xiaobo Qu. 2020. “Field Experiments on Longitudinal Characteristics of Human Driver Behavior Following an Autonomous Vehicle.” </w:t>
      </w:r>
      <w:r w:rsidRPr="001C4E01">
        <w:rPr>
          <w:i/>
          <w:iCs/>
          <w:noProof/>
        </w:rPr>
        <w:t>Transportation Research Part C: Emerging Technologies</w:t>
      </w:r>
      <w:r w:rsidRPr="001C4E01">
        <w:rPr>
          <w:noProof/>
        </w:rPr>
        <w:t xml:space="preserve"> 114: 205–24.</w:t>
      </w:r>
    </w:p>
    <w:p w14:paraId="76EE1AFC" w14:textId="3AFF7333" w:rsidR="00EF42EB" w:rsidRDefault="00EF42EB" w:rsidP="00EC7A97">
      <w:pPr>
        <w:pStyle w:val="FHWABibliography"/>
        <w:sectPr w:rsidR="00EF42EB" w:rsidSect="006640B0">
          <w:type w:val="oddPage"/>
          <w:pgSz w:w="12240" w:h="15840"/>
          <w:pgMar w:top="1440" w:right="1440" w:bottom="1440" w:left="1440" w:header="720" w:footer="720" w:gutter="0"/>
          <w:cols w:space="720"/>
          <w:docGrid w:linePitch="360"/>
        </w:sectPr>
      </w:pPr>
      <w:r w:rsidRPr="00EC7A97">
        <w:fldChar w:fldCharType="end"/>
      </w:r>
    </w:p>
    <w:p w14:paraId="278E1A54" w14:textId="726FE180" w:rsidR="00EF42EB" w:rsidRDefault="00EF42EB" w:rsidP="00EF42EB">
      <w:pPr>
        <w:pStyle w:val="FHWAChapterHeading"/>
      </w:pPr>
      <w:bookmarkStart w:id="171" w:name="_Toc34644744"/>
      <w:bookmarkStart w:id="172" w:name="_Toc35700627"/>
      <w:r w:rsidRPr="00814F0E">
        <w:lastRenderedPageBreak/>
        <w:t>Appendix – Pseudocode</w:t>
      </w:r>
      <w:bookmarkEnd w:id="171"/>
      <w:bookmarkEnd w:id="172"/>
    </w:p>
    <w:p w14:paraId="1194C7D5" w14:textId="77777777" w:rsidR="00ED0C98" w:rsidRPr="00ED0C98" w:rsidRDefault="00F6235E" w:rsidP="00ED0C98">
      <w:pPr>
        <w:pStyle w:val="FHWAH1"/>
      </w:pPr>
      <w:bookmarkStart w:id="173" w:name="_Toc34644745"/>
      <w:bookmarkStart w:id="174" w:name="_Toc35700628"/>
      <w:r>
        <w:t xml:space="preserve">Main </w:t>
      </w:r>
      <w:r w:rsidR="00ED0C98">
        <w:t>program</w:t>
      </w:r>
      <w:bookmarkEnd w:id="173"/>
      <w:bookmarkEnd w:id="174"/>
      <w:r w:rsidR="00ED0C98">
        <w:t xml:space="preserve"> </w:t>
      </w:r>
    </w:p>
    <w:p w14:paraId="13C2FC84" w14:textId="6EEE43F8" w:rsidR="00EF42EB" w:rsidRPr="00F06FD9" w:rsidRDefault="00EF42EB" w:rsidP="00EF42EB">
      <w:pPr>
        <w:jc w:val="both"/>
        <w:rPr>
          <w:iCs/>
          <w:sz w:val="14"/>
          <w:szCs w:val="14"/>
        </w:rPr>
      </w:pPr>
      <w:r w:rsidRPr="00F06FD9">
        <w:rPr>
          <w:sz w:val="14"/>
          <w:szCs w:val="14"/>
        </w:rPr>
        <w:t>Initialize vehicles</w:t>
      </w:r>
      <w:r w:rsidR="00C35D51">
        <w:rPr>
          <w:sz w:val="14"/>
          <w:szCs w:val="14"/>
        </w:rPr>
        <w:t xml:space="preserve"> </w:t>
      </w:r>
      <w:r w:rsidR="00C35D51">
        <w:rPr>
          <w:i/>
          <w:sz w:val="14"/>
          <w:szCs w:val="14"/>
        </w:rPr>
        <w:t>i</w:t>
      </w:r>
      <w:r w:rsidR="00C35D51">
        <w:rPr>
          <w:sz w:val="14"/>
          <w:szCs w:val="14"/>
        </w:rPr>
        <w:t xml:space="preserve"> ϵ [1 …</w:t>
      </w:r>
      <w:r w:rsidR="00C35D51">
        <w:rPr>
          <w:i/>
          <w:sz w:val="14"/>
          <w:szCs w:val="14"/>
        </w:rPr>
        <w:t>I</w:t>
      </w:r>
      <w:r w:rsidR="00C35D51">
        <w:rPr>
          <w:sz w:val="14"/>
          <w:szCs w:val="14"/>
        </w:rPr>
        <w:t xml:space="preserve">] </w:t>
      </w:r>
      <w:r w:rsidRPr="00F06FD9">
        <w:rPr>
          <w:iCs/>
          <w:sz w:val="14"/>
          <w:szCs w:val="14"/>
        </w:rPr>
        <w:t xml:space="preserve">(including both </w:t>
      </w:r>
      <w:r w:rsidR="00AF7A6C" w:rsidRPr="00F06FD9">
        <w:rPr>
          <w:iCs/>
          <w:sz w:val="14"/>
          <w:szCs w:val="14"/>
        </w:rPr>
        <w:t>connected autonomous vehicles (</w:t>
      </w:r>
      <w:r w:rsidRPr="00F06FD9">
        <w:rPr>
          <w:iCs/>
          <w:sz w:val="14"/>
          <w:szCs w:val="14"/>
        </w:rPr>
        <w:t>CAVs</w:t>
      </w:r>
      <w:r w:rsidR="00AF7A6C" w:rsidRPr="00F06FD9">
        <w:rPr>
          <w:iCs/>
          <w:sz w:val="14"/>
          <w:szCs w:val="14"/>
        </w:rPr>
        <w:t>)</w:t>
      </w:r>
      <w:r w:rsidRPr="00F06FD9">
        <w:rPr>
          <w:iCs/>
          <w:sz w:val="14"/>
          <w:szCs w:val="14"/>
        </w:rPr>
        <w:t xml:space="preserve"> and </w:t>
      </w:r>
      <w:r w:rsidR="00AF7A6C" w:rsidRPr="00F06FD9">
        <w:rPr>
          <w:iCs/>
          <w:sz w:val="14"/>
          <w:szCs w:val="14"/>
        </w:rPr>
        <w:t>human driven vehicles (</w:t>
      </w:r>
      <w:r w:rsidRPr="00F06FD9">
        <w:rPr>
          <w:iCs/>
          <w:sz w:val="14"/>
          <w:szCs w:val="14"/>
        </w:rPr>
        <w:t>HVs</w:t>
      </w:r>
      <w:r w:rsidR="00AF7A6C" w:rsidRPr="00F06FD9">
        <w:rPr>
          <w:iCs/>
          <w:sz w:val="14"/>
          <w:szCs w:val="14"/>
        </w:rPr>
        <w:t>)</w:t>
      </w:r>
      <w:r w:rsidRPr="00F06FD9">
        <w:rPr>
          <w:iCs/>
          <w:sz w:val="14"/>
          <w:szCs w:val="14"/>
        </w:rPr>
        <w:t>) with their routes. And set CAV cooperation states. Set simulation duration</w:t>
      </w:r>
      <w:r w:rsidR="00C35D51">
        <w:rPr>
          <w:iCs/>
          <w:sz w:val="14"/>
          <w:szCs w:val="14"/>
        </w:rPr>
        <w:t xml:space="preserve"> </w:t>
      </w:r>
      <w:r w:rsidR="00C35D51">
        <w:rPr>
          <w:i/>
          <w:iCs/>
          <w:sz w:val="14"/>
          <w:szCs w:val="14"/>
        </w:rPr>
        <w:t>T</w:t>
      </w:r>
      <w:r w:rsidR="00C35D51">
        <w:rPr>
          <w:iCs/>
          <w:sz w:val="14"/>
          <w:szCs w:val="14"/>
        </w:rPr>
        <w:t xml:space="preserve"> </w:t>
      </w:r>
      <w:r w:rsidRPr="00F06FD9">
        <w:rPr>
          <w:sz w:val="14"/>
          <w:szCs w:val="14"/>
        </w:rPr>
        <w:t>and s</w:t>
      </w:r>
      <w:r w:rsidRPr="00F06FD9">
        <w:rPr>
          <w:iCs/>
          <w:sz w:val="14"/>
          <w:szCs w:val="14"/>
        </w:rPr>
        <w:t>tart the simulation.</w:t>
      </w:r>
    </w:p>
    <w:p w14:paraId="3A5E0807" w14:textId="7238C4EC" w:rsidR="00EF42EB" w:rsidRPr="00F06FD9" w:rsidRDefault="00EF42EB" w:rsidP="00EF42EB">
      <w:pPr>
        <w:jc w:val="both"/>
        <w:rPr>
          <w:sz w:val="14"/>
          <w:szCs w:val="14"/>
        </w:rPr>
      </w:pPr>
      <w:r w:rsidRPr="00F06FD9">
        <w:rPr>
          <w:iCs/>
          <w:sz w:val="14"/>
          <w:szCs w:val="14"/>
        </w:rPr>
        <w:t>for</w:t>
      </w:r>
      <w:r w:rsidR="00333098">
        <w:rPr>
          <w:iCs/>
          <w:sz w:val="14"/>
          <w:szCs w:val="14"/>
        </w:rPr>
        <w:t xml:space="preserve"> </w:t>
      </w:r>
      <w:r w:rsidR="00333098">
        <w:rPr>
          <w:i/>
          <w:iCs/>
          <w:sz w:val="14"/>
          <w:szCs w:val="14"/>
        </w:rPr>
        <w:t>t</w:t>
      </w:r>
      <w:r w:rsidR="00333098">
        <w:rPr>
          <w:iCs/>
          <w:sz w:val="14"/>
          <w:szCs w:val="14"/>
        </w:rPr>
        <w:t xml:space="preserve"> ϵ [0,</w:t>
      </w:r>
      <w:r w:rsidR="00333098">
        <w:rPr>
          <w:i/>
          <w:iCs/>
          <w:sz w:val="14"/>
          <w:szCs w:val="14"/>
        </w:rPr>
        <w:t>T</w:t>
      </w:r>
      <w:r w:rsidR="00333098">
        <w:rPr>
          <w:iCs/>
          <w:sz w:val="14"/>
          <w:szCs w:val="14"/>
        </w:rPr>
        <w:t>]</w:t>
      </w:r>
    </w:p>
    <w:p w14:paraId="4466D799" w14:textId="3B9C27E0" w:rsidR="00EF42EB" w:rsidRPr="00F06FD9" w:rsidRDefault="00EF42EB" w:rsidP="00EF42EB">
      <w:pPr>
        <w:jc w:val="both"/>
        <w:rPr>
          <w:sz w:val="14"/>
          <w:szCs w:val="14"/>
        </w:rPr>
      </w:pPr>
      <w:r w:rsidRPr="00F06FD9">
        <w:rPr>
          <w:sz w:val="14"/>
          <w:szCs w:val="14"/>
        </w:rPr>
        <w:tab/>
        <w:t>for</w:t>
      </w:r>
      <w:r w:rsidR="00333098">
        <w:rPr>
          <w:sz w:val="14"/>
          <w:szCs w:val="14"/>
        </w:rPr>
        <w:t xml:space="preserve"> </w:t>
      </w:r>
      <w:r w:rsidR="00333098">
        <w:rPr>
          <w:i/>
          <w:sz w:val="14"/>
          <w:szCs w:val="14"/>
        </w:rPr>
        <w:t xml:space="preserve">i </w:t>
      </w:r>
      <w:r w:rsidR="00333098">
        <w:rPr>
          <w:iCs/>
          <w:sz w:val="14"/>
          <w:szCs w:val="14"/>
        </w:rPr>
        <w:t>ϵ [1,</w:t>
      </w:r>
      <w:r w:rsidR="00333098">
        <w:rPr>
          <w:i/>
          <w:iCs/>
          <w:sz w:val="14"/>
          <w:szCs w:val="14"/>
        </w:rPr>
        <w:t>I</w:t>
      </w:r>
      <w:r w:rsidR="00333098">
        <w:rPr>
          <w:iCs/>
          <w:sz w:val="14"/>
          <w:szCs w:val="14"/>
        </w:rPr>
        <w:t>]</w:t>
      </w:r>
    </w:p>
    <w:p w14:paraId="3869E75E" w14:textId="76F1BAF2" w:rsidR="00EF42EB" w:rsidRPr="00F06FD9" w:rsidRDefault="00EF42EB" w:rsidP="00EF42EB">
      <w:pPr>
        <w:jc w:val="both"/>
        <w:rPr>
          <w:iCs/>
          <w:sz w:val="14"/>
          <w:szCs w:val="14"/>
        </w:rPr>
      </w:pPr>
      <w:r w:rsidRPr="00F06FD9">
        <w:rPr>
          <w:sz w:val="14"/>
          <w:szCs w:val="14"/>
        </w:rPr>
        <w:tab/>
      </w:r>
      <w:r w:rsidRPr="00F06FD9">
        <w:rPr>
          <w:sz w:val="14"/>
          <w:szCs w:val="14"/>
        </w:rPr>
        <w:tab/>
        <w:t>if vehicle</w:t>
      </w:r>
      <w:r w:rsidR="001976B7">
        <w:rPr>
          <w:sz w:val="14"/>
          <w:szCs w:val="14"/>
        </w:rPr>
        <w:t xml:space="preserve"> </w:t>
      </w:r>
      <w:r w:rsidR="001976B7">
        <w:rPr>
          <w:i/>
          <w:sz w:val="14"/>
          <w:szCs w:val="14"/>
        </w:rPr>
        <w:t>i</w:t>
      </w:r>
      <w:r w:rsidR="001976B7">
        <w:rPr>
          <w:sz w:val="14"/>
          <w:szCs w:val="14"/>
        </w:rPr>
        <w:t xml:space="preserve"> </w:t>
      </w:r>
      <w:r w:rsidRPr="00F06FD9">
        <w:rPr>
          <w:iCs/>
          <w:sz w:val="14"/>
          <w:szCs w:val="14"/>
        </w:rPr>
        <w:t>is HV</w:t>
      </w:r>
    </w:p>
    <w:p w14:paraId="51DDD25F" w14:textId="20776C18" w:rsidR="00EF42EB" w:rsidRPr="00F06FD9" w:rsidRDefault="00EF42EB" w:rsidP="00EF42EB">
      <w:pPr>
        <w:jc w:val="both"/>
        <w:rPr>
          <w:iCs/>
          <w:sz w:val="14"/>
          <w:szCs w:val="14"/>
          <w:vertAlign w:val="superscript"/>
        </w:rPr>
      </w:pPr>
      <w:r w:rsidRPr="00F06FD9">
        <w:rPr>
          <w:iCs/>
          <w:sz w:val="14"/>
          <w:szCs w:val="14"/>
        </w:rPr>
        <w:tab/>
      </w:r>
      <w:r w:rsidRPr="00F06FD9">
        <w:rPr>
          <w:iCs/>
          <w:sz w:val="14"/>
          <w:szCs w:val="14"/>
        </w:rPr>
        <w:tab/>
      </w:r>
      <w:r w:rsidRPr="00F06FD9">
        <w:rPr>
          <w:iCs/>
          <w:sz w:val="14"/>
          <w:szCs w:val="14"/>
        </w:rPr>
        <w:tab/>
        <w:t>update</w:t>
      </w:r>
      <w:r w:rsidR="001976B7">
        <w:rPr>
          <w:iCs/>
          <w:sz w:val="14"/>
          <w:szCs w:val="14"/>
        </w:rPr>
        <w:t xml:space="preserve"> </w:t>
      </w:r>
      <w:r w:rsidR="001976B7">
        <w:rPr>
          <w:i/>
          <w:iCs/>
          <w:sz w:val="14"/>
          <w:szCs w:val="14"/>
        </w:rPr>
        <w:t>i</w:t>
      </w:r>
      <w:r w:rsidR="001976B7">
        <w:rPr>
          <w:iCs/>
          <w:sz w:val="14"/>
          <w:szCs w:val="14"/>
        </w:rPr>
        <w:t xml:space="preserve"> </w:t>
      </w:r>
      <w:r w:rsidRPr="00F06FD9">
        <w:rPr>
          <w:iCs/>
          <w:sz w:val="14"/>
          <w:szCs w:val="14"/>
        </w:rPr>
        <w:t xml:space="preserve">position with customized HV </w:t>
      </w:r>
      <w:r w:rsidR="00AF7A6C" w:rsidRPr="00F06FD9">
        <w:rPr>
          <w:iCs/>
          <w:sz w:val="14"/>
          <w:szCs w:val="14"/>
        </w:rPr>
        <w:t>car-following (</w:t>
      </w:r>
      <w:r w:rsidRPr="00F06FD9">
        <w:rPr>
          <w:iCs/>
          <w:sz w:val="14"/>
          <w:szCs w:val="14"/>
        </w:rPr>
        <w:t>CF</w:t>
      </w:r>
      <w:r w:rsidR="00AF7A6C" w:rsidRPr="00F06FD9">
        <w:rPr>
          <w:iCs/>
          <w:sz w:val="14"/>
          <w:szCs w:val="14"/>
        </w:rPr>
        <w:t>) and lane-changing (</w:t>
      </w:r>
      <w:r w:rsidRPr="00F06FD9">
        <w:rPr>
          <w:iCs/>
          <w:sz w:val="14"/>
          <w:szCs w:val="14"/>
        </w:rPr>
        <w:t>LC</w:t>
      </w:r>
      <w:r w:rsidR="00AF7A6C" w:rsidRPr="00F06FD9">
        <w:rPr>
          <w:iCs/>
          <w:sz w:val="14"/>
          <w:szCs w:val="14"/>
        </w:rPr>
        <w:t>)</w:t>
      </w:r>
      <w:r w:rsidRPr="00F06FD9">
        <w:rPr>
          <w:iCs/>
          <w:sz w:val="14"/>
          <w:szCs w:val="14"/>
        </w:rPr>
        <w:t xml:space="preserve"> rules</w:t>
      </w:r>
      <w:r w:rsidR="00B50A59" w:rsidRPr="00F06FD9">
        <w:rPr>
          <w:iCs/>
          <w:sz w:val="14"/>
          <w:szCs w:val="14"/>
        </w:rPr>
        <w:t xml:space="preserve"> </w:t>
      </w:r>
      <w:r w:rsidR="00B50A59" w:rsidRPr="00F06FD9">
        <w:rPr>
          <w:iCs/>
          <w:sz w:val="14"/>
          <w:szCs w:val="14"/>
          <w:vertAlign w:val="superscript"/>
        </w:rPr>
        <w:t>[1]</w:t>
      </w:r>
    </w:p>
    <w:p w14:paraId="45DC5C74" w14:textId="1282B086" w:rsidR="00EF42EB" w:rsidRPr="00F06FD9" w:rsidRDefault="00EF42EB" w:rsidP="00EF42EB">
      <w:pPr>
        <w:jc w:val="both"/>
        <w:rPr>
          <w:iCs/>
          <w:sz w:val="14"/>
          <w:szCs w:val="14"/>
        </w:rPr>
      </w:pPr>
      <w:r w:rsidRPr="00F06FD9">
        <w:rPr>
          <w:iCs/>
          <w:sz w:val="14"/>
          <w:szCs w:val="14"/>
        </w:rPr>
        <w:tab/>
      </w:r>
      <w:r w:rsidRPr="00F06FD9">
        <w:rPr>
          <w:iCs/>
          <w:sz w:val="14"/>
          <w:szCs w:val="14"/>
        </w:rPr>
        <w:tab/>
        <w:t xml:space="preserve">else if </w:t>
      </w:r>
      <w:r w:rsidRPr="00F06FD9">
        <w:rPr>
          <w:sz w:val="14"/>
          <w:szCs w:val="14"/>
        </w:rPr>
        <w:t>vehicle</w:t>
      </w:r>
      <w:r w:rsidR="00923989">
        <w:rPr>
          <w:sz w:val="14"/>
          <w:szCs w:val="14"/>
        </w:rPr>
        <w:t xml:space="preserve"> </w:t>
      </w:r>
      <w:r w:rsidR="00923989">
        <w:rPr>
          <w:i/>
          <w:sz w:val="14"/>
          <w:szCs w:val="14"/>
        </w:rPr>
        <w:t>i</w:t>
      </w:r>
      <w:r w:rsidR="00923989">
        <w:rPr>
          <w:sz w:val="14"/>
          <w:szCs w:val="14"/>
        </w:rPr>
        <w:t xml:space="preserve"> </w:t>
      </w:r>
      <w:r w:rsidRPr="00F06FD9">
        <w:rPr>
          <w:iCs/>
          <w:sz w:val="14"/>
          <w:szCs w:val="14"/>
        </w:rPr>
        <w:t>is CAV</w:t>
      </w:r>
    </w:p>
    <w:p w14:paraId="31D3B518" w14:textId="288B0474" w:rsidR="00EF42EB" w:rsidRPr="00F06FD9" w:rsidRDefault="00EF42EB" w:rsidP="00EF42EB">
      <w:pPr>
        <w:jc w:val="both"/>
        <w:rPr>
          <w:iCs/>
          <w:sz w:val="14"/>
          <w:szCs w:val="14"/>
        </w:rPr>
      </w:pPr>
      <w:r w:rsidRPr="00F06FD9">
        <w:rPr>
          <w:iCs/>
          <w:sz w:val="14"/>
          <w:szCs w:val="14"/>
        </w:rPr>
        <w:tab/>
      </w:r>
      <w:r w:rsidRPr="00F06FD9">
        <w:rPr>
          <w:iCs/>
          <w:sz w:val="14"/>
          <w:szCs w:val="14"/>
        </w:rPr>
        <w:tab/>
      </w:r>
      <w:r w:rsidRPr="00F06FD9">
        <w:rPr>
          <w:iCs/>
          <w:sz w:val="14"/>
          <w:szCs w:val="14"/>
        </w:rPr>
        <w:tab/>
        <w:t>if is at lane keeping state</w:t>
      </w:r>
    </w:p>
    <w:p w14:paraId="21D7233A" w14:textId="77777777" w:rsidR="00EF42EB" w:rsidRPr="00F06FD9" w:rsidRDefault="00EF42EB" w:rsidP="00EF42EB">
      <w:pPr>
        <w:ind w:left="2160" w:firstLine="720"/>
        <w:jc w:val="both"/>
        <w:rPr>
          <w:iCs/>
          <w:sz w:val="14"/>
          <w:szCs w:val="14"/>
        </w:rPr>
      </w:pPr>
      <w:r w:rsidRPr="00F06FD9">
        <w:rPr>
          <w:iCs/>
          <w:sz w:val="14"/>
          <w:szCs w:val="14"/>
        </w:rPr>
        <w:t>keep following on CF path</w:t>
      </w:r>
      <w:r w:rsidR="00907F68" w:rsidRPr="00F06FD9">
        <w:rPr>
          <w:iCs/>
          <w:sz w:val="14"/>
          <w:szCs w:val="14"/>
        </w:rPr>
        <w:t xml:space="preserve"> </w:t>
      </w:r>
      <w:r w:rsidR="00907F68" w:rsidRPr="00F06FD9">
        <w:rPr>
          <w:iCs/>
          <w:sz w:val="14"/>
          <w:szCs w:val="14"/>
          <w:vertAlign w:val="superscript"/>
        </w:rPr>
        <w:t>[2]</w:t>
      </w:r>
    </w:p>
    <w:p w14:paraId="556F22D0" w14:textId="4C152521" w:rsidR="00EF42EB" w:rsidRPr="00F06FD9" w:rsidRDefault="00EF42EB" w:rsidP="00EF42EB">
      <w:pPr>
        <w:ind w:left="2880" w:firstLine="720"/>
        <w:jc w:val="both"/>
        <w:rPr>
          <w:iCs/>
          <w:sz w:val="14"/>
          <w:szCs w:val="14"/>
        </w:rPr>
      </w:pPr>
      <w:r w:rsidRPr="00F06FD9">
        <w:rPr>
          <w:iCs/>
          <w:sz w:val="14"/>
          <w:szCs w:val="14"/>
        </w:rPr>
        <w:t>if</w:t>
      </w:r>
      <w:r w:rsidR="00750438">
        <w:rPr>
          <w:iCs/>
          <w:sz w:val="14"/>
          <w:szCs w:val="14"/>
        </w:rPr>
        <w:t xml:space="preserve"> </w:t>
      </w:r>
      <w:r w:rsidR="00750438">
        <w:rPr>
          <w:i/>
          <w:iCs/>
          <w:sz w:val="14"/>
          <w:szCs w:val="14"/>
        </w:rPr>
        <w:t>i</w:t>
      </w:r>
      <w:r w:rsidR="00750438">
        <w:rPr>
          <w:iCs/>
          <w:sz w:val="14"/>
          <w:szCs w:val="14"/>
        </w:rPr>
        <w:t xml:space="preserve"> </w:t>
      </w:r>
      <w:r w:rsidRPr="00F06FD9">
        <w:rPr>
          <w:iCs/>
          <w:sz w:val="14"/>
          <w:szCs w:val="14"/>
        </w:rPr>
        <w:t xml:space="preserve">is cooperative </w:t>
      </w:r>
      <w:r w:rsidRPr="00F06FD9">
        <w:rPr>
          <w:rFonts w:hint="eastAsia"/>
          <w:iCs/>
          <w:sz w:val="14"/>
          <w:szCs w:val="14"/>
        </w:rPr>
        <w:t>and</w:t>
      </w:r>
      <w:r w:rsidRPr="00F06FD9">
        <w:rPr>
          <w:iCs/>
          <w:sz w:val="14"/>
          <w:szCs w:val="14"/>
        </w:rPr>
        <w:t xml:space="preserve"> preceding CAV(s) on the adjacent lane (s) LC signal (s) is (are) on</w:t>
      </w:r>
    </w:p>
    <w:p w14:paraId="23976EFD" w14:textId="0A17B286" w:rsidR="00EF42EB" w:rsidRPr="00F06FD9" w:rsidRDefault="00750438" w:rsidP="00EF42EB">
      <w:pPr>
        <w:ind w:left="4320"/>
        <w:jc w:val="both"/>
        <w:rPr>
          <w:iCs/>
          <w:sz w:val="14"/>
          <w:szCs w:val="14"/>
          <w:vertAlign w:val="superscript"/>
        </w:rPr>
      </w:pPr>
      <w:r>
        <w:rPr>
          <w:i/>
          <w:sz w:val="14"/>
          <w:szCs w:val="14"/>
        </w:rPr>
        <w:t>i</w:t>
      </w:r>
      <w:r>
        <w:rPr>
          <w:sz w:val="14"/>
          <w:szCs w:val="14"/>
        </w:rPr>
        <w:t xml:space="preserve"> </w:t>
      </w:r>
      <w:r w:rsidR="00EF42EB" w:rsidRPr="00F06FD9">
        <w:rPr>
          <w:iCs/>
          <w:sz w:val="14"/>
          <w:szCs w:val="14"/>
        </w:rPr>
        <w:t>will follow the preceding vehicle on the current lane and preceding CAV(s) on the adjacent lane (s) using ACC model. i.e., conducting cooperative CF</w:t>
      </w:r>
      <w:r w:rsidR="00A92E07" w:rsidRPr="00F06FD9">
        <w:rPr>
          <w:iCs/>
          <w:sz w:val="14"/>
          <w:szCs w:val="14"/>
        </w:rPr>
        <w:t xml:space="preserve"> </w:t>
      </w:r>
      <w:r w:rsidR="00A92E07" w:rsidRPr="00F06FD9">
        <w:rPr>
          <w:iCs/>
          <w:sz w:val="14"/>
          <w:szCs w:val="14"/>
          <w:vertAlign w:val="superscript"/>
        </w:rPr>
        <w:t>[</w:t>
      </w:r>
      <w:r w:rsidR="00907F68" w:rsidRPr="00F06FD9">
        <w:rPr>
          <w:iCs/>
          <w:sz w:val="14"/>
          <w:szCs w:val="14"/>
          <w:vertAlign w:val="superscript"/>
        </w:rPr>
        <w:t>3</w:t>
      </w:r>
      <w:r w:rsidR="00A92E07" w:rsidRPr="00F06FD9">
        <w:rPr>
          <w:iCs/>
          <w:sz w:val="14"/>
          <w:szCs w:val="14"/>
          <w:vertAlign w:val="superscript"/>
        </w:rPr>
        <w:t>]</w:t>
      </w:r>
    </w:p>
    <w:p w14:paraId="0389A932" w14:textId="77777777" w:rsidR="00EF42EB" w:rsidRPr="00F06FD9" w:rsidRDefault="00EF42EB" w:rsidP="00EF42EB">
      <w:pPr>
        <w:ind w:left="2160" w:firstLine="720"/>
        <w:jc w:val="both"/>
        <w:rPr>
          <w:iCs/>
          <w:sz w:val="14"/>
          <w:szCs w:val="14"/>
        </w:rPr>
      </w:pPr>
      <w:r w:rsidRPr="00F06FD9">
        <w:rPr>
          <w:iCs/>
          <w:sz w:val="14"/>
          <w:szCs w:val="14"/>
        </w:rPr>
        <w:tab/>
        <w:t xml:space="preserve">else </w:t>
      </w:r>
    </w:p>
    <w:p w14:paraId="532C8901" w14:textId="0FE93517" w:rsidR="00EF42EB" w:rsidRPr="00F06FD9" w:rsidRDefault="00750438" w:rsidP="00EF42EB">
      <w:pPr>
        <w:ind w:left="4320"/>
        <w:jc w:val="both"/>
        <w:rPr>
          <w:iCs/>
          <w:sz w:val="14"/>
          <w:szCs w:val="14"/>
          <w:vertAlign w:val="superscript"/>
        </w:rPr>
      </w:pPr>
      <w:r>
        <w:rPr>
          <w:i/>
          <w:sz w:val="14"/>
          <w:szCs w:val="14"/>
        </w:rPr>
        <w:t xml:space="preserve">i </w:t>
      </w:r>
      <w:r w:rsidR="00EF42EB" w:rsidRPr="00F06FD9">
        <w:rPr>
          <w:iCs/>
          <w:sz w:val="14"/>
          <w:szCs w:val="14"/>
        </w:rPr>
        <w:t>will only follow the preceding vehicle on the current lane using ACC model and ignore preceding CAV(s) LC signal (s) on the adjacent lane (s), i.e., conducting uncooperative CF</w:t>
      </w:r>
      <w:r w:rsidR="00A92E07" w:rsidRPr="00F06FD9">
        <w:rPr>
          <w:iCs/>
          <w:sz w:val="14"/>
          <w:szCs w:val="14"/>
        </w:rPr>
        <w:t xml:space="preserve"> </w:t>
      </w:r>
      <w:r w:rsidR="00A92E07" w:rsidRPr="00F06FD9">
        <w:rPr>
          <w:iCs/>
          <w:sz w:val="14"/>
          <w:szCs w:val="14"/>
          <w:vertAlign w:val="superscript"/>
        </w:rPr>
        <w:t>[</w:t>
      </w:r>
      <w:r w:rsidR="00907F68" w:rsidRPr="00F06FD9">
        <w:rPr>
          <w:iCs/>
          <w:sz w:val="14"/>
          <w:szCs w:val="14"/>
          <w:vertAlign w:val="superscript"/>
        </w:rPr>
        <w:t>4</w:t>
      </w:r>
      <w:r w:rsidR="00A92E07" w:rsidRPr="00F06FD9">
        <w:rPr>
          <w:iCs/>
          <w:sz w:val="14"/>
          <w:szCs w:val="14"/>
          <w:vertAlign w:val="superscript"/>
        </w:rPr>
        <w:t>]</w:t>
      </w:r>
    </w:p>
    <w:p w14:paraId="6E90BAC9" w14:textId="77777777" w:rsidR="00EF42EB" w:rsidRPr="00F06FD9" w:rsidRDefault="00EF42EB" w:rsidP="00EF42EB">
      <w:pPr>
        <w:ind w:left="2160" w:firstLine="720"/>
        <w:jc w:val="both"/>
        <w:rPr>
          <w:iCs/>
          <w:sz w:val="14"/>
          <w:szCs w:val="14"/>
        </w:rPr>
      </w:pPr>
      <w:r w:rsidRPr="00F06FD9">
        <w:rPr>
          <w:iCs/>
          <w:sz w:val="14"/>
          <w:szCs w:val="14"/>
        </w:rPr>
        <w:tab/>
        <w:t>end</w:t>
      </w:r>
    </w:p>
    <w:p w14:paraId="415A9F8A" w14:textId="78990C41" w:rsidR="00EF42EB" w:rsidRPr="00F06FD9" w:rsidRDefault="00EF42EB" w:rsidP="00EF42EB">
      <w:pPr>
        <w:ind w:left="1440" w:firstLine="720"/>
        <w:jc w:val="both"/>
        <w:rPr>
          <w:iCs/>
          <w:sz w:val="14"/>
          <w:szCs w:val="14"/>
        </w:rPr>
      </w:pPr>
      <w:r w:rsidRPr="00F06FD9">
        <w:rPr>
          <w:iCs/>
          <w:sz w:val="14"/>
          <w:szCs w:val="14"/>
        </w:rPr>
        <w:t>else if</w:t>
      </w:r>
      <w:r w:rsidR="00750438">
        <w:rPr>
          <w:iCs/>
          <w:sz w:val="14"/>
          <w:szCs w:val="14"/>
        </w:rPr>
        <w:t xml:space="preserve"> </w:t>
      </w:r>
      <w:r w:rsidR="00750438">
        <w:rPr>
          <w:i/>
          <w:iCs/>
          <w:sz w:val="14"/>
          <w:szCs w:val="14"/>
        </w:rPr>
        <w:t>i</w:t>
      </w:r>
      <w:r w:rsidR="00750438">
        <w:rPr>
          <w:iCs/>
          <w:sz w:val="14"/>
          <w:szCs w:val="14"/>
        </w:rPr>
        <w:t xml:space="preserve"> </w:t>
      </w:r>
      <w:r w:rsidRPr="00F06FD9">
        <w:rPr>
          <w:iCs/>
          <w:sz w:val="14"/>
          <w:szCs w:val="14"/>
        </w:rPr>
        <w:t>is during a LC process</w:t>
      </w:r>
    </w:p>
    <w:p w14:paraId="4CA747F9" w14:textId="77777777" w:rsidR="00EF42EB" w:rsidRPr="00F06FD9" w:rsidRDefault="00EF42EB" w:rsidP="00EF42EB">
      <w:pPr>
        <w:ind w:left="720" w:firstLine="720"/>
        <w:jc w:val="both"/>
        <w:rPr>
          <w:iCs/>
          <w:sz w:val="14"/>
          <w:szCs w:val="14"/>
          <w:vertAlign w:val="superscript"/>
        </w:rPr>
      </w:pPr>
      <w:r w:rsidRPr="00F06FD9">
        <w:rPr>
          <w:iCs/>
          <w:sz w:val="14"/>
          <w:szCs w:val="14"/>
        </w:rPr>
        <w:tab/>
      </w:r>
      <w:r w:rsidRPr="00F06FD9">
        <w:rPr>
          <w:iCs/>
          <w:sz w:val="14"/>
          <w:szCs w:val="14"/>
        </w:rPr>
        <w:tab/>
        <w:t>if safety check passes</w:t>
      </w:r>
      <w:r w:rsidR="00A92E07" w:rsidRPr="00F06FD9">
        <w:rPr>
          <w:iCs/>
          <w:sz w:val="14"/>
          <w:szCs w:val="14"/>
        </w:rPr>
        <w:t xml:space="preserve"> </w:t>
      </w:r>
      <w:r w:rsidR="00A92E07" w:rsidRPr="00F06FD9">
        <w:rPr>
          <w:iCs/>
          <w:sz w:val="14"/>
          <w:szCs w:val="14"/>
          <w:vertAlign w:val="superscript"/>
        </w:rPr>
        <w:t>[</w:t>
      </w:r>
      <w:r w:rsidR="00D57F24" w:rsidRPr="00F06FD9">
        <w:rPr>
          <w:iCs/>
          <w:sz w:val="14"/>
          <w:szCs w:val="14"/>
          <w:vertAlign w:val="superscript"/>
        </w:rPr>
        <w:t>5</w:t>
      </w:r>
      <w:r w:rsidR="00A92E07" w:rsidRPr="00F06FD9">
        <w:rPr>
          <w:iCs/>
          <w:sz w:val="14"/>
          <w:szCs w:val="14"/>
          <w:vertAlign w:val="superscript"/>
        </w:rPr>
        <w:t>]</w:t>
      </w:r>
    </w:p>
    <w:p w14:paraId="4881094D" w14:textId="77777777" w:rsidR="00EF42EB" w:rsidRPr="00F06FD9" w:rsidRDefault="00EF42EB" w:rsidP="00EF42EB">
      <w:pPr>
        <w:ind w:left="720" w:firstLine="720"/>
        <w:jc w:val="both"/>
        <w:rPr>
          <w:iCs/>
          <w:sz w:val="14"/>
          <w:szCs w:val="14"/>
          <w:vertAlign w:val="superscript"/>
        </w:rPr>
      </w:pPr>
      <w:r w:rsidRPr="00F06FD9">
        <w:rPr>
          <w:iCs/>
          <w:sz w:val="14"/>
          <w:szCs w:val="14"/>
        </w:rPr>
        <w:tab/>
      </w:r>
      <w:r w:rsidRPr="00F06FD9">
        <w:rPr>
          <w:iCs/>
          <w:sz w:val="14"/>
          <w:szCs w:val="14"/>
        </w:rPr>
        <w:tab/>
      </w:r>
      <w:r w:rsidRPr="00F06FD9">
        <w:rPr>
          <w:iCs/>
          <w:sz w:val="14"/>
          <w:szCs w:val="14"/>
        </w:rPr>
        <w:tab/>
        <w:t>set LC path and follow LC path</w:t>
      </w:r>
      <w:r w:rsidR="00B34370" w:rsidRPr="00F06FD9">
        <w:rPr>
          <w:iCs/>
          <w:sz w:val="14"/>
          <w:szCs w:val="14"/>
        </w:rPr>
        <w:t xml:space="preserve"> </w:t>
      </w:r>
      <w:r w:rsidR="00B34370" w:rsidRPr="00F06FD9">
        <w:rPr>
          <w:iCs/>
          <w:sz w:val="14"/>
          <w:szCs w:val="14"/>
          <w:vertAlign w:val="superscript"/>
        </w:rPr>
        <w:t>[</w:t>
      </w:r>
      <w:r w:rsidR="00D57F24" w:rsidRPr="00F06FD9">
        <w:rPr>
          <w:iCs/>
          <w:sz w:val="14"/>
          <w:szCs w:val="14"/>
          <w:vertAlign w:val="superscript"/>
        </w:rPr>
        <w:t>6</w:t>
      </w:r>
      <w:r w:rsidR="00B34370" w:rsidRPr="00F06FD9">
        <w:rPr>
          <w:iCs/>
          <w:sz w:val="14"/>
          <w:szCs w:val="14"/>
          <w:vertAlign w:val="superscript"/>
        </w:rPr>
        <w:t>]</w:t>
      </w:r>
    </w:p>
    <w:p w14:paraId="194EB3C1" w14:textId="734B56BD" w:rsidR="00EF42EB" w:rsidRPr="00F06FD9" w:rsidRDefault="00750438" w:rsidP="005D0CB6">
      <w:pPr>
        <w:ind w:left="4320"/>
        <w:jc w:val="both"/>
        <w:rPr>
          <w:iCs/>
          <w:sz w:val="14"/>
          <w:szCs w:val="14"/>
        </w:rPr>
      </w:pPr>
      <w:r>
        <w:rPr>
          <w:i/>
          <w:sz w:val="14"/>
          <w:szCs w:val="14"/>
        </w:rPr>
        <w:t xml:space="preserve">i </w:t>
      </w:r>
      <w:r w:rsidR="00EF42EB" w:rsidRPr="00F06FD9">
        <w:rPr>
          <w:iCs/>
          <w:sz w:val="14"/>
          <w:szCs w:val="14"/>
        </w:rPr>
        <w:t>will follow the preceding vehicle</w:t>
      </w:r>
      <w:r w:rsidR="00A92E07" w:rsidRPr="00F06FD9">
        <w:rPr>
          <w:iCs/>
          <w:sz w:val="14"/>
          <w:szCs w:val="14"/>
        </w:rPr>
        <w:t>s</w:t>
      </w:r>
      <w:r w:rsidR="00EF42EB" w:rsidRPr="00F06FD9">
        <w:rPr>
          <w:iCs/>
          <w:sz w:val="14"/>
          <w:szCs w:val="14"/>
        </w:rPr>
        <w:t xml:space="preserve"> on the current</w:t>
      </w:r>
      <w:r w:rsidR="00A92E07" w:rsidRPr="00F06FD9">
        <w:rPr>
          <w:iCs/>
          <w:sz w:val="14"/>
          <w:szCs w:val="14"/>
        </w:rPr>
        <w:t xml:space="preserve"> and target</w:t>
      </w:r>
      <w:r w:rsidR="00EF42EB" w:rsidRPr="00F06FD9">
        <w:rPr>
          <w:iCs/>
          <w:sz w:val="14"/>
          <w:szCs w:val="14"/>
        </w:rPr>
        <w:t xml:space="preserve"> lane using ACC model </w:t>
      </w:r>
      <w:r w:rsidR="00A92E07" w:rsidRPr="00F06FD9">
        <w:rPr>
          <w:iCs/>
          <w:sz w:val="14"/>
          <w:szCs w:val="14"/>
          <w:vertAlign w:val="superscript"/>
        </w:rPr>
        <w:t>[</w:t>
      </w:r>
      <w:r w:rsidR="00146A8F" w:rsidRPr="00F06FD9">
        <w:rPr>
          <w:iCs/>
          <w:sz w:val="14"/>
          <w:szCs w:val="14"/>
          <w:vertAlign w:val="superscript"/>
        </w:rPr>
        <w:t>7</w:t>
      </w:r>
      <w:r w:rsidR="00A92E07" w:rsidRPr="00F06FD9">
        <w:rPr>
          <w:iCs/>
          <w:sz w:val="14"/>
          <w:szCs w:val="14"/>
          <w:vertAlign w:val="superscript"/>
        </w:rPr>
        <w:t>]</w:t>
      </w:r>
      <w:r w:rsidR="005D0CB6" w:rsidRPr="00F06FD9">
        <w:rPr>
          <w:iCs/>
          <w:sz w:val="14"/>
          <w:szCs w:val="14"/>
        </w:rPr>
        <w:t>.</w:t>
      </w:r>
    </w:p>
    <w:p w14:paraId="7B52B259"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t>else</w:t>
      </w:r>
    </w:p>
    <w:p w14:paraId="2E910C39"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r>
      <w:r w:rsidRPr="00F06FD9">
        <w:rPr>
          <w:iCs/>
          <w:sz w:val="14"/>
          <w:szCs w:val="14"/>
        </w:rPr>
        <w:tab/>
        <w:t>set LC abortion path and follow LC abortion path</w:t>
      </w:r>
      <w:r w:rsidR="00D57F24" w:rsidRPr="00F06FD9">
        <w:rPr>
          <w:iCs/>
          <w:sz w:val="14"/>
          <w:szCs w:val="14"/>
        </w:rPr>
        <w:t xml:space="preserve"> </w:t>
      </w:r>
      <w:r w:rsidR="00D57F24" w:rsidRPr="00F06FD9">
        <w:rPr>
          <w:iCs/>
          <w:sz w:val="14"/>
          <w:szCs w:val="14"/>
          <w:vertAlign w:val="superscript"/>
        </w:rPr>
        <w:t>[</w:t>
      </w:r>
      <w:r w:rsidR="00146A8F" w:rsidRPr="00F06FD9">
        <w:rPr>
          <w:iCs/>
          <w:sz w:val="14"/>
          <w:szCs w:val="14"/>
          <w:vertAlign w:val="superscript"/>
        </w:rPr>
        <w:t>8</w:t>
      </w:r>
      <w:r w:rsidR="00D57F24" w:rsidRPr="00F06FD9">
        <w:rPr>
          <w:iCs/>
          <w:sz w:val="14"/>
          <w:szCs w:val="14"/>
          <w:vertAlign w:val="superscript"/>
        </w:rPr>
        <w:t>]</w:t>
      </w:r>
    </w:p>
    <w:p w14:paraId="0D8EC558" w14:textId="6985A584" w:rsidR="00EF42EB" w:rsidRPr="00F06FD9" w:rsidRDefault="00750438" w:rsidP="006E3060">
      <w:pPr>
        <w:ind w:left="4320"/>
        <w:jc w:val="both"/>
        <w:rPr>
          <w:iCs/>
          <w:sz w:val="14"/>
          <w:szCs w:val="14"/>
        </w:rPr>
      </w:pPr>
      <w:r>
        <w:rPr>
          <w:i/>
          <w:sz w:val="14"/>
          <w:szCs w:val="14"/>
        </w:rPr>
        <w:t xml:space="preserve">i </w:t>
      </w:r>
      <w:r w:rsidR="00EF42EB" w:rsidRPr="00F06FD9">
        <w:rPr>
          <w:iCs/>
          <w:sz w:val="14"/>
          <w:szCs w:val="14"/>
        </w:rPr>
        <w:t xml:space="preserve">will only follow the preceding vehicle on the current lane using ACC model </w:t>
      </w:r>
      <w:bookmarkStart w:id="175" w:name="_Hlk33878864"/>
      <w:r w:rsidR="00EF42EB" w:rsidRPr="00F06FD9">
        <w:rPr>
          <w:iCs/>
          <w:sz w:val="14"/>
          <w:szCs w:val="14"/>
        </w:rPr>
        <w:t xml:space="preserve">and </w:t>
      </w:r>
      <w:r w:rsidR="005D0CB6" w:rsidRPr="00F06FD9">
        <w:rPr>
          <w:iCs/>
          <w:sz w:val="14"/>
          <w:szCs w:val="14"/>
        </w:rPr>
        <w:t>go back to the center line of the current lane</w:t>
      </w:r>
      <w:r w:rsidR="00146A8F" w:rsidRPr="00F06FD9">
        <w:rPr>
          <w:iCs/>
          <w:sz w:val="14"/>
          <w:szCs w:val="14"/>
        </w:rPr>
        <w:t xml:space="preserve"> </w:t>
      </w:r>
      <w:r w:rsidR="00012430" w:rsidRPr="00F06FD9">
        <w:rPr>
          <w:iCs/>
          <w:sz w:val="14"/>
          <w:szCs w:val="14"/>
          <w:vertAlign w:val="superscript"/>
        </w:rPr>
        <w:t>[</w:t>
      </w:r>
      <w:r w:rsidR="00146A8F" w:rsidRPr="00F06FD9">
        <w:rPr>
          <w:iCs/>
          <w:sz w:val="14"/>
          <w:szCs w:val="14"/>
          <w:vertAlign w:val="superscript"/>
        </w:rPr>
        <w:t>9</w:t>
      </w:r>
      <w:r w:rsidR="00012430" w:rsidRPr="00F06FD9">
        <w:rPr>
          <w:iCs/>
          <w:sz w:val="14"/>
          <w:szCs w:val="14"/>
          <w:vertAlign w:val="superscript"/>
        </w:rPr>
        <w:t>]</w:t>
      </w:r>
    </w:p>
    <w:bookmarkEnd w:id="175"/>
    <w:p w14:paraId="39358441" w14:textId="77777777" w:rsidR="00EF42EB" w:rsidRPr="00F06FD9" w:rsidRDefault="00EF42EB" w:rsidP="00EF42EB">
      <w:pPr>
        <w:ind w:left="2160" w:firstLine="720"/>
        <w:jc w:val="both"/>
        <w:rPr>
          <w:iCs/>
          <w:sz w:val="14"/>
          <w:szCs w:val="14"/>
        </w:rPr>
      </w:pPr>
      <w:r w:rsidRPr="00F06FD9">
        <w:rPr>
          <w:iCs/>
          <w:sz w:val="14"/>
          <w:szCs w:val="14"/>
        </w:rPr>
        <w:t>end</w:t>
      </w:r>
    </w:p>
    <w:p w14:paraId="551F8FCC" w14:textId="77777777" w:rsidR="00EF42EB" w:rsidRPr="00F06FD9" w:rsidRDefault="00EF42EB" w:rsidP="00EF42EB">
      <w:pPr>
        <w:ind w:left="1440" w:firstLine="720"/>
        <w:jc w:val="both"/>
        <w:rPr>
          <w:iCs/>
          <w:sz w:val="14"/>
          <w:szCs w:val="14"/>
        </w:rPr>
      </w:pPr>
      <w:r w:rsidRPr="00F06FD9">
        <w:rPr>
          <w:iCs/>
          <w:sz w:val="14"/>
          <w:szCs w:val="14"/>
        </w:rPr>
        <w:t xml:space="preserve">else if </w:t>
      </w:r>
      <m:oMath>
        <m:r>
          <w:rPr>
            <w:rFonts w:ascii="Cambria Math" w:hAnsi="Cambria Math"/>
            <w:sz w:val="14"/>
            <w:szCs w:val="14"/>
          </w:rPr>
          <m:t>i</m:t>
        </m:r>
      </m:oMath>
      <w:r w:rsidRPr="00F06FD9">
        <w:rPr>
          <w:iCs/>
          <w:sz w:val="14"/>
          <w:szCs w:val="14"/>
        </w:rPr>
        <w:t xml:space="preserve"> is at discretionary LC check state</w:t>
      </w:r>
    </w:p>
    <w:p w14:paraId="36DC6B50"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t>if incentive check passes</w:t>
      </w:r>
      <w:r w:rsidR="00907F68" w:rsidRPr="00F06FD9">
        <w:rPr>
          <w:iCs/>
          <w:sz w:val="14"/>
          <w:szCs w:val="14"/>
        </w:rPr>
        <w:t xml:space="preserve"> </w:t>
      </w:r>
      <w:r w:rsidR="00907F68" w:rsidRPr="00F06FD9">
        <w:rPr>
          <w:iCs/>
          <w:sz w:val="14"/>
          <w:szCs w:val="14"/>
          <w:vertAlign w:val="superscript"/>
        </w:rPr>
        <w:t>[1</w:t>
      </w:r>
      <w:r w:rsidR="006E3060" w:rsidRPr="00F06FD9">
        <w:rPr>
          <w:iCs/>
          <w:sz w:val="14"/>
          <w:szCs w:val="14"/>
          <w:vertAlign w:val="superscript"/>
        </w:rPr>
        <w:t>0</w:t>
      </w:r>
      <w:r w:rsidR="00907F68" w:rsidRPr="00F06FD9">
        <w:rPr>
          <w:iCs/>
          <w:sz w:val="14"/>
          <w:szCs w:val="14"/>
          <w:vertAlign w:val="superscript"/>
        </w:rPr>
        <w:t>]</w:t>
      </w:r>
    </w:p>
    <w:p w14:paraId="410DAC9C" w14:textId="77777777" w:rsidR="00EF42EB" w:rsidRPr="00F06FD9" w:rsidRDefault="00EF42EB" w:rsidP="00EF42EB">
      <w:pPr>
        <w:ind w:firstLine="720"/>
        <w:jc w:val="both"/>
        <w:rPr>
          <w:iCs/>
          <w:sz w:val="14"/>
          <w:szCs w:val="14"/>
        </w:rPr>
      </w:pPr>
      <w:r w:rsidRPr="00F06FD9">
        <w:rPr>
          <w:iCs/>
          <w:sz w:val="14"/>
          <w:szCs w:val="14"/>
        </w:rPr>
        <w:tab/>
      </w:r>
      <w:r w:rsidRPr="00F06FD9">
        <w:rPr>
          <w:iCs/>
          <w:sz w:val="14"/>
          <w:szCs w:val="14"/>
        </w:rPr>
        <w:tab/>
      </w:r>
      <w:r w:rsidRPr="00F06FD9">
        <w:rPr>
          <w:iCs/>
          <w:sz w:val="14"/>
          <w:szCs w:val="14"/>
        </w:rPr>
        <w:tab/>
      </w:r>
      <w:r w:rsidRPr="00F06FD9">
        <w:rPr>
          <w:iCs/>
          <w:sz w:val="14"/>
          <w:szCs w:val="14"/>
        </w:rPr>
        <w:tab/>
        <w:t>if safety check passes</w:t>
      </w:r>
      <w:r w:rsidR="00907F68" w:rsidRPr="00F06FD9">
        <w:rPr>
          <w:iCs/>
          <w:sz w:val="14"/>
          <w:szCs w:val="14"/>
        </w:rPr>
        <w:t xml:space="preserve"> </w:t>
      </w:r>
      <w:r w:rsidR="00907F68" w:rsidRPr="00F06FD9">
        <w:rPr>
          <w:iCs/>
          <w:sz w:val="14"/>
          <w:szCs w:val="14"/>
          <w:vertAlign w:val="superscript"/>
        </w:rPr>
        <w:t>[</w:t>
      </w:r>
      <w:r w:rsidR="00D57F24" w:rsidRPr="00F06FD9">
        <w:rPr>
          <w:iCs/>
          <w:sz w:val="14"/>
          <w:szCs w:val="14"/>
          <w:vertAlign w:val="superscript"/>
        </w:rPr>
        <w:t>5</w:t>
      </w:r>
      <w:r w:rsidR="00907F68" w:rsidRPr="00F06FD9">
        <w:rPr>
          <w:iCs/>
          <w:sz w:val="14"/>
          <w:szCs w:val="14"/>
          <w:vertAlign w:val="superscript"/>
        </w:rPr>
        <w:t>]</w:t>
      </w:r>
    </w:p>
    <w:p w14:paraId="44A3C0A0" w14:textId="77777777" w:rsidR="00EF42EB" w:rsidRPr="00F06FD9" w:rsidRDefault="00EF42EB" w:rsidP="00EF42EB">
      <w:pPr>
        <w:ind w:firstLine="720"/>
        <w:jc w:val="both"/>
        <w:rPr>
          <w:iCs/>
          <w:sz w:val="14"/>
          <w:szCs w:val="14"/>
        </w:rPr>
      </w:pPr>
      <w:r w:rsidRPr="00F06FD9">
        <w:rPr>
          <w:iCs/>
          <w:sz w:val="14"/>
          <w:szCs w:val="14"/>
        </w:rPr>
        <w:tab/>
      </w:r>
      <w:r w:rsidRPr="00F06FD9">
        <w:rPr>
          <w:iCs/>
          <w:sz w:val="14"/>
          <w:szCs w:val="14"/>
        </w:rPr>
        <w:tab/>
      </w:r>
      <w:r w:rsidRPr="00F06FD9">
        <w:rPr>
          <w:iCs/>
          <w:sz w:val="14"/>
          <w:szCs w:val="14"/>
        </w:rPr>
        <w:tab/>
      </w:r>
      <w:r w:rsidRPr="00F06FD9">
        <w:rPr>
          <w:iCs/>
          <w:sz w:val="14"/>
          <w:szCs w:val="14"/>
        </w:rPr>
        <w:tab/>
      </w:r>
      <w:r w:rsidRPr="00F06FD9">
        <w:rPr>
          <w:iCs/>
          <w:sz w:val="14"/>
          <w:szCs w:val="14"/>
        </w:rPr>
        <w:tab/>
        <w:t>set LC path and follow LC path</w:t>
      </w:r>
      <w:r w:rsidR="00D57F24" w:rsidRPr="00F06FD9">
        <w:rPr>
          <w:iCs/>
          <w:sz w:val="14"/>
          <w:szCs w:val="14"/>
        </w:rPr>
        <w:t xml:space="preserve"> </w:t>
      </w:r>
      <w:r w:rsidR="00D57F24" w:rsidRPr="00F06FD9">
        <w:rPr>
          <w:iCs/>
          <w:sz w:val="14"/>
          <w:szCs w:val="14"/>
          <w:vertAlign w:val="superscript"/>
        </w:rPr>
        <w:t>[6]</w:t>
      </w:r>
    </w:p>
    <w:p w14:paraId="59219FCD" w14:textId="71293F32" w:rsidR="00EF42EB" w:rsidRPr="00F06FD9" w:rsidRDefault="00750438" w:rsidP="00146A8F">
      <w:pPr>
        <w:ind w:left="5040"/>
        <w:jc w:val="both"/>
        <w:rPr>
          <w:iCs/>
          <w:sz w:val="14"/>
          <w:szCs w:val="14"/>
        </w:rPr>
      </w:pPr>
      <w:r w:rsidRPr="00EC7A97">
        <w:rPr>
          <w:i/>
          <w:sz w:val="14"/>
          <w:szCs w:val="14"/>
        </w:rPr>
        <w:t>i</w:t>
      </w:r>
      <w:r>
        <w:rPr>
          <w:sz w:val="14"/>
          <w:szCs w:val="14"/>
        </w:rPr>
        <w:t xml:space="preserve"> </w:t>
      </w:r>
      <w:r w:rsidR="00EF42EB" w:rsidRPr="00F06FD9">
        <w:rPr>
          <w:iCs/>
          <w:sz w:val="14"/>
          <w:szCs w:val="14"/>
        </w:rPr>
        <w:t>will follow the preceding vehicle</w:t>
      </w:r>
      <w:r w:rsidR="00907F68" w:rsidRPr="00F06FD9">
        <w:rPr>
          <w:iCs/>
          <w:sz w:val="14"/>
          <w:szCs w:val="14"/>
        </w:rPr>
        <w:t>s</w:t>
      </w:r>
      <w:r w:rsidR="00EF42EB" w:rsidRPr="00F06FD9">
        <w:rPr>
          <w:iCs/>
          <w:sz w:val="14"/>
          <w:szCs w:val="14"/>
        </w:rPr>
        <w:t xml:space="preserve"> on the current </w:t>
      </w:r>
      <w:r w:rsidR="00907F68" w:rsidRPr="00F06FD9">
        <w:rPr>
          <w:iCs/>
          <w:sz w:val="14"/>
          <w:szCs w:val="14"/>
        </w:rPr>
        <w:t xml:space="preserve">and target </w:t>
      </w:r>
      <w:r w:rsidR="00EF42EB" w:rsidRPr="00F06FD9">
        <w:rPr>
          <w:iCs/>
          <w:sz w:val="14"/>
          <w:szCs w:val="14"/>
        </w:rPr>
        <w:t xml:space="preserve">lane using ACC model </w:t>
      </w:r>
      <w:r w:rsidR="00907F68" w:rsidRPr="00F06FD9">
        <w:rPr>
          <w:iCs/>
          <w:sz w:val="14"/>
          <w:szCs w:val="14"/>
          <w:vertAlign w:val="superscript"/>
        </w:rPr>
        <w:t>[</w:t>
      </w:r>
      <w:r w:rsidR="006E3060" w:rsidRPr="00F06FD9">
        <w:rPr>
          <w:iCs/>
          <w:sz w:val="14"/>
          <w:szCs w:val="14"/>
          <w:vertAlign w:val="superscript"/>
        </w:rPr>
        <w:t>7</w:t>
      </w:r>
      <w:r w:rsidR="00907F68" w:rsidRPr="00F06FD9">
        <w:rPr>
          <w:iCs/>
          <w:sz w:val="14"/>
          <w:szCs w:val="14"/>
          <w:vertAlign w:val="superscript"/>
        </w:rPr>
        <w:t>]</w:t>
      </w:r>
    </w:p>
    <w:p w14:paraId="79FC67F7" w14:textId="77777777" w:rsidR="00EF42EB" w:rsidRPr="00F06FD9" w:rsidRDefault="00EF42EB" w:rsidP="00EF42EB">
      <w:pPr>
        <w:ind w:firstLine="720"/>
        <w:jc w:val="both"/>
        <w:rPr>
          <w:iCs/>
          <w:sz w:val="14"/>
          <w:szCs w:val="14"/>
        </w:rPr>
      </w:pPr>
      <w:r w:rsidRPr="00F06FD9">
        <w:rPr>
          <w:iCs/>
          <w:sz w:val="14"/>
          <w:szCs w:val="14"/>
        </w:rPr>
        <w:tab/>
      </w:r>
      <w:r w:rsidRPr="00F06FD9">
        <w:rPr>
          <w:iCs/>
          <w:sz w:val="14"/>
          <w:szCs w:val="14"/>
        </w:rPr>
        <w:tab/>
      </w:r>
      <w:r w:rsidRPr="00F06FD9">
        <w:rPr>
          <w:iCs/>
          <w:sz w:val="14"/>
          <w:szCs w:val="14"/>
        </w:rPr>
        <w:tab/>
      </w:r>
      <w:r w:rsidRPr="00F06FD9">
        <w:rPr>
          <w:iCs/>
          <w:sz w:val="14"/>
          <w:szCs w:val="14"/>
        </w:rPr>
        <w:tab/>
        <w:t>else</w:t>
      </w:r>
    </w:p>
    <w:p w14:paraId="632D6F88" w14:textId="77777777" w:rsidR="00EF42EB" w:rsidRPr="00F06FD9" w:rsidRDefault="00EF42EB" w:rsidP="00EF42EB">
      <w:pPr>
        <w:ind w:firstLine="720"/>
        <w:jc w:val="both"/>
        <w:rPr>
          <w:iCs/>
          <w:sz w:val="14"/>
          <w:szCs w:val="14"/>
        </w:rPr>
      </w:pPr>
      <w:r w:rsidRPr="00F06FD9">
        <w:rPr>
          <w:iCs/>
          <w:sz w:val="14"/>
          <w:szCs w:val="14"/>
        </w:rPr>
        <w:tab/>
      </w:r>
      <w:r w:rsidRPr="00F06FD9">
        <w:rPr>
          <w:iCs/>
          <w:sz w:val="14"/>
          <w:szCs w:val="14"/>
        </w:rPr>
        <w:tab/>
      </w:r>
      <w:r w:rsidRPr="00F06FD9">
        <w:rPr>
          <w:iCs/>
          <w:sz w:val="14"/>
          <w:szCs w:val="14"/>
        </w:rPr>
        <w:tab/>
      </w:r>
      <w:r w:rsidRPr="00F06FD9">
        <w:rPr>
          <w:iCs/>
          <w:sz w:val="14"/>
          <w:szCs w:val="14"/>
        </w:rPr>
        <w:tab/>
      </w:r>
      <w:r w:rsidRPr="00F06FD9">
        <w:rPr>
          <w:iCs/>
          <w:sz w:val="14"/>
          <w:szCs w:val="14"/>
        </w:rPr>
        <w:tab/>
        <w:t>set LC abortion path and follow LC abortion path</w:t>
      </w:r>
      <w:r w:rsidR="00D57F24" w:rsidRPr="00F06FD9">
        <w:rPr>
          <w:iCs/>
          <w:sz w:val="14"/>
          <w:szCs w:val="14"/>
        </w:rPr>
        <w:t xml:space="preserve"> </w:t>
      </w:r>
      <w:r w:rsidR="00D57F24" w:rsidRPr="00F06FD9">
        <w:rPr>
          <w:iCs/>
          <w:sz w:val="14"/>
          <w:szCs w:val="14"/>
          <w:vertAlign w:val="superscript"/>
        </w:rPr>
        <w:t>[</w:t>
      </w:r>
      <w:r w:rsidR="006E3060" w:rsidRPr="00F06FD9">
        <w:rPr>
          <w:iCs/>
          <w:sz w:val="14"/>
          <w:szCs w:val="14"/>
          <w:vertAlign w:val="superscript"/>
        </w:rPr>
        <w:t>8</w:t>
      </w:r>
      <w:r w:rsidR="00D57F24" w:rsidRPr="00F06FD9">
        <w:rPr>
          <w:iCs/>
          <w:sz w:val="14"/>
          <w:szCs w:val="14"/>
          <w:vertAlign w:val="superscript"/>
        </w:rPr>
        <w:t>]</w:t>
      </w:r>
    </w:p>
    <w:p w14:paraId="611C9789" w14:textId="47BC20A0" w:rsidR="00EF42EB" w:rsidRPr="00F06FD9" w:rsidRDefault="00750438" w:rsidP="006E3060">
      <w:pPr>
        <w:ind w:left="4320"/>
        <w:jc w:val="both"/>
        <w:rPr>
          <w:iCs/>
          <w:sz w:val="14"/>
          <w:szCs w:val="14"/>
        </w:rPr>
      </w:pPr>
      <w:r>
        <w:rPr>
          <w:i/>
          <w:sz w:val="14"/>
          <w:szCs w:val="14"/>
        </w:rPr>
        <w:t xml:space="preserve">i </w:t>
      </w:r>
      <w:r w:rsidR="00EF42EB" w:rsidRPr="00F06FD9">
        <w:rPr>
          <w:iCs/>
          <w:sz w:val="14"/>
          <w:szCs w:val="14"/>
        </w:rPr>
        <w:t xml:space="preserve">will only follow the preceding vehicle on the current lane using ACC model </w:t>
      </w:r>
      <w:r w:rsidR="006E3060" w:rsidRPr="00F06FD9">
        <w:rPr>
          <w:iCs/>
          <w:sz w:val="14"/>
          <w:szCs w:val="14"/>
        </w:rPr>
        <w:t xml:space="preserve">and go back to the center line of the current lane </w:t>
      </w:r>
      <w:r w:rsidR="006E3060" w:rsidRPr="00F06FD9">
        <w:rPr>
          <w:iCs/>
          <w:sz w:val="14"/>
          <w:szCs w:val="14"/>
          <w:vertAlign w:val="superscript"/>
        </w:rPr>
        <w:t>[9]</w:t>
      </w:r>
    </w:p>
    <w:p w14:paraId="20EE4886" w14:textId="77777777" w:rsidR="00EF42EB" w:rsidRPr="00F06FD9" w:rsidRDefault="00EF42EB" w:rsidP="00EF42EB">
      <w:pPr>
        <w:ind w:left="2880" w:firstLine="720"/>
        <w:jc w:val="both"/>
        <w:rPr>
          <w:iCs/>
          <w:sz w:val="14"/>
          <w:szCs w:val="14"/>
        </w:rPr>
      </w:pPr>
      <w:r w:rsidRPr="00F06FD9">
        <w:rPr>
          <w:iCs/>
          <w:sz w:val="14"/>
          <w:szCs w:val="14"/>
        </w:rPr>
        <w:t>end</w:t>
      </w:r>
    </w:p>
    <w:p w14:paraId="706109C7" w14:textId="77777777" w:rsidR="00EF42EB" w:rsidRPr="00F06FD9" w:rsidRDefault="00EF42EB" w:rsidP="00EF42EB">
      <w:pPr>
        <w:ind w:left="2160" w:firstLine="720"/>
        <w:jc w:val="both"/>
        <w:rPr>
          <w:iCs/>
          <w:sz w:val="14"/>
          <w:szCs w:val="14"/>
        </w:rPr>
      </w:pPr>
      <w:r w:rsidRPr="00F06FD9">
        <w:rPr>
          <w:iCs/>
          <w:sz w:val="14"/>
          <w:szCs w:val="14"/>
        </w:rPr>
        <w:t>else</w:t>
      </w:r>
    </w:p>
    <w:p w14:paraId="55C113F9" w14:textId="77777777" w:rsidR="00EF42EB" w:rsidRPr="00F06FD9" w:rsidRDefault="00EF42EB" w:rsidP="00EF42EB">
      <w:pPr>
        <w:ind w:left="2880" w:firstLine="720"/>
        <w:jc w:val="both"/>
        <w:rPr>
          <w:iCs/>
          <w:sz w:val="14"/>
          <w:szCs w:val="14"/>
        </w:rPr>
      </w:pPr>
      <w:r w:rsidRPr="00F06FD9">
        <w:rPr>
          <w:iCs/>
          <w:sz w:val="14"/>
          <w:szCs w:val="14"/>
        </w:rPr>
        <w:t>keep following on CF path</w:t>
      </w:r>
      <w:r w:rsidR="00907F68" w:rsidRPr="00F06FD9">
        <w:rPr>
          <w:iCs/>
          <w:sz w:val="14"/>
          <w:szCs w:val="14"/>
        </w:rPr>
        <w:t xml:space="preserve"> </w:t>
      </w:r>
      <w:r w:rsidR="00907F68" w:rsidRPr="00F06FD9">
        <w:rPr>
          <w:iCs/>
          <w:sz w:val="14"/>
          <w:szCs w:val="14"/>
          <w:vertAlign w:val="superscript"/>
        </w:rPr>
        <w:t>[2]</w:t>
      </w:r>
    </w:p>
    <w:p w14:paraId="6B281AE2" w14:textId="1405BE1C" w:rsidR="00EF42EB" w:rsidRPr="00F06FD9" w:rsidRDefault="00EF42EB" w:rsidP="00EF42EB">
      <w:pPr>
        <w:ind w:left="3600" w:firstLine="720"/>
        <w:jc w:val="both"/>
        <w:rPr>
          <w:iCs/>
          <w:sz w:val="14"/>
          <w:szCs w:val="14"/>
        </w:rPr>
      </w:pPr>
      <w:r w:rsidRPr="00F06FD9">
        <w:rPr>
          <w:iCs/>
          <w:sz w:val="14"/>
          <w:szCs w:val="14"/>
        </w:rPr>
        <w:t>if</w:t>
      </w:r>
      <w:r w:rsidR="00750438">
        <w:rPr>
          <w:iCs/>
          <w:sz w:val="14"/>
          <w:szCs w:val="14"/>
        </w:rPr>
        <w:t xml:space="preserve"> </w:t>
      </w:r>
      <w:r w:rsidR="00750438">
        <w:rPr>
          <w:i/>
          <w:iCs/>
          <w:sz w:val="14"/>
          <w:szCs w:val="14"/>
        </w:rPr>
        <w:t>i</w:t>
      </w:r>
      <w:r w:rsidR="00750438">
        <w:rPr>
          <w:iCs/>
          <w:sz w:val="14"/>
          <w:szCs w:val="14"/>
        </w:rPr>
        <w:t xml:space="preserve"> </w:t>
      </w:r>
      <w:r w:rsidRPr="00F06FD9">
        <w:rPr>
          <w:iCs/>
          <w:sz w:val="14"/>
          <w:szCs w:val="14"/>
        </w:rPr>
        <w:t xml:space="preserve">is cooperative </w:t>
      </w:r>
      <w:r w:rsidRPr="00F06FD9">
        <w:rPr>
          <w:rFonts w:hint="eastAsia"/>
          <w:iCs/>
          <w:sz w:val="14"/>
          <w:szCs w:val="14"/>
        </w:rPr>
        <w:t>and</w:t>
      </w:r>
      <w:r w:rsidRPr="00F06FD9">
        <w:rPr>
          <w:iCs/>
          <w:sz w:val="14"/>
          <w:szCs w:val="14"/>
        </w:rPr>
        <w:t xml:space="preserve"> preceding CAV(s) on the adjacent lane (s) LC signal (s) is (are) on</w:t>
      </w:r>
    </w:p>
    <w:p w14:paraId="7C9C51B9" w14:textId="2ABB8938" w:rsidR="00EF42EB" w:rsidRPr="00F06FD9" w:rsidRDefault="00750438" w:rsidP="00EF42EB">
      <w:pPr>
        <w:ind w:left="5040"/>
        <w:jc w:val="both"/>
        <w:rPr>
          <w:iCs/>
          <w:sz w:val="14"/>
          <w:szCs w:val="14"/>
        </w:rPr>
      </w:pPr>
      <w:r>
        <w:rPr>
          <w:i/>
          <w:sz w:val="14"/>
          <w:szCs w:val="14"/>
        </w:rPr>
        <w:t xml:space="preserve">i </w:t>
      </w:r>
      <w:r w:rsidR="00EF42EB" w:rsidRPr="00F06FD9">
        <w:rPr>
          <w:iCs/>
          <w:sz w:val="14"/>
          <w:szCs w:val="14"/>
        </w:rPr>
        <w:t>will follow the preceding vehicle on the current lane and preceding CAV(s) on the adjacent lane (s) using ACC model. i.e., conducting cooperative CF</w:t>
      </w:r>
      <w:r w:rsidR="00907F68" w:rsidRPr="00F06FD9">
        <w:rPr>
          <w:iCs/>
          <w:sz w:val="14"/>
          <w:szCs w:val="14"/>
        </w:rPr>
        <w:t xml:space="preserve"> </w:t>
      </w:r>
      <w:r w:rsidR="00907F68" w:rsidRPr="00F06FD9">
        <w:rPr>
          <w:iCs/>
          <w:sz w:val="14"/>
          <w:szCs w:val="14"/>
          <w:vertAlign w:val="superscript"/>
        </w:rPr>
        <w:t>[3]</w:t>
      </w:r>
    </w:p>
    <w:p w14:paraId="13F82FB4" w14:textId="77777777" w:rsidR="00EF42EB" w:rsidRPr="00F06FD9" w:rsidRDefault="00EF42EB" w:rsidP="00EF42EB">
      <w:pPr>
        <w:ind w:left="2160" w:firstLine="720"/>
        <w:jc w:val="both"/>
        <w:rPr>
          <w:iCs/>
          <w:sz w:val="14"/>
          <w:szCs w:val="14"/>
        </w:rPr>
      </w:pPr>
      <w:r w:rsidRPr="00F06FD9">
        <w:rPr>
          <w:iCs/>
          <w:sz w:val="14"/>
          <w:szCs w:val="14"/>
        </w:rPr>
        <w:tab/>
      </w:r>
      <w:r w:rsidRPr="00F06FD9">
        <w:rPr>
          <w:iCs/>
          <w:sz w:val="14"/>
          <w:szCs w:val="14"/>
        </w:rPr>
        <w:tab/>
        <w:t xml:space="preserve">else </w:t>
      </w:r>
    </w:p>
    <w:p w14:paraId="334ACBDB" w14:textId="4EC25202" w:rsidR="00EF42EB" w:rsidRPr="00F06FD9" w:rsidRDefault="00750438" w:rsidP="00EF42EB">
      <w:pPr>
        <w:ind w:left="5040"/>
        <w:jc w:val="both"/>
        <w:rPr>
          <w:iCs/>
          <w:sz w:val="14"/>
          <w:szCs w:val="14"/>
        </w:rPr>
      </w:pPr>
      <w:r>
        <w:rPr>
          <w:i/>
          <w:sz w:val="14"/>
          <w:szCs w:val="14"/>
        </w:rPr>
        <w:t xml:space="preserve">i </w:t>
      </w:r>
      <w:r w:rsidR="00EF42EB" w:rsidRPr="00F06FD9">
        <w:rPr>
          <w:iCs/>
          <w:sz w:val="14"/>
          <w:szCs w:val="14"/>
        </w:rPr>
        <w:t>will only follow the preceding vehicle on the current lane using ACC model and ignore preceding CAV(s) LC signal (s) on the adjacent lane (s), i.e., conducting uncooperative CF</w:t>
      </w:r>
      <w:r w:rsidR="00907F68" w:rsidRPr="00F06FD9">
        <w:rPr>
          <w:iCs/>
          <w:sz w:val="14"/>
          <w:szCs w:val="14"/>
        </w:rPr>
        <w:t xml:space="preserve"> </w:t>
      </w:r>
      <w:r w:rsidR="00907F68" w:rsidRPr="00F06FD9">
        <w:rPr>
          <w:iCs/>
          <w:sz w:val="14"/>
          <w:szCs w:val="14"/>
          <w:vertAlign w:val="superscript"/>
        </w:rPr>
        <w:t>[4]</w:t>
      </w:r>
    </w:p>
    <w:p w14:paraId="577B64A1" w14:textId="77777777" w:rsidR="00EF42EB" w:rsidRPr="00F06FD9" w:rsidRDefault="00EF42EB" w:rsidP="00EF42EB">
      <w:pPr>
        <w:ind w:left="2160" w:firstLine="720"/>
        <w:jc w:val="both"/>
        <w:rPr>
          <w:iCs/>
          <w:sz w:val="14"/>
          <w:szCs w:val="14"/>
        </w:rPr>
      </w:pPr>
      <w:r w:rsidRPr="00F06FD9">
        <w:rPr>
          <w:iCs/>
          <w:sz w:val="14"/>
          <w:szCs w:val="14"/>
        </w:rPr>
        <w:tab/>
      </w:r>
      <w:r w:rsidRPr="00F06FD9">
        <w:rPr>
          <w:iCs/>
          <w:sz w:val="14"/>
          <w:szCs w:val="14"/>
        </w:rPr>
        <w:tab/>
        <w:t>end</w:t>
      </w:r>
    </w:p>
    <w:p w14:paraId="33D046B0" w14:textId="77777777" w:rsidR="00EF42EB" w:rsidRPr="00F06FD9" w:rsidRDefault="00EF42EB" w:rsidP="00EF42EB">
      <w:pPr>
        <w:ind w:left="2160" w:firstLine="720"/>
        <w:jc w:val="both"/>
        <w:rPr>
          <w:iCs/>
          <w:sz w:val="14"/>
          <w:szCs w:val="14"/>
        </w:rPr>
      </w:pPr>
      <w:r w:rsidRPr="00F06FD9">
        <w:rPr>
          <w:iCs/>
          <w:sz w:val="14"/>
          <w:szCs w:val="14"/>
        </w:rPr>
        <w:t>end</w:t>
      </w:r>
    </w:p>
    <w:p w14:paraId="58348B61" w14:textId="6545F4B9" w:rsidR="00EF42EB" w:rsidRPr="00F06FD9" w:rsidRDefault="00EF42EB" w:rsidP="00EF42EB">
      <w:pPr>
        <w:ind w:left="1440" w:firstLine="720"/>
        <w:jc w:val="both"/>
        <w:rPr>
          <w:iCs/>
          <w:sz w:val="14"/>
          <w:szCs w:val="14"/>
        </w:rPr>
      </w:pPr>
      <w:r w:rsidRPr="00F06FD9">
        <w:rPr>
          <w:iCs/>
          <w:sz w:val="14"/>
          <w:szCs w:val="14"/>
        </w:rPr>
        <w:t>else if</w:t>
      </w:r>
      <w:r w:rsidR="00750438">
        <w:rPr>
          <w:iCs/>
          <w:sz w:val="14"/>
          <w:szCs w:val="14"/>
        </w:rPr>
        <w:t xml:space="preserve"> </w:t>
      </w:r>
      <w:r w:rsidR="00750438">
        <w:rPr>
          <w:i/>
          <w:iCs/>
          <w:sz w:val="14"/>
          <w:szCs w:val="14"/>
        </w:rPr>
        <w:t>i</w:t>
      </w:r>
      <w:r w:rsidR="00750438">
        <w:rPr>
          <w:iCs/>
          <w:sz w:val="14"/>
          <w:szCs w:val="14"/>
        </w:rPr>
        <w:t xml:space="preserve"> </w:t>
      </w:r>
      <w:r w:rsidRPr="00F06FD9">
        <w:rPr>
          <w:iCs/>
          <w:sz w:val="14"/>
          <w:szCs w:val="14"/>
        </w:rPr>
        <w:t>is at mandatory LC check state</w:t>
      </w:r>
    </w:p>
    <w:p w14:paraId="72D3DFFA" w14:textId="77777777" w:rsidR="00EF42EB" w:rsidRPr="00F06FD9" w:rsidRDefault="00EF42EB" w:rsidP="00EF42EB">
      <w:pPr>
        <w:ind w:left="2160" w:firstLine="720"/>
        <w:jc w:val="both"/>
        <w:rPr>
          <w:iCs/>
          <w:sz w:val="14"/>
          <w:szCs w:val="14"/>
        </w:rPr>
      </w:pPr>
      <w:r w:rsidRPr="00F06FD9">
        <w:rPr>
          <w:iCs/>
          <w:sz w:val="14"/>
          <w:szCs w:val="14"/>
        </w:rPr>
        <w:t>if safety check passes</w:t>
      </w:r>
      <w:r w:rsidR="00907F68" w:rsidRPr="00F06FD9">
        <w:rPr>
          <w:iCs/>
          <w:sz w:val="14"/>
          <w:szCs w:val="14"/>
        </w:rPr>
        <w:t xml:space="preserve"> </w:t>
      </w:r>
      <w:r w:rsidR="00907F68" w:rsidRPr="00F06FD9">
        <w:rPr>
          <w:iCs/>
          <w:sz w:val="14"/>
          <w:szCs w:val="14"/>
          <w:vertAlign w:val="superscript"/>
        </w:rPr>
        <w:t>[</w:t>
      </w:r>
      <w:r w:rsidR="00D57F24" w:rsidRPr="00F06FD9">
        <w:rPr>
          <w:iCs/>
          <w:sz w:val="14"/>
          <w:szCs w:val="14"/>
          <w:vertAlign w:val="superscript"/>
        </w:rPr>
        <w:t>5</w:t>
      </w:r>
      <w:r w:rsidR="00907F68" w:rsidRPr="00F06FD9">
        <w:rPr>
          <w:iCs/>
          <w:sz w:val="14"/>
          <w:szCs w:val="14"/>
          <w:vertAlign w:val="superscript"/>
        </w:rPr>
        <w:t>]</w:t>
      </w:r>
    </w:p>
    <w:p w14:paraId="45446E8F"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r>
      <w:r w:rsidRPr="00F06FD9">
        <w:rPr>
          <w:iCs/>
          <w:sz w:val="14"/>
          <w:szCs w:val="14"/>
        </w:rPr>
        <w:tab/>
        <w:t>set LC path and follow LC path</w:t>
      </w:r>
      <w:r w:rsidR="00D57F24" w:rsidRPr="00F06FD9">
        <w:rPr>
          <w:iCs/>
          <w:sz w:val="14"/>
          <w:szCs w:val="14"/>
        </w:rPr>
        <w:t xml:space="preserve"> </w:t>
      </w:r>
      <w:r w:rsidR="00D57F24" w:rsidRPr="00F06FD9">
        <w:rPr>
          <w:iCs/>
          <w:sz w:val="14"/>
          <w:szCs w:val="14"/>
          <w:vertAlign w:val="superscript"/>
        </w:rPr>
        <w:t>[6]</w:t>
      </w:r>
    </w:p>
    <w:p w14:paraId="6D523DC9" w14:textId="3588E3B2" w:rsidR="00EF42EB" w:rsidRPr="00F06FD9" w:rsidRDefault="00750438" w:rsidP="00146A8F">
      <w:pPr>
        <w:ind w:left="4320"/>
        <w:jc w:val="both"/>
        <w:rPr>
          <w:iCs/>
          <w:sz w:val="14"/>
          <w:szCs w:val="14"/>
        </w:rPr>
      </w:pPr>
      <w:r>
        <w:rPr>
          <w:i/>
          <w:sz w:val="14"/>
          <w:szCs w:val="14"/>
        </w:rPr>
        <w:t xml:space="preserve">i </w:t>
      </w:r>
      <w:r w:rsidR="00EF42EB" w:rsidRPr="00F06FD9">
        <w:rPr>
          <w:iCs/>
          <w:sz w:val="14"/>
          <w:szCs w:val="14"/>
        </w:rPr>
        <w:t>will follow the preceding vehicle</w:t>
      </w:r>
      <w:r w:rsidR="00907F68" w:rsidRPr="00F06FD9">
        <w:rPr>
          <w:iCs/>
          <w:sz w:val="14"/>
          <w:szCs w:val="14"/>
        </w:rPr>
        <w:t>s</w:t>
      </w:r>
      <w:r w:rsidR="00EF42EB" w:rsidRPr="00F06FD9">
        <w:rPr>
          <w:iCs/>
          <w:sz w:val="14"/>
          <w:szCs w:val="14"/>
        </w:rPr>
        <w:t xml:space="preserve"> on the current</w:t>
      </w:r>
      <w:r w:rsidR="00907F68" w:rsidRPr="00F06FD9">
        <w:rPr>
          <w:iCs/>
          <w:sz w:val="14"/>
          <w:szCs w:val="14"/>
        </w:rPr>
        <w:t xml:space="preserve"> and target</w:t>
      </w:r>
      <w:r w:rsidR="00EF42EB" w:rsidRPr="00F06FD9">
        <w:rPr>
          <w:iCs/>
          <w:sz w:val="14"/>
          <w:szCs w:val="14"/>
        </w:rPr>
        <w:t xml:space="preserve"> lane using ACC model </w:t>
      </w:r>
      <w:r w:rsidR="00907F68" w:rsidRPr="00F06FD9">
        <w:rPr>
          <w:iCs/>
          <w:sz w:val="14"/>
          <w:szCs w:val="14"/>
          <w:vertAlign w:val="superscript"/>
        </w:rPr>
        <w:t>[</w:t>
      </w:r>
      <w:r w:rsidR="006E3060" w:rsidRPr="00F06FD9">
        <w:rPr>
          <w:iCs/>
          <w:sz w:val="14"/>
          <w:szCs w:val="14"/>
          <w:vertAlign w:val="superscript"/>
        </w:rPr>
        <w:t>7</w:t>
      </w:r>
      <w:r w:rsidR="00907F68" w:rsidRPr="00F06FD9">
        <w:rPr>
          <w:iCs/>
          <w:sz w:val="14"/>
          <w:szCs w:val="14"/>
          <w:vertAlign w:val="superscript"/>
        </w:rPr>
        <w:t>]</w:t>
      </w:r>
    </w:p>
    <w:p w14:paraId="0719400F"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t>else</w:t>
      </w:r>
    </w:p>
    <w:p w14:paraId="6EBB329F" w14:textId="77777777" w:rsidR="00EF42EB" w:rsidRPr="00F06FD9" w:rsidRDefault="00EF42EB" w:rsidP="00EF42EB">
      <w:pPr>
        <w:ind w:left="720" w:firstLine="720"/>
        <w:jc w:val="both"/>
        <w:rPr>
          <w:iCs/>
          <w:sz w:val="14"/>
          <w:szCs w:val="14"/>
        </w:rPr>
      </w:pPr>
      <w:r w:rsidRPr="00F06FD9">
        <w:rPr>
          <w:iCs/>
          <w:sz w:val="14"/>
          <w:szCs w:val="14"/>
        </w:rPr>
        <w:tab/>
      </w:r>
      <w:r w:rsidRPr="00F06FD9">
        <w:rPr>
          <w:iCs/>
          <w:sz w:val="14"/>
          <w:szCs w:val="14"/>
        </w:rPr>
        <w:tab/>
      </w:r>
      <w:r w:rsidRPr="00F06FD9">
        <w:rPr>
          <w:iCs/>
          <w:sz w:val="14"/>
          <w:szCs w:val="14"/>
        </w:rPr>
        <w:tab/>
        <w:t>set LC abortion path and follow LC abortion path</w:t>
      </w:r>
      <w:r w:rsidR="00D57F24" w:rsidRPr="00F06FD9">
        <w:rPr>
          <w:iCs/>
          <w:sz w:val="14"/>
          <w:szCs w:val="14"/>
        </w:rPr>
        <w:t xml:space="preserve"> </w:t>
      </w:r>
      <w:r w:rsidR="00D57F24" w:rsidRPr="00F06FD9">
        <w:rPr>
          <w:iCs/>
          <w:sz w:val="14"/>
          <w:szCs w:val="14"/>
          <w:vertAlign w:val="superscript"/>
        </w:rPr>
        <w:t>[</w:t>
      </w:r>
      <w:r w:rsidR="006E3060" w:rsidRPr="00F06FD9">
        <w:rPr>
          <w:iCs/>
          <w:sz w:val="14"/>
          <w:szCs w:val="14"/>
          <w:vertAlign w:val="superscript"/>
        </w:rPr>
        <w:t>8</w:t>
      </w:r>
      <w:r w:rsidR="00D57F24" w:rsidRPr="00F06FD9">
        <w:rPr>
          <w:iCs/>
          <w:sz w:val="14"/>
          <w:szCs w:val="14"/>
          <w:vertAlign w:val="superscript"/>
        </w:rPr>
        <w:t>]</w:t>
      </w:r>
    </w:p>
    <w:p w14:paraId="1E92004A" w14:textId="4735604A" w:rsidR="00EF42EB" w:rsidRPr="00F06FD9" w:rsidRDefault="00750438" w:rsidP="006E3060">
      <w:pPr>
        <w:ind w:left="4320"/>
        <w:jc w:val="both"/>
        <w:rPr>
          <w:iCs/>
          <w:sz w:val="14"/>
          <w:szCs w:val="14"/>
        </w:rPr>
      </w:pPr>
      <w:r>
        <w:rPr>
          <w:i/>
          <w:sz w:val="14"/>
          <w:szCs w:val="14"/>
        </w:rPr>
        <w:t xml:space="preserve">i </w:t>
      </w:r>
      <w:r w:rsidR="00EF42EB" w:rsidRPr="00F06FD9">
        <w:rPr>
          <w:iCs/>
          <w:sz w:val="14"/>
          <w:szCs w:val="14"/>
        </w:rPr>
        <w:t xml:space="preserve">will only follow the preceding vehicle on the current lane using ACC model </w:t>
      </w:r>
      <w:r w:rsidR="006E3060" w:rsidRPr="00F06FD9">
        <w:rPr>
          <w:iCs/>
          <w:sz w:val="14"/>
          <w:szCs w:val="14"/>
        </w:rPr>
        <w:t xml:space="preserve">and go back to the center line of the current lane </w:t>
      </w:r>
      <w:r w:rsidR="006E3060" w:rsidRPr="00F06FD9">
        <w:rPr>
          <w:iCs/>
          <w:sz w:val="14"/>
          <w:szCs w:val="14"/>
          <w:vertAlign w:val="superscript"/>
        </w:rPr>
        <w:t>[9]</w:t>
      </w:r>
      <w:r w:rsidR="00EF42EB" w:rsidRPr="00F06FD9">
        <w:rPr>
          <w:iCs/>
          <w:sz w:val="14"/>
          <w:szCs w:val="14"/>
        </w:rPr>
        <w:t xml:space="preserve"> </w:t>
      </w:r>
    </w:p>
    <w:p w14:paraId="6221DA8B" w14:textId="77777777" w:rsidR="006536F4" w:rsidRPr="00F06FD9" w:rsidRDefault="00EF42EB" w:rsidP="006536F4">
      <w:pPr>
        <w:ind w:left="2160" w:firstLine="720"/>
        <w:jc w:val="both"/>
        <w:rPr>
          <w:iCs/>
          <w:sz w:val="14"/>
          <w:szCs w:val="14"/>
        </w:rPr>
      </w:pPr>
      <w:r w:rsidRPr="00F06FD9">
        <w:rPr>
          <w:iCs/>
          <w:sz w:val="14"/>
          <w:szCs w:val="14"/>
        </w:rPr>
        <w:t>end</w:t>
      </w:r>
    </w:p>
    <w:p w14:paraId="47C9E129" w14:textId="78E801E6" w:rsidR="006536F4" w:rsidRPr="00F06FD9" w:rsidRDefault="006536F4" w:rsidP="006536F4">
      <w:pPr>
        <w:jc w:val="both"/>
        <w:rPr>
          <w:iCs/>
          <w:sz w:val="14"/>
          <w:szCs w:val="14"/>
        </w:rPr>
      </w:pPr>
      <w:r w:rsidRPr="00F06FD9">
        <w:rPr>
          <w:iCs/>
          <w:sz w:val="14"/>
          <w:szCs w:val="14"/>
        </w:rPr>
        <w:tab/>
      </w:r>
      <w:r w:rsidRPr="00F06FD9">
        <w:rPr>
          <w:iCs/>
          <w:sz w:val="14"/>
          <w:szCs w:val="14"/>
        </w:rPr>
        <w:tab/>
      </w:r>
      <w:r w:rsidRPr="00F06FD9">
        <w:rPr>
          <w:iCs/>
          <w:sz w:val="14"/>
          <w:szCs w:val="14"/>
        </w:rPr>
        <w:tab/>
        <w:t>else if</w:t>
      </w:r>
      <w:r w:rsidR="00750438">
        <w:rPr>
          <w:iCs/>
          <w:sz w:val="14"/>
          <w:szCs w:val="14"/>
        </w:rPr>
        <w:t xml:space="preserve"> </w:t>
      </w:r>
      <w:r w:rsidR="00750438">
        <w:rPr>
          <w:i/>
          <w:iCs/>
          <w:sz w:val="14"/>
          <w:szCs w:val="14"/>
        </w:rPr>
        <w:t>i</w:t>
      </w:r>
      <w:r w:rsidR="00750438">
        <w:rPr>
          <w:iCs/>
          <w:sz w:val="14"/>
          <w:szCs w:val="14"/>
        </w:rPr>
        <w:t xml:space="preserve"> </w:t>
      </w:r>
      <w:r w:rsidRPr="00F06FD9">
        <w:rPr>
          <w:iCs/>
          <w:sz w:val="14"/>
          <w:szCs w:val="14"/>
        </w:rPr>
        <w:t>is at LC abortion state</w:t>
      </w:r>
    </w:p>
    <w:p w14:paraId="26CFB37E" w14:textId="77777777" w:rsidR="006536F4" w:rsidRPr="00F06FD9" w:rsidRDefault="006536F4" w:rsidP="006536F4">
      <w:pPr>
        <w:ind w:left="2160" w:firstLine="720"/>
        <w:jc w:val="both"/>
        <w:rPr>
          <w:iCs/>
          <w:sz w:val="14"/>
          <w:szCs w:val="14"/>
          <w:vertAlign w:val="superscript"/>
        </w:rPr>
      </w:pPr>
      <w:r w:rsidRPr="00F06FD9">
        <w:rPr>
          <w:iCs/>
          <w:sz w:val="14"/>
          <w:szCs w:val="14"/>
        </w:rPr>
        <w:t xml:space="preserve">keep following on LC abortion path </w:t>
      </w:r>
      <w:r w:rsidRPr="00F06FD9">
        <w:rPr>
          <w:iCs/>
          <w:sz w:val="14"/>
          <w:szCs w:val="14"/>
          <w:vertAlign w:val="superscript"/>
        </w:rPr>
        <w:t>[</w:t>
      </w:r>
      <w:r w:rsidR="006E3060" w:rsidRPr="00F06FD9">
        <w:rPr>
          <w:iCs/>
          <w:sz w:val="14"/>
          <w:szCs w:val="14"/>
          <w:vertAlign w:val="superscript"/>
        </w:rPr>
        <w:t>8</w:t>
      </w:r>
      <w:r w:rsidRPr="00F06FD9">
        <w:rPr>
          <w:iCs/>
          <w:sz w:val="14"/>
          <w:szCs w:val="14"/>
          <w:vertAlign w:val="superscript"/>
        </w:rPr>
        <w:t>]</w:t>
      </w:r>
    </w:p>
    <w:p w14:paraId="0925BB33" w14:textId="77777777" w:rsidR="006536F4" w:rsidRPr="00F06FD9" w:rsidRDefault="003D4DB8" w:rsidP="003D4DB8">
      <w:pPr>
        <w:ind w:left="1440" w:firstLine="720"/>
        <w:jc w:val="both"/>
        <w:rPr>
          <w:iCs/>
          <w:sz w:val="14"/>
          <w:szCs w:val="14"/>
        </w:rPr>
      </w:pPr>
      <w:r w:rsidRPr="00F06FD9">
        <w:rPr>
          <w:iCs/>
          <w:sz w:val="14"/>
          <w:szCs w:val="14"/>
        </w:rPr>
        <w:t>end</w:t>
      </w:r>
    </w:p>
    <w:p w14:paraId="078B3F84" w14:textId="77777777" w:rsidR="00EF42EB" w:rsidRPr="00F06FD9" w:rsidRDefault="00EF42EB" w:rsidP="00EF42EB">
      <w:pPr>
        <w:jc w:val="both"/>
        <w:rPr>
          <w:sz w:val="14"/>
          <w:szCs w:val="14"/>
        </w:rPr>
      </w:pPr>
      <w:r w:rsidRPr="00F06FD9">
        <w:rPr>
          <w:iCs/>
          <w:sz w:val="14"/>
          <w:szCs w:val="14"/>
        </w:rPr>
        <w:tab/>
      </w:r>
      <w:r w:rsidRPr="00F06FD9">
        <w:rPr>
          <w:iCs/>
          <w:sz w:val="14"/>
          <w:szCs w:val="14"/>
        </w:rPr>
        <w:tab/>
        <w:t>end</w:t>
      </w:r>
    </w:p>
    <w:p w14:paraId="04104FF9" w14:textId="77777777" w:rsidR="00EF42EB" w:rsidRPr="00F06FD9" w:rsidRDefault="00EF42EB" w:rsidP="00EF42EB">
      <w:pPr>
        <w:ind w:firstLine="720"/>
        <w:jc w:val="both"/>
        <w:rPr>
          <w:sz w:val="14"/>
          <w:szCs w:val="14"/>
        </w:rPr>
      </w:pPr>
      <w:r w:rsidRPr="00F06FD9">
        <w:rPr>
          <w:sz w:val="14"/>
          <w:szCs w:val="14"/>
        </w:rPr>
        <w:t>end</w:t>
      </w:r>
    </w:p>
    <w:p w14:paraId="00D8AC99" w14:textId="77777777" w:rsidR="00EF42EB" w:rsidRPr="00890787" w:rsidRDefault="00EF42EB" w:rsidP="00EF42EB">
      <w:pPr>
        <w:jc w:val="both"/>
        <w:rPr>
          <w:iCs/>
          <w:sz w:val="14"/>
          <w:szCs w:val="14"/>
        </w:rPr>
      </w:pPr>
      <w:r w:rsidRPr="00F06FD9">
        <w:rPr>
          <w:sz w:val="14"/>
          <w:szCs w:val="14"/>
        </w:rPr>
        <w:t>end</w:t>
      </w:r>
    </w:p>
    <w:p w14:paraId="13621259" w14:textId="77777777" w:rsidR="00EF42EB" w:rsidRPr="00890787" w:rsidRDefault="00EF42EB" w:rsidP="00EF42EB">
      <w:pPr>
        <w:rPr>
          <w:iCs/>
          <w:sz w:val="14"/>
          <w:szCs w:val="14"/>
        </w:rPr>
      </w:pPr>
    </w:p>
    <w:p w14:paraId="34668C9E" w14:textId="77777777" w:rsidR="006640B0" w:rsidRDefault="00ED0C98" w:rsidP="00ED0C98">
      <w:pPr>
        <w:pStyle w:val="FHWAH1"/>
      </w:pPr>
      <w:bookmarkStart w:id="176" w:name="_Toc34644746"/>
      <w:bookmarkStart w:id="177" w:name="_Toc35700629"/>
      <w:r>
        <w:t>functions</w:t>
      </w:r>
      <w:bookmarkEnd w:id="176"/>
      <w:bookmarkEnd w:id="177"/>
    </w:p>
    <w:p w14:paraId="5D2D55C9" w14:textId="37F4EC59" w:rsidR="00BE7759" w:rsidRPr="00EC7A97" w:rsidRDefault="00BE7759" w:rsidP="00BE7759">
      <w:pPr>
        <w:pStyle w:val="FHWABody"/>
        <w:rPr>
          <w:b/>
        </w:rPr>
      </w:pPr>
      <w:r w:rsidRPr="00EC7A97">
        <w:rPr>
          <w:b/>
        </w:rPr>
        <w:t>[1] Update HV position with customized HV CF/LC rules</w:t>
      </w:r>
    </w:p>
    <w:p w14:paraId="2F40F40C" w14:textId="4A1BDACA" w:rsidR="00BE7759" w:rsidRDefault="00C51C90" w:rsidP="00BE7759">
      <w:pPr>
        <w:pStyle w:val="FHWABody"/>
      </w:pPr>
      <w:r>
        <w:rPr>
          <w:b/>
          <w:bCs/>
        </w:rPr>
        <w:lastRenderedPageBreak/>
        <w:t xml:space="preserve">Description: </w:t>
      </w:r>
      <w:r>
        <w:t>This study mainly focuses on the CAV control and d</w:t>
      </w:r>
      <w:r w:rsidR="0096487C">
        <w:t xml:space="preserve">ifferent </w:t>
      </w:r>
      <w:r>
        <w:t>HV</w:t>
      </w:r>
      <w:r w:rsidR="0096487C">
        <w:t xml:space="preserve"> </w:t>
      </w:r>
      <w:r>
        <w:t>control</w:t>
      </w:r>
      <w:r w:rsidR="0096487C">
        <w:t xml:space="preserve"> </w:t>
      </w:r>
      <w:r w:rsidR="0096487C" w:rsidRPr="0096487C">
        <w:t>rules</w:t>
      </w:r>
      <w:r w:rsidR="0096487C">
        <w:t xml:space="preserve"> can be adopted into the </w:t>
      </w:r>
      <w:r>
        <w:t xml:space="preserve">mixed traffic </w:t>
      </w:r>
      <w:r w:rsidR="0096487C">
        <w:t xml:space="preserve">simulation </w:t>
      </w:r>
      <w:r>
        <w:t xml:space="preserve">model </w:t>
      </w:r>
      <w:r w:rsidR="0096487C">
        <w:t xml:space="preserve">to control HVs per application needs, such as </w:t>
      </w:r>
      <w:r w:rsidR="0096487C" w:rsidRPr="0096487C">
        <w:t>the intelligent driver model and Newell’s CF model</w:t>
      </w:r>
      <w:r w:rsidR="0096487C">
        <w:t>.</w:t>
      </w:r>
    </w:p>
    <w:p w14:paraId="6FB4EF58" w14:textId="77777777" w:rsidR="009E70C4" w:rsidRPr="009E70C4" w:rsidRDefault="009E70C4" w:rsidP="00BE7759">
      <w:pPr>
        <w:pStyle w:val="FHWABody"/>
      </w:pPr>
    </w:p>
    <w:p w14:paraId="69DF416E" w14:textId="29A543A9" w:rsidR="00AF7A6C" w:rsidRPr="00EC7A97" w:rsidRDefault="00AF7A6C" w:rsidP="00BE7759">
      <w:pPr>
        <w:pStyle w:val="FHWABody"/>
        <w:rPr>
          <w:b/>
        </w:rPr>
      </w:pPr>
      <w:r w:rsidRPr="00EC7A97">
        <w:rPr>
          <w:b/>
        </w:rPr>
        <w:t>[2] CF path</w:t>
      </w:r>
    </w:p>
    <w:p w14:paraId="34DE0755" w14:textId="77777777" w:rsidR="00C75A9B" w:rsidRPr="00EC7A97" w:rsidRDefault="009E70C4" w:rsidP="00BE7759">
      <w:pPr>
        <w:pStyle w:val="FHWABody"/>
        <w:rPr>
          <w:b/>
        </w:rPr>
      </w:pPr>
      <w:r>
        <w:rPr>
          <w:b/>
          <w:bCs/>
        </w:rPr>
        <w:t xml:space="preserve">Description: </w:t>
      </w:r>
      <w:r w:rsidR="00C75A9B">
        <w:t>The center line of a lane is set as the CAV CF path (the red dashed line)</w:t>
      </w:r>
      <w:r w:rsidR="00913C25">
        <w:t>.</w:t>
      </w:r>
    </w:p>
    <w:p w14:paraId="44CC10B6" w14:textId="77777777" w:rsidR="00C75A9B" w:rsidRDefault="009B025C" w:rsidP="00EC7A97">
      <w:pPr>
        <w:pStyle w:val="FHWAFigure"/>
      </w:pPr>
      <w:r w:rsidRPr="009B025C">
        <w:rPr>
          <w:noProof/>
          <w:lang w:eastAsia="zh-CN"/>
        </w:rPr>
        <w:drawing>
          <wp:inline distT="0" distB="0" distL="0" distR="0" wp14:anchorId="50CE82F0" wp14:editId="1D8214EB">
            <wp:extent cx="1828800" cy="2604270"/>
            <wp:effectExtent l="0" t="0" r="0" b="5715"/>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62435"/>
                    <a:stretch/>
                  </pic:blipFill>
                  <pic:spPr bwMode="auto">
                    <a:xfrm>
                      <a:off x="0" y="0"/>
                      <a:ext cx="1828800" cy="2604270"/>
                    </a:xfrm>
                    <a:prstGeom prst="rect">
                      <a:avLst/>
                    </a:prstGeom>
                    <a:noFill/>
                    <a:ln>
                      <a:noFill/>
                    </a:ln>
                    <a:extLst>
                      <a:ext uri="{53640926-AAD7-44D8-BBD7-CCE9431645EC}">
                        <a14:shadowObscured xmlns:a14="http://schemas.microsoft.com/office/drawing/2010/main"/>
                      </a:ext>
                    </a:extLst>
                  </pic:spPr>
                </pic:pic>
              </a:graphicData>
            </a:graphic>
          </wp:inline>
        </w:drawing>
      </w:r>
    </w:p>
    <w:p w14:paraId="63A9DEDF" w14:textId="77777777" w:rsidR="00DA7FC9" w:rsidRDefault="00DA7FC9" w:rsidP="00EC7A97">
      <w:pPr>
        <w:pStyle w:val="FHWASource"/>
        <w:ind w:firstLine="3240"/>
      </w:pPr>
      <w:r>
        <w:t>Source: FHWA</w:t>
      </w:r>
      <w:r w:rsidR="008D3D2B">
        <w:t>.</w:t>
      </w:r>
    </w:p>
    <w:p w14:paraId="71F7F08B" w14:textId="77777777" w:rsidR="00E80444" w:rsidRPr="00E80444" w:rsidRDefault="00E80444" w:rsidP="006B516F">
      <w:pPr>
        <w:pStyle w:val="FHWABody"/>
      </w:pPr>
    </w:p>
    <w:p w14:paraId="06D7F92A" w14:textId="442180C9" w:rsidR="00913C25" w:rsidRPr="00EC7A97" w:rsidRDefault="00913C25" w:rsidP="00BE7759">
      <w:pPr>
        <w:pStyle w:val="FHWABody"/>
        <w:rPr>
          <w:b/>
        </w:rPr>
      </w:pPr>
      <w:r w:rsidRPr="00EC7A97">
        <w:rPr>
          <w:b/>
        </w:rPr>
        <w:t>[3] Cooperative CF on CF path</w:t>
      </w:r>
    </w:p>
    <w:p w14:paraId="2E17A0F4" w14:textId="408EA397" w:rsidR="0012493E" w:rsidRDefault="0012493E" w:rsidP="00BE7759">
      <w:pPr>
        <w:pStyle w:val="FHWABody"/>
      </w:pPr>
      <w:r w:rsidRPr="00A559E6">
        <w:rPr>
          <w:b/>
          <w:bCs/>
        </w:rPr>
        <w:t>Description:</w:t>
      </w:r>
      <w:r>
        <w:t xml:space="preserve"> When </w:t>
      </w:r>
      <w:r w:rsidR="00D26AA2">
        <w:t>a</w:t>
      </w:r>
      <w:r>
        <w:t xml:space="preserve"> </w:t>
      </w:r>
      <w:r w:rsidR="00913C25">
        <w:t xml:space="preserve">CAV </w:t>
      </w:r>
      <w:r>
        <w:t>is at CF</w:t>
      </w:r>
      <w:r w:rsidR="00A559E6">
        <w:t xml:space="preserve"> and cooperative and </w:t>
      </w:r>
      <w:r>
        <w:t xml:space="preserve">the CAV(s) on the adjacent lane(s) </w:t>
      </w:r>
      <w:r w:rsidR="00AD2BF7">
        <w:t xml:space="preserve">(i.e., vehicle 2 shown below) </w:t>
      </w:r>
      <w:r>
        <w:t>is</w:t>
      </w:r>
      <w:r w:rsidR="00750438">
        <w:t xml:space="preserve"> </w:t>
      </w:r>
      <w:r>
        <w:t xml:space="preserve">(are) </w:t>
      </w:r>
      <w:r w:rsidR="00A301B6">
        <w:t>having the LC signal(s) on</w:t>
      </w:r>
      <w:r>
        <w:t xml:space="preserve"> to make LC(s)</w:t>
      </w:r>
      <w:r w:rsidR="00A559E6">
        <w:t xml:space="preserve"> to the front of this CAV, this CAV will start cooperative CF on the CF path</w:t>
      </w:r>
      <w:r w:rsidR="00AD2BF7">
        <w:t xml:space="preserve">. </w:t>
      </w:r>
      <w:r w:rsidR="00A559E6">
        <w:t xml:space="preserve">It will yield to the LC CAV(s) </w:t>
      </w:r>
      <w:r w:rsidR="00AD2BF7">
        <w:t>by using</w:t>
      </w:r>
      <w:r w:rsidR="00913C25">
        <w:t xml:space="preserve"> linear </w:t>
      </w:r>
      <w:r w:rsidR="00FB54AA" w:rsidRPr="00814F0E">
        <w:t xml:space="preserve">adaptive cruise control </w:t>
      </w:r>
      <w:r w:rsidR="00FB54AA">
        <w:t>(</w:t>
      </w:r>
      <w:r w:rsidR="00913C25">
        <w:t>ACC</w:t>
      </w:r>
      <w:r w:rsidR="00FB54AA">
        <w:t>)</w:t>
      </w:r>
      <w:r w:rsidR="00913C25">
        <w:t xml:space="preserve"> model to follow </w:t>
      </w:r>
      <w:r w:rsidR="00AD2BF7">
        <w:t xml:space="preserve">the current preceding vehicle (i.e., </w:t>
      </w:r>
      <w:r w:rsidR="00913C25">
        <w:t>vehicle 1</w:t>
      </w:r>
      <w:r w:rsidR="00AD2BF7">
        <w:t>) and the LC CAV(s) (i.e., vehicle 2).</w:t>
      </w:r>
    </w:p>
    <w:p w14:paraId="287E0DC3" w14:textId="77777777" w:rsidR="00913C25" w:rsidRDefault="00DA7FC9" w:rsidP="00EC7A97">
      <w:pPr>
        <w:pStyle w:val="FHWAFigure"/>
      </w:pPr>
      <w:r w:rsidRPr="00DA7FC9">
        <w:rPr>
          <w:noProof/>
          <w:lang w:eastAsia="zh-CN"/>
        </w:rPr>
        <w:lastRenderedPageBreak/>
        <w:drawing>
          <wp:inline distT="0" distB="0" distL="0" distR="0" wp14:anchorId="4B999C40" wp14:editId="5F0C12D3">
            <wp:extent cx="1828800" cy="2424973"/>
            <wp:effectExtent l="0" t="0" r="0" b="0"/>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63001"/>
                    <a:stretch/>
                  </pic:blipFill>
                  <pic:spPr bwMode="auto">
                    <a:xfrm>
                      <a:off x="0" y="0"/>
                      <a:ext cx="1828800" cy="2424973"/>
                    </a:xfrm>
                    <a:prstGeom prst="rect">
                      <a:avLst/>
                    </a:prstGeom>
                    <a:noFill/>
                    <a:ln>
                      <a:noFill/>
                    </a:ln>
                    <a:extLst>
                      <a:ext uri="{53640926-AAD7-44D8-BBD7-CCE9431645EC}">
                        <a14:shadowObscured xmlns:a14="http://schemas.microsoft.com/office/drawing/2010/main"/>
                      </a:ext>
                    </a:extLst>
                  </pic:spPr>
                </pic:pic>
              </a:graphicData>
            </a:graphic>
          </wp:inline>
        </w:drawing>
      </w:r>
    </w:p>
    <w:p w14:paraId="06E2A911" w14:textId="77777777" w:rsidR="00DA7FC9" w:rsidRDefault="00DA7FC9" w:rsidP="00EC7A97">
      <w:pPr>
        <w:pStyle w:val="FHWASource"/>
        <w:ind w:firstLine="3240"/>
      </w:pPr>
      <w:r>
        <w:t>Source: FHWA</w:t>
      </w:r>
      <w:r w:rsidR="008D3D2B">
        <w:t>.</w:t>
      </w:r>
    </w:p>
    <w:p w14:paraId="1F4E1186" w14:textId="5C33C85B" w:rsidR="00881EE9" w:rsidRPr="00881EE9" w:rsidRDefault="00881EE9" w:rsidP="00BE7759">
      <w:pPr>
        <w:pStyle w:val="FHWABody"/>
        <w:rPr>
          <w:b/>
          <w:bCs/>
        </w:rPr>
      </w:pPr>
      <w:r w:rsidRPr="00881EE9">
        <w:rPr>
          <w:b/>
          <w:bCs/>
        </w:rPr>
        <w:t>Formulation:</w:t>
      </w:r>
    </w:p>
    <w:p w14:paraId="5EEDE527" w14:textId="77777777" w:rsidR="00913C25" w:rsidRDefault="00913C25" w:rsidP="00EC7A97">
      <w:pPr>
        <w:pStyle w:val="FHWABody"/>
        <w:jc w:val="center"/>
      </w:pPr>
      <w:r w:rsidRPr="00913C25">
        <w:rPr>
          <w:noProof/>
          <w:lang w:eastAsia="zh-CN"/>
        </w:rPr>
        <w:drawing>
          <wp:inline distT="0" distB="0" distL="0" distR="0" wp14:anchorId="09A4FC8C" wp14:editId="25DF4E74">
            <wp:extent cx="5373663" cy="200604"/>
            <wp:effectExtent l="0" t="0" r="0" b="9525"/>
            <wp:docPr id="3304" name="Picture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906" t="3387" r="5680" b="-1"/>
                    <a:stretch/>
                  </pic:blipFill>
                  <pic:spPr bwMode="auto">
                    <a:xfrm>
                      <a:off x="0" y="0"/>
                      <a:ext cx="5373850" cy="200611"/>
                    </a:xfrm>
                    <a:prstGeom prst="rect">
                      <a:avLst/>
                    </a:prstGeom>
                    <a:noFill/>
                    <a:ln>
                      <a:noFill/>
                    </a:ln>
                    <a:extLst>
                      <a:ext uri="{53640926-AAD7-44D8-BBD7-CCE9431645EC}">
                        <a14:shadowObscured xmlns:a14="http://schemas.microsoft.com/office/drawing/2010/main"/>
                      </a:ext>
                    </a:extLst>
                  </pic:spPr>
                </pic:pic>
              </a:graphicData>
            </a:graphic>
          </wp:inline>
        </w:drawing>
      </w:r>
    </w:p>
    <w:p w14:paraId="677CF896" w14:textId="77777777" w:rsidR="00913C25" w:rsidRDefault="00913C25" w:rsidP="00EC7A97">
      <w:pPr>
        <w:pStyle w:val="FHWABody"/>
        <w:jc w:val="center"/>
      </w:pPr>
      <w:r w:rsidRPr="00913C25">
        <w:rPr>
          <w:noProof/>
          <w:lang w:eastAsia="zh-CN"/>
        </w:rPr>
        <w:drawing>
          <wp:inline distT="0" distB="0" distL="0" distR="0" wp14:anchorId="5858A297" wp14:editId="0BF939BA">
            <wp:extent cx="5359644" cy="214674"/>
            <wp:effectExtent l="0" t="0" r="0" b="0"/>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024" t="-3386" r="5799" b="-2"/>
                    <a:stretch/>
                  </pic:blipFill>
                  <pic:spPr bwMode="auto">
                    <a:xfrm>
                      <a:off x="0" y="0"/>
                      <a:ext cx="5359785" cy="214680"/>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5858A297" wp14:editId="5B6253CB">
            <wp:extent cx="5943600" cy="207645"/>
            <wp:effectExtent l="0" t="0" r="0" b="1905"/>
            <wp:docPr id="2405" name="Picture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7645"/>
                    </a:xfrm>
                    <a:prstGeom prst="rect">
                      <a:avLst/>
                    </a:prstGeom>
                    <a:noFill/>
                    <a:ln>
                      <a:noFill/>
                    </a:ln>
                  </pic:spPr>
                </pic:pic>
              </a:graphicData>
            </a:graphic>
          </wp:inline>
        </w:drawing>
      </w:r>
    </w:p>
    <w:p w14:paraId="40597027" w14:textId="77777777" w:rsidR="00913C25" w:rsidRDefault="00913C25" w:rsidP="00EC7A97">
      <w:pPr>
        <w:pStyle w:val="FHWABody"/>
        <w:jc w:val="center"/>
      </w:pPr>
      <w:r w:rsidRPr="00913C25">
        <w:rPr>
          <w:noProof/>
          <w:lang w:eastAsia="zh-CN"/>
        </w:rPr>
        <w:drawing>
          <wp:inline distT="0" distB="0" distL="0" distR="0" wp14:anchorId="663583E3" wp14:editId="21B18CFB">
            <wp:extent cx="2299015" cy="218000"/>
            <wp:effectExtent l="0" t="0" r="6350" b="0"/>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9948" t="-15773" r="31361" b="-6434"/>
                    <a:stretch/>
                  </pic:blipFill>
                  <pic:spPr bwMode="auto">
                    <a:xfrm>
                      <a:off x="0" y="0"/>
                      <a:ext cx="2299608" cy="218056"/>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663583E3" wp14:editId="2E117FF2">
            <wp:extent cx="5943600" cy="178435"/>
            <wp:effectExtent l="0" t="0" r="0"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78435"/>
                    </a:xfrm>
                    <a:prstGeom prst="rect">
                      <a:avLst/>
                    </a:prstGeom>
                    <a:noFill/>
                    <a:ln>
                      <a:noFill/>
                    </a:ln>
                  </pic:spPr>
                </pic:pic>
              </a:graphicData>
            </a:graphic>
          </wp:inline>
        </w:drawing>
      </w:r>
    </w:p>
    <w:p w14:paraId="2B050200" w14:textId="612D7356" w:rsidR="00881EE9" w:rsidRPr="00881EE9" w:rsidRDefault="00881EE9" w:rsidP="00BE7759">
      <w:pPr>
        <w:pStyle w:val="FHWABody"/>
        <w:rPr>
          <w:b/>
          <w:bCs/>
        </w:rPr>
      </w:pPr>
      <w:r w:rsidRPr="00881EE9">
        <w:rPr>
          <w:b/>
          <w:bCs/>
        </w:rPr>
        <w:t>Input:</w:t>
      </w:r>
    </w:p>
    <w:p w14:paraId="495D6B7E" w14:textId="5C81CD79" w:rsidR="00881EE9" w:rsidRDefault="00750438" w:rsidP="00BE7759">
      <w:pPr>
        <w:pStyle w:val="FHWABody"/>
      </w:pPr>
      <w:r w:rsidRPr="00750438">
        <w:rPr>
          <w:i/>
        </w:rPr>
        <w:t>K</w:t>
      </w:r>
      <w:r>
        <w:rPr>
          <w:vertAlign w:val="subscript"/>
        </w:rPr>
        <w:t>1</w:t>
      </w:r>
      <w:r>
        <w:t xml:space="preserve">, </w:t>
      </w:r>
      <w:r>
        <w:rPr>
          <w:i/>
        </w:rPr>
        <w:t>K</w:t>
      </w:r>
      <w:r>
        <w:rPr>
          <w:vertAlign w:val="subscript"/>
        </w:rPr>
        <w:t>2</w:t>
      </w:r>
      <w:r>
        <w:t xml:space="preserve">: </w:t>
      </w:r>
      <w:r w:rsidR="00913C25" w:rsidRPr="00750438">
        <w:t>the</w:t>
      </w:r>
      <w:r w:rsidR="00913C25" w:rsidRPr="00913C25">
        <w:t xml:space="preserve"> parameters of the linearized </w:t>
      </w:r>
      <w:r w:rsidR="00BC3E9E">
        <w:t>ACC</w:t>
      </w:r>
      <w:r w:rsidR="00913C25" w:rsidRPr="00913C25">
        <w:t xml:space="preserve"> model</w:t>
      </w:r>
    </w:p>
    <w:p w14:paraId="1160DABF" w14:textId="745F0304" w:rsidR="00881EE9" w:rsidRDefault="00750438" w:rsidP="00BE7759">
      <w:pPr>
        <w:pStyle w:val="FHWABody"/>
      </w:pPr>
      <w:r>
        <w:rPr>
          <w:i/>
        </w:rPr>
        <w:t>g</w:t>
      </w:r>
      <w:r>
        <w:rPr>
          <w:vertAlign w:val="subscript"/>
        </w:rPr>
        <w:t>CAV</w:t>
      </w:r>
      <w:r>
        <w:t>:</w:t>
      </w:r>
      <w:r>
        <w:rPr>
          <w:i/>
        </w:rPr>
        <w:t xml:space="preserve"> </w:t>
      </w:r>
      <w:r w:rsidR="00913C25" w:rsidRPr="00913C25">
        <w:t>the desired time gap of CAV</w:t>
      </w:r>
    </w:p>
    <w:p w14:paraId="69200F85" w14:textId="7ECE2BEA" w:rsidR="00881EE9" w:rsidRPr="00881EE9" w:rsidRDefault="00C46D3C" w:rsidP="00BE7759">
      <w:pPr>
        <w:pStyle w:val="FHWABody"/>
      </w:pPr>
      <w:r>
        <w:rPr>
          <w:i/>
        </w:rPr>
        <w:t>C</w:t>
      </w:r>
      <w:r>
        <w:t>:</w:t>
      </w:r>
      <w:r>
        <w:rPr>
          <w:i/>
        </w:rPr>
        <w:t xml:space="preserve"> </w:t>
      </w:r>
      <w:r w:rsidR="00913C25" w:rsidRPr="00913C25">
        <w:t xml:space="preserve">the length of </w:t>
      </w:r>
      <w:r w:rsidR="00BC3E9E">
        <w:t>the</w:t>
      </w:r>
      <w:r w:rsidR="00913C25" w:rsidRPr="00913C25">
        <w:t xml:space="preserve"> vehicle</w:t>
      </w:r>
      <w:r w:rsidR="006A6A13">
        <w:t xml:space="preserve"> (CAV and HV)</w:t>
      </w:r>
    </w:p>
    <w:p w14:paraId="129DAA3A" w14:textId="1BEACDFA" w:rsidR="00881EE9" w:rsidRDefault="00C46D3C" w:rsidP="00BE7759">
      <w:pPr>
        <w:pStyle w:val="FHWABody"/>
      </w:pPr>
      <w:r>
        <w:rPr>
          <w:i/>
        </w:rPr>
        <w:t>x</w:t>
      </w:r>
      <w:r>
        <w:rPr>
          <w:vertAlign w:val="subscript"/>
        </w:rPr>
        <w:t>CAV</w:t>
      </w:r>
      <w:r>
        <w:t>(</w:t>
      </w:r>
      <w:r>
        <w:rPr>
          <w:i/>
        </w:rPr>
        <w:t>t</w:t>
      </w:r>
      <w:r>
        <w:t xml:space="preserve">): </w:t>
      </w:r>
      <w:r w:rsidR="00913C25" w:rsidRPr="00913C25">
        <w:t>the longitude position of CAV at time</w:t>
      </w:r>
      <w:r>
        <w:rPr>
          <w:i/>
        </w:rPr>
        <w:t xml:space="preserve"> t</w:t>
      </w:r>
      <w:r>
        <w:t>.</w:t>
      </w:r>
    </w:p>
    <w:p w14:paraId="785F224A" w14:textId="399D6ADA" w:rsidR="00881EE9" w:rsidRDefault="00C46D3C" w:rsidP="00BE7759">
      <w:pPr>
        <w:pStyle w:val="FHWABody"/>
      </w:pPr>
      <w:r w:rsidRPr="00C46D3C">
        <w:rPr>
          <w:i/>
        </w:rPr>
        <w:t>v</w:t>
      </w:r>
      <w:r>
        <w:rPr>
          <w:vertAlign w:val="subscript"/>
        </w:rPr>
        <w:t>CAV</w:t>
      </w:r>
      <w:r>
        <w:t>(</w:t>
      </w:r>
      <w:r>
        <w:rPr>
          <w:i/>
        </w:rPr>
        <w:t>t</w:t>
      </w:r>
      <w:r>
        <w:t>):</w:t>
      </w:r>
      <w:r>
        <w:rPr>
          <w:vertAlign w:val="subscript"/>
        </w:rPr>
        <w:t xml:space="preserve"> </w:t>
      </w:r>
      <w:r w:rsidR="00913C25" w:rsidRPr="00C46D3C">
        <w:t>the</w:t>
      </w:r>
      <w:r w:rsidR="00913C25" w:rsidRPr="00913C25">
        <w:t xml:space="preserve"> speed of CAV at time</w:t>
      </w:r>
      <w:r>
        <w:t xml:space="preserve"> </w:t>
      </w:r>
      <w:r>
        <w:rPr>
          <w:i/>
        </w:rPr>
        <w:t>t</w:t>
      </w:r>
      <w:r>
        <w:t>.</w:t>
      </w:r>
    </w:p>
    <w:p w14:paraId="41B9FE03" w14:textId="6465B909" w:rsidR="00E1618B" w:rsidRDefault="00C46D3C" w:rsidP="00BE7759">
      <w:pPr>
        <w:pStyle w:val="FHWABody"/>
      </w:pPr>
      <w:r>
        <w:rPr>
          <w:i/>
        </w:rPr>
        <w:t>x</w:t>
      </w:r>
      <w:r>
        <w:rPr>
          <w:vertAlign w:val="subscript"/>
        </w:rPr>
        <w:t>1</w:t>
      </w:r>
      <w:r>
        <w:t>(</w:t>
      </w:r>
      <w:r>
        <w:rPr>
          <w:i/>
        </w:rPr>
        <w:t>t</w:t>
      </w:r>
      <w:r>
        <w:t xml:space="preserve">): </w:t>
      </w:r>
      <w:r w:rsidR="00913C25" w:rsidRPr="00913C25">
        <w:t>the longitude position</w:t>
      </w:r>
      <w:r w:rsidR="00913C25">
        <w:t>s</w:t>
      </w:r>
      <w:r w:rsidR="00913C25" w:rsidRPr="00913C25">
        <w:t xml:space="preserve"> of vehicle</w:t>
      </w:r>
      <w:r w:rsidR="00913C25">
        <w:t xml:space="preserve"> 1 </w:t>
      </w:r>
      <w:r w:rsidR="00E1618B">
        <w:t>at time</w:t>
      </w:r>
      <w:r>
        <w:t xml:space="preserve"> </w:t>
      </w:r>
      <w:r>
        <w:rPr>
          <w:i/>
        </w:rPr>
        <w:t>t</w:t>
      </w:r>
      <w:r>
        <w:t>.</w:t>
      </w:r>
    </w:p>
    <w:p w14:paraId="1FC4903F" w14:textId="58A465A2" w:rsidR="00881EE9" w:rsidRDefault="00C46D3C" w:rsidP="00BE7759">
      <w:pPr>
        <w:pStyle w:val="FHWABody"/>
      </w:pPr>
      <w:r>
        <w:rPr>
          <w:i/>
        </w:rPr>
        <w:t>x</w:t>
      </w:r>
      <w:r>
        <w:rPr>
          <w:vertAlign w:val="subscript"/>
        </w:rPr>
        <w:t>2</w:t>
      </w:r>
      <w:r>
        <w:t>(</w:t>
      </w:r>
      <w:r>
        <w:rPr>
          <w:i/>
        </w:rPr>
        <w:t>t</w:t>
      </w:r>
      <w:r>
        <w:t xml:space="preserve">): </w:t>
      </w:r>
      <w:r w:rsidR="00913C25" w:rsidRPr="00913C25">
        <w:t>the longitude position</w:t>
      </w:r>
      <w:r w:rsidR="00913C25">
        <w:t>s</w:t>
      </w:r>
      <w:r w:rsidR="00913C25" w:rsidRPr="00913C25">
        <w:t xml:space="preserve"> of vehicle</w:t>
      </w:r>
      <w:r w:rsidR="00913C25">
        <w:t xml:space="preserve"> 2</w:t>
      </w:r>
      <w:r w:rsidR="00515386">
        <w:t xml:space="preserve"> at time</w:t>
      </w:r>
      <w:r>
        <w:t xml:space="preserve"> </w:t>
      </w:r>
      <w:r>
        <w:rPr>
          <w:i/>
        </w:rPr>
        <w:t>t.</w:t>
      </w:r>
    </w:p>
    <w:p w14:paraId="19C2A4E7" w14:textId="1801FA6F" w:rsidR="00E1618B" w:rsidRDefault="00C46D3C" w:rsidP="00E1618B">
      <w:pPr>
        <w:pStyle w:val="FHWABody"/>
      </w:pPr>
      <w:r>
        <w:rPr>
          <w:i/>
        </w:rPr>
        <w:t>v</w:t>
      </w:r>
      <w:r>
        <w:rPr>
          <w:vertAlign w:val="subscript"/>
        </w:rPr>
        <w:t>1</w:t>
      </w:r>
      <w:r>
        <w:t>(</w:t>
      </w:r>
      <w:r>
        <w:rPr>
          <w:i/>
        </w:rPr>
        <w:t>t</w:t>
      </w:r>
      <w:r>
        <w:t xml:space="preserve">): </w:t>
      </w:r>
      <w:r w:rsidR="00913C25" w:rsidRPr="00913C25">
        <w:t>the speed</w:t>
      </w:r>
      <w:r w:rsidR="00913C25">
        <w:t>s</w:t>
      </w:r>
      <w:r w:rsidR="00913C25" w:rsidRPr="00913C25">
        <w:t xml:space="preserve"> o</w:t>
      </w:r>
      <w:r w:rsidR="00913C25">
        <w:t xml:space="preserve">f </w:t>
      </w:r>
      <w:r w:rsidR="00913C25" w:rsidRPr="00913C25">
        <w:t xml:space="preserve">vehicle </w:t>
      </w:r>
      <w:r w:rsidR="00913C25">
        <w:t xml:space="preserve">1 </w:t>
      </w:r>
      <w:r w:rsidR="00E1618B">
        <w:t>at time</w:t>
      </w:r>
      <w:r>
        <w:t xml:space="preserve"> </w:t>
      </w:r>
      <w:r>
        <w:rPr>
          <w:i/>
        </w:rPr>
        <w:t>t</w:t>
      </w:r>
      <w:r>
        <w:t>.</w:t>
      </w:r>
    </w:p>
    <w:p w14:paraId="3D000FFD" w14:textId="2F89438F" w:rsidR="00881EE9" w:rsidRDefault="00C46D3C" w:rsidP="00BE7759">
      <w:pPr>
        <w:pStyle w:val="FHWABody"/>
      </w:pPr>
      <w:r>
        <w:rPr>
          <w:i/>
        </w:rPr>
        <w:t>v</w:t>
      </w:r>
      <w:r>
        <w:rPr>
          <w:vertAlign w:val="subscript"/>
        </w:rPr>
        <w:t>2</w:t>
      </w:r>
      <w:r>
        <w:t>(</w:t>
      </w:r>
      <w:r>
        <w:rPr>
          <w:i/>
        </w:rPr>
        <w:t>t</w:t>
      </w:r>
      <w:r>
        <w:t xml:space="preserve">): </w:t>
      </w:r>
      <w:r w:rsidR="00913C25" w:rsidRPr="00913C25">
        <w:t>the speed</w:t>
      </w:r>
      <w:r w:rsidR="00913C25">
        <w:t>s</w:t>
      </w:r>
      <w:r w:rsidR="00913C25" w:rsidRPr="00913C25">
        <w:t xml:space="preserve"> o</w:t>
      </w:r>
      <w:r w:rsidR="00913C25">
        <w:t xml:space="preserve">f </w:t>
      </w:r>
      <w:r w:rsidR="00913C25" w:rsidRPr="00913C25">
        <w:t xml:space="preserve">vehicle </w:t>
      </w:r>
      <w:r w:rsidR="00913C25">
        <w:t>2</w:t>
      </w:r>
      <w:r w:rsidR="00515386">
        <w:t xml:space="preserve"> at time</w:t>
      </w:r>
      <w:r>
        <w:t xml:space="preserve"> </w:t>
      </w:r>
      <w:r>
        <w:rPr>
          <w:i/>
        </w:rPr>
        <w:t>t</w:t>
      </w:r>
      <w:r>
        <w:t>.</w:t>
      </w:r>
    </w:p>
    <w:p w14:paraId="1E6F21A7" w14:textId="6654E04A" w:rsidR="004F05DE" w:rsidRPr="004F05DE" w:rsidRDefault="004F05DE" w:rsidP="00BE7759">
      <w:pPr>
        <w:pStyle w:val="FHWABody"/>
        <w:rPr>
          <w:b/>
          <w:bCs/>
        </w:rPr>
      </w:pPr>
      <w:r>
        <w:rPr>
          <w:b/>
          <w:bCs/>
        </w:rPr>
        <w:t>Ou</w:t>
      </w:r>
      <w:r w:rsidRPr="00881EE9">
        <w:rPr>
          <w:b/>
          <w:bCs/>
        </w:rPr>
        <w:t>tput:</w:t>
      </w:r>
    </w:p>
    <w:p w14:paraId="423063F5" w14:textId="254CCD65" w:rsidR="00913C25" w:rsidRDefault="00C46D3C" w:rsidP="00BE7759">
      <w:pPr>
        <w:pStyle w:val="FHWABody"/>
      </w:pPr>
      <w:r w:rsidRPr="00EC7A97">
        <w:rPr>
          <w:i/>
          <w:color w:val="3C4043"/>
          <w:shd w:val="clear" w:color="auto" w:fill="FFFFFF"/>
        </w:rPr>
        <w:lastRenderedPageBreak/>
        <w:t>ã</w:t>
      </w:r>
      <w:r>
        <w:rPr>
          <w:vertAlign w:val="subscript"/>
        </w:rPr>
        <w:t>CAV</w:t>
      </w:r>
      <w:r>
        <w:t>(</w:t>
      </w:r>
      <w:r>
        <w:rPr>
          <w:i/>
        </w:rPr>
        <w:t>t</w:t>
      </w:r>
      <w:r>
        <w:t>):</w:t>
      </w:r>
      <w:r w:rsidRPr="00C46D3C">
        <w:t xml:space="preserve"> </w:t>
      </w:r>
      <w:r w:rsidR="00515386" w:rsidRPr="00913C25">
        <w:t xml:space="preserve">the final target acceleration </w:t>
      </w:r>
      <w:r w:rsidR="00A3386E">
        <w:t xml:space="preserve">(i.e., the minimum acceleration) </w:t>
      </w:r>
      <w:r w:rsidR="00515386" w:rsidRPr="00913C25">
        <w:t>of CAV</w:t>
      </w:r>
      <w:r w:rsidR="004F05DE">
        <w:t xml:space="preserve"> following vehicle 1 and vehicle 2</w:t>
      </w:r>
      <w:r w:rsidR="0050595C">
        <w:t xml:space="preserve"> on the CF path</w:t>
      </w:r>
    </w:p>
    <w:p w14:paraId="54C8B51A" w14:textId="77777777" w:rsidR="004C161F" w:rsidRDefault="004C161F" w:rsidP="00BE7759">
      <w:pPr>
        <w:pStyle w:val="FHWABody"/>
      </w:pPr>
    </w:p>
    <w:p w14:paraId="2316DAEA" w14:textId="0E705923" w:rsidR="00D65073" w:rsidRPr="00EC7A97" w:rsidRDefault="00D65073" w:rsidP="00BE7759">
      <w:pPr>
        <w:pStyle w:val="FHWABody"/>
        <w:rPr>
          <w:b/>
        </w:rPr>
      </w:pPr>
      <w:r w:rsidRPr="00EC7A97">
        <w:rPr>
          <w:b/>
        </w:rPr>
        <w:t>[4] Uncooperative CF on CF path</w:t>
      </w:r>
    </w:p>
    <w:p w14:paraId="6D0C8E85" w14:textId="7A0E0C80" w:rsidR="00A301B6" w:rsidRDefault="00A301B6" w:rsidP="00BE7759">
      <w:pPr>
        <w:pStyle w:val="FHWABody"/>
      </w:pPr>
      <w:r w:rsidRPr="00A301B6">
        <w:rPr>
          <w:b/>
          <w:bCs/>
        </w:rPr>
        <w:t xml:space="preserve">Description: </w:t>
      </w:r>
      <w:r>
        <w:t xml:space="preserve">When a CAV is at CF and uncooperative and the CAV(s) on the adjacent lane(s) (i.e., vehicle 2 shown below) is(are) having the LC signal(s) on to make LC(s) to the front of this CAV, this CAV will conduct uncooperative CF </w:t>
      </w:r>
      <w:r w:rsidR="004516E7">
        <w:t xml:space="preserve">by using linearized ACC model to </w:t>
      </w:r>
      <w:r>
        <w:t>follow the current preceding vehicle (i.e., vehicle 1) and ignoring the LC signal(s)</w:t>
      </w:r>
      <w:r w:rsidR="004516E7">
        <w:t>.</w:t>
      </w:r>
    </w:p>
    <w:p w14:paraId="61962F7B" w14:textId="3B50FA2D" w:rsidR="00DC7359" w:rsidRDefault="00DC7359" w:rsidP="00925116">
      <w:pPr>
        <w:pStyle w:val="FHWAFigure"/>
      </w:pPr>
      <w:r w:rsidRPr="00DA7FC9">
        <w:rPr>
          <w:noProof/>
          <w:lang w:eastAsia="zh-CN"/>
        </w:rPr>
        <w:drawing>
          <wp:inline distT="0" distB="0" distL="0" distR="0" wp14:anchorId="2F805F2A" wp14:editId="6ACFA745">
            <wp:extent cx="1828800" cy="2431176"/>
            <wp:effectExtent l="0" t="0" r="0" b="7620"/>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63096"/>
                    <a:stretch/>
                  </pic:blipFill>
                  <pic:spPr bwMode="auto">
                    <a:xfrm>
                      <a:off x="0" y="0"/>
                      <a:ext cx="1828800" cy="2431176"/>
                    </a:xfrm>
                    <a:prstGeom prst="rect">
                      <a:avLst/>
                    </a:prstGeom>
                    <a:noFill/>
                    <a:ln>
                      <a:noFill/>
                    </a:ln>
                    <a:extLst>
                      <a:ext uri="{53640926-AAD7-44D8-BBD7-CCE9431645EC}">
                        <a14:shadowObscured xmlns:a14="http://schemas.microsoft.com/office/drawing/2010/main"/>
                      </a:ext>
                    </a:extLst>
                  </pic:spPr>
                </pic:pic>
              </a:graphicData>
            </a:graphic>
          </wp:inline>
        </w:drawing>
      </w:r>
    </w:p>
    <w:p w14:paraId="407C9FA2" w14:textId="26ACB5FF" w:rsidR="00DA7FC9" w:rsidRDefault="00DA7FC9" w:rsidP="00EC7A97">
      <w:pPr>
        <w:pStyle w:val="FHWASource"/>
        <w:ind w:firstLine="3240"/>
      </w:pPr>
      <w:r>
        <w:t>Source: FHWA</w:t>
      </w:r>
      <w:r w:rsidR="008D3D2B">
        <w:t>.</w:t>
      </w:r>
    </w:p>
    <w:p w14:paraId="20B8587F" w14:textId="05933FD0" w:rsidR="00A301B6" w:rsidRPr="00A301B6" w:rsidRDefault="00A301B6" w:rsidP="00D65073">
      <w:pPr>
        <w:pStyle w:val="FHWABody"/>
        <w:rPr>
          <w:b/>
          <w:bCs/>
        </w:rPr>
      </w:pPr>
      <w:r w:rsidRPr="00A301B6">
        <w:rPr>
          <w:b/>
          <w:bCs/>
        </w:rPr>
        <w:t>Formulation:</w:t>
      </w:r>
    </w:p>
    <w:p w14:paraId="25DEF46D" w14:textId="77777777" w:rsidR="00D65073" w:rsidRDefault="00D65073" w:rsidP="00EC7A97">
      <w:pPr>
        <w:pStyle w:val="FHWABody"/>
        <w:jc w:val="center"/>
      </w:pPr>
      <w:r w:rsidRPr="00D65073">
        <w:rPr>
          <w:noProof/>
          <w:lang w:eastAsia="zh-CN"/>
        </w:rPr>
        <w:drawing>
          <wp:inline distT="0" distB="0" distL="0" distR="0" wp14:anchorId="0BC7F2FF" wp14:editId="36EC2B9E">
            <wp:extent cx="5268351" cy="161779"/>
            <wp:effectExtent l="0" t="0" r="0" b="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4617" t="10168" r="6453" b="11663"/>
                    <a:stretch/>
                  </pic:blipFill>
                  <pic:spPr bwMode="auto">
                    <a:xfrm>
                      <a:off x="0" y="0"/>
                      <a:ext cx="5285636" cy="162310"/>
                    </a:xfrm>
                    <a:prstGeom prst="rect">
                      <a:avLst/>
                    </a:prstGeom>
                    <a:noFill/>
                    <a:ln>
                      <a:noFill/>
                    </a:ln>
                    <a:extLst>
                      <a:ext uri="{53640926-AAD7-44D8-BBD7-CCE9431645EC}">
                        <a14:shadowObscured xmlns:a14="http://schemas.microsoft.com/office/drawing/2010/main"/>
                      </a:ext>
                    </a:extLst>
                  </pic:spPr>
                </pic:pic>
              </a:graphicData>
            </a:graphic>
          </wp:inline>
        </w:drawing>
      </w:r>
    </w:p>
    <w:p w14:paraId="44F0E05E" w14:textId="1C1ED818" w:rsidR="00BF3E88" w:rsidRPr="00BF3E88" w:rsidRDefault="00BF3E88" w:rsidP="00BF3E88">
      <w:pPr>
        <w:pStyle w:val="FHWABody"/>
        <w:rPr>
          <w:b/>
          <w:bCs/>
        </w:rPr>
      </w:pPr>
      <w:r w:rsidRPr="00BF3E88">
        <w:rPr>
          <w:b/>
          <w:bCs/>
        </w:rPr>
        <w:t>Input:</w:t>
      </w:r>
    </w:p>
    <w:p w14:paraId="26DF3B61" w14:textId="3B388DE7" w:rsidR="004516E7" w:rsidRDefault="00C46D3C" w:rsidP="00D65073">
      <w:pPr>
        <w:pStyle w:val="FHWABody"/>
      </w:pPr>
      <w:bookmarkStart w:id="178" w:name="_Hlk33873014"/>
      <w:r w:rsidRPr="00D61651">
        <w:rPr>
          <w:i/>
        </w:rPr>
        <w:t>K</w:t>
      </w:r>
      <w:r>
        <w:rPr>
          <w:vertAlign w:val="subscript"/>
        </w:rPr>
        <w:t>1</w:t>
      </w:r>
      <w:r>
        <w:t xml:space="preserve">, </w:t>
      </w:r>
      <w:r>
        <w:rPr>
          <w:i/>
        </w:rPr>
        <w:t>K</w:t>
      </w:r>
      <w:r>
        <w:rPr>
          <w:vertAlign w:val="subscript"/>
        </w:rPr>
        <w:t>2</w:t>
      </w:r>
      <w:r>
        <w:t xml:space="preserve">: </w:t>
      </w:r>
      <w:r w:rsidR="00D65073" w:rsidRPr="00D65073">
        <w:t xml:space="preserve">the parameters of the linearized </w:t>
      </w:r>
      <w:r w:rsidR="004516E7">
        <w:t>ACC</w:t>
      </w:r>
      <w:r w:rsidR="00D65073" w:rsidRPr="00D65073">
        <w:t xml:space="preserve"> model</w:t>
      </w:r>
    </w:p>
    <w:p w14:paraId="2C3D957E" w14:textId="37F2B9E6" w:rsidR="004516E7" w:rsidRPr="004516E7" w:rsidRDefault="00C46D3C" w:rsidP="00D65073">
      <w:pPr>
        <w:pStyle w:val="FHWABody"/>
      </w:pPr>
      <w:r>
        <w:rPr>
          <w:i/>
        </w:rPr>
        <w:t>g</w:t>
      </w:r>
      <w:r>
        <w:rPr>
          <w:vertAlign w:val="subscript"/>
        </w:rPr>
        <w:t>CAV</w:t>
      </w:r>
      <w:r>
        <w:t>:</w:t>
      </w:r>
      <w:r w:rsidR="0002078A">
        <w:t xml:space="preserve"> </w:t>
      </w:r>
      <w:r w:rsidR="00D65073" w:rsidRPr="00D65073">
        <w:t>the desired time gap of CAV</w:t>
      </w:r>
    </w:p>
    <w:p w14:paraId="0A3B3F8A" w14:textId="2186F1F6" w:rsidR="004516E7" w:rsidRPr="004516E7" w:rsidRDefault="00C46D3C" w:rsidP="00D65073">
      <w:pPr>
        <w:pStyle w:val="FHWABody"/>
      </w:pPr>
      <w:r>
        <w:rPr>
          <w:i/>
        </w:rPr>
        <w:t>C</w:t>
      </w:r>
      <w:r>
        <w:t xml:space="preserve">: </w:t>
      </w:r>
      <w:r w:rsidR="00D65073" w:rsidRPr="00D65073">
        <w:t>the length of vehicle</w:t>
      </w:r>
    </w:p>
    <w:p w14:paraId="2FEBBAC7" w14:textId="2C427021" w:rsidR="004516E7" w:rsidRDefault="00C46D3C" w:rsidP="00D65073">
      <w:pPr>
        <w:pStyle w:val="FHWABody"/>
      </w:pPr>
      <w:r>
        <w:rPr>
          <w:i/>
        </w:rPr>
        <w:t>x</w:t>
      </w:r>
      <w:r>
        <w:rPr>
          <w:vertAlign w:val="subscript"/>
        </w:rPr>
        <w:t>CAV</w:t>
      </w:r>
      <w:r>
        <w:t>(</w:t>
      </w:r>
      <w:r>
        <w:rPr>
          <w:i/>
        </w:rPr>
        <w:t>t</w:t>
      </w:r>
      <w:r>
        <w:t>):</w:t>
      </w:r>
      <w:r w:rsidR="0002078A">
        <w:t xml:space="preserve"> </w:t>
      </w:r>
      <w:r w:rsidR="00D65073" w:rsidRPr="00D65073">
        <w:t xml:space="preserve">the longitude position of CAV at time </w:t>
      </w:r>
      <m:oMath>
        <m:r>
          <w:rPr>
            <w:rFonts w:ascii="Cambria Math" w:hAnsi="Cambria Math"/>
          </w:rPr>
          <m:t>t</m:t>
        </m:r>
      </m:oMath>
    </w:p>
    <w:p w14:paraId="3D47F29C" w14:textId="05718D77" w:rsidR="004516E7" w:rsidRDefault="00C46D3C" w:rsidP="00D65073">
      <w:pPr>
        <w:pStyle w:val="FHWABody"/>
      </w:pPr>
      <w:r w:rsidRPr="00D61651">
        <w:rPr>
          <w:i/>
        </w:rPr>
        <w:t>v</w:t>
      </w:r>
      <w:r>
        <w:rPr>
          <w:vertAlign w:val="subscript"/>
        </w:rPr>
        <w:t>CAV</w:t>
      </w:r>
      <w:r>
        <w:t>(</w:t>
      </w:r>
      <w:r>
        <w:rPr>
          <w:i/>
        </w:rPr>
        <w:t>t</w:t>
      </w:r>
      <w:r>
        <w:t>):</w:t>
      </w:r>
      <w:r w:rsidR="0002078A">
        <w:t xml:space="preserve"> </w:t>
      </w:r>
      <w:r w:rsidR="00D65073" w:rsidRPr="00D65073">
        <w:t xml:space="preserve">the speed of CAV at time </w:t>
      </w:r>
      <m:oMath>
        <m:r>
          <w:rPr>
            <w:rFonts w:ascii="Cambria Math" w:hAnsi="Cambria Math"/>
          </w:rPr>
          <m:t>t</m:t>
        </m:r>
      </m:oMath>
    </w:p>
    <w:p w14:paraId="5D9CF79C" w14:textId="255C3B4C" w:rsidR="004516E7" w:rsidRPr="004516E7" w:rsidRDefault="00C46D3C" w:rsidP="004516E7">
      <w:pPr>
        <w:pStyle w:val="FHWABody"/>
      </w:pPr>
      <w:r>
        <w:rPr>
          <w:i/>
        </w:rPr>
        <w:t>x</w:t>
      </w:r>
      <w:r>
        <w:rPr>
          <w:vertAlign w:val="subscript"/>
        </w:rPr>
        <w:t>1</w:t>
      </w:r>
      <w:r>
        <w:t>(</w:t>
      </w:r>
      <w:r>
        <w:rPr>
          <w:i/>
        </w:rPr>
        <w:t>t</w:t>
      </w:r>
      <w:r>
        <w:t>):</w:t>
      </w:r>
      <w:r w:rsidR="0002078A">
        <w:t xml:space="preserve"> </w:t>
      </w:r>
      <w:r w:rsidR="00D65073" w:rsidRPr="00D65073">
        <w:t>the longitude position of vehicle</w:t>
      </w:r>
      <w:r w:rsidR="00D65073">
        <w:t xml:space="preserve"> 1</w:t>
      </w:r>
      <w:r w:rsidR="006B6D6E">
        <w:t xml:space="preserve"> </w:t>
      </w:r>
      <w:r w:rsidR="004516E7" w:rsidRPr="00D65073">
        <w:t xml:space="preserve">at time </w:t>
      </w:r>
      <m:oMath>
        <m:r>
          <w:rPr>
            <w:rFonts w:ascii="Cambria Math" w:hAnsi="Cambria Math"/>
          </w:rPr>
          <m:t>t</m:t>
        </m:r>
      </m:oMath>
    </w:p>
    <w:p w14:paraId="7553BE74" w14:textId="76D77246" w:rsidR="00D65073" w:rsidRDefault="00C46D3C" w:rsidP="00D65073">
      <w:pPr>
        <w:pStyle w:val="FHWABody"/>
      </w:pPr>
      <w:r>
        <w:rPr>
          <w:i/>
        </w:rPr>
        <w:t>v</w:t>
      </w:r>
      <w:r>
        <w:rPr>
          <w:vertAlign w:val="subscript"/>
        </w:rPr>
        <w:t>1</w:t>
      </w:r>
      <w:r>
        <w:t>(</w:t>
      </w:r>
      <w:r>
        <w:rPr>
          <w:i/>
        </w:rPr>
        <w:t>t</w:t>
      </w:r>
      <w:r>
        <w:t xml:space="preserve">): </w:t>
      </w:r>
      <w:r w:rsidR="00D65073" w:rsidRPr="00D65073">
        <w:t>the speed of vehicle</w:t>
      </w:r>
      <w:r w:rsidR="00D65073">
        <w:t xml:space="preserve"> 1</w:t>
      </w:r>
      <w:r w:rsidR="004516E7">
        <w:t xml:space="preserve"> </w:t>
      </w:r>
      <w:r w:rsidR="004516E7" w:rsidRPr="00D65073">
        <w:t xml:space="preserve">at time </w:t>
      </w:r>
      <m:oMath>
        <m:r>
          <w:rPr>
            <w:rFonts w:ascii="Cambria Math" w:hAnsi="Cambria Math"/>
          </w:rPr>
          <m:t>t</m:t>
        </m:r>
      </m:oMath>
    </w:p>
    <w:p w14:paraId="64DF17B2" w14:textId="40411712" w:rsidR="004516E7" w:rsidRPr="004516E7" w:rsidRDefault="004516E7" w:rsidP="00D65073">
      <w:pPr>
        <w:pStyle w:val="FHWABody"/>
        <w:rPr>
          <w:b/>
          <w:bCs/>
        </w:rPr>
      </w:pPr>
      <w:r w:rsidRPr="004516E7">
        <w:rPr>
          <w:b/>
          <w:bCs/>
        </w:rPr>
        <w:t>Output:</w:t>
      </w:r>
    </w:p>
    <w:p w14:paraId="07DDE3C2" w14:textId="2278C520" w:rsidR="00DA7FC9" w:rsidRDefault="00C46D3C" w:rsidP="00D65073">
      <w:pPr>
        <w:pStyle w:val="FHWABody"/>
      </w:pPr>
      <w:r w:rsidRPr="00D61651">
        <w:rPr>
          <w:i/>
          <w:color w:val="3C4043"/>
          <w:shd w:val="clear" w:color="auto" w:fill="FFFFFF"/>
        </w:rPr>
        <w:lastRenderedPageBreak/>
        <w:t>ã</w:t>
      </w:r>
      <w:r>
        <w:rPr>
          <w:vertAlign w:val="subscript"/>
        </w:rPr>
        <w:t>CAV</w:t>
      </w:r>
      <w:r>
        <w:t>(</w:t>
      </w:r>
      <w:r>
        <w:rPr>
          <w:i/>
        </w:rPr>
        <w:t>t</w:t>
      </w:r>
      <w:r>
        <w:t>):</w:t>
      </w:r>
      <w:r w:rsidR="00DE617B">
        <w:t xml:space="preserve"> </w:t>
      </w:r>
      <w:r w:rsidR="00D65073" w:rsidRPr="00D65073">
        <w:t>the final target acceleration of CAV</w:t>
      </w:r>
      <w:r w:rsidR="004516E7">
        <w:t xml:space="preserve"> </w:t>
      </w:r>
      <w:r w:rsidR="003E01A8">
        <w:t>following only vehicle 1</w:t>
      </w:r>
      <w:r w:rsidR="00581BFC">
        <w:t xml:space="preserve"> on the CF path</w:t>
      </w:r>
    </w:p>
    <w:p w14:paraId="591CA94F" w14:textId="77777777" w:rsidR="004C161F" w:rsidRDefault="004C161F" w:rsidP="00D65073">
      <w:pPr>
        <w:pStyle w:val="FHWABody"/>
      </w:pPr>
    </w:p>
    <w:p w14:paraId="66774199" w14:textId="0E2F137A" w:rsidR="001F1AA3" w:rsidRPr="00EC7A97" w:rsidRDefault="004E0398" w:rsidP="00D65073">
      <w:pPr>
        <w:pStyle w:val="FHWABody"/>
        <w:rPr>
          <w:b/>
        </w:rPr>
      </w:pPr>
      <w:r w:rsidRPr="00EC7A97">
        <w:rPr>
          <w:b/>
        </w:rPr>
        <w:t xml:space="preserve">[5] </w:t>
      </w:r>
      <w:r w:rsidR="001F1AA3" w:rsidRPr="00EC7A97">
        <w:rPr>
          <w:b/>
        </w:rPr>
        <w:t>Safety check</w:t>
      </w:r>
    </w:p>
    <w:p w14:paraId="0ABE15CD" w14:textId="1C9E1DF3" w:rsidR="004B49FB" w:rsidRDefault="004B49FB" w:rsidP="008E7045">
      <w:pPr>
        <w:pStyle w:val="FHWABody"/>
      </w:pPr>
      <w:r>
        <w:rPr>
          <w:b/>
          <w:bCs/>
        </w:rPr>
        <w:t xml:space="preserve">Description: </w:t>
      </w:r>
      <w:r>
        <w:t xml:space="preserve">There are two components in the safety check. </w:t>
      </w:r>
      <w:r w:rsidR="008E7045" w:rsidRPr="00814F0E">
        <w:t xml:space="preserve">The first check is to check the distance between CAV position and the preceding vehicle </w:t>
      </w:r>
      <w:r>
        <w:t xml:space="preserve">(i.e., vehicle 2) </w:t>
      </w:r>
      <w:r w:rsidR="008E7045" w:rsidRPr="00814F0E">
        <w:t>position on the target lane when the LC is finished</w:t>
      </w:r>
      <w:r>
        <w:t xml:space="preserve"> by </w:t>
      </w:r>
      <w:r w:rsidR="00127C20">
        <w:t>comparing with</w:t>
      </w:r>
      <w:r w:rsidR="008E7045" w:rsidRPr="00814F0E">
        <w:t xml:space="preserve"> the expected minimum safety distance calculated by Gipps’ safe distance algorithm.</w:t>
      </w:r>
      <w:r>
        <w:t xml:space="preserve"> </w:t>
      </w:r>
      <w:r w:rsidR="00127C20">
        <w:t>If the distance between the CAV</w:t>
      </w:r>
      <w:r w:rsidR="008E7045">
        <w:t xml:space="preserve"> and </w:t>
      </w:r>
      <w:r w:rsidR="008E7045" w:rsidRPr="00814F0E">
        <w:t xml:space="preserve">vehicle </w:t>
      </w:r>
      <w:r w:rsidR="00056213">
        <w:t>2</w:t>
      </w:r>
      <w:r w:rsidR="008E7045" w:rsidRPr="00814F0E">
        <w:t xml:space="preserve"> </w:t>
      </w:r>
      <w:r w:rsidR="00127C20">
        <w:t xml:space="preserve">is no less than the minimum safety distance, the </w:t>
      </w:r>
      <w:r w:rsidR="00127C20" w:rsidRPr="00814F0E">
        <w:t>CAV LC will not cause too dramatic deceleration to the CAV, and hence the safety check with respect to vehicle</w:t>
      </w:r>
      <w:r w:rsidR="00127C20">
        <w:t xml:space="preserve"> 2</w:t>
      </w:r>
      <w:r w:rsidR="00127C20" w:rsidRPr="00814F0E">
        <w:t xml:space="preserve"> passes.</w:t>
      </w:r>
      <w:r w:rsidR="00127C20">
        <w:t xml:space="preserve"> </w:t>
      </w:r>
      <w:r w:rsidRPr="00814F0E">
        <w:t xml:space="preserve">The second check is for the following vehicle </w:t>
      </w:r>
      <w:r>
        <w:t xml:space="preserve">(i.e., vehicle 3) </w:t>
      </w:r>
      <w:r w:rsidRPr="00814F0E">
        <w:t>on the target lane.</w:t>
      </w:r>
      <w:r w:rsidR="008E7045" w:rsidRPr="00814F0E">
        <w:t xml:space="preserve"> </w:t>
      </w:r>
      <w:r w:rsidR="008E7045">
        <w:t>Intelligent driver model (</w:t>
      </w:r>
      <w:r w:rsidR="008E7045" w:rsidRPr="00814F0E">
        <w:t>IDM</w:t>
      </w:r>
      <w:r w:rsidR="008E7045">
        <w:t>)</w:t>
      </w:r>
      <w:r w:rsidR="008E7045" w:rsidRPr="00814F0E">
        <w:t xml:space="preserve"> is used to calculate the target acceleration of the following vehicle on the target lane</w:t>
      </w:r>
      <w:r w:rsidRPr="00814F0E">
        <w:t xml:space="preserve">. </w:t>
      </w:r>
      <w:r w:rsidR="00973F42">
        <w:t>If the following vehicle’s target acceleration is greater than</w:t>
      </w:r>
      <w:r w:rsidR="00973F42" w:rsidRPr="00EC7A97">
        <w:t xml:space="preserve"> the maximum deceleration</w:t>
      </w:r>
      <w:r w:rsidR="00973F42">
        <w:t xml:space="preserve">, </w:t>
      </w:r>
      <w:r w:rsidR="00973F42" w:rsidRPr="00814F0E">
        <w:t>the CAV LC maneuver will not cause too dramatic deceleration to vehicle</w:t>
      </w:r>
      <w:r w:rsidR="00973F42">
        <w:t>3</w:t>
      </w:r>
      <w:r w:rsidR="00973F42" w:rsidRPr="00814F0E">
        <w:t xml:space="preserve">, and hence the safety check concerning vehicle </w:t>
      </w:r>
      <w:r w:rsidR="00973F42">
        <w:t xml:space="preserve">3 </w:t>
      </w:r>
      <w:r w:rsidR="00973F42" w:rsidRPr="00814F0E">
        <w:t xml:space="preserve">passes. </w:t>
      </w:r>
      <w:r w:rsidR="002445A2">
        <w:t>If both these two component</w:t>
      </w:r>
      <w:r w:rsidR="008021EF">
        <w:t>s</w:t>
      </w:r>
      <w:r w:rsidR="002445A2">
        <w:t xml:space="preserve"> passed, the safety check passes.</w:t>
      </w:r>
    </w:p>
    <w:p w14:paraId="25EAED47" w14:textId="77777777" w:rsidR="00D82779" w:rsidRDefault="007166FE" w:rsidP="00EC7A97">
      <w:pPr>
        <w:pStyle w:val="FHWAFigure"/>
      </w:pPr>
      <w:r w:rsidRPr="007166FE">
        <w:rPr>
          <w:noProof/>
          <w:lang w:eastAsia="zh-CN"/>
        </w:rPr>
        <w:drawing>
          <wp:inline distT="0" distB="0" distL="0" distR="0" wp14:anchorId="2C1CD4D8" wp14:editId="691E35E6">
            <wp:extent cx="5110542" cy="1688465"/>
            <wp:effectExtent l="0" t="0" r="0" b="0"/>
            <wp:docPr id="3314" name="Picture 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4011" b="8746"/>
                    <a:stretch/>
                  </pic:blipFill>
                  <pic:spPr bwMode="auto">
                    <a:xfrm>
                      <a:off x="0" y="0"/>
                      <a:ext cx="5110811" cy="1688554"/>
                    </a:xfrm>
                    <a:prstGeom prst="rect">
                      <a:avLst/>
                    </a:prstGeom>
                    <a:noFill/>
                    <a:ln>
                      <a:noFill/>
                    </a:ln>
                    <a:extLst>
                      <a:ext uri="{53640926-AAD7-44D8-BBD7-CCE9431645EC}">
                        <a14:shadowObscured xmlns:a14="http://schemas.microsoft.com/office/drawing/2010/main"/>
                      </a:ext>
                    </a:extLst>
                  </pic:spPr>
                </pic:pic>
              </a:graphicData>
            </a:graphic>
          </wp:inline>
        </w:drawing>
      </w:r>
    </w:p>
    <w:p w14:paraId="409D8E51" w14:textId="77777777" w:rsidR="00DA7FC9" w:rsidRDefault="00DA7FC9" w:rsidP="00EC7A97">
      <w:pPr>
        <w:pStyle w:val="FHWASource"/>
        <w:ind w:firstLine="990"/>
      </w:pPr>
      <w:r>
        <w:t>Source: FHWA</w:t>
      </w:r>
      <w:r w:rsidR="008D3D2B">
        <w:t>.</w:t>
      </w:r>
    </w:p>
    <w:p w14:paraId="6C29C297" w14:textId="7EE0552D" w:rsidR="004B49FB" w:rsidRPr="004B49FB" w:rsidRDefault="004B49FB" w:rsidP="008E7045">
      <w:pPr>
        <w:pStyle w:val="FHWABody"/>
        <w:rPr>
          <w:b/>
          <w:bCs/>
        </w:rPr>
      </w:pPr>
      <w:r w:rsidRPr="004B49FB">
        <w:rPr>
          <w:b/>
          <w:bCs/>
        </w:rPr>
        <w:t>Formulation:</w:t>
      </w:r>
    </w:p>
    <w:p w14:paraId="448D31AC" w14:textId="77777777" w:rsidR="008E7045" w:rsidRDefault="00D24BDD" w:rsidP="00EC7A97">
      <w:pPr>
        <w:pStyle w:val="FHWABody"/>
        <w:jc w:val="center"/>
      </w:pPr>
      <w:r w:rsidRPr="00D24BDD">
        <w:rPr>
          <w:noProof/>
          <w:lang w:eastAsia="zh-CN"/>
        </w:rPr>
        <w:drawing>
          <wp:inline distT="0" distB="0" distL="0" distR="0" wp14:anchorId="4E91F29C" wp14:editId="2EF8C22A">
            <wp:extent cx="3446585" cy="454660"/>
            <wp:effectExtent l="0" t="0" r="1905" b="2540"/>
            <wp:docPr id="3315" name="Picture 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0119" r="21886" b="-12"/>
                    <a:stretch/>
                  </pic:blipFill>
                  <pic:spPr bwMode="auto">
                    <a:xfrm>
                      <a:off x="0" y="0"/>
                      <a:ext cx="3447010" cy="454716"/>
                    </a:xfrm>
                    <a:prstGeom prst="rect">
                      <a:avLst/>
                    </a:prstGeom>
                    <a:noFill/>
                    <a:ln>
                      <a:noFill/>
                    </a:ln>
                    <a:extLst>
                      <a:ext uri="{53640926-AAD7-44D8-BBD7-CCE9431645EC}">
                        <a14:shadowObscured xmlns:a14="http://schemas.microsoft.com/office/drawing/2010/main"/>
                      </a:ext>
                    </a:extLst>
                  </pic:spPr>
                </pic:pic>
              </a:graphicData>
            </a:graphic>
          </wp:inline>
        </w:drawing>
      </w:r>
    </w:p>
    <w:p w14:paraId="78CBA584" w14:textId="59768696" w:rsidR="00D24BDD" w:rsidRDefault="008E7045" w:rsidP="00EC7A97">
      <w:pPr>
        <w:pStyle w:val="FHWABody"/>
        <w:jc w:val="center"/>
      </w:pPr>
      <w:r>
        <w:t>W</w:t>
      </w:r>
      <w:r w:rsidRPr="00814F0E">
        <w:t>here</w:t>
      </w:r>
      <w:r w:rsidR="008B5E6B">
        <w:t xml:space="preserve"> τ</w:t>
      </w:r>
      <w:r w:rsidR="008B5E6B">
        <w:rPr>
          <w:vertAlign w:val="subscript"/>
        </w:rPr>
        <w:t>CAV</w:t>
      </w:r>
      <w:r w:rsidR="008B5E6B">
        <w:t xml:space="preserve"> </w:t>
      </w:r>
      <w:r>
        <w:t>is</w:t>
      </w:r>
      <w:r w:rsidRPr="00814F0E">
        <w:t xml:space="preserve"> the reaction time of CAV</w:t>
      </w:r>
      <w:r>
        <w:t>,</w:t>
      </w:r>
      <w:r w:rsidR="008B5E6B">
        <w:t xml:space="preserve"> </w:t>
      </w:r>
      <w:r w:rsidR="008B5E6B">
        <w:rPr>
          <w:i/>
        </w:rPr>
        <w:t>b</w:t>
      </w:r>
      <w:r w:rsidR="008B5E6B">
        <w:rPr>
          <w:vertAlign w:val="subscript"/>
        </w:rPr>
        <w:t xml:space="preserve">CAV </w:t>
      </w:r>
      <w:r>
        <w:t>is</w:t>
      </w:r>
      <w:r w:rsidRPr="00814F0E">
        <w:t xml:space="preserve"> the maximum deceleration of CAV</w:t>
      </w:r>
      <w:r>
        <w:t>,</w:t>
      </w:r>
      <w:r w:rsidR="008B5E6B">
        <w:t xml:space="preserve"> </w:t>
      </w:r>
      <w:r w:rsidR="008B5E6B" w:rsidRPr="00105D56">
        <w:rPr>
          <w:i/>
          <w:color w:val="000000"/>
        </w:rPr>
        <w:t>v̂</w:t>
      </w:r>
      <w:r w:rsidR="008B5E6B">
        <w:rPr>
          <w:color w:val="000000"/>
          <w:vertAlign w:val="subscript"/>
        </w:rPr>
        <w:t>2</w:t>
      </w:r>
      <w:r w:rsidR="008B5E6B">
        <w:rPr>
          <w:color w:val="000000"/>
        </w:rPr>
        <w:t>(</w:t>
      </w:r>
      <w:r w:rsidR="008B5E6B">
        <w:rPr>
          <w:i/>
          <w:color w:val="000000"/>
        </w:rPr>
        <w:t>t</w:t>
      </w:r>
      <w:r w:rsidR="008B5E6B">
        <w:rPr>
          <w:color w:val="000000"/>
        </w:rPr>
        <w:t xml:space="preserve">) </w:t>
      </w:r>
      <w:r>
        <w:t>is</w:t>
      </w:r>
      <w:r w:rsidRPr="00814F0E">
        <w:t xml:space="preserve"> the speed of vehicle</w:t>
      </w:r>
      <w:r w:rsidR="00056213">
        <w:t xml:space="preserve"> 2</w:t>
      </w:r>
      <w:r w:rsidRPr="00814F0E">
        <w:t xml:space="preserve"> at time</w:t>
      </w:r>
      <w:r w:rsidR="008B5E6B">
        <w:t xml:space="preserve"> </w:t>
      </w:r>
      <w:r w:rsidR="008B5E6B">
        <w:rPr>
          <w:i/>
        </w:rPr>
        <w:t>t</w:t>
      </w:r>
      <w:r w:rsidR="008B5E6B">
        <w:t xml:space="preserve">, </w:t>
      </w:r>
      <w:r w:rsidR="00E41FDB" w:rsidRPr="00105D56">
        <w:rPr>
          <w:i/>
          <w:color w:val="000000"/>
        </w:rPr>
        <w:t>x̂</w:t>
      </w:r>
      <w:r w:rsidR="00E41FDB">
        <w:rPr>
          <w:color w:val="000000"/>
          <w:vertAlign w:val="subscript"/>
        </w:rPr>
        <w:t>2</w:t>
      </w:r>
      <w:r w:rsidR="00E41FDB">
        <w:rPr>
          <w:color w:val="000000"/>
        </w:rPr>
        <w:t>(</w:t>
      </w:r>
      <w:r w:rsidR="00E41FDB">
        <w:rPr>
          <w:i/>
          <w:color w:val="000000"/>
        </w:rPr>
        <w:t>t</w:t>
      </w:r>
      <w:r w:rsidR="00E41FDB">
        <w:rPr>
          <w:color w:val="000000"/>
        </w:rPr>
        <w:t xml:space="preserve">) </w:t>
      </w:r>
      <w:r>
        <w:t>is</w:t>
      </w:r>
      <w:r w:rsidRPr="00814F0E">
        <w:t xml:space="preserve"> the longitude position of vehicle</w:t>
      </w:r>
      <w:r w:rsidR="00056213">
        <w:t xml:space="preserve"> 2</w:t>
      </w:r>
      <w:r w:rsidRPr="00814F0E">
        <w:t xml:space="preserve"> at time</w:t>
      </w:r>
      <w:r w:rsidR="00E41FDB">
        <w:t xml:space="preserve"> </w:t>
      </w:r>
      <w:r w:rsidR="00E41FDB">
        <w:rPr>
          <w:i/>
        </w:rPr>
        <w:t>t</w:t>
      </w:r>
      <w:r w:rsidR="00E41FDB">
        <w:t>,</w:t>
      </w:r>
      <w:r w:rsidR="00D24BDD" w:rsidRPr="00D24BDD">
        <w:rPr>
          <w:noProof/>
          <w:lang w:eastAsia="zh-CN"/>
        </w:rPr>
        <w:drawing>
          <wp:inline distT="0" distB="0" distL="0" distR="0" wp14:anchorId="552C7283" wp14:editId="6DCE3924">
            <wp:extent cx="3894785" cy="488305"/>
            <wp:effectExtent l="0" t="0" r="0" b="7620"/>
            <wp:docPr id="3316"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6651" r="17819"/>
                    <a:stretch/>
                  </pic:blipFill>
                  <pic:spPr bwMode="auto">
                    <a:xfrm>
                      <a:off x="0" y="0"/>
                      <a:ext cx="3894862" cy="488315"/>
                    </a:xfrm>
                    <a:prstGeom prst="rect">
                      <a:avLst/>
                    </a:prstGeom>
                    <a:noFill/>
                    <a:ln>
                      <a:noFill/>
                    </a:ln>
                    <a:extLst>
                      <a:ext uri="{53640926-AAD7-44D8-BBD7-CCE9431645EC}">
                        <a14:shadowObscured xmlns:a14="http://schemas.microsoft.com/office/drawing/2010/main"/>
                      </a:ext>
                    </a:extLst>
                  </pic:spPr>
                </pic:pic>
              </a:graphicData>
            </a:graphic>
          </wp:inline>
        </w:drawing>
      </w:r>
    </w:p>
    <w:p w14:paraId="3799C48C" w14:textId="77777777" w:rsidR="008E7045" w:rsidRDefault="00D24BDD" w:rsidP="00EC7A97">
      <w:pPr>
        <w:pStyle w:val="FHWABody"/>
        <w:jc w:val="center"/>
      </w:pPr>
      <w:r w:rsidRPr="00D24BDD">
        <w:rPr>
          <w:noProof/>
          <w:lang w:eastAsia="zh-CN"/>
        </w:rPr>
        <w:lastRenderedPageBreak/>
        <w:drawing>
          <wp:inline distT="0" distB="0" distL="0" distR="0" wp14:anchorId="08270886" wp14:editId="3CEFFED3">
            <wp:extent cx="4953707" cy="740375"/>
            <wp:effectExtent l="0" t="0" r="0" b="3175"/>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596" r="9056"/>
                    <a:stretch/>
                  </pic:blipFill>
                  <pic:spPr bwMode="auto">
                    <a:xfrm>
                      <a:off x="0" y="0"/>
                      <a:ext cx="4953943" cy="740410"/>
                    </a:xfrm>
                    <a:prstGeom prst="rect">
                      <a:avLst/>
                    </a:prstGeom>
                    <a:noFill/>
                    <a:ln>
                      <a:noFill/>
                    </a:ln>
                    <a:extLst>
                      <a:ext uri="{53640926-AAD7-44D8-BBD7-CCE9431645EC}">
                        <a14:shadowObscured xmlns:a14="http://schemas.microsoft.com/office/drawing/2010/main"/>
                      </a:ext>
                    </a:extLst>
                  </pic:spPr>
                </pic:pic>
              </a:graphicData>
            </a:graphic>
          </wp:inline>
        </w:drawing>
      </w:r>
      <w:r w:rsidRPr="00D24BDD">
        <w:rPr>
          <w:noProof/>
          <w:lang w:eastAsia="zh-CN"/>
        </w:rPr>
        <w:drawing>
          <wp:inline distT="0" distB="0" distL="0" distR="0" wp14:anchorId="08270886" wp14:editId="5C7EA18B">
            <wp:extent cx="5943600" cy="740410"/>
            <wp:effectExtent l="0" t="0" r="0" b="2540"/>
            <wp:docPr id="2857" name="Picture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40410"/>
                    </a:xfrm>
                    <a:prstGeom prst="rect">
                      <a:avLst/>
                    </a:prstGeom>
                    <a:noFill/>
                    <a:ln>
                      <a:noFill/>
                    </a:ln>
                  </pic:spPr>
                </pic:pic>
              </a:graphicData>
            </a:graphic>
          </wp:inline>
        </w:drawing>
      </w:r>
    </w:p>
    <w:p w14:paraId="2115F19F" w14:textId="77777777" w:rsidR="00D24BDD" w:rsidRDefault="00D24BDD" w:rsidP="00EC7A97">
      <w:pPr>
        <w:pStyle w:val="FHWABody"/>
        <w:jc w:val="center"/>
      </w:pPr>
      <w:r w:rsidRPr="00D24BDD">
        <w:rPr>
          <w:noProof/>
          <w:lang w:eastAsia="zh-CN"/>
        </w:rPr>
        <w:drawing>
          <wp:inline distT="0" distB="0" distL="0" distR="0" wp14:anchorId="0108396D" wp14:editId="2A5464FD">
            <wp:extent cx="2291838" cy="202002"/>
            <wp:effectExtent l="0" t="0" r="0" b="7620"/>
            <wp:docPr id="3318" name="Picture 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0075" t="-3046" r="31256" b="-3291"/>
                    <a:stretch/>
                  </pic:blipFill>
                  <pic:spPr bwMode="auto">
                    <a:xfrm>
                      <a:off x="0" y="0"/>
                      <a:ext cx="2298321" cy="202573"/>
                    </a:xfrm>
                    <a:prstGeom prst="rect">
                      <a:avLst/>
                    </a:prstGeom>
                    <a:noFill/>
                    <a:ln>
                      <a:noFill/>
                    </a:ln>
                    <a:extLst>
                      <a:ext uri="{53640926-AAD7-44D8-BBD7-CCE9431645EC}">
                        <a14:shadowObscured xmlns:a14="http://schemas.microsoft.com/office/drawing/2010/main"/>
                      </a:ext>
                    </a:extLst>
                  </pic:spPr>
                </pic:pic>
              </a:graphicData>
            </a:graphic>
          </wp:inline>
        </w:drawing>
      </w:r>
      <w:r w:rsidRPr="00D24BDD">
        <w:rPr>
          <w:noProof/>
          <w:lang w:eastAsia="zh-CN"/>
        </w:rPr>
        <w:drawing>
          <wp:inline distT="0" distB="0" distL="0" distR="0" wp14:anchorId="0108396D" wp14:editId="338FBB9A">
            <wp:extent cx="5943600" cy="190500"/>
            <wp:effectExtent l="0" t="0" r="0" b="0"/>
            <wp:docPr id="2858" name="Picture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inline>
        </w:drawing>
      </w:r>
    </w:p>
    <w:p w14:paraId="06B4BE41" w14:textId="19251FC9" w:rsidR="004B49FB" w:rsidRPr="0001235D" w:rsidRDefault="0001235D" w:rsidP="00B771F4">
      <w:pPr>
        <w:pStyle w:val="FHWABody"/>
        <w:rPr>
          <w:b/>
          <w:bCs/>
        </w:rPr>
      </w:pPr>
      <w:r w:rsidRPr="0001235D">
        <w:rPr>
          <w:b/>
          <w:bCs/>
        </w:rPr>
        <w:t>Input:</w:t>
      </w:r>
    </w:p>
    <w:p w14:paraId="57B4EEDD" w14:textId="6DE00E7F" w:rsidR="0001235D" w:rsidRDefault="004A50E4" w:rsidP="0001235D">
      <w:pPr>
        <w:pStyle w:val="FHWABody"/>
      </w:pPr>
      <w:r>
        <w:t>τ</w:t>
      </w:r>
      <w:r>
        <w:rPr>
          <w:vertAlign w:val="subscript"/>
        </w:rPr>
        <w:t>CAV</w:t>
      </w:r>
      <w:r>
        <w:t xml:space="preserve">: </w:t>
      </w:r>
      <w:r w:rsidR="004B49FB" w:rsidRPr="00814F0E">
        <w:t>the reaction time of CAV</w:t>
      </w:r>
    </w:p>
    <w:p w14:paraId="0BADF44C" w14:textId="57C64602" w:rsidR="0001235D" w:rsidRDefault="004A50E4" w:rsidP="0001235D">
      <w:pPr>
        <w:pStyle w:val="FHWABody"/>
      </w:pPr>
      <w:r>
        <w:rPr>
          <w:i/>
        </w:rPr>
        <w:t>b</w:t>
      </w:r>
      <w:r>
        <w:rPr>
          <w:vertAlign w:val="subscript"/>
        </w:rPr>
        <w:t>CAV</w:t>
      </w:r>
      <w:r>
        <w:t xml:space="preserve">: </w:t>
      </w:r>
      <w:r w:rsidR="004B49FB" w:rsidRPr="00814F0E">
        <w:t>the maximum deceleration of CAV</w:t>
      </w:r>
    </w:p>
    <w:p w14:paraId="5689EB98" w14:textId="62991BB8" w:rsidR="0001235D" w:rsidRDefault="004A50E4" w:rsidP="0001235D">
      <w:pPr>
        <w:pStyle w:val="FHWABody"/>
      </w:pPr>
      <w:r w:rsidRPr="00105D56">
        <w:rPr>
          <w:i/>
          <w:color w:val="000000"/>
        </w:rPr>
        <w:t>v̂</w:t>
      </w:r>
      <w:r>
        <w:rPr>
          <w:color w:val="000000"/>
          <w:vertAlign w:val="subscript"/>
        </w:rPr>
        <w:t>2</w:t>
      </w:r>
      <w:r>
        <w:rPr>
          <w:color w:val="000000"/>
        </w:rPr>
        <w:t>(</w:t>
      </w:r>
      <w:r>
        <w:rPr>
          <w:i/>
          <w:color w:val="000000"/>
        </w:rPr>
        <w:t>t</w:t>
      </w:r>
      <w:r>
        <w:rPr>
          <w:color w:val="000000"/>
        </w:rPr>
        <w:t xml:space="preserve">): </w:t>
      </w:r>
      <w:r w:rsidR="004B49FB" w:rsidRPr="00814F0E">
        <w:t>the speed of vehicle</w:t>
      </w:r>
      <w:r w:rsidR="004B49FB">
        <w:t xml:space="preserve"> 2</w:t>
      </w:r>
      <w:r w:rsidR="004B49FB" w:rsidRPr="00814F0E">
        <w:t xml:space="preserve"> at time </w:t>
      </w:r>
      <m:oMath>
        <m:r>
          <w:rPr>
            <w:rFonts w:ascii="Cambria Math" w:hAnsi="Cambria Math"/>
          </w:rPr>
          <m:t>t</m:t>
        </m:r>
      </m:oMath>
    </w:p>
    <w:p w14:paraId="0AAB6AAF" w14:textId="116255FB" w:rsidR="004B49FB" w:rsidRDefault="004A50E4" w:rsidP="0001235D">
      <w:pPr>
        <w:pStyle w:val="FHWABody"/>
      </w:pPr>
      <w:r w:rsidRPr="00EC7A97">
        <w:rPr>
          <w:i/>
          <w:color w:val="000000"/>
        </w:rPr>
        <w:t>b̂</w:t>
      </w:r>
      <w:r>
        <w:rPr>
          <w:vertAlign w:val="subscript"/>
        </w:rPr>
        <w:t>2</w:t>
      </w:r>
      <w:r>
        <w:t xml:space="preserve">: </w:t>
      </w:r>
      <w:r w:rsidR="004B49FB" w:rsidRPr="00814F0E">
        <w:t xml:space="preserve">the maximum deceleration of vehicle </w:t>
      </w:r>
      <w:r w:rsidR="004B49FB">
        <w:t>2</w:t>
      </w:r>
    </w:p>
    <w:p w14:paraId="2F90342A" w14:textId="03EABCD1" w:rsidR="0001235D" w:rsidRDefault="004A50E4" w:rsidP="0001235D">
      <w:pPr>
        <w:pStyle w:val="FHWABody"/>
      </w:pPr>
      <w:r>
        <w:rPr>
          <w:i/>
        </w:rPr>
        <w:t>s</w:t>
      </w:r>
      <w:r>
        <w:rPr>
          <w:i/>
          <w:vertAlign w:val="subscript"/>
        </w:rPr>
        <w:t>0</w:t>
      </w:r>
      <w:r>
        <w:t>:</w:t>
      </w:r>
      <w:r>
        <w:rPr>
          <w:i/>
        </w:rPr>
        <w:t xml:space="preserve"> </w:t>
      </w:r>
      <w:r w:rsidR="008E7045" w:rsidRPr="00814F0E">
        <w:t>the minimum gap</w:t>
      </w:r>
    </w:p>
    <w:p w14:paraId="3E413A5A" w14:textId="124AACF0" w:rsidR="0001235D" w:rsidRDefault="004A50E4" w:rsidP="0001235D">
      <w:pPr>
        <w:pStyle w:val="FHWABody"/>
      </w:pPr>
      <w:r>
        <w:t xml:space="preserve">ΔT: </w:t>
      </w:r>
      <w:r w:rsidR="008E7045" w:rsidRPr="00814F0E">
        <w:t>the time gap</w:t>
      </w:r>
    </w:p>
    <w:p w14:paraId="2B9963B1" w14:textId="7C379BB3" w:rsidR="0001235D" w:rsidRDefault="004A50E4" w:rsidP="0001235D">
      <w:pPr>
        <w:pStyle w:val="FHWABody"/>
      </w:pPr>
      <w:r>
        <w:t xml:space="preserve">δ: </w:t>
      </w:r>
      <w:r w:rsidR="008E7045" w:rsidRPr="00814F0E">
        <w:t>the acceleration exponent</w:t>
      </w:r>
    </w:p>
    <w:p w14:paraId="224B8658" w14:textId="1465DE96" w:rsidR="0001235D" w:rsidRDefault="004A50E4" w:rsidP="0001235D">
      <w:pPr>
        <w:pStyle w:val="FHWABody"/>
      </w:pPr>
      <w:r w:rsidRPr="00EC7A97">
        <w:rPr>
          <w:i/>
          <w:color w:val="000000"/>
        </w:rPr>
        <w:t>ŵ</w:t>
      </w:r>
      <w:r>
        <w:rPr>
          <w:color w:val="000000"/>
          <w:vertAlign w:val="subscript"/>
        </w:rPr>
        <w:t>3</w:t>
      </w:r>
      <w:r>
        <w:rPr>
          <w:color w:val="000000"/>
        </w:rPr>
        <w:t>:</w:t>
      </w:r>
      <w:r>
        <w:t xml:space="preserve"> </w:t>
      </w:r>
      <w:r w:rsidR="008E7045" w:rsidRPr="00814F0E">
        <w:t xml:space="preserve">the maximum acceleration of vehicle </w:t>
      </w:r>
      <w:r w:rsidR="00D24BDD">
        <w:t>3</w:t>
      </w:r>
    </w:p>
    <w:p w14:paraId="0357775B" w14:textId="5DC034AB" w:rsidR="0001235D" w:rsidRDefault="0001235D" w:rsidP="0001235D">
      <w:pPr>
        <w:pStyle w:val="FHWABody"/>
      </w:pPr>
    </w:p>
    <w:p w14:paraId="2C2D091F" w14:textId="18841219" w:rsidR="0001235D" w:rsidRDefault="0001235D" w:rsidP="0001235D">
      <w:pPr>
        <w:pStyle w:val="FHWABody"/>
        <w:rPr>
          <w:spacing w:val="-1"/>
        </w:rPr>
      </w:pPr>
    </w:p>
    <w:p w14:paraId="61E33488" w14:textId="26668C89" w:rsidR="008E7045" w:rsidRPr="00EC7A97" w:rsidRDefault="0002078A" w:rsidP="00B771F4">
      <w:pPr>
        <w:pStyle w:val="FHWABody"/>
        <w:rPr>
          <w:spacing w:val="-1"/>
        </w:rPr>
      </w:pPr>
      <w:r w:rsidRPr="00446366">
        <w:rPr>
          <w:i/>
          <w:color w:val="000000"/>
        </w:rPr>
        <w:t>b̂</w:t>
      </w:r>
      <w:r>
        <w:rPr>
          <w:vertAlign w:val="subscript"/>
        </w:rPr>
        <w:t>3</w:t>
      </w:r>
      <w:r>
        <w:t>:</w:t>
      </w:r>
      <w:r w:rsidR="008E7045" w:rsidRPr="00814F0E">
        <w:rPr>
          <w:spacing w:val="-1"/>
        </w:rPr>
        <w:t>the maximum deceleration of vehicle</w:t>
      </w:r>
      <w:r w:rsidR="00D24BDD">
        <w:rPr>
          <w:spacing w:val="-1"/>
        </w:rPr>
        <w:t>3</w:t>
      </w:r>
    </w:p>
    <w:p w14:paraId="45203298" w14:textId="18B95601" w:rsidR="00AA4397" w:rsidRPr="00AA4397" w:rsidRDefault="00AA4397" w:rsidP="0001235D">
      <w:pPr>
        <w:pStyle w:val="FHWABody"/>
        <w:rPr>
          <w:b/>
          <w:bCs/>
          <w:spacing w:val="-1"/>
        </w:rPr>
      </w:pPr>
      <w:r w:rsidRPr="00AA4397">
        <w:rPr>
          <w:b/>
          <w:bCs/>
          <w:spacing w:val="-1"/>
        </w:rPr>
        <w:t>Output:</w:t>
      </w:r>
    </w:p>
    <w:p w14:paraId="64632217" w14:textId="269A5BFE" w:rsidR="008E7045" w:rsidRDefault="00AA4397" w:rsidP="00D65073">
      <w:pPr>
        <w:pStyle w:val="FHWABody"/>
      </w:pPr>
      <w:r>
        <w:t>Whether</w:t>
      </w:r>
      <w:r w:rsidR="008E7045" w:rsidRPr="00814F0E">
        <w:t xml:space="preserve"> the safety check passes</w:t>
      </w:r>
      <w:r>
        <w:t xml:space="preserve"> or not</w:t>
      </w:r>
    </w:p>
    <w:p w14:paraId="046E2643" w14:textId="77777777" w:rsidR="00362211" w:rsidRPr="00B771F4" w:rsidRDefault="00362211" w:rsidP="0001235D">
      <w:pPr>
        <w:pStyle w:val="FHWABody"/>
      </w:pPr>
    </w:p>
    <w:p w14:paraId="6EC6F788" w14:textId="14403C3B" w:rsidR="001F1AA3" w:rsidRPr="00EC7A97" w:rsidRDefault="007166FE" w:rsidP="00D65073">
      <w:pPr>
        <w:pStyle w:val="FHWABody"/>
        <w:rPr>
          <w:b/>
        </w:rPr>
      </w:pPr>
      <w:r w:rsidRPr="00EC7A97">
        <w:rPr>
          <w:b/>
        </w:rPr>
        <w:t>[6] LC path</w:t>
      </w:r>
    </w:p>
    <w:p w14:paraId="62132227" w14:textId="0853109C" w:rsidR="007166FE" w:rsidRDefault="00662011" w:rsidP="007166FE">
      <w:pPr>
        <w:pStyle w:val="FHWABody"/>
      </w:pPr>
      <w:r>
        <w:rPr>
          <w:b/>
          <w:bCs/>
        </w:rPr>
        <w:t>Description:</w:t>
      </w:r>
      <w:r w:rsidR="006314C7">
        <w:rPr>
          <w:b/>
          <w:bCs/>
        </w:rPr>
        <w:t xml:space="preserve"> </w:t>
      </w:r>
      <w:r w:rsidR="006314C7" w:rsidRPr="006314C7">
        <w:t>After</w:t>
      </w:r>
      <w:r w:rsidR="006314C7">
        <w:t xml:space="preserve"> the needed checks pass,</w:t>
      </w:r>
      <w:r w:rsidR="006314C7">
        <w:rPr>
          <w:b/>
          <w:bCs/>
        </w:rPr>
        <w:t xml:space="preserve"> </w:t>
      </w:r>
      <w:r w:rsidR="006314C7">
        <w:t>a</w:t>
      </w:r>
      <w:r w:rsidR="007166FE" w:rsidRPr="007166FE">
        <w:t xml:space="preserve"> linear function LC path (i.e., the red solid line) is used to replace the sine-function based LC path </w:t>
      </w:r>
      <w:r w:rsidR="006314C7">
        <w:t>to improve</w:t>
      </w:r>
      <w:r w:rsidR="007166FE" w:rsidRPr="007166FE">
        <w:t xml:space="preserve"> the </w:t>
      </w:r>
      <w:r w:rsidR="006314C7">
        <w:t>simulation efficiency</w:t>
      </w:r>
      <w:r w:rsidR="007166FE" w:rsidRPr="007166FE">
        <w:t xml:space="preserve"> in</w:t>
      </w:r>
      <w:r w:rsidR="007166FE" w:rsidRPr="00EC7A97">
        <w:rPr>
          <w:spacing w:val="-1"/>
        </w:rPr>
        <w:t xml:space="preserve"> the local coordinate system</w:t>
      </w:r>
      <w:r w:rsidR="00D12A7A">
        <w:t>.</w:t>
      </w:r>
    </w:p>
    <w:p w14:paraId="1063132E" w14:textId="77777777" w:rsidR="00316786" w:rsidRDefault="00316786" w:rsidP="00EC7A97">
      <w:pPr>
        <w:pStyle w:val="FHWAFigure"/>
      </w:pPr>
      <w:r w:rsidRPr="007166FE">
        <w:rPr>
          <w:noProof/>
          <w:lang w:eastAsia="zh-CN"/>
        </w:rPr>
        <w:lastRenderedPageBreak/>
        <w:drawing>
          <wp:inline distT="0" distB="0" distL="0" distR="0" wp14:anchorId="0A901ABB" wp14:editId="555E3FF0">
            <wp:extent cx="5110542" cy="1688465"/>
            <wp:effectExtent l="0" t="0" r="0" b="0"/>
            <wp:docPr id="3319" name="Picture 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4011" b="8746"/>
                    <a:stretch/>
                  </pic:blipFill>
                  <pic:spPr bwMode="auto">
                    <a:xfrm>
                      <a:off x="0" y="0"/>
                      <a:ext cx="5110811" cy="1688554"/>
                    </a:xfrm>
                    <a:prstGeom prst="rect">
                      <a:avLst/>
                    </a:prstGeom>
                    <a:noFill/>
                    <a:ln>
                      <a:noFill/>
                    </a:ln>
                    <a:extLst>
                      <a:ext uri="{53640926-AAD7-44D8-BBD7-CCE9431645EC}">
                        <a14:shadowObscured xmlns:a14="http://schemas.microsoft.com/office/drawing/2010/main"/>
                      </a:ext>
                    </a:extLst>
                  </pic:spPr>
                </pic:pic>
              </a:graphicData>
            </a:graphic>
          </wp:inline>
        </w:drawing>
      </w:r>
    </w:p>
    <w:p w14:paraId="6DB69445" w14:textId="756978F2" w:rsidR="00316786" w:rsidRDefault="00316786" w:rsidP="00EC7A97">
      <w:pPr>
        <w:pStyle w:val="FHWASource"/>
        <w:ind w:firstLine="990"/>
      </w:pPr>
      <w:r>
        <w:t>Source: FHWA.</w:t>
      </w:r>
    </w:p>
    <w:p w14:paraId="3C432D7C" w14:textId="4B9629C1" w:rsidR="00316786" w:rsidRPr="00316786" w:rsidRDefault="00316786" w:rsidP="006314C7">
      <w:pPr>
        <w:pStyle w:val="FHWABody"/>
        <w:rPr>
          <w:b/>
          <w:bCs/>
        </w:rPr>
      </w:pPr>
      <w:r w:rsidRPr="00316786">
        <w:rPr>
          <w:b/>
          <w:bCs/>
        </w:rPr>
        <w:t>Formulation:</w:t>
      </w:r>
    </w:p>
    <w:p w14:paraId="4C941C80" w14:textId="691648F1" w:rsidR="006314C7" w:rsidRDefault="006314C7" w:rsidP="006B122B">
      <w:pPr>
        <w:pStyle w:val="FHWABody"/>
        <w:jc w:val="center"/>
        <w:rPr>
          <w:noProof/>
          <w:lang w:eastAsia="zh-CN"/>
        </w:rPr>
      </w:pPr>
      <w:r w:rsidRPr="00DF6601">
        <w:rPr>
          <w:noProof/>
          <w:lang w:eastAsia="zh-CN"/>
        </w:rPr>
        <w:drawing>
          <wp:inline distT="0" distB="0" distL="0" distR="0" wp14:anchorId="16F93BB7" wp14:editId="32C0D2A3">
            <wp:extent cx="5943600" cy="347241"/>
            <wp:effectExtent l="0" t="0" r="0" b="0"/>
            <wp:docPr id="3320" name="Picture 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3"/>
                    <a:stretch/>
                  </pic:blipFill>
                  <pic:spPr bwMode="auto">
                    <a:xfrm>
                      <a:off x="0" y="0"/>
                      <a:ext cx="5964737" cy="348476"/>
                    </a:xfrm>
                    <a:prstGeom prst="rect">
                      <a:avLst/>
                    </a:prstGeom>
                    <a:noFill/>
                    <a:ln>
                      <a:noFill/>
                    </a:ln>
                    <a:extLst>
                      <a:ext uri="{53640926-AAD7-44D8-BBD7-CCE9431645EC}">
                        <a14:shadowObscured xmlns:a14="http://schemas.microsoft.com/office/drawing/2010/main"/>
                      </a:ext>
                    </a:extLst>
                  </pic:spPr>
                </pic:pic>
              </a:graphicData>
            </a:graphic>
          </wp:inline>
        </w:drawing>
      </w:r>
    </w:p>
    <w:p w14:paraId="319705B3" w14:textId="4B711735" w:rsidR="006314C7" w:rsidRDefault="006314C7" w:rsidP="006B122B">
      <w:pPr>
        <w:pStyle w:val="FHWABody"/>
        <w:jc w:val="center"/>
        <w:rPr>
          <w:noProof/>
        </w:rPr>
      </w:pPr>
      <w:r w:rsidRPr="00806097">
        <w:rPr>
          <w:noProof/>
          <w:lang w:eastAsia="zh-CN"/>
        </w:rPr>
        <w:drawing>
          <wp:inline distT="0" distB="0" distL="0" distR="0" wp14:anchorId="6943ADE0" wp14:editId="2669FF3A">
            <wp:extent cx="2765266" cy="182880"/>
            <wp:effectExtent l="0" t="0" r="0" b="7620"/>
            <wp:docPr id="3321" name="Picture 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011" t="1" r="25643" b="-5"/>
                    <a:stretch/>
                  </pic:blipFill>
                  <pic:spPr bwMode="auto">
                    <a:xfrm>
                      <a:off x="0" y="0"/>
                      <a:ext cx="2765266" cy="182880"/>
                    </a:xfrm>
                    <a:prstGeom prst="rect">
                      <a:avLst/>
                    </a:prstGeom>
                    <a:noFill/>
                    <a:ln>
                      <a:noFill/>
                    </a:ln>
                    <a:extLst>
                      <a:ext uri="{53640926-AAD7-44D8-BBD7-CCE9431645EC}">
                        <a14:shadowObscured xmlns:a14="http://schemas.microsoft.com/office/drawing/2010/main"/>
                      </a:ext>
                    </a:extLst>
                  </pic:spPr>
                </pic:pic>
              </a:graphicData>
            </a:graphic>
          </wp:inline>
        </w:drawing>
      </w:r>
    </w:p>
    <w:p w14:paraId="6EF21CE6" w14:textId="77777777" w:rsidR="007166FE" w:rsidRDefault="006314C7" w:rsidP="00EC7A97">
      <w:pPr>
        <w:pStyle w:val="FHWABody"/>
        <w:jc w:val="center"/>
      </w:pPr>
      <w:r w:rsidRPr="00806097">
        <w:rPr>
          <w:noProof/>
          <w:lang w:eastAsia="zh-CN"/>
        </w:rPr>
        <w:drawing>
          <wp:inline distT="0" distB="0" distL="0" distR="0" wp14:anchorId="1030F253" wp14:editId="031161C8">
            <wp:extent cx="1919416" cy="156258"/>
            <wp:effectExtent l="0" t="0" r="5080" b="0"/>
            <wp:docPr id="3353" name="Picture 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221" r="32115"/>
                    <a:stretch/>
                  </pic:blipFill>
                  <pic:spPr bwMode="auto">
                    <a:xfrm>
                      <a:off x="0" y="0"/>
                      <a:ext cx="1938154" cy="157783"/>
                    </a:xfrm>
                    <a:prstGeom prst="rect">
                      <a:avLst/>
                    </a:prstGeom>
                    <a:noFill/>
                    <a:ln>
                      <a:noFill/>
                    </a:ln>
                    <a:extLst>
                      <a:ext uri="{53640926-AAD7-44D8-BBD7-CCE9431645EC}">
                        <a14:shadowObscured xmlns:a14="http://schemas.microsoft.com/office/drawing/2010/main"/>
                      </a:ext>
                    </a:extLst>
                  </pic:spPr>
                </pic:pic>
              </a:graphicData>
            </a:graphic>
          </wp:inline>
        </w:drawing>
      </w:r>
    </w:p>
    <w:p w14:paraId="58F8464C" w14:textId="7D5AA002" w:rsidR="003216D7" w:rsidRPr="003216D7" w:rsidRDefault="003216D7" w:rsidP="003216D7">
      <w:pPr>
        <w:pStyle w:val="FHWABody"/>
        <w:rPr>
          <w:b/>
          <w:bCs/>
        </w:rPr>
      </w:pPr>
      <w:r w:rsidRPr="003216D7">
        <w:rPr>
          <w:b/>
          <w:bCs/>
        </w:rPr>
        <w:t>Input:</w:t>
      </w:r>
    </w:p>
    <w:p w14:paraId="1BD0B387" w14:textId="375D9326" w:rsidR="003216D7" w:rsidRDefault="0002078A" w:rsidP="003216D7">
      <w:pPr>
        <w:pStyle w:val="FHWABody"/>
      </w:pPr>
      <w:r>
        <w:rPr>
          <w:i/>
        </w:rPr>
        <w:t>x</w:t>
      </w:r>
      <w:r>
        <w:rPr>
          <w:vertAlign w:val="subscript"/>
        </w:rPr>
        <w:t>CAV</w:t>
      </w:r>
      <w:r>
        <w:t>(</w:t>
      </w:r>
      <w:r>
        <w:rPr>
          <w:i/>
        </w:rPr>
        <w:t>t</w:t>
      </w:r>
      <w:r>
        <w:t xml:space="preserve">): </w:t>
      </w:r>
      <w:r w:rsidR="003216D7">
        <w:t xml:space="preserve">the longitudinal position of the CAV </w:t>
      </w:r>
      <w:r w:rsidR="003216D7" w:rsidRPr="00814F0E">
        <w:t>at time</w:t>
      </w:r>
      <w:r>
        <w:t xml:space="preserve"> </w:t>
      </w:r>
      <w:r>
        <w:rPr>
          <w:i/>
        </w:rPr>
        <w:t>t</w:t>
      </w:r>
      <w:r>
        <w:t>.</w:t>
      </w:r>
    </w:p>
    <w:p w14:paraId="78C5C1BD" w14:textId="19755E36" w:rsidR="003216D7" w:rsidRDefault="0002078A" w:rsidP="003216D7">
      <w:pPr>
        <w:pStyle w:val="FHWABody"/>
      </w:pPr>
      <w:r>
        <w:rPr>
          <w:i/>
        </w:rPr>
        <w:t>y</w:t>
      </w:r>
      <w:r>
        <w:rPr>
          <w:vertAlign w:val="subscript"/>
        </w:rPr>
        <w:t>CAV</w:t>
      </w:r>
      <w:r>
        <w:t>(</w:t>
      </w:r>
      <w:r>
        <w:rPr>
          <w:i/>
        </w:rPr>
        <w:t>t</w:t>
      </w:r>
      <w:r>
        <w:t>):</w:t>
      </w:r>
      <w:r>
        <w:rPr>
          <w:i/>
        </w:rPr>
        <w:t xml:space="preserve"> </w:t>
      </w:r>
      <w:r w:rsidR="003216D7">
        <w:t xml:space="preserve">the latitudinal position of the CAV </w:t>
      </w:r>
      <w:r w:rsidR="003216D7" w:rsidRPr="00814F0E">
        <w:t>at time</w:t>
      </w:r>
      <w:r>
        <w:t xml:space="preserve"> </w:t>
      </w:r>
      <w:r>
        <w:rPr>
          <w:i/>
        </w:rPr>
        <w:t>t</w:t>
      </w:r>
      <w:r>
        <w:t>.</w:t>
      </w:r>
    </w:p>
    <w:p w14:paraId="7B349605" w14:textId="050B90BB" w:rsidR="003216D7" w:rsidRDefault="0002078A" w:rsidP="003216D7">
      <w:pPr>
        <w:pStyle w:val="FHWABody"/>
      </w:pPr>
      <w:r>
        <w:rPr>
          <w:i/>
        </w:rPr>
        <w:t>x</w:t>
      </w:r>
      <w:r>
        <w:rPr>
          <w:vertAlign w:val="subscript"/>
        </w:rPr>
        <w:t>2</w:t>
      </w:r>
      <w:r>
        <w:t>(</w:t>
      </w:r>
      <w:r>
        <w:rPr>
          <w:i/>
        </w:rPr>
        <w:t>t</w:t>
      </w:r>
      <w:r>
        <w:t xml:space="preserve">): </w:t>
      </w:r>
      <w:r w:rsidR="003216D7">
        <w:t xml:space="preserve">the longitudinal position of vehicle 2 </w:t>
      </w:r>
      <w:r w:rsidR="003216D7" w:rsidRPr="00814F0E">
        <w:t>at time</w:t>
      </w:r>
      <w:r>
        <w:t xml:space="preserve"> </w:t>
      </w:r>
      <w:r>
        <w:rPr>
          <w:i/>
        </w:rPr>
        <w:t>t</w:t>
      </w:r>
      <w:r>
        <w:t>.</w:t>
      </w:r>
    </w:p>
    <w:p w14:paraId="55A66093" w14:textId="67D63B2C" w:rsidR="003216D7" w:rsidRDefault="0002078A" w:rsidP="003216D7">
      <w:pPr>
        <w:pStyle w:val="FHWABody"/>
      </w:pPr>
      <w:r>
        <w:rPr>
          <w:i/>
        </w:rPr>
        <w:t>y</w:t>
      </w:r>
      <w:r>
        <w:rPr>
          <w:vertAlign w:val="subscript"/>
        </w:rPr>
        <w:t>2</w:t>
      </w:r>
      <w:r>
        <w:t>(</w:t>
      </w:r>
      <w:r>
        <w:rPr>
          <w:i/>
        </w:rPr>
        <w:t>t</w:t>
      </w:r>
      <w:r>
        <w:t xml:space="preserve">): </w:t>
      </w:r>
      <w:r w:rsidR="003216D7">
        <w:t xml:space="preserve">the latitudinal positions of vehicle 2 </w:t>
      </w:r>
      <w:r w:rsidR="003216D7" w:rsidRPr="00814F0E">
        <w:t>at time</w:t>
      </w:r>
      <w:r>
        <w:t xml:space="preserve"> </w:t>
      </w:r>
      <w:r>
        <w:rPr>
          <w:i/>
        </w:rPr>
        <w:t>t</w:t>
      </w:r>
      <w:r>
        <w:t>.</w:t>
      </w:r>
    </w:p>
    <w:p w14:paraId="6AD3DD6A" w14:textId="4F7439DB" w:rsidR="003216D7" w:rsidRDefault="0002078A" w:rsidP="003216D7">
      <w:pPr>
        <w:pStyle w:val="FHWABody"/>
      </w:pPr>
      <w:r>
        <w:rPr>
          <w:i/>
        </w:rPr>
        <w:t>S</w:t>
      </w:r>
      <w:r>
        <w:t>(</w:t>
      </w:r>
      <w:r>
        <w:rPr>
          <w:i/>
        </w:rPr>
        <w:t>t</w:t>
      </w:r>
      <w:r>
        <w:t>):</w:t>
      </w:r>
      <w:r>
        <w:rPr>
          <w:i/>
        </w:rPr>
        <w:t xml:space="preserve"> </w:t>
      </w:r>
      <w:r w:rsidR="003216D7">
        <w:t xml:space="preserve">the safety distance calculated in </w:t>
      </w:r>
      <w:r w:rsidR="003216D7">
        <w:fldChar w:fldCharType="begin"/>
      </w:r>
      <w:r w:rsidR="003216D7">
        <w:instrText xml:space="preserve"> REF _Ref33368303 \h  \* MERGEFORMAT </w:instrText>
      </w:r>
      <w:r w:rsidR="003216D7">
        <w:fldChar w:fldCharType="separate"/>
      </w:r>
      <w:r w:rsidR="007918C9">
        <w:t>Figure 8</w:t>
      </w:r>
      <w:r w:rsidR="003216D7">
        <w:fldChar w:fldCharType="end"/>
      </w:r>
      <w:r w:rsidR="003216D7">
        <w:t>.</w:t>
      </w:r>
    </w:p>
    <w:p w14:paraId="5CE20891" w14:textId="2449DD25" w:rsidR="003216D7" w:rsidRDefault="0002078A" w:rsidP="003216D7">
      <w:pPr>
        <w:pStyle w:val="FHWABody"/>
      </w:pPr>
      <w:r w:rsidRPr="0002078A">
        <w:rPr>
          <w:i/>
        </w:rPr>
        <w:t>C</w:t>
      </w:r>
      <w:r>
        <w:t xml:space="preserve">: </w:t>
      </w:r>
      <w:r w:rsidR="003216D7" w:rsidRPr="0002078A">
        <w:t>the</w:t>
      </w:r>
      <w:r w:rsidR="003216D7">
        <w:t xml:space="preserve"> vehicle length</w:t>
      </w:r>
    </w:p>
    <w:p w14:paraId="13099AEA" w14:textId="1EAD176B" w:rsidR="003216D7" w:rsidRDefault="0002078A" w:rsidP="003216D7">
      <w:pPr>
        <w:pStyle w:val="FHWABody"/>
      </w:pPr>
      <w:r>
        <w:rPr>
          <w:i/>
        </w:rPr>
        <w:t>R</w:t>
      </w:r>
      <w:r>
        <w:rPr>
          <w:vertAlign w:val="superscript"/>
        </w:rPr>
        <w:t>X</w:t>
      </w:r>
      <w:r>
        <w:t>(</w:t>
      </w:r>
      <w:r>
        <w:rPr>
          <w:i/>
        </w:rPr>
        <w:t>t</w:t>
      </w:r>
      <w:r>
        <w:t>):</w:t>
      </w:r>
      <w:r>
        <w:rPr>
          <w:i/>
        </w:rPr>
        <w:t xml:space="preserve"> </w:t>
      </w:r>
      <w:r w:rsidR="003216D7" w:rsidRPr="0069574A">
        <w:t xml:space="preserve">the </w:t>
      </w:r>
      <w:r w:rsidR="003216D7" w:rsidRPr="00814F0E">
        <w:t xml:space="preserve">longitudinal gap between </w:t>
      </w:r>
      <w:r w:rsidR="003216D7">
        <w:t xml:space="preserve">the </w:t>
      </w:r>
      <w:r w:rsidR="003216D7" w:rsidRPr="00814F0E">
        <w:t xml:space="preserve">CAV and </w:t>
      </w:r>
      <w:r w:rsidR="003216D7">
        <w:t xml:space="preserve">vehicle 2 </w:t>
      </w:r>
      <w:r w:rsidR="003216D7" w:rsidRPr="00814F0E">
        <w:t>at time</w:t>
      </w:r>
      <w:r>
        <w:t xml:space="preserve"> </w:t>
      </w:r>
      <w:r>
        <w:rPr>
          <w:i/>
        </w:rPr>
        <w:t>t</w:t>
      </w:r>
      <w:r>
        <w:t>.</w:t>
      </w:r>
    </w:p>
    <w:p w14:paraId="55658AEE" w14:textId="14887384" w:rsidR="003216D7" w:rsidRPr="002F7F76" w:rsidRDefault="0002078A" w:rsidP="003216D7">
      <w:pPr>
        <w:pStyle w:val="FHWABody"/>
      </w:pPr>
      <w:r>
        <w:rPr>
          <w:i/>
        </w:rPr>
        <w:t>R</w:t>
      </w:r>
      <w:r>
        <w:rPr>
          <w:vertAlign w:val="superscript"/>
        </w:rPr>
        <w:t>Y</w:t>
      </w:r>
      <w:r>
        <w:t>(</w:t>
      </w:r>
      <w:r>
        <w:rPr>
          <w:i/>
        </w:rPr>
        <w:t>t</w:t>
      </w:r>
      <w:r>
        <w:t>):</w:t>
      </w:r>
      <w:r>
        <w:rPr>
          <w:i/>
        </w:rPr>
        <w:t xml:space="preserve"> </w:t>
      </w:r>
      <w:r w:rsidR="003216D7" w:rsidRPr="00814F0E">
        <w:t xml:space="preserve">the lateral offset between </w:t>
      </w:r>
      <w:r w:rsidR="003216D7">
        <w:t xml:space="preserve">the </w:t>
      </w:r>
      <w:r w:rsidR="003216D7" w:rsidRPr="00814F0E">
        <w:t xml:space="preserve">CAV and </w:t>
      </w:r>
      <w:r w:rsidR="003216D7">
        <w:t xml:space="preserve">vehicle 2 </w:t>
      </w:r>
      <w:r w:rsidR="003216D7" w:rsidRPr="00814F0E">
        <w:t>at time</w:t>
      </w:r>
      <w:r>
        <w:t xml:space="preserve"> </w:t>
      </w:r>
      <w:r>
        <w:rPr>
          <w:i/>
        </w:rPr>
        <w:t>t</w:t>
      </w:r>
      <w:r>
        <w:t>.</w:t>
      </w:r>
    </w:p>
    <w:p w14:paraId="62EFD874" w14:textId="19E83C36" w:rsidR="003216D7" w:rsidRPr="003216D7" w:rsidRDefault="003216D7" w:rsidP="003216D7">
      <w:pPr>
        <w:pStyle w:val="FHWABody"/>
        <w:rPr>
          <w:b/>
          <w:bCs/>
          <w:noProof/>
        </w:rPr>
      </w:pPr>
      <w:r w:rsidRPr="003216D7">
        <w:rPr>
          <w:b/>
          <w:bCs/>
          <w:noProof/>
        </w:rPr>
        <w:t>Output:</w:t>
      </w:r>
    </w:p>
    <w:p w14:paraId="4FEED171" w14:textId="16FE24B7" w:rsidR="003216D7" w:rsidRDefault="002F7F76" w:rsidP="003216D7">
      <w:pPr>
        <w:pStyle w:val="FHWABody"/>
        <w:rPr>
          <w:spacing w:val="-1"/>
        </w:rPr>
      </w:pPr>
      <w:r>
        <w:t xml:space="preserve">A </w:t>
      </w:r>
      <w:r w:rsidRPr="00814F0E">
        <w:t>smooth</w:t>
      </w:r>
      <w:r w:rsidR="00377E44">
        <w:t xml:space="preserve"> LC path</w:t>
      </w:r>
      <w:r>
        <w:t xml:space="preserve"> at time</w:t>
      </w:r>
      <w:r w:rsidR="0002078A">
        <w:t xml:space="preserve"> </w:t>
      </w:r>
      <w:r w:rsidR="0002078A">
        <w:rPr>
          <w:i/>
        </w:rPr>
        <w:t>t</w:t>
      </w:r>
      <w:r w:rsidR="0002078A">
        <w:t xml:space="preserve"> </w:t>
      </w:r>
      <w:r>
        <w:rPr>
          <w:iCs/>
        </w:rPr>
        <w:t>composed of discrete points</w:t>
      </w:r>
      <w:r w:rsidR="0002078A">
        <w:rPr>
          <w:iCs/>
        </w:rPr>
        <w:t xml:space="preserve"> (</w:t>
      </w:r>
      <w:r w:rsidR="0002078A" w:rsidRPr="00EC7A97">
        <w:rPr>
          <w:noProof/>
          <w:position w:val="-6"/>
          <w:lang w:eastAsia="zh-CN"/>
        </w:rPr>
        <w:drawing>
          <wp:inline distT="0" distB="0" distL="0" distR="0" wp14:anchorId="50973A58" wp14:editId="19587099">
            <wp:extent cx="232682" cy="201658"/>
            <wp:effectExtent l="0" t="0" r="0" b="825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7665" cy="205977"/>
                    </a:xfrm>
                    <a:prstGeom prst="rect">
                      <a:avLst/>
                    </a:prstGeom>
                  </pic:spPr>
                </pic:pic>
              </a:graphicData>
            </a:graphic>
          </wp:inline>
        </w:drawing>
      </w:r>
      <w:r w:rsidR="0002078A">
        <w:rPr>
          <w:iCs/>
        </w:rPr>
        <w:t>,</w:t>
      </w:r>
      <w:r w:rsidR="0002078A" w:rsidRPr="00EC7A97">
        <w:rPr>
          <w:noProof/>
          <w:position w:val="-6"/>
          <w:lang w:eastAsia="zh-CN"/>
        </w:rPr>
        <w:drawing>
          <wp:inline distT="0" distB="0" distL="0" distR="0" wp14:anchorId="5795AEEA" wp14:editId="25532D8B">
            <wp:extent cx="207818" cy="176193"/>
            <wp:effectExtent l="0" t="0" r="1905" b="0"/>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5820" cy="191456"/>
                    </a:xfrm>
                    <a:prstGeom prst="rect">
                      <a:avLst/>
                    </a:prstGeom>
                  </pic:spPr>
                </pic:pic>
              </a:graphicData>
            </a:graphic>
          </wp:inline>
        </w:drawing>
      </w:r>
      <w:r w:rsidR="0002078A">
        <w:rPr>
          <w:iCs/>
        </w:rPr>
        <w:t xml:space="preserve">) </w:t>
      </w:r>
      <w:r>
        <w:rPr>
          <w:spacing w:val="-1"/>
        </w:rPr>
        <w:t>in the local coordinate system</w:t>
      </w:r>
    </w:p>
    <w:p w14:paraId="2FA629F9" w14:textId="77777777" w:rsidR="00772B54" w:rsidRDefault="00772B54" w:rsidP="003216D7">
      <w:pPr>
        <w:pStyle w:val="FHWABody"/>
        <w:rPr>
          <w:noProof/>
        </w:rPr>
      </w:pPr>
    </w:p>
    <w:p w14:paraId="6777848F" w14:textId="77777777" w:rsidR="00FE726A" w:rsidRPr="00EC7A97" w:rsidRDefault="00FE726A" w:rsidP="00D65073">
      <w:pPr>
        <w:pStyle w:val="FHWABody"/>
        <w:rPr>
          <w:b/>
        </w:rPr>
      </w:pPr>
      <w:r w:rsidRPr="00EC7A97">
        <w:rPr>
          <w:b/>
        </w:rPr>
        <w:t>[7] CF on LC path</w:t>
      </w:r>
    </w:p>
    <w:p w14:paraId="7DCF84C5" w14:textId="119FE2F6" w:rsidR="00377E44" w:rsidRDefault="00377E44" w:rsidP="00D65073">
      <w:pPr>
        <w:pStyle w:val="FHWABody"/>
      </w:pPr>
      <w:r>
        <w:rPr>
          <w:b/>
          <w:bCs/>
        </w:rPr>
        <w:lastRenderedPageBreak/>
        <w:t>Description:</w:t>
      </w:r>
      <w:r>
        <w:t xml:space="preserve"> When a CAV’s LC is initiated, the CAV will start the CF using linearized ACC model on the generated LC path.</w:t>
      </w:r>
      <w:r w:rsidR="00217FAB">
        <w:t xml:space="preserve"> The CAV will use linearized ACC model to follow the both preceding vehicles on the current lane (i.e., vehicle 1) and the target lane (i.e., vehicle 2).</w:t>
      </w:r>
    </w:p>
    <w:p w14:paraId="776984E0" w14:textId="5CA595F0" w:rsidR="001F1AA3" w:rsidRDefault="0053767B" w:rsidP="00EC7A97">
      <w:pPr>
        <w:pStyle w:val="FHWAFigure"/>
      </w:pPr>
      <w:r>
        <w:rPr>
          <w:noProof/>
          <w:lang w:eastAsia="zh-CN"/>
        </w:rPr>
        <w:drawing>
          <wp:inline distT="0" distB="0" distL="0" distR="0" wp14:anchorId="6B15E02B" wp14:editId="4145B5CD">
            <wp:extent cx="1828800" cy="2527576"/>
            <wp:effectExtent l="0" t="0" r="0" b="0"/>
            <wp:docPr id="3357" name="Picture 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2527576"/>
                    </a:xfrm>
                    <a:prstGeom prst="rect">
                      <a:avLst/>
                    </a:prstGeom>
                    <a:noFill/>
                  </pic:spPr>
                </pic:pic>
              </a:graphicData>
            </a:graphic>
          </wp:inline>
        </w:drawing>
      </w:r>
    </w:p>
    <w:p w14:paraId="261B8235" w14:textId="77777777" w:rsidR="00DA7FC9" w:rsidRDefault="00DA7FC9" w:rsidP="00EC7A97">
      <w:pPr>
        <w:pStyle w:val="FHWASource"/>
        <w:ind w:firstLine="3240"/>
      </w:pPr>
      <w:r>
        <w:t>Source: FHWA</w:t>
      </w:r>
      <w:r w:rsidR="008D3D2B">
        <w:t>.</w:t>
      </w:r>
    </w:p>
    <w:p w14:paraId="1AB8C23A" w14:textId="205F9E81" w:rsidR="00217FAB" w:rsidRPr="00217FAB" w:rsidRDefault="00217FAB" w:rsidP="00D65073">
      <w:pPr>
        <w:pStyle w:val="FHWABody"/>
        <w:rPr>
          <w:b/>
          <w:bCs/>
        </w:rPr>
      </w:pPr>
      <w:r w:rsidRPr="00217FAB">
        <w:rPr>
          <w:b/>
          <w:bCs/>
        </w:rPr>
        <w:t>Formulation:</w:t>
      </w:r>
    </w:p>
    <w:p w14:paraId="06339ADD" w14:textId="77777777" w:rsidR="0053767B" w:rsidRDefault="0053767B" w:rsidP="00EC7A97">
      <w:pPr>
        <w:pStyle w:val="FHWABody"/>
        <w:jc w:val="center"/>
      </w:pPr>
      <w:r w:rsidRPr="00913C25">
        <w:rPr>
          <w:noProof/>
          <w:lang w:eastAsia="zh-CN"/>
        </w:rPr>
        <w:drawing>
          <wp:inline distT="0" distB="0" distL="0" distR="0" wp14:anchorId="6C8A5A19" wp14:editId="2249C8B1">
            <wp:extent cx="5347504" cy="207645"/>
            <wp:effectExtent l="0" t="0" r="5715" b="1905"/>
            <wp:docPr id="3358" name="Picture 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381" r="5639" b="-10"/>
                    <a:stretch/>
                  </pic:blipFill>
                  <pic:spPr bwMode="auto">
                    <a:xfrm>
                      <a:off x="0" y="0"/>
                      <a:ext cx="5348026" cy="207665"/>
                    </a:xfrm>
                    <a:prstGeom prst="rect">
                      <a:avLst/>
                    </a:prstGeom>
                    <a:noFill/>
                    <a:ln>
                      <a:noFill/>
                    </a:ln>
                    <a:extLst>
                      <a:ext uri="{53640926-AAD7-44D8-BBD7-CCE9431645EC}">
                        <a14:shadowObscured xmlns:a14="http://schemas.microsoft.com/office/drawing/2010/main"/>
                      </a:ext>
                    </a:extLst>
                  </pic:spPr>
                </pic:pic>
              </a:graphicData>
            </a:graphic>
          </wp:inline>
        </w:drawing>
      </w:r>
    </w:p>
    <w:p w14:paraId="04C8C7F6" w14:textId="77777777" w:rsidR="0053767B" w:rsidRDefault="0053767B" w:rsidP="00EC7A97">
      <w:pPr>
        <w:pStyle w:val="FHWABody"/>
        <w:jc w:val="center"/>
      </w:pPr>
      <w:r w:rsidRPr="00913C25">
        <w:rPr>
          <w:noProof/>
          <w:lang w:eastAsia="zh-CN"/>
        </w:rPr>
        <w:drawing>
          <wp:inline distT="0" distB="0" distL="0" distR="0" wp14:anchorId="6DCB0429" wp14:editId="476B00AF">
            <wp:extent cx="5312603" cy="207638"/>
            <wp:effectExtent l="0" t="0" r="0" b="2540"/>
            <wp:docPr id="3359" name="Picture 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868" r="5746"/>
                    <a:stretch/>
                  </pic:blipFill>
                  <pic:spPr bwMode="auto">
                    <a:xfrm>
                      <a:off x="0" y="0"/>
                      <a:ext cx="5312771" cy="207645"/>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6DCB0429" wp14:editId="206B8B89">
            <wp:extent cx="5943600" cy="207645"/>
            <wp:effectExtent l="0" t="0" r="0" b="1905"/>
            <wp:docPr id="2871" name="Picture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7645"/>
                    </a:xfrm>
                    <a:prstGeom prst="rect">
                      <a:avLst/>
                    </a:prstGeom>
                    <a:noFill/>
                    <a:ln>
                      <a:noFill/>
                    </a:ln>
                  </pic:spPr>
                </pic:pic>
              </a:graphicData>
            </a:graphic>
          </wp:inline>
        </w:drawing>
      </w:r>
    </w:p>
    <w:p w14:paraId="25ABDA45" w14:textId="77777777" w:rsidR="0053767B" w:rsidRDefault="0053767B" w:rsidP="00EC7A97">
      <w:pPr>
        <w:pStyle w:val="FHWABody"/>
        <w:jc w:val="center"/>
      </w:pPr>
      <w:r w:rsidRPr="00913C25">
        <w:rPr>
          <w:noProof/>
          <w:lang w:eastAsia="zh-CN"/>
        </w:rPr>
        <w:drawing>
          <wp:inline distT="0" distB="0" distL="0" distR="0" wp14:anchorId="58D4DD4F" wp14:editId="0B765A47">
            <wp:extent cx="2320451" cy="178423"/>
            <wp:effectExtent l="0" t="0" r="0" b="0"/>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9700" t="2" r="31256" b="-2"/>
                    <a:stretch/>
                  </pic:blipFill>
                  <pic:spPr bwMode="auto">
                    <a:xfrm>
                      <a:off x="0" y="0"/>
                      <a:ext cx="2320606" cy="178435"/>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58D4DD4F" wp14:editId="793B1808">
            <wp:extent cx="5943600" cy="178435"/>
            <wp:effectExtent l="0" t="0" r="0" b="0"/>
            <wp:docPr id="2872" name="Picture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78435"/>
                    </a:xfrm>
                    <a:prstGeom prst="rect">
                      <a:avLst/>
                    </a:prstGeom>
                    <a:noFill/>
                    <a:ln>
                      <a:noFill/>
                    </a:ln>
                  </pic:spPr>
                </pic:pic>
              </a:graphicData>
            </a:graphic>
          </wp:inline>
        </w:drawing>
      </w:r>
    </w:p>
    <w:p w14:paraId="1E9F8F02" w14:textId="0BD8DECE" w:rsidR="00217FAB" w:rsidRDefault="00217FAB" w:rsidP="00217FAB">
      <w:pPr>
        <w:pStyle w:val="FHWABody"/>
        <w:rPr>
          <w:b/>
          <w:bCs/>
        </w:rPr>
      </w:pPr>
      <w:r w:rsidRPr="00217FAB">
        <w:rPr>
          <w:b/>
          <w:bCs/>
        </w:rPr>
        <w:t>Input:</w:t>
      </w:r>
    </w:p>
    <w:p w14:paraId="1340C2C0" w14:textId="75F85233" w:rsidR="0050595C" w:rsidRDefault="0002078A" w:rsidP="0050595C">
      <w:pPr>
        <w:pStyle w:val="FHWABody"/>
      </w:pPr>
      <w:r w:rsidRPr="00D61651">
        <w:rPr>
          <w:i/>
        </w:rPr>
        <w:t>K</w:t>
      </w:r>
      <w:r>
        <w:rPr>
          <w:vertAlign w:val="subscript"/>
        </w:rPr>
        <w:t>1</w:t>
      </w:r>
      <w:r>
        <w:t xml:space="preserve">, </w:t>
      </w:r>
      <w:r>
        <w:rPr>
          <w:i/>
        </w:rPr>
        <w:t>K</w:t>
      </w:r>
      <w:r>
        <w:rPr>
          <w:vertAlign w:val="subscript"/>
        </w:rPr>
        <w:t>2</w:t>
      </w:r>
      <w:r>
        <w:t xml:space="preserve">: </w:t>
      </w:r>
      <w:r w:rsidR="0053767B" w:rsidRPr="00913C25">
        <w:t xml:space="preserve">the parameters of the linearized </w:t>
      </w:r>
      <w:r w:rsidR="0050595C">
        <w:t>ACC</w:t>
      </w:r>
      <w:r w:rsidR="0050595C" w:rsidRPr="00913C25">
        <w:t xml:space="preserve"> </w:t>
      </w:r>
      <w:r w:rsidR="0053767B" w:rsidRPr="00913C25">
        <w:t>model</w:t>
      </w:r>
      <w:r>
        <w:t>.</w:t>
      </w:r>
    </w:p>
    <w:p w14:paraId="367C0D3A" w14:textId="24B65259" w:rsidR="0050595C" w:rsidRDefault="0002078A" w:rsidP="0050595C">
      <w:pPr>
        <w:pStyle w:val="FHWABody"/>
      </w:pPr>
      <w:r>
        <w:rPr>
          <w:i/>
        </w:rPr>
        <w:t>g</w:t>
      </w:r>
      <w:r>
        <w:rPr>
          <w:vertAlign w:val="subscript"/>
        </w:rPr>
        <w:t>CAV</w:t>
      </w:r>
      <w:r>
        <w:t xml:space="preserve">: </w:t>
      </w:r>
      <w:r w:rsidR="0053767B" w:rsidRPr="00913C25">
        <w:t>the desired time gap of CAV</w:t>
      </w:r>
      <w:r>
        <w:t>.</w:t>
      </w:r>
    </w:p>
    <w:p w14:paraId="50143CDE" w14:textId="68AC5A61" w:rsidR="0050595C" w:rsidRPr="00881EE9" w:rsidRDefault="0002078A" w:rsidP="0050595C">
      <w:pPr>
        <w:pStyle w:val="FHWABody"/>
      </w:pPr>
      <w:r>
        <w:rPr>
          <w:i/>
        </w:rPr>
        <w:t>C</w:t>
      </w:r>
      <w:r>
        <w:t xml:space="preserve">: </w:t>
      </w:r>
      <w:r w:rsidR="0053767B" w:rsidRPr="00913C25">
        <w:t xml:space="preserve">the length of </w:t>
      </w:r>
      <w:r w:rsidR="0050595C">
        <w:t>the</w:t>
      </w:r>
      <w:r w:rsidR="0050595C" w:rsidRPr="00913C25">
        <w:t xml:space="preserve"> </w:t>
      </w:r>
      <w:r w:rsidR="0053767B" w:rsidRPr="00913C25">
        <w:t>vehicle</w:t>
      </w:r>
      <w:r w:rsidR="0050595C">
        <w:t xml:space="preserve"> (CAV and HV)</w:t>
      </w:r>
      <w:r>
        <w:t>.</w:t>
      </w:r>
    </w:p>
    <w:p w14:paraId="336FDF79" w14:textId="373B6AF7" w:rsidR="0050595C" w:rsidRDefault="0002078A" w:rsidP="0050595C">
      <w:pPr>
        <w:pStyle w:val="FHWABody"/>
      </w:pPr>
      <w:r>
        <w:rPr>
          <w:i/>
        </w:rPr>
        <w:t>x</w:t>
      </w:r>
      <w:r>
        <w:rPr>
          <w:vertAlign w:val="subscript"/>
        </w:rPr>
        <w:t>CAV</w:t>
      </w:r>
      <w:r>
        <w:t>(</w:t>
      </w:r>
      <w:r>
        <w:rPr>
          <w:i/>
        </w:rPr>
        <w:t>t</w:t>
      </w:r>
      <w:r>
        <w:t xml:space="preserve">): </w:t>
      </w:r>
      <w:r w:rsidR="0053767B" w:rsidRPr="00913C25">
        <w:t>the longitude position of CAV at time</w:t>
      </w:r>
      <w:r>
        <w:t xml:space="preserve"> </w:t>
      </w:r>
      <w:r>
        <w:rPr>
          <w:i/>
        </w:rPr>
        <w:t>t</w:t>
      </w:r>
      <w:r>
        <w:t>.</w:t>
      </w:r>
    </w:p>
    <w:p w14:paraId="65DD0217" w14:textId="1D50741A" w:rsidR="0050595C" w:rsidRDefault="0002078A" w:rsidP="0050595C">
      <w:pPr>
        <w:pStyle w:val="FHWABody"/>
      </w:pPr>
      <w:r w:rsidRPr="00D61651">
        <w:rPr>
          <w:i/>
        </w:rPr>
        <w:t>v</w:t>
      </w:r>
      <w:r>
        <w:rPr>
          <w:vertAlign w:val="subscript"/>
        </w:rPr>
        <w:t>CAV</w:t>
      </w:r>
      <w:r>
        <w:t>(</w:t>
      </w:r>
      <w:r>
        <w:rPr>
          <w:i/>
        </w:rPr>
        <w:t>t</w:t>
      </w:r>
      <w:r>
        <w:t>):</w:t>
      </w:r>
      <w:r w:rsidR="00DE617B">
        <w:t xml:space="preserve"> </w:t>
      </w:r>
      <w:r w:rsidR="0053767B" w:rsidRPr="00913C25">
        <w:t>the speed of CAV at time</w:t>
      </w:r>
      <w:r>
        <w:t xml:space="preserve"> </w:t>
      </w:r>
      <w:r>
        <w:rPr>
          <w:i/>
        </w:rPr>
        <w:t>t</w:t>
      </w:r>
      <w:r>
        <w:t>.</w:t>
      </w:r>
    </w:p>
    <w:p w14:paraId="6AA62417" w14:textId="502898E3" w:rsidR="0050595C" w:rsidRDefault="0002078A" w:rsidP="0050595C">
      <w:pPr>
        <w:pStyle w:val="FHWABody"/>
      </w:pPr>
      <w:r>
        <w:rPr>
          <w:i/>
        </w:rPr>
        <w:t>x</w:t>
      </w:r>
      <w:r>
        <w:rPr>
          <w:vertAlign w:val="subscript"/>
        </w:rPr>
        <w:t>1</w:t>
      </w:r>
      <w:r>
        <w:t>(</w:t>
      </w:r>
      <w:r>
        <w:rPr>
          <w:i/>
        </w:rPr>
        <w:t>t</w:t>
      </w:r>
      <w:r>
        <w:t xml:space="preserve">): </w:t>
      </w:r>
      <w:r w:rsidR="0053767B" w:rsidRPr="00913C25">
        <w:t>the longitude position</w:t>
      </w:r>
      <w:r w:rsidR="0053767B">
        <w:t>s</w:t>
      </w:r>
      <w:r w:rsidR="0053767B" w:rsidRPr="00913C25">
        <w:t xml:space="preserve"> of vehicle</w:t>
      </w:r>
      <w:r w:rsidR="0053767B">
        <w:t xml:space="preserve"> 1 </w:t>
      </w:r>
      <w:r w:rsidR="0050595C">
        <w:t>at time</w:t>
      </w:r>
      <w:r>
        <w:t xml:space="preserve"> </w:t>
      </w:r>
      <w:r>
        <w:rPr>
          <w:i/>
        </w:rPr>
        <w:t>t</w:t>
      </w:r>
      <w:r>
        <w:t>.</w:t>
      </w:r>
    </w:p>
    <w:p w14:paraId="02C36A3D" w14:textId="3DB4653F" w:rsidR="0050595C" w:rsidRDefault="0002078A" w:rsidP="0050595C">
      <w:pPr>
        <w:pStyle w:val="FHWABody"/>
      </w:pPr>
      <w:r>
        <w:rPr>
          <w:i/>
        </w:rPr>
        <w:t>x</w:t>
      </w:r>
      <w:r>
        <w:rPr>
          <w:vertAlign w:val="subscript"/>
        </w:rPr>
        <w:t>2</w:t>
      </w:r>
      <w:r>
        <w:t>(</w:t>
      </w:r>
      <w:r>
        <w:rPr>
          <w:i/>
        </w:rPr>
        <w:t>t</w:t>
      </w:r>
      <w:r>
        <w:t xml:space="preserve">): </w:t>
      </w:r>
      <w:r w:rsidR="0050595C" w:rsidRPr="00913C25">
        <w:t>the longitude position</w:t>
      </w:r>
      <w:r w:rsidR="0050595C">
        <w:t>s</w:t>
      </w:r>
      <w:r w:rsidR="0050595C" w:rsidRPr="00913C25">
        <w:t xml:space="preserve"> of vehicle</w:t>
      </w:r>
      <w:r w:rsidR="0050595C">
        <w:t xml:space="preserve"> </w:t>
      </w:r>
      <w:r w:rsidR="0053767B">
        <w:t>2</w:t>
      </w:r>
      <w:r w:rsidR="0050595C">
        <w:t xml:space="preserve"> at time</w:t>
      </w:r>
      <w:r>
        <w:t xml:space="preserve"> </w:t>
      </w:r>
      <w:r>
        <w:rPr>
          <w:i/>
        </w:rPr>
        <w:t>t</w:t>
      </w:r>
      <w:r>
        <w:t>.</w:t>
      </w:r>
    </w:p>
    <w:p w14:paraId="1DCF5E82" w14:textId="2155C934" w:rsidR="0050595C" w:rsidRDefault="00DE617B" w:rsidP="0050595C">
      <w:pPr>
        <w:pStyle w:val="FHWABody"/>
      </w:pPr>
      <w:r>
        <w:rPr>
          <w:i/>
        </w:rPr>
        <w:t>v</w:t>
      </w:r>
      <w:r>
        <w:rPr>
          <w:vertAlign w:val="subscript"/>
        </w:rPr>
        <w:t>1</w:t>
      </w:r>
      <w:r>
        <w:t>(</w:t>
      </w:r>
      <w:r>
        <w:rPr>
          <w:i/>
        </w:rPr>
        <w:t>t</w:t>
      </w:r>
      <w:r>
        <w:t xml:space="preserve">) </w:t>
      </w:r>
      <w:r w:rsidR="0053767B">
        <w:t>and</w:t>
      </w:r>
      <w:r w:rsidR="0053767B" w:rsidRPr="00913C25">
        <w:t xml:space="preserve"> </w:t>
      </w:r>
      <w:r>
        <w:rPr>
          <w:i/>
        </w:rPr>
        <w:t>v</w:t>
      </w:r>
      <w:r>
        <w:rPr>
          <w:vertAlign w:val="subscript"/>
        </w:rPr>
        <w:t>2</w:t>
      </w:r>
      <w:r>
        <w:t>(</w:t>
      </w:r>
      <w:r>
        <w:rPr>
          <w:i/>
        </w:rPr>
        <w:t>t</w:t>
      </w:r>
      <w:r>
        <w:t xml:space="preserve">): </w:t>
      </w:r>
      <w:r w:rsidR="0053767B" w:rsidRPr="00913C25">
        <w:t>the speed</w:t>
      </w:r>
      <w:r w:rsidR="0053767B">
        <w:t>s</w:t>
      </w:r>
      <w:r w:rsidR="0053767B" w:rsidRPr="00913C25">
        <w:t xml:space="preserve"> o</w:t>
      </w:r>
      <w:r w:rsidR="0053767B">
        <w:t xml:space="preserve">f </w:t>
      </w:r>
      <w:r w:rsidR="0053767B" w:rsidRPr="00913C25">
        <w:t xml:space="preserve">vehicle </w:t>
      </w:r>
      <w:r w:rsidR="0053767B">
        <w:t xml:space="preserve">1 </w:t>
      </w:r>
      <w:r w:rsidR="0050595C">
        <w:t>at time</w:t>
      </w:r>
      <w:r w:rsidR="0002078A">
        <w:t xml:space="preserve"> </w:t>
      </w:r>
      <w:r w:rsidR="0002078A">
        <w:rPr>
          <w:i/>
        </w:rPr>
        <w:t>t</w:t>
      </w:r>
      <w:r w:rsidR="0002078A">
        <w:t>.</w:t>
      </w:r>
    </w:p>
    <w:p w14:paraId="4CE161DB" w14:textId="4C2DEC21" w:rsidR="00FE726A" w:rsidRDefault="00DE617B" w:rsidP="00D65073">
      <w:pPr>
        <w:pStyle w:val="FHWABody"/>
      </w:pPr>
      <w:r>
        <w:rPr>
          <w:i/>
        </w:rPr>
        <w:lastRenderedPageBreak/>
        <w:t>v</w:t>
      </w:r>
      <w:r>
        <w:rPr>
          <w:vertAlign w:val="subscript"/>
        </w:rPr>
        <w:t>2</w:t>
      </w:r>
      <w:r>
        <w:t>(</w:t>
      </w:r>
      <w:r>
        <w:rPr>
          <w:i/>
        </w:rPr>
        <w:t>t</w:t>
      </w:r>
      <w:r>
        <w:t xml:space="preserve">): </w:t>
      </w:r>
      <w:r w:rsidR="0050595C" w:rsidRPr="00913C25">
        <w:t>the speed</w:t>
      </w:r>
      <w:r w:rsidR="0050595C">
        <w:t>s</w:t>
      </w:r>
      <w:r w:rsidR="0050595C" w:rsidRPr="00913C25">
        <w:t xml:space="preserve"> o</w:t>
      </w:r>
      <w:r w:rsidR="0050595C">
        <w:t xml:space="preserve">f </w:t>
      </w:r>
      <w:r w:rsidR="0050595C" w:rsidRPr="00913C25">
        <w:t>vehicle</w:t>
      </w:r>
      <w:r w:rsidR="0053767B">
        <w:t xml:space="preserve"> 2</w:t>
      </w:r>
      <w:r w:rsidR="0050595C">
        <w:t xml:space="preserve"> at time</w:t>
      </w:r>
      <w:r>
        <w:t xml:space="preserve"> </w:t>
      </w:r>
      <w:r>
        <w:rPr>
          <w:i/>
        </w:rPr>
        <w:t>t</w:t>
      </w:r>
      <w:r>
        <w:t>.</w:t>
      </w:r>
    </w:p>
    <w:p w14:paraId="2E68FBF6" w14:textId="4F1FA3B9" w:rsidR="00217FAB" w:rsidRDefault="00217FAB" w:rsidP="00D65073">
      <w:pPr>
        <w:pStyle w:val="FHWABody"/>
        <w:rPr>
          <w:b/>
          <w:bCs/>
        </w:rPr>
      </w:pPr>
      <w:r w:rsidRPr="00217FAB">
        <w:rPr>
          <w:b/>
          <w:bCs/>
        </w:rPr>
        <w:t>Output:</w:t>
      </w:r>
    </w:p>
    <w:p w14:paraId="3A28C645" w14:textId="51AE3BB2" w:rsidR="004F0132" w:rsidRDefault="00DE617B" w:rsidP="004F0132">
      <w:pPr>
        <w:pStyle w:val="FHWABody"/>
      </w:pPr>
      <w:r w:rsidRPr="00D61651">
        <w:rPr>
          <w:i/>
          <w:color w:val="3C4043"/>
          <w:shd w:val="clear" w:color="auto" w:fill="FFFFFF"/>
        </w:rPr>
        <w:t>ã</w:t>
      </w:r>
      <w:r>
        <w:rPr>
          <w:vertAlign w:val="subscript"/>
        </w:rPr>
        <w:t>CAV</w:t>
      </w:r>
      <w:r>
        <w:t>(</w:t>
      </w:r>
      <w:r>
        <w:rPr>
          <w:i/>
        </w:rPr>
        <w:t>t</w:t>
      </w:r>
      <w:r>
        <w:t xml:space="preserve">): </w:t>
      </w:r>
      <w:r w:rsidR="004F0132" w:rsidRPr="00913C25">
        <w:t xml:space="preserve">the final target acceleration </w:t>
      </w:r>
      <w:r w:rsidR="004F0132">
        <w:t xml:space="preserve">(i.e., the minimum acceleration) </w:t>
      </w:r>
      <w:r w:rsidR="004F0132" w:rsidRPr="00913C25">
        <w:t>of CAV</w:t>
      </w:r>
      <w:r w:rsidR="004F0132">
        <w:t xml:space="preserve"> following vehicle 1 and vehicle 2 on the LC path</w:t>
      </w:r>
    </w:p>
    <w:p w14:paraId="486D2943" w14:textId="77777777" w:rsidR="0050595C" w:rsidRPr="00217FAB" w:rsidRDefault="0050595C" w:rsidP="00D65073">
      <w:pPr>
        <w:pStyle w:val="FHWABody"/>
        <w:rPr>
          <w:b/>
          <w:bCs/>
        </w:rPr>
      </w:pPr>
    </w:p>
    <w:p w14:paraId="22E5075F" w14:textId="243502FE" w:rsidR="00EB273F" w:rsidRPr="00EC7A97" w:rsidRDefault="00EB273F" w:rsidP="00EB273F">
      <w:pPr>
        <w:pStyle w:val="FHWABody"/>
        <w:rPr>
          <w:b/>
        </w:rPr>
      </w:pPr>
      <w:r w:rsidRPr="00EC7A97">
        <w:rPr>
          <w:b/>
        </w:rPr>
        <w:t>[8] LC abortion path</w:t>
      </w:r>
    </w:p>
    <w:p w14:paraId="47587ECF" w14:textId="20C09042" w:rsidR="006536F4" w:rsidRPr="00EC7A97" w:rsidRDefault="007F6311" w:rsidP="00D65073">
      <w:pPr>
        <w:pStyle w:val="FHWABody"/>
        <w:rPr>
          <w:b/>
        </w:rPr>
      </w:pPr>
      <w:r>
        <w:rPr>
          <w:b/>
          <w:bCs/>
        </w:rPr>
        <w:t xml:space="preserve">Description: </w:t>
      </w:r>
      <w:r w:rsidR="005D092F">
        <w:t xml:space="preserve">Whenever the safety check fails to pass before </w:t>
      </w:r>
      <w:r>
        <w:t xml:space="preserve">the </w:t>
      </w:r>
      <w:r w:rsidR="005D092F">
        <w:t xml:space="preserve">CAV passes the lane marking, the LC will be aborted and a LC abortion path </w:t>
      </w:r>
      <w:r w:rsidR="008C0142">
        <w:t>(the green dashed line)</w:t>
      </w:r>
      <w:r w:rsidR="00BE2B91">
        <w:t xml:space="preserve">, symmetric to the LC path, </w:t>
      </w:r>
      <w:r w:rsidR="005D092F">
        <w:t>will be generated.</w:t>
      </w:r>
    </w:p>
    <w:p w14:paraId="2905A6FD" w14:textId="77777777" w:rsidR="004E0398" w:rsidRDefault="00BE2B91" w:rsidP="00EC7A97">
      <w:pPr>
        <w:pStyle w:val="FHWAFigure"/>
      </w:pPr>
      <w:r w:rsidRPr="007F6311">
        <w:rPr>
          <w:noProof/>
          <w:lang w:eastAsia="zh-CN"/>
        </w:rPr>
        <w:drawing>
          <wp:inline distT="0" distB="0" distL="0" distR="0" wp14:anchorId="2A5C4DC5" wp14:editId="363C1B0B">
            <wp:extent cx="5069711" cy="1665605"/>
            <wp:effectExtent l="0" t="0" r="0" b="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14677" b="9959"/>
                    <a:stretch/>
                  </pic:blipFill>
                  <pic:spPr bwMode="auto">
                    <a:xfrm>
                      <a:off x="0" y="0"/>
                      <a:ext cx="5071263" cy="1666115"/>
                    </a:xfrm>
                    <a:prstGeom prst="rect">
                      <a:avLst/>
                    </a:prstGeom>
                    <a:noFill/>
                    <a:ln>
                      <a:noFill/>
                    </a:ln>
                    <a:extLst>
                      <a:ext uri="{53640926-AAD7-44D8-BBD7-CCE9431645EC}">
                        <a14:shadowObscured xmlns:a14="http://schemas.microsoft.com/office/drawing/2010/main"/>
                      </a:ext>
                    </a:extLst>
                  </pic:spPr>
                </pic:pic>
              </a:graphicData>
            </a:graphic>
          </wp:inline>
        </w:drawing>
      </w:r>
    </w:p>
    <w:p w14:paraId="58E3FEF1" w14:textId="77777777" w:rsidR="00DA7FC9" w:rsidRPr="00D65073" w:rsidRDefault="00DA7FC9" w:rsidP="00EC7A97">
      <w:pPr>
        <w:pStyle w:val="FHWASource"/>
        <w:ind w:firstLine="990"/>
      </w:pPr>
      <w:r>
        <w:t>Source: FHWA</w:t>
      </w:r>
      <w:r w:rsidR="008D3D2B">
        <w:t>.</w:t>
      </w:r>
    </w:p>
    <w:p w14:paraId="3CA91ECD" w14:textId="77777777" w:rsidR="00D37173" w:rsidRPr="00D37173" w:rsidRDefault="00D37173" w:rsidP="00D37173">
      <w:pPr>
        <w:pStyle w:val="FHWABody"/>
        <w:rPr>
          <w:lang w:bidi="en-US"/>
        </w:rPr>
      </w:pPr>
    </w:p>
    <w:bookmarkEnd w:id="178"/>
    <w:p w14:paraId="3DB844E2" w14:textId="274249A9" w:rsidR="00BE2B91" w:rsidRPr="00EC7A97" w:rsidRDefault="00BE2B91" w:rsidP="00BE2B91">
      <w:pPr>
        <w:pStyle w:val="FHWABody"/>
        <w:rPr>
          <w:b/>
        </w:rPr>
      </w:pPr>
      <w:r w:rsidRPr="00EC7A97">
        <w:rPr>
          <w:b/>
        </w:rPr>
        <w:t>[9] CF on LC abortion path</w:t>
      </w:r>
    </w:p>
    <w:p w14:paraId="61376A11" w14:textId="0C16260C" w:rsidR="00BE2B91" w:rsidRDefault="00581BFC" w:rsidP="00BE2B91">
      <w:pPr>
        <w:pStyle w:val="FHWABody"/>
      </w:pPr>
      <w:r>
        <w:rPr>
          <w:b/>
          <w:bCs/>
        </w:rPr>
        <w:t xml:space="preserve">Description: </w:t>
      </w:r>
      <w:r w:rsidRPr="00581BFC">
        <w:t>When</w:t>
      </w:r>
      <w:r>
        <w:t xml:space="preserve"> the </w:t>
      </w:r>
      <w:r w:rsidR="00BE2B91">
        <w:t xml:space="preserve">CAV </w:t>
      </w:r>
      <w:r>
        <w:t xml:space="preserve">LC abortion is initiated, the CAV will </w:t>
      </w:r>
      <w:r w:rsidRPr="00581BFC">
        <w:t xml:space="preserve">use </w:t>
      </w:r>
      <w:r w:rsidR="00BE2B91">
        <w:t>linear</w:t>
      </w:r>
      <w:r>
        <w:t xml:space="preserve">ized </w:t>
      </w:r>
      <w:r w:rsidR="00BE2B91">
        <w:t xml:space="preserve">ACC model to follow vehicle 1 on the LC abortion path </w:t>
      </w:r>
      <w:r>
        <w:t xml:space="preserve">until it </w:t>
      </w:r>
      <w:r w:rsidR="00BE2B91">
        <w:t>go</w:t>
      </w:r>
      <w:r>
        <w:t>es</w:t>
      </w:r>
      <w:r w:rsidR="00BE2B91">
        <w:t xml:space="preserve"> back to the center line of the current lane.</w:t>
      </w:r>
    </w:p>
    <w:p w14:paraId="1C39E367" w14:textId="44152F0A" w:rsidR="0011113F" w:rsidRPr="00EC7A97" w:rsidRDefault="0011113F" w:rsidP="00EC7A97">
      <w:pPr>
        <w:pStyle w:val="FHWAFigure"/>
      </w:pPr>
      <w:r w:rsidRPr="00EC7A97">
        <w:rPr>
          <w:noProof/>
          <w:lang w:eastAsia="zh-CN"/>
        </w:rPr>
        <w:lastRenderedPageBreak/>
        <w:drawing>
          <wp:inline distT="0" distB="0" distL="0" distR="0" wp14:anchorId="67F03028" wp14:editId="04746F30">
            <wp:extent cx="1828800" cy="2520937"/>
            <wp:effectExtent l="0" t="0" r="0" b="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2520937"/>
                    </a:xfrm>
                    <a:prstGeom prst="rect">
                      <a:avLst/>
                    </a:prstGeom>
                    <a:noFill/>
                  </pic:spPr>
                </pic:pic>
              </a:graphicData>
            </a:graphic>
          </wp:inline>
        </w:drawing>
      </w:r>
    </w:p>
    <w:p w14:paraId="69311D32" w14:textId="6D787C61" w:rsidR="0011113F" w:rsidRDefault="0011113F" w:rsidP="00EC7A97">
      <w:pPr>
        <w:pStyle w:val="FHWASource"/>
        <w:ind w:firstLine="3240"/>
      </w:pPr>
      <w:r>
        <w:t>Source: FHWA.</w:t>
      </w:r>
    </w:p>
    <w:p w14:paraId="156979A9" w14:textId="6ECB310E" w:rsidR="00581BFC" w:rsidRPr="00581BFC" w:rsidRDefault="00581BFC" w:rsidP="00BE2B91">
      <w:pPr>
        <w:pStyle w:val="FHWABody"/>
        <w:rPr>
          <w:b/>
          <w:bCs/>
        </w:rPr>
      </w:pPr>
      <w:r w:rsidRPr="00581BFC">
        <w:rPr>
          <w:b/>
          <w:bCs/>
        </w:rPr>
        <w:t>Formulation:</w:t>
      </w:r>
    </w:p>
    <w:p w14:paraId="25ECF175" w14:textId="29D72276" w:rsidR="00BE2B91" w:rsidRDefault="0076011A" w:rsidP="00EC7A97">
      <w:pPr>
        <w:pStyle w:val="FHWABody"/>
        <w:jc w:val="center"/>
      </w:pPr>
      <w:r w:rsidRPr="0076011A">
        <w:rPr>
          <w:noProof/>
          <w:lang w:eastAsia="zh-CN"/>
        </w:rPr>
        <w:drawing>
          <wp:inline distT="0" distB="0" distL="0" distR="0" wp14:anchorId="463AB53F" wp14:editId="557048DA">
            <wp:extent cx="5243332" cy="207010"/>
            <wp:effectExtent l="0" t="0" r="0" b="2540"/>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161" r="6350"/>
                    <a:stretch/>
                  </pic:blipFill>
                  <pic:spPr bwMode="auto">
                    <a:xfrm>
                      <a:off x="0" y="0"/>
                      <a:ext cx="5259416" cy="207645"/>
                    </a:xfrm>
                    <a:prstGeom prst="rect">
                      <a:avLst/>
                    </a:prstGeom>
                    <a:noFill/>
                    <a:ln>
                      <a:noFill/>
                    </a:ln>
                    <a:extLst>
                      <a:ext uri="{53640926-AAD7-44D8-BBD7-CCE9431645EC}">
                        <a14:shadowObscured xmlns:a14="http://schemas.microsoft.com/office/drawing/2010/main"/>
                      </a:ext>
                    </a:extLst>
                  </pic:spPr>
                </pic:pic>
              </a:graphicData>
            </a:graphic>
          </wp:inline>
        </w:drawing>
      </w:r>
    </w:p>
    <w:p w14:paraId="54A10B21" w14:textId="492297A0" w:rsidR="00581BFC" w:rsidRPr="00BF3E88" w:rsidRDefault="00581BFC" w:rsidP="00581BFC">
      <w:pPr>
        <w:pStyle w:val="FHWABody"/>
        <w:rPr>
          <w:b/>
          <w:bCs/>
        </w:rPr>
      </w:pPr>
      <w:r w:rsidRPr="00BF3E88">
        <w:rPr>
          <w:b/>
          <w:bCs/>
        </w:rPr>
        <w:t>Input:</w:t>
      </w:r>
    </w:p>
    <w:p w14:paraId="4134DD8F" w14:textId="7D1A9D12" w:rsidR="00581BFC" w:rsidRDefault="00DE617B" w:rsidP="00581BFC">
      <w:pPr>
        <w:pStyle w:val="FHWABody"/>
      </w:pPr>
      <w:r w:rsidRPr="00D61651">
        <w:rPr>
          <w:i/>
        </w:rPr>
        <w:t>K</w:t>
      </w:r>
      <w:r>
        <w:rPr>
          <w:vertAlign w:val="subscript"/>
        </w:rPr>
        <w:t>1</w:t>
      </w:r>
      <w:r>
        <w:t xml:space="preserve">, </w:t>
      </w:r>
      <w:r>
        <w:rPr>
          <w:i/>
        </w:rPr>
        <w:t>K</w:t>
      </w:r>
      <w:r>
        <w:rPr>
          <w:vertAlign w:val="subscript"/>
        </w:rPr>
        <w:t>2</w:t>
      </w:r>
      <w:r>
        <w:t xml:space="preserve">: </w:t>
      </w:r>
      <w:r w:rsidR="00BE2B91" w:rsidRPr="00913C25">
        <w:t xml:space="preserve">the parameters of the linearized </w:t>
      </w:r>
      <w:r w:rsidR="00581BFC">
        <w:t>ACC</w:t>
      </w:r>
      <w:r w:rsidR="00581BFC" w:rsidRPr="00D65073">
        <w:t xml:space="preserve"> </w:t>
      </w:r>
      <w:r w:rsidR="00BE2B91" w:rsidRPr="00913C25">
        <w:t>model</w:t>
      </w:r>
      <w:r>
        <w:t>.</w:t>
      </w:r>
    </w:p>
    <w:p w14:paraId="2424985C" w14:textId="56017B4F" w:rsidR="00581BFC" w:rsidRPr="004516E7" w:rsidRDefault="00DE617B" w:rsidP="00581BFC">
      <w:pPr>
        <w:pStyle w:val="FHWABody"/>
      </w:pPr>
      <w:r>
        <w:rPr>
          <w:i/>
        </w:rPr>
        <w:t>g</w:t>
      </w:r>
      <w:r>
        <w:rPr>
          <w:vertAlign w:val="subscript"/>
        </w:rPr>
        <w:t>CAV</w:t>
      </w:r>
      <w:r>
        <w:t xml:space="preserve">: </w:t>
      </w:r>
      <w:r w:rsidR="00BE2B91" w:rsidRPr="00913C25">
        <w:t>the desired time gap of CAV</w:t>
      </w:r>
      <w:r>
        <w:t>.</w:t>
      </w:r>
    </w:p>
    <w:p w14:paraId="2AF5B9FF" w14:textId="01BDAAC7" w:rsidR="00581BFC" w:rsidRPr="004516E7" w:rsidRDefault="00DE617B" w:rsidP="00581BFC">
      <w:pPr>
        <w:pStyle w:val="FHWABody"/>
      </w:pPr>
      <w:r>
        <w:rPr>
          <w:i/>
        </w:rPr>
        <w:t>C</w:t>
      </w:r>
      <w:r>
        <w:t xml:space="preserve">: </w:t>
      </w:r>
      <w:r w:rsidR="00BE2B91" w:rsidRPr="00913C25">
        <w:t>the length of vehicle</w:t>
      </w:r>
      <w:r>
        <w:t>.</w:t>
      </w:r>
    </w:p>
    <w:p w14:paraId="2FED246F" w14:textId="3E9A8711" w:rsidR="00581BFC" w:rsidRDefault="00DE617B" w:rsidP="00581BFC">
      <w:pPr>
        <w:pStyle w:val="FHWABody"/>
      </w:pPr>
      <w:r>
        <w:rPr>
          <w:i/>
        </w:rPr>
        <w:t>x</w:t>
      </w:r>
      <w:r>
        <w:rPr>
          <w:vertAlign w:val="subscript"/>
        </w:rPr>
        <w:t>CAV</w:t>
      </w:r>
      <w:r>
        <w:t>(</w:t>
      </w:r>
      <w:r>
        <w:rPr>
          <w:i/>
        </w:rPr>
        <w:t>t</w:t>
      </w:r>
      <w:r>
        <w:t xml:space="preserve">): </w:t>
      </w:r>
      <w:r w:rsidR="00BE2B91" w:rsidRPr="00913C25">
        <w:t>the longitude position of CAV at time</w:t>
      </w:r>
      <w:r>
        <w:t xml:space="preserve"> </w:t>
      </w:r>
      <w:r>
        <w:rPr>
          <w:i/>
        </w:rPr>
        <w:t>t</w:t>
      </w:r>
      <w:r>
        <w:t>.</w:t>
      </w:r>
    </w:p>
    <w:p w14:paraId="379B8407" w14:textId="3BB2E7C8" w:rsidR="00581BFC" w:rsidRDefault="00DE617B" w:rsidP="00581BFC">
      <w:pPr>
        <w:pStyle w:val="FHWABody"/>
      </w:pPr>
      <w:r w:rsidRPr="00D61651">
        <w:rPr>
          <w:i/>
        </w:rPr>
        <w:t>v</w:t>
      </w:r>
      <w:r>
        <w:rPr>
          <w:vertAlign w:val="subscript"/>
        </w:rPr>
        <w:t>CAV</w:t>
      </w:r>
      <w:r>
        <w:t>(</w:t>
      </w:r>
      <w:r>
        <w:rPr>
          <w:i/>
        </w:rPr>
        <w:t>t</w:t>
      </w:r>
      <w:r>
        <w:t xml:space="preserve">): </w:t>
      </w:r>
      <w:r w:rsidR="00BE2B91" w:rsidRPr="00913C25">
        <w:t>the speed of CAV at time</w:t>
      </w:r>
      <w:r>
        <w:t xml:space="preserve"> </w:t>
      </w:r>
      <w:r>
        <w:rPr>
          <w:i/>
        </w:rPr>
        <w:t>t</w:t>
      </w:r>
      <w:r>
        <w:t>.</w:t>
      </w:r>
    </w:p>
    <w:p w14:paraId="6424C1E1" w14:textId="38EB5294" w:rsidR="00581BFC" w:rsidRPr="004516E7" w:rsidRDefault="00DE617B" w:rsidP="00581BFC">
      <w:pPr>
        <w:pStyle w:val="FHWABody"/>
      </w:pPr>
      <w:r>
        <w:rPr>
          <w:i/>
        </w:rPr>
        <w:t>x</w:t>
      </w:r>
      <w:r>
        <w:rPr>
          <w:vertAlign w:val="subscript"/>
        </w:rPr>
        <w:t>1</w:t>
      </w:r>
      <w:r>
        <w:t>(</w:t>
      </w:r>
      <w:r>
        <w:rPr>
          <w:i/>
        </w:rPr>
        <w:t>t</w:t>
      </w:r>
      <w:r>
        <w:t xml:space="preserve">): </w:t>
      </w:r>
      <w:r w:rsidR="00BE2B91" w:rsidRPr="00913C25">
        <w:t>the longitude position of vehicle</w:t>
      </w:r>
      <w:r w:rsidR="00BE2B91">
        <w:t xml:space="preserve"> 1</w:t>
      </w:r>
      <w:r w:rsidR="00581BFC" w:rsidRPr="004516E7">
        <w:t xml:space="preserve"> </w:t>
      </w:r>
      <w:r w:rsidR="00581BFC" w:rsidRPr="00D65073">
        <w:t>at time</w:t>
      </w:r>
      <w:r>
        <w:t xml:space="preserve"> </w:t>
      </w:r>
      <w:r>
        <w:rPr>
          <w:i/>
        </w:rPr>
        <w:t>t</w:t>
      </w:r>
      <w:r>
        <w:t>.</w:t>
      </w:r>
    </w:p>
    <w:p w14:paraId="0DF7E2D5" w14:textId="497D5318" w:rsidR="00BE2B91" w:rsidRDefault="00DE617B" w:rsidP="00BE2B91">
      <w:pPr>
        <w:pStyle w:val="FHWABody"/>
      </w:pPr>
      <w:r>
        <w:rPr>
          <w:i/>
        </w:rPr>
        <w:t>v</w:t>
      </w:r>
      <w:r>
        <w:rPr>
          <w:vertAlign w:val="subscript"/>
        </w:rPr>
        <w:t>1</w:t>
      </w:r>
      <w:r>
        <w:t>(</w:t>
      </w:r>
      <w:r>
        <w:rPr>
          <w:i/>
        </w:rPr>
        <w:t>t</w:t>
      </w:r>
      <w:r>
        <w:t xml:space="preserve">): </w:t>
      </w:r>
      <w:r w:rsidR="00BE2B91" w:rsidRPr="00913C25">
        <w:t>the speed o</w:t>
      </w:r>
      <w:r w:rsidR="00BE2B91">
        <w:t xml:space="preserve">f </w:t>
      </w:r>
      <w:r w:rsidR="00BE2B91" w:rsidRPr="00913C25">
        <w:t xml:space="preserve">vehicle </w:t>
      </w:r>
      <w:r w:rsidR="00BE2B91">
        <w:t>1</w:t>
      </w:r>
      <w:r w:rsidR="00581BFC">
        <w:t xml:space="preserve"> </w:t>
      </w:r>
      <w:r w:rsidR="00581BFC" w:rsidRPr="00D65073">
        <w:t>at time</w:t>
      </w:r>
      <w:r>
        <w:t xml:space="preserve"> </w:t>
      </w:r>
      <w:r>
        <w:rPr>
          <w:i/>
        </w:rPr>
        <w:t>t</w:t>
      </w:r>
      <w:r>
        <w:t>.</w:t>
      </w:r>
    </w:p>
    <w:p w14:paraId="292B1B93" w14:textId="36969017" w:rsidR="00581BFC" w:rsidRPr="004516E7" w:rsidRDefault="00581BFC" w:rsidP="00581BFC">
      <w:pPr>
        <w:pStyle w:val="FHWABody"/>
        <w:rPr>
          <w:b/>
          <w:bCs/>
        </w:rPr>
      </w:pPr>
      <w:r w:rsidRPr="004516E7">
        <w:rPr>
          <w:b/>
          <w:bCs/>
        </w:rPr>
        <w:t>Output:</w:t>
      </w:r>
    </w:p>
    <w:p w14:paraId="75CD9D5B" w14:textId="431B7947" w:rsidR="00581BFC" w:rsidRDefault="00DE617B" w:rsidP="00581BFC">
      <w:pPr>
        <w:pStyle w:val="FHWABody"/>
      </w:pPr>
      <w:r w:rsidRPr="00D61651">
        <w:rPr>
          <w:i/>
          <w:color w:val="3C4043"/>
          <w:shd w:val="clear" w:color="auto" w:fill="FFFFFF"/>
        </w:rPr>
        <w:t>ã</w:t>
      </w:r>
      <w:r>
        <w:rPr>
          <w:vertAlign w:val="subscript"/>
        </w:rPr>
        <w:t>CAV</w:t>
      </w:r>
      <w:r>
        <w:t>(</w:t>
      </w:r>
      <w:r>
        <w:rPr>
          <w:i/>
        </w:rPr>
        <w:t>t</w:t>
      </w:r>
      <w:r>
        <w:t xml:space="preserve">): </w:t>
      </w:r>
      <w:r w:rsidR="00581BFC" w:rsidRPr="00D65073">
        <w:t>the final target acceleration of CAV</w:t>
      </w:r>
      <w:r w:rsidR="00581BFC">
        <w:t xml:space="preserve"> following only vehicle 1 on the LC </w:t>
      </w:r>
      <w:r w:rsidR="00D37173">
        <w:t>abortion</w:t>
      </w:r>
      <w:r w:rsidR="00581BFC">
        <w:t xml:space="preserve"> path</w:t>
      </w:r>
    </w:p>
    <w:p w14:paraId="7AA33055" w14:textId="77777777" w:rsidR="00D37173" w:rsidRDefault="00D37173" w:rsidP="00581BFC">
      <w:pPr>
        <w:pStyle w:val="FHWABody"/>
      </w:pPr>
    </w:p>
    <w:p w14:paraId="0DC1569C" w14:textId="248F0C15" w:rsidR="00D65073" w:rsidRPr="00EC7A97" w:rsidRDefault="009E282D" w:rsidP="00BE7759">
      <w:pPr>
        <w:pStyle w:val="FHWABody"/>
        <w:rPr>
          <w:b/>
        </w:rPr>
      </w:pPr>
      <w:r w:rsidRPr="00EC7A97">
        <w:rPr>
          <w:b/>
        </w:rPr>
        <w:t>[10] Incentive check</w:t>
      </w:r>
    </w:p>
    <w:p w14:paraId="3F40382F" w14:textId="47F37E6A" w:rsidR="00B56500" w:rsidRDefault="008F31CC" w:rsidP="00EC7A97">
      <w:pPr>
        <w:pStyle w:val="FHWABody"/>
      </w:pPr>
      <w:r>
        <w:rPr>
          <w:b/>
          <w:bCs/>
        </w:rPr>
        <w:t xml:space="preserve">Description: </w:t>
      </w:r>
      <w:r>
        <w:t xml:space="preserve">The incentive check is only needed for discretionary LCs. The </w:t>
      </w:r>
      <w:r w:rsidR="009E282D">
        <w:t xml:space="preserve">CAV will check and compare the accelerations of following </w:t>
      </w:r>
      <w:r w:rsidR="000E0C07">
        <w:t xml:space="preserve">the preceding vehicle on the current lane (i.e., </w:t>
      </w:r>
      <w:r w:rsidR="009E282D">
        <w:t>vehicle 1</w:t>
      </w:r>
      <w:r w:rsidR="000E0C07">
        <w:t>)</w:t>
      </w:r>
      <w:r w:rsidR="009E282D">
        <w:t xml:space="preserve"> and </w:t>
      </w:r>
      <w:r w:rsidR="000E0C07">
        <w:t>the accelerations of following the preceding vehicle on the target lane (i.e., vehicle 2)</w:t>
      </w:r>
      <w:r w:rsidR="009E282D">
        <w:t xml:space="preserve"> using </w:t>
      </w:r>
      <w:r>
        <w:lastRenderedPageBreak/>
        <w:t xml:space="preserve">linearized </w:t>
      </w:r>
      <w:r w:rsidR="009E282D">
        <w:t>ACC model. The incentive check will pass only if</w:t>
      </w:r>
      <w:r w:rsidR="000E0C07">
        <w:t xml:space="preserve"> the acceleration of the CAV following vehicle 2 is greater than that of the CAV following vehicle 1 by a certain amount.</w:t>
      </w:r>
    </w:p>
    <w:p w14:paraId="04615292" w14:textId="35CC0FAD" w:rsidR="00DE5788" w:rsidRDefault="00DE5788" w:rsidP="00EC7A97">
      <w:pPr>
        <w:pStyle w:val="FHWAFigure"/>
      </w:pPr>
      <w:r w:rsidRPr="00FB52CA">
        <w:rPr>
          <w:noProof/>
          <w:lang w:eastAsia="zh-CN"/>
        </w:rPr>
        <w:drawing>
          <wp:inline distT="0" distB="0" distL="0" distR="0" wp14:anchorId="102E848B" wp14:editId="639F7EAB">
            <wp:extent cx="1828800" cy="2437630"/>
            <wp:effectExtent l="0" t="0" r="0" b="1270"/>
            <wp:docPr id="2004" name="Picture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60075"/>
                    <a:stretch/>
                  </pic:blipFill>
                  <pic:spPr bwMode="auto">
                    <a:xfrm>
                      <a:off x="0" y="0"/>
                      <a:ext cx="1828800" cy="2437630"/>
                    </a:xfrm>
                    <a:prstGeom prst="rect">
                      <a:avLst/>
                    </a:prstGeom>
                    <a:noFill/>
                    <a:ln>
                      <a:noFill/>
                    </a:ln>
                    <a:extLst>
                      <a:ext uri="{53640926-AAD7-44D8-BBD7-CCE9431645EC}">
                        <a14:shadowObscured xmlns:a14="http://schemas.microsoft.com/office/drawing/2010/main"/>
                      </a:ext>
                    </a:extLst>
                  </pic:spPr>
                </pic:pic>
              </a:graphicData>
            </a:graphic>
          </wp:inline>
        </w:drawing>
      </w:r>
    </w:p>
    <w:p w14:paraId="642BEE49" w14:textId="5FECC567" w:rsidR="00DE5788" w:rsidRDefault="00DE5788" w:rsidP="00E04D3D">
      <w:pPr>
        <w:pStyle w:val="FHWASource"/>
        <w:ind w:firstLine="3240"/>
      </w:pPr>
      <w:r>
        <w:t>Source: FHWA.</w:t>
      </w:r>
    </w:p>
    <w:p w14:paraId="62448F2D" w14:textId="208FCEEF" w:rsidR="00DE5788" w:rsidRPr="00DE5788" w:rsidRDefault="00DE5788" w:rsidP="00BE7759">
      <w:pPr>
        <w:pStyle w:val="FHWABody"/>
        <w:rPr>
          <w:b/>
          <w:bCs/>
        </w:rPr>
      </w:pPr>
      <w:r w:rsidRPr="00DE5788">
        <w:rPr>
          <w:b/>
          <w:bCs/>
        </w:rPr>
        <w:t>Formulation:</w:t>
      </w:r>
    </w:p>
    <w:p w14:paraId="4D245EA9" w14:textId="44E9B54B" w:rsidR="009E282D" w:rsidRDefault="009E282D" w:rsidP="00EC7A97">
      <w:pPr>
        <w:pStyle w:val="FHWABody"/>
        <w:jc w:val="center"/>
      </w:pPr>
      <w:r w:rsidRPr="009E282D">
        <w:rPr>
          <w:noProof/>
          <w:lang w:eastAsia="zh-CN"/>
        </w:rPr>
        <w:drawing>
          <wp:inline distT="0" distB="0" distL="0" distR="0" wp14:anchorId="48A66FA2" wp14:editId="473A07AF">
            <wp:extent cx="2291168" cy="179678"/>
            <wp:effectExtent l="0" t="0" r="0" b="0"/>
            <wp:docPr id="2005" name="Pictur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9800" t="1" r="31645" b="-1"/>
                    <a:stretch/>
                  </pic:blipFill>
                  <pic:spPr bwMode="auto">
                    <a:xfrm>
                      <a:off x="0" y="0"/>
                      <a:ext cx="2291517" cy="179705"/>
                    </a:xfrm>
                    <a:prstGeom prst="rect">
                      <a:avLst/>
                    </a:prstGeom>
                    <a:noFill/>
                    <a:ln>
                      <a:noFill/>
                    </a:ln>
                    <a:extLst>
                      <a:ext uri="{53640926-AAD7-44D8-BBD7-CCE9431645EC}">
                        <a14:shadowObscured xmlns:a14="http://schemas.microsoft.com/office/drawing/2010/main"/>
                      </a:ext>
                    </a:extLst>
                  </pic:spPr>
                </pic:pic>
              </a:graphicData>
            </a:graphic>
          </wp:inline>
        </w:drawing>
      </w:r>
    </w:p>
    <w:p w14:paraId="075057E2" w14:textId="55DC4BFE" w:rsidR="009E282D" w:rsidRDefault="009E282D" w:rsidP="00EC7A97">
      <w:pPr>
        <w:pStyle w:val="FHWABody"/>
        <w:jc w:val="center"/>
      </w:pPr>
      <w:r w:rsidRPr="00913C25">
        <w:rPr>
          <w:noProof/>
          <w:lang w:eastAsia="zh-CN"/>
        </w:rPr>
        <w:drawing>
          <wp:inline distT="0" distB="0" distL="0" distR="0" wp14:anchorId="15C52B99" wp14:editId="55997CC3">
            <wp:extent cx="5335680" cy="207636"/>
            <wp:effectExtent l="0" t="0" r="0" b="2540"/>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576" r="5648"/>
                    <a:stretch/>
                  </pic:blipFill>
                  <pic:spPr bwMode="auto">
                    <a:xfrm>
                      <a:off x="0" y="0"/>
                      <a:ext cx="5335917" cy="207645"/>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15C52B99" wp14:editId="48263CA6">
            <wp:extent cx="5943600" cy="207645"/>
            <wp:effectExtent l="0" t="0" r="0" b="1905"/>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07645"/>
                    </a:xfrm>
                    <a:prstGeom prst="rect">
                      <a:avLst/>
                    </a:prstGeom>
                    <a:noFill/>
                    <a:ln>
                      <a:noFill/>
                    </a:ln>
                  </pic:spPr>
                </pic:pic>
              </a:graphicData>
            </a:graphic>
          </wp:inline>
        </w:drawing>
      </w:r>
    </w:p>
    <w:p w14:paraId="30482E74" w14:textId="789B8712" w:rsidR="009E282D" w:rsidRDefault="009E282D" w:rsidP="00EC7A97">
      <w:pPr>
        <w:pStyle w:val="FHWABody"/>
        <w:jc w:val="center"/>
      </w:pPr>
      <w:r w:rsidRPr="00913C25">
        <w:rPr>
          <w:noProof/>
          <w:lang w:eastAsia="zh-CN"/>
        </w:rPr>
        <w:drawing>
          <wp:inline distT="0" distB="0" distL="0" distR="0" wp14:anchorId="7DF18700" wp14:editId="68349FFD">
            <wp:extent cx="5335270" cy="207010"/>
            <wp:effectExtent l="0" t="0" r="0" b="254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82" r="5578"/>
                    <a:stretch/>
                  </pic:blipFill>
                  <pic:spPr bwMode="auto">
                    <a:xfrm>
                      <a:off x="0" y="0"/>
                      <a:ext cx="5351636" cy="207645"/>
                    </a:xfrm>
                    <a:prstGeom prst="rect">
                      <a:avLst/>
                    </a:prstGeom>
                    <a:noFill/>
                    <a:ln>
                      <a:noFill/>
                    </a:ln>
                    <a:extLst>
                      <a:ext uri="{53640926-AAD7-44D8-BBD7-CCE9431645EC}">
                        <a14:shadowObscured xmlns:a14="http://schemas.microsoft.com/office/drawing/2010/main"/>
                      </a:ext>
                    </a:extLst>
                  </pic:spPr>
                </pic:pic>
              </a:graphicData>
            </a:graphic>
          </wp:inline>
        </w:drawing>
      </w:r>
      <w:r w:rsidRPr="00913C25">
        <w:rPr>
          <w:noProof/>
          <w:lang w:eastAsia="zh-CN"/>
        </w:rPr>
        <w:drawing>
          <wp:inline distT="0" distB="0" distL="0" distR="0" wp14:anchorId="7DF18700" wp14:editId="35D519AA">
            <wp:extent cx="5943600" cy="207645"/>
            <wp:effectExtent l="0" t="0" r="0" b="1905"/>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07645"/>
                    </a:xfrm>
                    <a:prstGeom prst="rect">
                      <a:avLst/>
                    </a:prstGeom>
                    <a:noFill/>
                    <a:ln>
                      <a:noFill/>
                    </a:ln>
                  </pic:spPr>
                </pic:pic>
              </a:graphicData>
            </a:graphic>
          </wp:inline>
        </w:drawing>
      </w:r>
    </w:p>
    <w:p w14:paraId="1D660C9D" w14:textId="433DD80F" w:rsidR="00DE5788" w:rsidRDefault="00DE5788" w:rsidP="00DE5788">
      <w:pPr>
        <w:pStyle w:val="FHWABody"/>
        <w:rPr>
          <w:b/>
          <w:bCs/>
        </w:rPr>
      </w:pPr>
      <w:r w:rsidRPr="00DE5788">
        <w:rPr>
          <w:b/>
          <w:bCs/>
        </w:rPr>
        <w:t>Input:</w:t>
      </w:r>
    </w:p>
    <w:p w14:paraId="1F6C7973" w14:textId="1475C042" w:rsidR="00697644" w:rsidRDefault="00DE617B" w:rsidP="00697644">
      <w:pPr>
        <w:pStyle w:val="FHWABody"/>
      </w:pPr>
      <w:r w:rsidRPr="00D61651">
        <w:rPr>
          <w:i/>
        </w:rPr>
        <w:t>K</w:t>
      </w:r>
      <w:r>
        <w:rPr>
          <w:vertAlign w:val="subscript"/>
        </w:rPr>
        <w:t>1</w:t>
      </w:r>
      <w:r>
        <w:t xml:space="preserve">, </w:t>
      </w:r>
      <w:r>
        <w:rPr>
          <w:i/>
        </w:rPr>
        <w:t>K</w:t>
      </w:r>
      <w:r>
        <w:rPr>
          <w:vertAlign w:val="subscript"/>
        </w:rPr>
        <w:t>2</w:t>
      </w:r>
      <w:r>
        <w:t xml:space="preserve">: </w:t>
      </w:r>
      <w:r w:rsidR="009E282D" w:rsidRPr="00814F0E">
        <w:t xml:space="preserve">the </w:t>
      </w:r>
      <w:r w:rsidR="00697644" w:rsidRPr="00913C25">
        <w:t>parameters</w:t>
      </w:r>
      <w:r w:rsidR="009E282D" w:rsidRPr="00814F0E">
        <w:t xml:space="preserve"> of </w:t>
      </w:r>
      <w:r w:rsidR="00697644" w:rsidRPr="00913C25">
        <w:t xml:space="preserve">the linearized </w:t>
      </w:r>
      <w:r w:rsidR="00697644">
        <w:t>ACC</w:t>
      </w:r>
      <w:r w:rsidR="00697644" w:rsidRPr="00913C25">
        <w:t xml:space="preserve"> model</w:t>
      </w:r>
    </w:p>
    <w:p w14:paraId="1F7BF93C" w14:textId="35D06A0A" w:rsidR="00697644" w:rsidRDefault="00DE617B" w:rsidP="00697644">
      <w:pPr>
        <w:pStyle w:val="FHWABody"/>
      </w:pPr>
      <w:r>
        <w:rPr>
          <w:i/>
        </w:rPr>
        <w:t>g</w:t>
      </w:r>
      <w:r>
        <w:rPr>
          <w:vertAlign w:val="subscript"/>
        </w:rPr>
        <w:t>CAV</w:t>
      </w:r>
      <w:r>
        <w:t xml:space="preserve">: </w:t>
      </w:r>
      <w:r w:rsidR="00697644" w:rsidRPr="00913C25">
        <w:t>the desired time gap of CAV</w:t>
      </w:r>
    </w:p>
    <w:p w14:paraId="72153F12" w14:textId="0B2D019F" w:rsidR="00697644" w:rsidRPr="00881EE9" w:rsidRDefault="00DE617B" w:rsidP="00697644">
      <w:pPr>
        <w:pStyle w:val="FHWABody"/>
      </w:pPr>
      <w:r>
        <w:rPr>
          <w:i/>
        </w:rPr>
        <w:t>C</w:t>
      </w:r>
      <w:r>
        <w:t xml:space="preserve">: </w:t>
      </w:r>
      <w:r w:rsidR="00697644" w:rsidRPr="00913C25">
        <w:t>the length of</w:t>
      </w:r>
      <w:r w:rsidR="00697644">
        <w:t xml:space="preserve"> the</w:t>
      </w:r>
      <w:r w:rsidR="009E282D">
        <w:t xml:space="preserve"> vehicle </w:t>
      </w:r>
      <w:r w:rsidR="00697644">
        <w:t>(CAV</w:t>
      </w:r>
      <w:r w:rsidR="009E282D">
        <w:t xml:space="preserve"> and</w:t>
      </w:r>
      <w:r w:rsidR="00697644">
        <w:t xml:space="preserve"> HV)</w:t>
      </w:r>
    </w:p>
    <w:p w14:paraId="3421924C" w14:textId="2F5460D9" w:rsidR="00697644" w:rsidRDefault="00DE617B" w:rsidP="00697644">
      <w:pPr>
        <w:pStyle w:val="FHWABody"/>
      </w:pPr>
      <w:r>
        <w:rPr>
          <w:i/>
        </w:rPr>
        <w:t>x</w:t>
      </w:r>
      <w:r>
        <w:rPr>
          <w:vertAlign w:val="subscript"/>
        </w:rPr>
        <w:t>CAV</w:t>
      </w:r>
      <w:r>
        <w:t>(</w:t>
      </w:r>
      <w:r>
        <w:rPr>
          <w:i/>
        </w:rPr>
        <w:t>t</w:t>
      </w:r>
      <w:r>
        <w:t xml:space="preserve">): </w:t>
      </w:r>
      <w:r w:rsidR="00697644" w:rsidRPr="00913C25">
        <w:t>the longitude position of CAV at time</w:t>
      </w:r>
      <w:r>
        <w:t xml:space="preserve"> </w:t>
      </w:r>
      <w:r>
        <w:rPr>
          <w:i/>
        </w:rPr>
        <w:t>t</w:t>
      </w:r>
      <w:r>
        <w:t>.</w:t>
      </w:r>
    </w:p>
    <w:p w14:paraId="06F631B9" w14:textId="59D1CDC5" w:rsidR="00697644" w:rsidRDefault="00DE617B" w:rsidP="00697644">
      <w:pPr>
        <w:pStyle w:val="FHWABody"/>
      </w:pPr>
      <w:r w:rsidRPr="00D61651">
        <w:rPr>
          <w:i/>
        </w:rPr>
        <w:t>v</w:t>
      </w:r>
      <w:r>
        <w:rPr>
          <w:vertAlign w:val="subscript"/>
        </w:rPr>
        <w:t>CAV</w:t>
      </w:r>
      <w:r>
        <w:t>(</w:t>
      </w:r>
      <w:r>
        <w:rPr>
          <w:i/>
        </w:rPr>
        <w:t>t</w:t>
      </w:r>
      <w:r>
        <w:t xml:space="preserve">): </w:t>
      </w:r>
      <w:r w:rsidR="00697644" w:rsidRPr="00913C25">
        <w:t>the speed of CAV at time</w:t>
      </w:r>
      <w:r>
        <w:t xml:space="preserve"> </w:t>
      </w:r>
      <w:r>
        <w:rPr>
          <w:i/>
        </w:rPr>
        <w:t>t</w:t>
      </w:r>
      <w:r>
        <w:t>.</w:t>
      </w:r>
    </w:p>
    <w:p w14:paraId="2DDE3DF5" w14:textId="715F9C3F" w:rsidR="00697644" w:rsidRDefault="00DE617B" w:rsidP="00697644">
      <w:pPr>
        <w:pStyle w:val="FHWABody"/>
      </w:pPr>
      <w:r>
        <w:rPr>
          <w:i/>
        </w:rPr>
        <w:t>x</w:t>
      </w:r>
      <w:r>
        <w:rPr>
          <w:vertAlign w:val="subscript"/>
        </w:rPr>
        <w:t>1</w:t>
      </w:r>
      <w:r>
        <w:t>(</w:t>
      </w:r>
      <w:r>
        <w:rPr>
          <w:i/>
        </w:rPr>
        <w:t>t</w:t>
      </w:r>
      <w:r>
        <w:t xml:space="preserve">): </w:t>
      </w:r>
      <w:r w:rsidR="00697644" w:rsidRPr="00913C25">
        <w:t>the longitude position</w:t>
      </w:r>
      <w:r w:rsidR="00697644">
        <w:t>s</w:t>
      </w:r>
      <w:r w:rsidR="00697644" w:rsidRPr="00913C25">
        <w:t xml:space="preserve"> of vehicle</w:t>
      </w:r>
      <w:r w:rsidR="00697644">
        <w:t xml:space="preserve"> 1 at time</w:t>
      </w:r>
      <w:r>
        <w:t xml:space="preserve"> </w:t>
      </w:r>
      <w:r>
        <w:rPr>
          <w:i/>
        </w:rPr>
        <w:t>t</w:t>
      </w:r>
      <w:r>
        <w:t>.</w:t>
      </w:r>
    </w:p>
    <w:p w14:paraId="41FB98E0" w14:textId="7C00E41C" w:rsidR="00697644" w:rsidRDefault="00DE617B" w:rsidP="00697644">
      <w:pPr>
        <w:pStyle w:val="FHWABody"/>
      </w:pPr>
      <w:r>
        <w:rPr>
          <w:i/>
        </w:rPr>
        <w:t>x</w:t>
      </w:r>
      <w:r>
        <w:rPr>
          <w:vertAlign w:val="subscript"/>
        </w:rPr>
        <w:t>2</w:t>
      </w:r>
      <w:r>
        <w:t>(</w:t>
      </w:r>
      <w:r>
        <w:rPr>
          <w:i/>
        </w:rPr>
        <w:t>t</w:t>
      </w:r>
      <w:r>
        <w:t xml:space="preserve">): </w:t>
      </w:r>
      <w:r w:rsidR="00697644" w:rsidRPr="00913C25">
        <w:t>the longitude position</w:t>
      </w:r>
      <w:r w:rsidR="00697644">
        <w:t>s</w:t>
      </w:r>
      <w:r w:rsidR="00697644" w:rsidRPr="00913C25">
        <w:t xml:space="preserve"> of vehicle</w:t>
      </w:r>
      <w:r w:rsidR="00697644">
        <w:t xml:space="preserve"> 2 at time</w:t>
      </w:r>
      <w:r>
        <w:t xml:space="preserve"> </w:t>
      </w:r>
      <w:r>
        <w:rPr>
          <w:i/>
        </w:rPr>
        <w:t>t</w:t>
      </w:r>
      <w:r>
        <w:t>.</w:t>
      </w:r>
    </w:p>
    <w:p w14:paraId="6C249E0B" w14:textId="79E533D7" w:rsidR="00697644" w:rsidRDefault="00DE617B" w:rsidP="00697644">
      <w:pPr>
        <w:pStyle w:val="FHWABody"/>
      </w:pPr>
      <w:r>
        <w:rPr>
          <w:i/>
        </w:rPr>
        <w:t>v</w:t>
      </w:r>
      <w:r>
        <w:rPr>
          <w:vertAlign w:val="subscript"/>
        </w:rPr>
        <w:t>1</w:t>
      </w:r>
      <w:r>
        <w:t>(</w:t>
      </w:r>
      <w:r>
        <w:rPr>
          <w:i/>
        </w:rPr>
        <w:t>t</w:t>
      </w:r>
      <w:r>
        <w:t xml:space="preserve">): </w:t>
      </w:r>
      <w:r w:rsidR="00697644" w:rsidRPr="00913C25">
        <w:t>the speed</w:t>
      </w:r>
      <w:r w:rsidR="00697644">
        <w:t>s</w:t>
      </w:r>
      <w:r w:rsidR="00697644" w:rsidRPr="00913C25">
        <w:t xml:space="preserve"> o</w:t>
      </w:r>
      <w:r w:rsidR="00697644">
        <w:t xml:space="preserve">f </w:t>
      </w:r>
      <w:r w:rsidR="00697644" w:rsidRPr="00913C25">
        <w:t xml:space="preserve">vehicle </w:t>
      </w:r>
      <w:r w:rsidR="00697644">
        <w:t>1 at time</w:t>
      </w:r>
      <w:r>
        <w:t xml:space="preserve"> </w:t>
      </w:r>
      <w:r>
        <w:rPr>
          <w:i/>
        </w:rPr>
        <w:t>t</w:t>
      </w:r>
      <w:r>
        <w:t>.</w:t>
      </w:r>
    </w:p>
    <w:p w14:paraId="53CFEF93" w14:textId="1EC1F62E" w:rsidR="00697644" w:rsidRDefault="00DE617B" w:rsidP="00697644">
      <w:pPr>
        <w:pStyle w:val="FHWABody"/>
      </w:pPr>
      <w:r>
        <w:rPr>
          <w:i/>
        </w:rPr>
        <w:t>v</w:t>
      </w:r>
      <w:r>
        <w:rPr>
          <w:vertAlign w:val="subscript"/>
        </w:rPr>
        <w:t>2</w:t>
      </w:r>
      <w:r>
        <w:t>(</w:t>
      </w:r>
      <w:r>
        <w:rPr>
          <w:i/>
        </w:rPr>
        <w:t>t</w:t>
      </w:r>
      <w:r>
        <w:t xml:space="preserve">): </w:t>
      </w:r>
      <w:r w:rsidR="00697644" w:rsidRPr="00913C25">
        <w:t>the speed</w:t>
      </w:r>
      <w:r w:rsidR="00697644">
        <w:t>s</w:t>
      </w:r>
      <w:r w:rsidR="00697644" w:rsidRPr="00913C25">
        <w:t xml:space="preserve"> o</w:t>
      </w:r>
      <w:r w:rsidR="00697644">
        <w:t xml:space="preserve">f </w:t>
      </w:r>
      <w:r w:rsidR="00697644" w:rsidRPr="00913C25">
        <w:t xml:space="preserve">vehicle </w:t>
      </w:r>
      <w:r w:rsidR="00697644">
        <w:t>2 at time</w:t>
      </w:r>
      <w:r>
        <w:t xml:space="preserve"> </w:t>
      </w:r>
      <w:r>
        <w:rPr>
          <w:i/>
        </w:rPr>
        <w:t>t</w:t>
      </w:r>
      <w:r>
        <w:t>.</w:t>
      </w:r>
    </w:p>
    <w:p w14:paraId="28DF69B7" w14:textId="7EDB367A" w:rsidR="00760432" w:rsidRDefault="00DE617B" w:rsidP="00760432">
      <w:pPr>
        <w:pStyle w:val="FHWABody"/>
      </w:pPr>
      <w:r>
        <w:lastRenderedPageBreak/>
        <w:t>Δ</w:t>
      </w:r>
      <w:r>
        <w:rPr>
          <w:i/>
        </w:rPr>
        <w:t>a</w:t>
      </w:r>
      <w:r>
        <w:t xml:space="preserve">: </w:t>
      </w:r>
      <w:r w:rsidR="009E282D" w:rsidRPr="00814F0E">
        <w:t>the changing threshold</w:t>
      </w:r>
    </w:p>
    <w:p w14:paraId="5C2AD834" w14:textId="00771916" w:rsidR="009E282D" w:rsidRPr="00814F0E" w:rsidRDefault="00DE617B" w:rsidP="00EC7A97">
      <w:pPr>
        <w:pStyle w:val="FHWABody"/>
      </w:pPr>
      <w:r>
        <w:rPr>
          <w:i/>
        </w:rPr>
        <w:t>a</w:t>
      </w:r>
      <w:r>
        <w:rPr>
          <w:i/>
          <w:vertAlign w:val="subscript"/>
        </w:rPr>
        <w:t>bias</w:t>
      </w:r>
      <w:r>
        <w:t xml:space="preserve">: </w:t>
      </w:r>
      <w:r w:rsidR="009E282D" w:rsidRPr="00814F0E">
        <w:t>the asymmetry term with positive value for left turn and negative value for right turn</w:t>
      </w:r>
    </w:p>
    <w:p w14:paraId="3342A97A" w14:textId="7CA43979" w:rsidR="00697644" w:rsidRPr="00DE5788" w:rsidRDefault="00760432" w:rsidP="00DE5788">
      <w:pPr>
        <w:pStyle w:val="FHWABody"/>
        <w:rPr>
          <w:b/>
          <w:bCs/>
        </w:rPr>
      </w:pPr>
      <w:r>
        <w:rPr>
          <w:b/>
          <w:bCs/>
        </w:rPr>
        <w:t>Output:</w:t>
      </w:r>
    </w:p>
    <w:p w14:paraId="2E0F30FA" w14:textId="56FD5359" w:rsidR="007A6FF0" w:rsidRDefault="007A6FF0" w:rsidP="007A6FF0">
      <w:pPr>
        <w:pStyle w:val="FHWABody"/>
      </w:pPr>
      <w:r>
        <w:t>Whether the incentive check passes or not</w:t>
      </w:r>
    </w:p>
    <w:p w14:paraId="2AD98F90" w14:textId="73C52AD7" w:rsidR="00DA7FC9" w:rsidRPr="00BE7759" w:rsidRDefault="00DA7FC9" w:rsidP="00EC7A97">
      <w:pPr>
        <w:jc w:val="both"/>
      </w:pPr>
    </w:p>
    <w:sectPr w:rsidR="00DA7FC9" w:rsidRPr="00BE7759" w:rsidSect="00EF42EB">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65942" w14:textId="77777777" w:rsidR="0058609D" w:rsidRDefault="0058609D" w:rsidP="006640B0">
      <w:r>
        <w:separator/>
      </w:r>
    </w:p>
  </w:endnote>
  <w:endnote w:type="continuationSeparator" w:id="0">
    <w:p w14:paraId="5780B714" w14:textId="77777777" w:rsidR="0058609D" w:rsidRDefault="0058609D" w:rsidP="006640B0">
      <w:r>
        <w:continuationSeparator/>
      </w:r>
    </w:p>
  </w:endnote>
  <w:endnote w:type="continuationNotice" w:id="1">
    <w:p w14:paraId="0EE87956" w14:textId="77777777" w:rsidR="0058609D" w:rsidRDefault="00586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Batang">
    <w:altName w:val="Malgun Gothic"/>
    <w:panose1 w:val="02030600000101010101"/>
    <w:charset w:val="81"/>
    <w:family w:val="roman"/>
    <w:pitch w:val="variable"/>
    <w:sig w:usb0="B00002AF" w:usb1="69D77CFB" w:usb2="00000030" w:usb3="00000000" w:csb0="0008009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Times New Roman Bold Italic">
    <w:altName w:val="Times New Roman"/>
    <w:panose1 w:val="02020703060505090304"/>
    <w:charset w:val="00"/>
    <w:family w:val="auto"/>
    <w:pitch w:val="variable"/>
    <w:sig w:usb0="E0000AFF" w:usb1="00007843" w:usb2="00000001" w:usb3="00000000" w:csb0="000001BF" w:csb1="00000000"/>
  </w:font>
  <w:font w:name="Adobe Caslon Pro Bold">
    <w:panose1 w:val="00000000000000000000"/>
    <w:charset w:val="00"/>
    <w:family w:val="roman"/>
    <w:notTrueType/>
    <w:pitch w:val="variable"/>
    <w:sig w:usb0="00000007" w:usb1="00000001" w:usb2="00000000" w:usb3="00000000" w:csb0="00000093" w:csb1="00000000"/>
  </w:font>
  <w:font w:name="DengXian">
    <w:altName w:val="SimSu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605738"/>
      <w:docPartObj>
        <w:docPartGallery w:val="Page Numbers (Bottom of Page)"/>
        <w:docPartUnique/>
      </w:docPartObj>
    </w:sdtPr>
    <w:sdtEndPr>
      <w:rPr>
        <w:noProof/>
      </w:rPr>
    </w:sdtEndPr>
    <w:sdtContent>
      <w:p w14:paraId="11FD4E01" w14:textId="64E30C3F" w:rsidR="007918C9" w:rsidRPr="006640B0" w:rsidRDefault="007918C9" w:rsidP="006640B0">
        <w:pPr>
          <w:pStyle w:val="Footer"/>
          <w:jc w:val="center"/>
        </w:pPr>
        <w:r w:rsidRPr="006640B0">
          <w:fldChar w:fldCharType="begin"/>
        </w:r>
        <w:r w:rsidRPr="006640B0">
          <w:instrText xml:space="preserve"> PAGE   \* MERGEFORMAT </w:instrText>
        </w:r>
        <w:r w:rsidRPr="006640B0">
          <w:fldChar w:fldCharType="separate"/>
        </w:r>
        <w:r w:rsidR="00551888">
          <w:rPr>
            <w:noProof/>
          </w:rPr>
          <w:t>54</w:t>
        </w:r>
        <w:r w:rsidRPr="006640B0">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0F00F" w14:textId="77777777" w:rsidR="0058609D" w:rsidRDefault="0058609D" w:rsidP="006640B0">
      <w:r>
        <w:separator/>
      </w:r>
    </w:p>
  </w:footnote>
  <w:footnote w:type="continuationSeparator" w:id="0">
    <w:p w14:paraId="3418CCCC" w14:textId="77777777" w:rsidR="0058609D" w:rsidRDefault="0058609D" w:rsidP="006640B0">
      <w:r>
        <w:continuationSeparator/>
      </w:r>
    </w:p>
  </w:footnote>
  <w:footnote w:type="continuationNotice" w:id="1">
    <w:p w14:paraId="532746E4" w14:textId="77777777" w:rsidR="0058609D" w:rsidRDefault="0058609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A2B52" w14:textId="77777777" w:rsidR="007918C9" w:rsidRDefault="007918C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52pt;height:42pt;visibility:visible" o:bullet="t">
        <v:imagedata r:id="rId1" o:title=""/>
      </v:shape>
    </w:pict>
  </w:numPicBullet>
  <w:abstractNum w:abstractNumId="0" w15:restartNumberingAfterBreak="0">
    <w:nsid w:val="FFFFFF82"/>
    <w:multiLevelType w:val="singleLevel"/>
    <w:tmpl w:val="3B28F7F4"/>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54A0C0F"/>
    <w:multiLevelType w:val="hybridMultilevel"/>
    <w:tmpl w:val="4320B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D266C9"/>
    <w:multiLevelType w:val="hybridMultilevel"/>
    <w:tmpl w:val="4844E05A"/>
    <w:lvl w:ilvl="0" w:tplc="F00CC6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1514BF"/>
    <w:multiLevelType w:val="hybridMultilevel"/>
    <w:tmpl w:val="F118AFF6"/>
    <w:lvl w:ilvl="0" w:tplc="90383FD6">
      <w:start w:val="1"/>
      <w:numFmt w:val="bullet"/>
      <w:pStyle w:val="FHWABulletDou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E4DA6"/>
    <w:multiLevelType w:val="hybridMultilevel"/>
    <w:tmpl w:val="CB32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60FF9"/>
    <w:multiLevelType w:val="hybridMultilevel"/>
    <w:tmpl w:val="E1308906"/>
    <w:lvl w:ilvl="0" w:tplc="53E6F3F8">
      <w:start w:val="1"/>
      <w:numFmt w:val="decimal"/>
      <w:lvlText w:val="%1."/>
      <w:lvlJc w:val="left"/>
      <w:pPr>
        <w:tabs>
          <w:tab w:val="num" w:pos="720"/>
        </w:tabs>
        <w:ind w:left="720" w:hanging="360"/>
      </w:pPr>
    </w:lvl>
    <w:lvl w:ilvl="1" w:tplc="33AC99B8" w:tentative="1">
      <w:start w:val="1"/>
      <w:numFmt w:val="decimal"/>
      <w:lvlText w:val="%2."/>
      <w:lvlJc w:val="left"/>
      <w:pPr>
        <w:tabs>
          <w:tab w:val="num" w:pos="1440"/>
        </w:tabs>
        <w:ind w:left="1440" w:hanging="360"/>
      </w:pPr>
    </w:lvl>
    <w:lvl w:ilvl="2" w:tplc="96FA6AFC" w:tentative="1">
      <w:start w:val="1"/>
      <w:numFmt w:val="decimal"/>
      <w:lvlText w:val="%3."/>
      <w:lvlJc w:val="left"/>
      <w:pPr>
        <w:tabs>
          <w:tab w:val="num" w:pos="2160"/>
        </w:tabs>
        <w:ind w:left="2160" w:hanging="360"/>
      </w:pPr>
    </w:lvl>
    <w:lvl w:ilvl="3" w:tplc="DDE8A292" w:tentative="1">
      <w:start w:val="1"/>
      <w:numFmt w:val="decimal"/>
      <w:lvlText w:val="%4."/>
      <w:lvlJc w:val="left"/>
      <w:pPr>
        <w:tabs>
          <w:tab w:val="num" w:pos="2880"/>
        </w:tabs>
        <w:ind w:left="2880" w:hanging="360"/>
      </w:pPr>
    </w:lvl>
    <w:lvl w:ilvl="4" w:tplc="514C3A58" w:tentative="1">
      <w:start w:val="1"/>
      <w:numFmt w:val="decimal"/>
      <w:lvlText w:val="%5."/>
      <w:lvlJc w:val="left"/>
      <w:pPr>
        <w:tabs>
          <w:tab w:val="num" w:pos="3600"/>
        </w:tabs>
        <w:ind w:left="3600" w:hanging="360"/>
      </w:pPr>
    </w:lvl>
    <w:lvl w:ilvl="5" w:tplc="D05CFAD0" w:tentative="1">
      <w:start w:val="1"/>
      <w:numFmt w:val="decimal"/>
      <w:lvlText w:val="%6."/>
      <w:lvlJc w:val="left"/>
      <w:pPr>
        <w:tabs>
          <w:tab w:val="num" w:pos="4320"/>
        </w:tabs>
        <w:ind w:left="4320" w:hanging="360"/>
      </w:pPr>
    </w:lvl>
    <w:lvl w:ilvl="6" w:tplc="B816B37C" w:tentative="1">
      <w:start w:val="1"/>
      <w:numFmt w:val="decimal"/>
      <w:lvlText w:val="%7."/>
      <w:lvlJc w:val="left"/>
      <w:pPr>
        <w:tabs>
          <w:tab w:val="num" w:pos="5040"/>
        </w:tabs>
        <w:ind w:left="5040" w:hanging="360"/>
      </w:pPr>
    </w:lvl>
    <w:lvl w:ilvl="7" w:tplc="0A468FFA" w:tentative="1">
      <w:start w:val="1"/>
      <w:numFmt w:val="decimal"/>
      <w:lvlText w:val="%8."/>
      <w:lvlJc w:val="left"/>
      <w:pPr>
        <w:tabs>
          <w:tab w:val="num" w:pos="5760"/>
        </w:tabs>
        <w:ind w:left="5760" w:hanging="360"/>
      </w:pPr>
    </w:lvl>
    <w:lvl w:ilvl="8" w:tplc="CFB031EE" w:tentative="1">
      <w:start w:val="1"/>
      <w:numFmt w:val="decimal"/>
      <w:lvlText w:val="%9."/>
      <w:lvlJc w:val="left"/>
      <w:pPr>
        <w:tabs>
          <w:tab w:val="num" w:pos="6480"/>
        </w:tabs>
        <w:ind w:left="6480" w:hanging="360"/>
      </w:pPr>
    </w:lvl>
  </w:abstractNum>
  <w:abstractNum w:abstractNumId="6" w15:restartNumberingAfterBreak="0">
    <w:nsid w:val="0B916C5E"/>
    <w:multiLevelType w:val="hybridMultilevel"/>
    <w:tmpl w:val="1ACE95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620A4A"/>
    <w:multiLevelType w:val="hybridMultilevel"/>
    <w:tmpl w:val="A34C1E38"/>
    <w:lvl w:ilvl="0" w:tplc="A4D65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1617A"/>
    <w:multiLevelType w:val="hybridMultilevel"/>
    <w:tmpl w:val="BDF632EE"/>
    <w:lvl w:ilvl="0" w:tplc="49781146">
      <w:start w:val="1"/>
      <w:numFmt w:val="decimal"/>
      <w:lvlText w:val="%1."/>
      <w:lvlJc w:val="left"/>
      <w:pPr>
        <w:tabs>
          <w:tab w:val="num" w:pos="720"/>
        </w:tabs>
        <w:ind w:left="720" w:hanging="360"/>
      </w:pPr>
    </w:lvl>
    <w:lvl w:ilvl="1" w:tplc="18FE0A1E" w:tentative="1">
      <w:start w:val="1"/>
      <w:numFmt w:val="decimal"/>
      <w:lvlText w:val="%2."/>
      <w:lvlJc w:val="left"/>
      <w:pPr>
        <w:tabs>
          <w:tab w:val="num" w:pos="1440"/>
        </w:tabs>
        <w:ind w:left="1440" w:hanging="360"/>
      </w:pPr>
    </w:lvl>
    <w:lvl w:ilvl="2" w:tplc="66C4E386" w:tentative="1">
      <w:start w:val="1"/>
      <w:numFmt w:val="decimal"/>
      <w:lvlText w:val="%3."/>
      <w:lvlJc w:val="left"/>
      <w:pPr>
        <w:tabs>
          <w:tab w:val="num" w:pos="2160"/>
        </w:tabs>
        <w:ind w:left="2160" w:hanging="360"/>
      </w:pPr>
    </w:lvl>
    <w:lvl w:ilvl="3" w:tplc="33ACC644" w:tentative="1">
      <w:start w:val="1"/>
      <w:numFmt w:val="decimal"/>
      <w:lvlText w:val="%4."/>
      <w:lvlJc w:val="left"/>
      <w:pPr>
        <w:tabs>
          <w:tab w:val="num" w:pos="2880"/>
        </w:tabs>
        <w:ind w:left="2880" w:hanging="360"/>
      </w:pPr>
    </w:lvl>
    <w:lvl w:ilvl="4" w:tplc="D5942C20" w:tentative="1">
      <w:start w:val="1"/>
      <w:numFmt w:val="decimal"/>
      <w:lvlText w:val="%5."/>
      <w:lvlJc w:val="left"/>
      <w:pPr>
        <w:tabs>
          <w:tab w:val="num" w:pos="3600"/>
        </w:tabs>
        <w:ind w:left="3600" w:hanging="360"/>
      </w:pPr>
    </w:lvl>
    <w:lvl w:ilvl="5" w:tplc="175EBEBC" w:tentative="1">
      <w:start w:val="1"/>
      <w:numFmt w:val="decimal"/>
      <w:lvlText w:val="%6."/>
      <w:lvlJc w:val="left"/>
      <w:pPr>
        <w:tabs>
          <w:tab w:val="num" w:pos="4320"/>
        </w:tabs>
        <w:ind w:left="4320" w:hanging="360"/>
      </w:pPr>
    </w:lvl>
    <w:lvl w:ilvl="6" w:tplc="E482ED32" w:tentative="1">
      <w:start w:val="1"/>
      <w:numFmt w:val="decimal"/>
      <w:lvlText w:val="%7."/>
      <w:lvlJc w:val="left"/>
      <w:pPr>
        <w:tabs>
          <w:tab w:val="num" w:pos="5040"/>
        </w:tabs>
        <w:ind w:left="5040" w:hanging="360"/>
      </w:pPr>
    </w:lvl>
    <w:lvl w:ilvl="7" w:tplc="22C898A2" w:tentative="1">
      <w:start w:val="1"/>
      <w:numFmt w:val="decimal"/>
      <w:lvlText w:val="%8."/>
      <w:lvlJc w:val="left"/>
      <w:pPr>
        <w:tabs>
          <w:tab w:val="num" w:pos="5760"/>
        </w:tabs>
        <w:ind w:left="5760" w:hanging="360"/>
      </w:pPr>
    </w:lvl>
    <w:lvl w:ilvl="8" w:tplc="02888300" w:tentative="1">
      <w:start w:val="1"/>
      <w:numFmt w:val="decimal"/>
      <w:lvlText w:val="%9."/>
      <w:lvlJc w:val="left"/>
      <w:pPr>
        <w:tabs>
          <w:tab w:val="num" w:pos="6480"/>
        </w:tabs>
        <w:ind w:left="6480" w:hanging="360"/>
      </w:pPr>
    </w:lvl>
  </w:abstractNum>
  <w:abstractNum w:abstractNumId="9" w15:restartNumberingAfterBreak="0">
    <w:nsid w:val="14A7710B"/>
    <w:multiLevelType w:val="hybridMultilevel"/>
    <w:tmpl w:val="E5F81A8E"/>
    <w:lvl w:ilvl="0" w:tplc="2088892E">
      <w:start w:val="1"/>
      <w:numFmt w:val="decimal"/>
      <w:lvlText w:val="%1."/>
      <w:lvlJc w:val="left"/>
      <w:pPr>
        <w:tabs>
          <w:tab w:val="num" w:pos="720"/>
        </w:tabs>
        <w:ind w:left="720" w:hanging="360"/>
      </w:pPr>
    </w:lvl>
    <w:lvl w:ilvl="1" w:tplc="47980964" w:tentative="1">
      <w:start w:val="1"/>
      <w:numFmt w:val="decimal"/>
      <w:lvlText w:val="%2."/>
      <w:lvlJc w:val="left"/>
      <w:pPr>
        <w:tabs>
          <w:tab w:val="num" w:pos="1440"/>
        </w:tabs>
        <w:ind w:left="1440" w:hanging="360"/>
      </w:pPr>
    </w:lvl>
    <w:lvl w:ilvl="2" w:tplc="8CB21A66" w:tentative="1">
      <w:start w:val="1"/>
      <w:numFmt w:val="decimal"/>
      <w:lvlText w:val="%3."/>
      <w:lvlJc w:val="left"/>
      <w:pPr>
        <w:tabs>
          <w:tab w:val="num" w:pos="2160"/>
        </w:tabs>
        <w:ind w:left="2160" w:hanging="360"/>
      </w:pPr>
    </w:lvl>
    <w:lvl w:ilvl="3" w:tplc="0F405C1A" w:tentative="1">
      <w:start w:val="1"/>
      <w:numFmt w:val="decimal"/>
      <w:lvlText w:val="%4."/>
      <w:lvlJc w:val="left"/>
      <w:pPr>
        <w:tabs>
          <w:tab w:val="num" w:pos="2880"/>
        </w:tabs>
        <w:ind w:left="2880" w:hanging="360"/>
      </w:pPr>
    </w:lvl>
    <w:lvl w:ilvl="4" w:tplc="E3F497C8" w:tentative="1">
      <w:start w:val="1"/>
      <w:numFmt w:val="decimal"/>
      <w:lvlText w:val="%5."/>
      <w:lvlJc w:val="left"/>
      <w:pPr>
        <w:tabs>
          <w:tab w:val="num" w:pos="3600"/>
        </w:tabs>
        <w:ind w:left="3600" w:hanging="360"/>
      </w:pPr>
    </w:lvl>
    <w:lvl w:ilvl="5" w:tplc="579A296C" w:tentative="1">
      <w:start w:val="1"/>
      <w:numFmt w:val="decimal"/>
      <w:lvlText w:val="%6."/>
      <w:lvlJc w:val="left"/>
      <w:pPr>
        <w:tabs>
          <w:tab w:val="num" w:pos="4320"/>
        </w:tabs>
        <w:ind w:left="4320" w:hanging="360"/>
      </w:pPr>
    </w:lvl>
    <w:lvl w:ilvl="6" w:tplc="5E149F14" w:tentative="1">
      <w:start w:val="1"/>
      <w:numFmt w:val="decimal"/>
      <w:lvlText w:val="%7."/>
      <w:lvlJc w:val="left"/>
      <w:pPr>
        <w:tabs>
          <w:tab w:val="num" w:pos="5040"/>
        </w:tabs>
        <w:ind w:left="5040" w:hanging="360"/>
      </w:pPr>
    </w:lvl>
    <w:lvl w:ilvl="7" w:tplc="5838C2CA" w:tentative="1">
      <w:start w:val="1"/>
      <w:numFmt w:val="decimal"/>
      <w:lvlText w:val="%8."/>
      <w:lvlJc w:val="left"/>
      <w:pPr>
        <w:tabs>
          <w:tab w:val="num" w:pos="5760"/>
        </w:tabs>
        <w:ind w:left="5760" w:hanging="360"/>
      </w:pPr>
    </w:lvl>
    <w:lvl w:ilvl="8" w:tplc="31FE59C6" w:tentative="1">
      <w:start w:val="1"/>
      <w:numFmt w:val="decimal"/>
      <w:lvlText w:val="%9."/>
      <w:lvlJc w:val="left"/>
      <w:pPr>
        <w:tabs>
          <w:tab w:val="num" w:pos="6480"/>
        </w:tabs>
        <w:ind w:left="6480" w:hanging="360"/>
      </w:pPr>
    </w:lvl>
  </w:abstractNum>
  <w:abstractNum w:abstractNumId="10" w15:restartNumberingAfterBreak="0">
    <w:nsid w:val="189F49B3"/>
    <w:multiLevelType w:val="hybridMultilevel"/>
    <w:tmpl w:val="66FC6ABC"/>
    <w:lvl w:ilvl="0" w:tplc="FF0AB3AC">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354FF7"/>
    <w:multiLevelType w:val="hybridMultilevel"/>
    <w:tmpl w:val="1F183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B3EAF"/>
    <w:multiLevelType w:val="hybridMultilevel"/>
    <w:tmpl w:val="80ACC810"/>
    <w:lvl w:ilvl="0" w:tplc="FB58E8A4">
      <w:start w:val="1"/>
      <w:numFmt w:val="decimal"/>
      <w:pStyle w:val="FHWANumb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1F0D8B"/>
    <w:multiLevelType w:val="hybridMultilevel"/>
    <w:tmpl w:val="6510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66B3F"/>
    <w:multiLevelType w:val="hybridMultilevel"/>
    <w:tmpl w:val="3656E510"/>
    <w:lvl w:ilvl="0" w:tplc="F00CC6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4783C3A"/>
    <w:multiLevelType w:val="hybridMultilevel"/>
    <w:tmpl w:val="33BE465A"/>
    <w:lvl w:ilvl="0" w:tplc="5EB6B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760CE"/>
    <w:multiLevelType w:val="multilevel"/>
    <w:tmpl w:val="5E60ECDA"/>
    <w:styleLink w:val="FHWANumberedList2"/>
    <w:lvl w:ilvl="0">
      <w:start w:val="1"/>
      <w:numFmt w:val="bullet"/>
      <w:lvlText w:val=""/>
      <w:lvlJc w:val="left"/>
      <w:pPr>
        <w:ind w:left="1080" w:hanging="720"/>
      </w:pPr>
      <w:rPr>
        <w:rFonts w:ascii="Symbol" w:hAnsi="Symbol" w:hint="default"/>
        <w:b w:val="0"/>
        <w:i w:val="0"/>
        <w:caps w:val="0"/>
        <w:smallCaps w:val="0"/>
        <w:strike w:val="0"/>
        <w:dstrike w:val="0"/>
        <w:vanish w:val="0"/>
        <w:color w:val="auto"/>
        <w:sz w:val="24"/>
        <w:vertAlign w:val="baseline"/>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7ED3E1F"/>
    <w:multiLevelType w:val="hybridMultilevel"/>
    <w:tmpl w:val="84D8D6BC"/>
    <w:lvl w:ilvl="0" w:tplc="BB66C052">
      <w:start w:val="1"/>
      <w:numFmt w:val="bullet"/>
      <w:pStyle w:val="FHWABulletLast"/>
      <w:lvlText w:val=""/>
      <w:lvlJc w:val="left"/>
      <w:pPr>
        <w:ind w:left="720" w:hanging="360"/>
      </w:pPr>
      <w:rPr>
        <w:rFonts w:ascii="Symbol" w:hAnsi="Symbol" w:hint="default"/>
      </w:rPr>
    </w:lvl>
    <w:lvl w:ilvl="1" w:tplc="611E21EE">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355C8F"/>
    <w:multiLevelType w:val="hybridMultilevel"/>
    <w:tmpl w:val="2D243418"/>
    <w:lvl w:ilvl="0" w:tplc="E0907488">
      <w:start w:val="1"/>
      <w:numFmt w:val="bullet"/>
      <w:lvlText w:val=""/>
      <w:lvlJc w:val="left"/>
      <w:pPr>
        <w:tabs>
          <w:tab w:val="num" w:pos="720"/>
        </w:tabs>
        <w:ind w:left="720" w:hanging="360"/>
      </w:pPr>
      <w:rPr>
        <w:rFonts w:ascii="Symbol" w:hAnsi="Symbol" w:hint="default"/>
      </w:rPr>
    </w:lvl>
    <w:lvl w:ilvl="1" w:tplc="EAE871B2" w:tentative="1">
      <w:start w:val="1"/>
      <w:numFmt w:val="bullet"/>
      <w:lvlText w:val=""/>
      <w:lvlJc w:val="left"/>
      <w:pPr>
        <w:tabs>
          <w:tab w:val="num" w:pos="1440"/>
        </w:tabs>
        <w:ind w:left="1440" w:hanging="360"/>
      </w:pPr>
      <w:rPr>
        <w:rFonts w:ascii="Symbol" w:hAnsi="Symbol" w:hint="default"/>
      </w:rPr>
    </w:lvl>
    <w:lvl w:ilvl="2" w:tplc="581EC77C" w:tentative="1">
      <w:start w:val="1"/>
      <w:numFmt w:val="bullet"/>
      <w:lvlText w:val=""/>
      <w:lvlJc w:val="left"/>
      <w:pPr>
        <w:tabs>
          <w:tab w:val="num" w:pos="2160"/>
        </w:tabs>
        <w:ind w:left="2160" w:hanging="360"/>
      </w:pPr>
      <w:rPr>
        <w:rFonts w:ascii="Symbol" w:hAnsi="Symbol" w:hint="default"/>
      </w:rPr>
    </w:lvl>
    <w:lvl w:ilvl="3" w:tplc="815C38BA" w:tentative="1">
      <w:start w:val="1"/>
      <w:numFmt w:val="bullet"/>
      <w:lvlText w:val=""/>
      <w:lvlJc w:val="left"/>
      <w:pPr>
        <w:tabs>
          <w:tab w:val="num" w:pos="2880"/>
        </w:tabs>
        <w:ind w:left="2880" w:hanging="360"/>
      </w:pPr>
      <w:rPr>
        <w:rFonts w:ascii="Symbol" w:hAnsi="Symbol" w:hint="default"/>
      </w:rPr>
    </w:lvl>
    <w:lvl w:ilvl="4" w:tplc="B6EC2FE6" w:tentative="1">
      <w:start w:val="1"/>
      <w:numFmt w:val="bullet"/>
      <w:lvlText w:val=""/>
      <w:lvlJc w:val="left"/>
      <w:pPr>
        <w:tabs>
          <w:tab w:val="num" w:pos="3600"/>
        </w:tabs>
        <w:ind w:left="3600" w:hanging="360"/>
      </w:pPr>
      <w:rPr>
        <w:rFonts w:ascii="Symbol" w:hAnsi="Symbol" w:hint="default"/>
      </w:rPr>
    </w:lvl>
    <w:lvl w:ilvl="5" w:tplc="017AE490" w:tentative="1">
      <w:start w:val="1"/>
      <w:numFmt w:val="bullet"/>
      <w:lvlText w:val=""/>
      <w:lvlJc w:val="left"/>
      <w:pPr>
        <w:tabs>
          <w:tab w:val="num" w:pos="4320"/>
        </w:tabs>
        <w:ind w:left="4320" w:hanging="360"/>
      </w:pPr>
      <w:rPr>
        <w:rFonts w:ascii="Symbol" w:hAnsi="Symbol" w:hint="default"/>
      </w:rPr>
    </w:lvl>
    <w:lvl w:ilvl="6" w:tplc="172A1E1A" w:tentative="1">
      <w:start w:val="1"/>
      <w:numFmt w:val="bullet"/>
      <w:lvlText w:val=""/>
      <w:lvlJc w:val="left"/>
      <w:pPr>
        <w:tabs>
          <w:tab w:val="num" w:pos="5040"/>
        </w:tabs>
        <w:ind w:left="5040" w:hanging="360"/>
      </w:pPr>
      <w:rPr>
        <w:rFonts w:ascii="Symbol" w:hAnsi="Symbol" w:hint="default"/>
      </w:rPr>
    </w:lvl>
    <w:lvl w:ilvl="7" w:tplc="36EA2B0C" w:tentative="1">
      <w:start w:val="1"/>
      <w:numFmt w:val="bullet"/>
      <w:lvlText w:val=""/>
      <w:lvlJc w:val="left"/>
      <w:pPr>
        <w:tabs>
          <w:tab w:val="num" w:pos="5760"/>
        </w:tabs>
        <w:ind w:left="5760" w:hanging="360"/>
      </w:pPr>
      <w:rPr>
        <w:rFonts w:ascii="Symbol" w:hAnsi="Symbol" w:hint="default"/>
      </w:rPr>
    </w:lvl>
    <w:lvl w:ilvl="8" w:tplc="F8F42E1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3E9F18C8"/>
    <w:multiLevelType w:val="hybridMultilevel"/>
    <w:tmpl w:val="CED8C2DE"/>
    <w:lvl w:ilvl="0" w:tplc="466E72A2">
      <w:start w:val="1"/>
      <w:numFmt w:val="decimal"/>
      <w:lvlText w:val="%1."/>
      <w:lvlJc w:val="left"/>
      <w:pPr>
        <w:tabs>
          <w:tab w:val="num" w:pos="720"/>
        </w:tabs>
        <w:ind w:left="720" w:hanging="360"/>
      </w:pPr>
    </w:lvl>
    <w:lvl w:ilvl="1" w:tplc="14EE60B6" w:tentative="1">
      <w:start w:val="1"/>
      <w:numFmt w:val="decimal"/>
      <w:lvlText w:val="%2."/>
      <w:lvlJc w:val="left"/>
      <w:pPr>
        <w:tabs>
          <w:tab w:val="num" w:pos="1440"/>
        </w:tabs>
        <w:ind w:left="1440" w:hanging="360"/>
      </w:pPr>
    </w:lvl>
    <w:lvl w:ilvl="2" w:tplc="8E420092" w:tentative="1">
      <w:start w:val="1"/>
      <w:numFmt w:val="decimal"/>
      <w:lvlText w:val="%3."/>
      <w:lvlJc w:val="left"/>
      <w:pPr>
        <w:tabs>
          <w:tab w:val="num" w:pos="2160"/>
        </w:tabs>
        <w:ind w:left="2160" w:hanging="360"/>
      </w:pPr>
    </w:lvl>
    <w:lvl w:ilvl="3" w:tplc="37E82AC6" w:tentative="1">
      <w:start w:val="1"/>
      <w:numFmt w:val="decimal"/>
      <w:lvlText w:val="%4."/>
      <w:lvlJc w:val="left"/>
      <w:pPr>
        <w:tabs>
          <w:tab w:val="num" w:pos="2880"/>
        </w:tabs>
        <w:ind w:left="2880" w:hanging="360"/>
      </w:pPr>
    </w:lvl>
    <w:lvl w:ilvl="4" w:tplc="6DDC180E" w:tentative="1">
      <w:start w:val="1"/>
      <w:numFmt w:val="decimal"/>
      <w:lvlText w:val="%5."/>
      <w:lvlJc w:val="left"/>
      <w:pPr>
        <w:tabs>
          <w:tab w:val="num" w:pos="3600"/>
        </w:tabs>
        <w:ind w:left="3600" w:hanging="360"/>
      </w:pPr>
    </w:lvl>
    <w:lvl w:ilvl="5" w:tplc="1B142270" w:tentative="1">
      <w:start w:val="1"/>
      <w:numFmt w:val="decimal"/>
      <w:lvlText w:val="%6."/>
      <w:lvlJc w:val="left"/>
      <w:pPr>
        <w:tabs>
          <w:tab w:val="num" w:pos="4320"/>
        </w:tabs>
        <w:ind w:left="4320" w:hanging="360"/>
      </w:pPr>
    </w:lvl>
    <w:lvl w:ilvl="6" w:tplc="799233FC" w:tentative="1">
      <w:start w:val="1"/>
      <w:numFmt w:val="decimal"/>
      <w:lvlText w:val="%7."/>
      <w:lvlJc w:val="left"/>
      <w:pPr>
        <w:tabs>
          <w:tab w:val="num" w:pos="5040"/>
        </w:tabs>
        <w:ind w:left="5040" w:hanging="360"/>
      </w:pPr>
    </w:lvl>
    <w:lvl w:ilvl="7" w:tplc="D25C924A" w:tentative="1">
      <w:start w:val="1"/>
      <w:numFmt w:val="decimal"/>
      <w:lvlText w:val="%8."/>
      <w:lvlJc w:val="left"/>
      <w:pPr>
        <w:tabs>
          <w:tab w:val="num" w:pos="5760"/>
        </w:tabs>
        <w:ind w:left="5760" w:hanging="360"/>
      </w:pPr>
    </w:lvl>
    <w:lvl w:ilvl="8" w:tplc="B06CAFE4" w:tentative="1">
      <w:start w:val="1"/>
      <w:numFmt w:val="decimal"/>
      <w:lvlText w:val="%9."/>
      <w:lvlJc w:val="left"/>
      <w:pPr>
        <w:tabs>
          <w:tab w:val="num" w:pos="6480"/>
        </w:tabs>
        <w:ind w:left="6480" w:hanging="360"/>
      </w:pPr>
    </w:lvl>
  </w:abstractNum>
  <w:abstractNum w:abstractNumId="20" w15:restartNumberingAfterBreak="0">
    <w:nsid w:val="3F4D27F3"/>
    <w:multiLevelType w:val="hybridMultilevel"/>
    <w:tmpl w:val="79726686"/>
    <w:lvl w:ilvl="0" w:tplc="9620CDA2">
      <w:start w:val="1"/>
      <w:numFmt w:val="bullet"/>
      <w:lvlText w:val="•"/>
      <w:lvlJc w:val="left"/>
      <w:pPr>
        <w:tabs>
          <w:tab w:val="num" w:pos="720"/>
        </w:tabs>
        <w:ind w:left="720" w:hanging="360"/>
      </w:pPr>
      <w:rPr>
        <w:rFonts w:ascii="Arial" w:hAnsi="Arial" w:hint="default"/>
      </w:rPr>
    </w:lvl>
    <w:lvl w:ilvl="1" w:tplc="79E81736" w:tentative="1">
      <w:start w:val="1"/>
      <w:numFmt w:val="bullet"/>
      <w:lvlText w:val="•"/>
      <w:lvlJc w:val="left"/>
      <w:pPr>
        <w:tabs>
          <w:tab w:val="num" w:pos="1440"/>
        </w:tabs>
        <w:ind w:left="1440" w:hanging="360"/>
      </w:pPr>
      <w:rPr>
        <w:rFonts w:ascii="Arial" w:hAnsi="Arial" w:hint="default"/>
      </w:rPr>
    </w:lvl>
    <w:lvl w:ilvl="2" w:tplc="E4A06EF0" w:tentative="1">
      <w:start w:val="1"/>
      <w:numFmt w:val="bullet"/>
      <w:lvlText w:val="•"/>
      <w:lvlJc w:val="left"/>
      <w:pPr>
        <w:tabs>
          <w:tab w:val="num" w:pos="2160"/>
        </w:tabs>
        <w:ind w:left="2160" w:hanging="360"/>
      </w:pPr>
      <w:rPr>
        <w:rFonts w:ascii="Arial" w:hAnsi="Arial" w:hint="default"/>
      </w:rPr>
    </w:lvl>
    <w:lvl w:ilvl="3" w:tplc="7BE8093E" w:tentative="1">
      <w:start w:val="1"/>
      <w:numFmt w:val="bullet"/>
      <w:lvlText w:val="•"/>
      <w:lvlJc w:val="left"/>
      <w:pPr>
        <w:tabs>
          <w:tab w:val="num" w:pos="2880"/>
        </w:tabs>
        <w:ind w:left="2880" w:hanging="360"/>
      </w:pPr>
      <w:rPr>
        <w:rFonts w:ascii="Arial" w:hAnsi="Arial" w:hint="default"/>
      </w:rPr>
    </w:lvl>
    <w:lvl w:ilvl="4" w:tplc="11B014AE" w:tentative="1">
      <w:start w:val="1"/>
      <w:numFmt w:val="bullet"/>
      <w:lvlText w:val="•"/>
      <w:lvlJc w:val="left"/>
      <w:pPr>
        <w:tabs>
          <w:tab w:val="num" w:pos="3600"/>
        </w:tabs>
        <w:ind w:left="3600" w:hanging="360"/>
      </w:pPr>
      <w:rPr>
        <w:rFonts w:ascii="Arial" w:hAnsi="Arial" w:hint="default"/>
      </w:rPr>
    </w:lvl>
    <w:lvl w:ilvl="5" w:tplc="C5C251CA" w:tentative="1">
      <w:start w:val="1"/>
      <w:numFmt w:val="bullet"/>
      <w:lvlText w:val="•"/>
      <w:lvlJc w:val="left"/>
      <w:pPr>
        <w:tabs>
          <w:tab w:val="num" w:pos="4320"/>
        </w:tabs>
        <w:ind w:left="4320" w:hanging="360"/>
      </w:pPr>
      <w:rPr>
        <w:rFonts w:ascii="Arial" w:hAnsi="Arial" w:hint="default"/>
      </w:rPr>
    </w:lvl>
    <w:lvl w:ilvl="6" w:tplc="15F0E740" w:tentative="1">
      <w:start w:val="1"/>
      <w:numFmt w:val="bullet"/>
      <w:lvlText w:val="•"/>
      <w:lvlJc w:val="left"/>
      <w:pPr>
        <w:tabs>
          <w:tab w:val="num" w:pos="5040"/>
        </w:tabs>
        <w:ind w:left="5040" w:hanging="360"/>
      </w:pPr>
      <w:rPr>
        <w:rFonts w:ascii="Arial" w:hAnsi="Arial" w:hint="default"/>
      </w:rPr>
    </w:lvl>
    <w:lvl w:ilvl="7" w:tplc="020AAB32" w:tentative="1">
      <w:start w:val="1"/>
      <w:numFmt w:val="bullet"/>
      <w:lvlText w:val="•"/>
      <w:lvlJc w:val="left"/>
      <w:pPr>
        <w:tabs>
          <w:tab w:val="num" w:pos="5760"/>
        </w:tabs>
        <w:ind w:left="5760" w:hanging="360"/>
      </w:pPr>
      <w:rPr>
        <w:rFonts w:ascii="Arial" w:hAnsi="Arial" w:hint="default"/>
      </w:rPr>
    </w:lvl>
    <w:lvl w:ilvl="8" w:tplc="2E609CA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01B18CF"/>
    <w:multiLevelType w:val="hybridMultilevel"/>
    <w:tmpl w:val="3656E510"/>
    <w:lvl w:ilvl="0" w:tplc="F00CC6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FA2D1B"/>
    <w:multiLevelType w:val="hybridMultilevel"/>
    <w:tmpl w:val="E5D0DF5E"/>
    <w:lvl w:ilvl="0" w:tplc="A370A694">
      <w:start w:val="1"/>
      <w:numFmt w:val="lowerLetter"/>
      <w:pStyle w:val="FHWALettered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2B1A92"/>
    <w:multiLevelType w:val="hybridMultilevel"/>
    <w:tmpl w:val="CB52AC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296B6A"/>
    <w:multiLevelType w:val="hybridMultilevel"/>
    <w:tmpl w:val="43822F3C"/>
    <w:lvl w:ilvl="0" w:tplc="DB1451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B3577"/>
    <w:multiLevelType w:val="hybridMultilevel"/>
    <w:tmpl w:val="FB5227AA"/>
    <w:lvl w:ilvl="0" w:tplc="6BECACA4">
      <w:start w:val="1"/>
      <w:numFmt w:val="bullet"/>
      <w:pStyle w:val="FHWABulletSingle"/>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F462726"/>
    <w:multiLevelType w:val="hybridMultilevel"/>
    <w:tmpl w:val="D0E450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30B310E"/>
    <w:multiLevelType w:val="hybridMultilevel"/>
    <w:tmpl w:val="F8382910"/>
    <w:lvl w:ilvl="0" w:tplc="A4D65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6B1BC8"/>
    <w:multiLevelType w:val="hybridMultilevel"/>
    <w:tmpl w:val="935479D8"/>
    <w:lvl w:ilvl="0" w:tplc="2F88F32C">
      <w:start w:val="1"/>
      <w:numFmt w:val="bullet"/>
      <w:pStyle w:val="FHWASubbullet"/>
      <w:lvlText w:val="o"/>
      <w:lvlJc w:val="left"/>
      <w:pPr>
        <w:ind w:left="108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ABC6294"/>
    <w:multiLevelType w:val="hybridMultilevel"/>
    <w:tmpl w:val="56AEDF96"/>
    <w:lvl w:ilvl="0" w:tplc="70DAB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B22A0F"/>
    <w:multiLevelType w:val="hybridMultilevel"/>
    <w:tmpl w:val="7D301B10"/>
    <w:lvl w:ilvl="0" w:tplc="B3BCA918">
      <w:start w:val="1"/>
      <w:numFmt w:val="bullet"/>
      <w:lvlText w:val=""/>
      <w:lvlJc w:val="left"/>
      <w:pPr>
        <w:tabs>
          <w:tab w:val="num" w:pos="720"/>
        </w:tabs>
        <w:ind w:left="720" w:hanging="360"/>
      </w:pPr>
      <w:rPr>
        <w:rFonts w:ascii="Symbol" w:hAnsi="Symbol" w:hint="default"/>
      </w:rPr>
    </w:lvl>
    <w:lvl w:ilvl="1" w:tplc="A156E1DC" w:tentative="1">
      <w:start w:val="1"/>
      <w:numFmt w:val="bullet"/>
      <w:lvlText w:val=""/>
      <w:lvlJc w:val="left"/>
      <w:pPr>
        <w:tabs>
          <w:tab w:val="num" w:pos="1440"/>
        </w:tabs>
        <w:ind w:left="1440" w:hanging="360"/>
      </w:pPr>
      <w:rPr>
        <w:rFonts w:ascii="Symbol" w:hAnsi="Symbol" w:hint="default"/>
      </w:rPr>
    </w:lvl>
    <w:lvl w:ilvl="2" w:tplc="30F8DF0C" w:tentative="1">
      <w:start w:val="1"/>
      <w:numFmt w:val="bullet"/>
      <w:lvlText w:val=""/>
      <w:lvlJc w:val="left"/>
      <w:pPr>
        <w:tabs>
          <w:tab w:val="num" w:pos="2160"/>
        </w:tabs>
        <w:ind w:left="2160" w:hanging="360"/>
      </w:pPr>
      <w:rPr>
        <w:rFonts w:ascii="Symbol" w:hAnsi="Symbol" w:hint="default"/>
      </w:rPr>
    </w:lvl>
    <w:lvl w:ilvl="3" w:tplc="60FAC1A0" w:tentative="1">
      <w:start w:val="1"/>
      <w:numFmt w:val="bullet"/>
      <w:lvlText w:val=""/>
      <w:lvlJc w:val="left"/>
      <w:pPr>
        <w:tabs>
          <w:tab w:val="num" w:pos="2880"/>
        </w:tabs>
        <w:ind w:left="2880" w:hanging="360"/>
      </w:pPr>
      <w:rPr>
        <w:rFonts w:ascii="Symbol" w:hAnsi="Symbol" w:hint="default"/>
      </w:rPr>
    </w:lvl>
    <w:lvl w:ilvl="4" w:tplc="9968C744" w:tentative="1">
      <w:start w:val="1"/>
      <w:numFmt w:val="bullet"/>
      <w:lvlText w:val=""/>
      <w:lvlJc w:val="left"/>
      <w:pPr>
        <w:tabs>
          <w:tab w:val="num" w:pos="3600"/>
        </w:tabs>
        <w:ind w:left="3600" w:hanging="360"/>
      </w:pPr>
      <w:rPr>
        <w:rFonts w:ascii="Symbol" w:hAnsi="Symbol" w:hint="default"/>
      </w:rPr>
    </w:lvl>
    <w:lvl w:ilvl="5" w:tplc="38629736" w:tentative="1">
      <w:start w:val="1"/>
      <w:numFmt w:val="bullet"/>
      <w:lvlText w:val=""/>
      <w:lvlJc w:val="left"/>
      <w:pPr>
        <w:tabs>
          <w:tab w:val="num" w:pos="4320"/>
        </w:tabs>
        <w:ind w:left="4320" w:hanging="360"/>
      </w:pPr>
      <w:rPr>
        <w:rFonts w:ascii="Symbol" w:hAnsi="Symbol" w:hint="default"/>
      </w:rPr>
    </w:lvl>
    <w:lvl w:ilvl="6" w:tplc="73D2AAB4" w:tentative="1">
      <w:start w:val="1"/>
      <w:numFmt w:val="bullet"/>
      <w:lvlText w:val=""/>
      <w:lvlJc w:val="left"/>
      <w:pPr>
        <w:tabs>
          <w:tab w:val="num" w:pos="5040"/>
        </w:tabs>
        <w:ind w:left="5040" w:hanging="360"/>
      </w:pPr>
      <w:rPr>
        <w:rFonts w:ascii="Symbol" w:hAnsi="Symbol" w:hint="default"/>
      </w:rPr>
    </w:lvl>
    <w:lvl w:ilvl="7" w:tplc="680E642E" w:tentative="1">
      <w:start w:val="1"/>
      <w:numFmt w:val="bullet"/>
      <w:lvlText w:val=""/>
      <w:lvlJc w:val="left"/>
      <w:pPr>
        <w:tabs>
          <w:tab w:val="num" w:pos="5760"/>
        </w:tabs>
        <w:ind w:left="5760" w:hanging="360"/>
      </w:pPr>
      <w:rPr>
        <w:rFonts w:ascii="Symbol" w:hAnsi="Symbol" w:hint="default"/>
      </w:rPr>
    </w:lvl>
    <w:lvl w:ilvl="8" w:tplc="BF6E6AA2" w:tentative="1">
      <w:start w:val="1"/>
      <w:numFmt w:val="bullet"/>
      <w:lvlText w:val=""/>
      <w:lvlJc w:val="left"/>
      <w:pPr>
        <w:tabs>
          <w:tab w:val="num" w:pos="6480"/>
        </w:tabs>
        <w:ind w:left="6480" w:hanging="360"/>
      </w:pPr>
      <w:rPr>
        <w:rFonts w:ascii="Symbol" w:hAnsi="Symbol" w:hint="default"/>
      </w:rPr>
    </w:lvl>
  </w:abstractNum>
  <w:num w:numId="1">
    <w:abstractNumId w:val="17"/>
  </w:num>
  <w:num w:numId="2">
    <w:abstractNumId w:val="3"/>
  </w:num>
  <w:num w:numId="3">
    <w:abstractNumId w:val="25"/>
  </w:num>
  <w:num w:numId="4">
    <w:abstractNumId w:val="22"/>
  </w:num>
  <w:num w:numId="5">
    <w:abstractNumId w:val="12"/>
  </w:num>
  <w:num w:numId="6">
    <w:abstractNumId w:val="16"/>
  </w:num>
  <w:num w:numId="7">
    <w:abstractNumId w:val="10"/>
  </w:num>
  <w:num w:numId="8">
    <w:abstractNumId w:val="0"/>
  </w:num>
  <w:num w:numId="9">
    <w:abstractNumId w:val="28"/>
  </w:num>
  <w:num w:numId="10">
    <w:abstractNumId w:val="28"/>
  </w:num>
  <w:num w:numId="11">
    <w:abstractNumId w:val="17"/>
  </w:num>
  <w:num w:numId="12">
    <w:abstractNumId w:val="3"/>
  </w:num>
  <w:num w:numId="13">
    <w:abstractNumId w:val="25"/>
  </w:num>
  <w:num w:numId="14">
    <w:abstractNumId w:val="22"/>
  </w:num>
  <w:num w:numId="15">
    <w:abstractNumId w:val="12"/>
  </w:num>
  <w:num w:numId="16">
    <w:abstractNumId w:val="10"/>
  </w:num>
  <w:num w:numId="17">
    <w:abstractNumId w:val="28"/>
  </w:num>
  <w:num w:numId="18">
    <w:abstractNumId w:val="28"/>
  </w:num>
  <w:num w:numId="19">
    <w:abstractNumId w:val="14"/>
  </w:num>
  <w:num w:numId="20">
    <w:abstractNumId w:val="1"/>
  </w:num>
  <w:num w:numId="21">
    <w:abstractNumId w:val="26"/>
  </w:num>
  <w:num w:numId="22">
    <w:abstractNumId w:val="6"/>
  </w:num>
  <w:num w:numId="23">
    <w:abstractNumId w:val="24"/>
  </w:num>
  <w:num w:numId="24">
    <w:abstractNumId w:val="19"/>
  </w:num>
  <w:num w:numId="25">
    <w:abstractNumId w:val="21"/>
  </w:num>
  <w:num w:numId="26">
    <w:abstractNumId w:val="2"/>
  </w:num>
  <w:num w:numId="27">
    <w:abstractNumId w:val="29"/>
  </w:num>
  <w:num w:numId="28">
    <w:abstractNumId w:val="15"/>
  </w:num>
  <w:num w:numId="29">
    <w:abstractNumId w:val="4"/>
  </w:num>
  <w:num w:numId="30">
    <w:abstractNumId w:val="27"/>
  </w:num>
  <w:num w:numId="31">
    <w:abstractNumId w:val="7"/>
  </w:num>
  <w:num w:numId="32">
    <w:abstractNumId w:val="20"/>
  </w:num>
  <w:num w:numId="33">
    <w:abstractNumId w:val="5"/>
  </w:num>
  <w:num w:numId="34">
    <w:abstractNumId w:val="9"/>
  </w:num>
  <w:num w:numId="35">
    <w:abstractNumId w:val="8"/>
  </w:num>
  <w:num w:numId="36">
    <w:abstractNumId w:val="13"/>
  </w:num>
  <w:num w:numId="37">
    <w:abstractNumId w:val="11"/>
  </w:num>
  <w:num w:numId="38">
    <w:abstractNumId w:val="23"/>
  </w:num>
  <w:num w:numId="39">
    <w:abstractNumId w:val="18"/>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F49"/>
    <w:rsid w:val="0000094E"/>
    <w:rsid w:val="00007BD7"/>
    <w:rsid w:val="000118BD"/>
    <w:rsid w:val="0001235D"/>
    <w:rsid w:val="00012430"/>
    <w:rsid w:val="00012FAC"/>
    <w:rsid w:val="000142C3"/>
    <w:rsid w:val="00016793"/>
    <w:rsid w:val="0001695E"/>
    <w:rsid w:val="000200D9"/>
    <w:rsid w:val="0002078A"/>
    <w:rsid w:val="00021AD0"/>
    <w:rsid w:val="00023314"/>
    <w:rsid w:val="000256AF"/>
    <w:rsid w:val="000303B3"/>
    <w:rsid w:val="00030CE3"/>
    <w:rsid w:val="000440F2"/>
    <w:rsid w:val="00044E54"/>
    <w:rsid w:val="0004758F"/>
    <w:rsid w:val="00050685"/>
    <w:rsid w:val="00052476"/>
    <w:rsid w:val="0005491F"/>
    <w:rsid w:val="00054F17"/>
    <w:rsid w:val="00055AAF"/>
    <w:rsid w:val="00055AFB"/>
    <w:rsid w:val="00056213"/>
    <w:rsid w:val="00061A93"/>
    <w:rsid w:val="000652D6"/>
    <w:rsid w:val="000703C3"/>
    <w:rsid w:val="000724A9"/>
    <w:rsid w:val="00073C67"/>
    <w:rsid w:val="000743B9"/>
    <w:rsid w:val="00074839"/>
    <w:rsid w:val="000849CF"/>
    <w:rsid w:val="000862FC"/>
    <w:rsid w:val="00086F49"/>
    <w:rsid w:val="000932BC"/>
    <w:rsid w:val="0009371D"/>
    <w:rsid w:val="00094098"/>
    <w:rsid w:val="00096304"/>
    <w:rsid w:val="000A102B"/>
    <w:rsid w:val="000A17D6"/>
    <w:rsid w:val="000A2334"/>
    <w:rsid w:val="000A536B"/>
    <w:rsid w:val="000A65EC"/>
    <w:rsid w:val="000A6BBF"/>
    <w:rsid w:val="000B039B"/>
    <w:rsid w:val="000B0407"/>
    <w:rsid w:val="000B4292"/>
    <w:rsid w:val="000B7005"/>
    <w:rsid w:val="000C4DC2"/>
    <w:rsid w:val="000C73E9"/>
    <w:rsid w:val="000D26B9"/>
    <w:rsid w:val="000E0C07"/>
    <w:rsid w:val="000E0C25"/>
    <w:rsid w:val="000E2516"/>
    <w:rsid w:val="000E2CD8"/>
    <w:rsid w:val="000F224E"/>
    <w:rsid w:val="000F3069"/>
    <w:rsid w:val="000F5B11"/>
    <w:rsid w:val="000F7A73"/>
    <w:rsid w:val="000F7F62"/>
    <w:rsid w:val="00100A2B"/>
    <w:rsid w:val="00101CD3"/>
    <w:rsid w:val="00102377"/>
    <w:rsid w:val="00103C5C"/>
    <w:rsid w:val="0010696B"/>
    <w:rsid w:val="0011113F"/>
    <w:rsid w:val="0011144B"/>
    <w:rsid w:val="001146A7"/>
    <w:rsid w:val="001217EB"/>
    <w:rsid w:val="001223C4"/>
    <w:rsid w:val="001225AC"/>
    <w:rsid w:val="0012493E"/>
    <w:rsid w:val="00127C20"/>
    <w:rsid w:val="00135155"/>
    <w:rsid w:val="001412B6"/>
    <w:rsid w:val="0014503D"/>
    <w:rsid w:val="00145202"/>
    <w:rsid w:val="00145A71"/>
    <w:rsid w:val="00146A8F"/>
    <w:rsid w:val="00151EDC"/>
    <w:rsid w:val="0015720A"/>
    <w:rsid w:val="0017357D"/>
    <w:rsid w:val="001776E4"/>
    <w:rsid w:val="00177941"/>
    <w:rsid w:val="001818EF"/>
    <w:rsid w:val="00181B0A"/>
    <w:rsid w:val="00182ECF"/>
    <w:rsid w:val="00185E07"/>
    <w:rsid w:val="0018626E"/>
    <w:rsid w:val="001869F6"/>
    <w:rsid w:val="00187D32"/>
    <w:rsid w:val="001976B7"/>
    <w:rsid w:val="001A1B94"/>
    <w:rsid w:val="001A52FC"/>
    <w:rsid w:val="001A604B"/>
    <w:rsid w:val="001B0D5D"/>
    <w:rsid w:val="001C2EA5"/>
    <w:rsid w:val="001C42B4"/>
    <w:rsid w:val="001C4E01"/>
    <w:rsid w:val="001C680B"/>
    <w:rsid w:val="001D06EC"/>
    <w:rsid w:val="001D5D8C"/>
    <w:rsid w:val="001E017F"/>
    <w:rsid w:val="001E30FB"/>
    <w:rsid w:val="001E592B"/>
    <w:rsid w:val="001E72A2"/>
    <w:rsid w:val="001E77CF"/>
    <w:rsid w:val="001F1AA3"/>
    <w:rsid w:val="001F239E"/>
    <w:rsid w:val="001F4ECB"/>
    <w:rsid w:val="00201EF4"/>
    <w:rsid w:val="002047C8"/>
    <w:rsid w:val="00207681"/>
    <w:rsid w:val="00214410"/>
    <w:rsid w:val="00216ACB"/>
    <w:rsid w:val="00217FAB"/>
    <w:rsid w:val="00220159"/>
    <w:rsid w:val="0022072D"/>
    <w:rsid w:val="00224560"/>
    <w:rsid w:val="0023003F"/>
    <w:rsid w:val="0023532B"/>
    <w:rsid w:val="0023647D"/>
    <w:rsid w:val="002364FA"/>
    <w:rsid w:val="002445A2"/>
    <w:rsid w:val="002504E6"/>
    <w:rsid w:val="00250EC8"/>
    <w:rsid w:val="002511CD"/>
    <w:rsid w:val="0025122D"/>
    <w:rsid w:val="0025276C"/>
    <w:rsid w:val="00253128"/>
    <w:rsid w:val="0025384A"/>
    <w:rsid w:val="00260F49"/>
    <w:rsid w:val="00265377"/>
    <w:rsid w:val="00265B97"/>
    <w:rsid w:val="00270262"/>
    <w:rsid w:val="00275878"/>
    <w:rsid w:val="0027797D"/>
    <w:rsid w:val="002800F6"/>
    <w:rsid w:val="00282283"/>
    <w:rsid w:val="00283F28"/>
    <w:rsid w:val="00284F17"/>
    <w:rsid w:val="00286FC1"/>
    <w:rsid w:val="002874B4"/>
    <w:rsid w:val="002875E7"/>
    <w:rsid w:val="00287682"/>
    <w:rsid w:val="00295808"/>
    <w:rsid w:val="002A4A42"/>
    <w:rsid w:val="002A7B31"/>
    <w:rsid w:val="002A7E7D"/>
    <w:rsid w:val="002B17F6"/>
    <w:rsid w:val="002B3FB2"/>
    <w:rsid w:val="002B4472"/>
    <w:rsid w:val="002C1F24"/>
    <w:rsid w:val="002C5715"/>
    <w:rsid w:val="002C67FA"/>
    <w:rsid w:val="002D2FFE"/>
    <w:rsid w:val="002D3150"/>
    <w:rsid w:val="002D54C0"/>
    <w:rsid w:val="002E0B13"/>
    <w:rsid w:val="002E1C8E"/>
    <w:rsid w:val="002E37EA"/>
    <w:rsid w:val="002E66DD"/>
    <w:rsid w:val="002E699F"/>
    <w:rsid w:val="002F1509"/>
    <w:rsid w:val="002F2D33"/>
    <w:rsid w:val="002F4C9F"/>
    <w:rsid w:val="002F6802"/>
    <w:rsid w:val="002F7F76"/>
    <w:rsid w:val="00300522"/>
    <w:rsid w:val="00302C59"/>
    <w:rsid w:val="00316786"/>
    <w:rsid w:val="00320B62"/>
    <w:rsid w:val="003216D7"/>
    <w:rsid w:val="003226A4"/>
    <w:rsid w:val="0032758C"/>
    <w:rsid w:val="00333098"/>
    <w:rsid w:val="003368BF"/>
    <w:rsid w:val="00337593"/>
    <w:rsid w:val="003418D9"/>
    <w:rsid w:val="00343D44"/>
    <w:rsid w:val="003459A0"/>
    <w:rsid w:val="00362211"/>
    <w:rsid w:val="00373409"/>
    <w:rsid w:val="00376A85"/>
    <w:rsid w:val="00377E44"/>
    <w:rsid w:val="0038603A"/>
    <w:rsid w:val="00386C91"/>
    <w:rsid w:val="0039171D"/>
    <w:rsid w:val="00391F82"/>
    <w:rsid w:val="003A3449"/>
    <w:rsid w:val="003B28C6"/>
    <w:rsid w:val="003C19F5"/>
    <w:rsid w:val="003C4D9F"/>
    <w:rsid w:val="003C5ABF"/>
    <w:rsid w:val="003C79B1"/>
    <w:rsid w:val="003D1DAA"/>
    <w:rsid w:val="003D4DB8"/>
    <w:rsid w:val="003E01A8"/>
    <w:rsid w:val="003E3A2F"/>
    <w:rsid w:val="003F2A3B"/>
    <w:rsid w:val="00403CC1"/>
    <w:rsid w:val="00405CB6"/>
    <w:rsid w:val="004113D1"/>
    <w:rsid w:val="00412238"/>
    <w:rsid w:val="004132CE"/>
    <w:rsid w:val="00417424"/>
    <w:rsid w:val="00421119"/>
    <w:rsid w:val="00427CC7"/>
    <w:rsid w:val="00427D94"/>
    <w:rsid w:val="00442C87"/>
    <w:rsid w:val="004516E7"/>
    <w:rsid w:val="004541BA"/>
    <w:rsid w:val="0046064E"/>
    <w:rsid w:val="00470224"/>
    <w:rsid w:val="00470319"/>
    <w:rsid w:val="00470C99"/>
    <w:rsid w:val="00473880"/>
    <w:rsid w:val="0047707F"/>
    <w:rsid w:val="00477D59"/>
    <w:rsid w:val="00485762"/>
    <w:rsid w:val="00485D25"/>
    <w:rsid w:val="00486E32"/>
    <w:rsid w:val="00486FBE"/>
    <w:rsid w:val="004872E6"/>
    <w:rsid w:val="00487E5D"/>
    <w:rsid w:val="00491DA5"/>
    <w:rsid w:val="00492286"/>
    <w:rsid w:val="00494C63"/>
    <w:rsid w:val="004A1270"/>
    <w:rsid w:val="004A2FF8"/>
    <w:rsid w:val="004A50E4"/>
    <w:rsid w:val="004A6D40"/>
    <w:rsid w:val="004A7578"/>
    <w:rsid w:val="004A7834"/>
    <w:rsid w:val="004B49FB"/>
    <w:rsid w:val="004B5CD9"/>
    <w:rsid w:val="004B7D1A"/>
    <w:rsid w:val="004C161F"/>
    <w:rsid w:val="004C5F9C"/>
    <w:rsid w:val="004D04FE"/>
    <w:rsid w:val="004D1774"/>
    <w:rsid w:val="004D4100"/>
    <w:rsid w:val="004D5208"/>
    <w:rsid w:val="004E0398"/>
    <w:rsid w:val="004E4ADD"/>
    <w:rsid w:val="004E69D4"/>
    <w:rsid w:val="004E6F27"/>
    <w:rsid w:val="004E7717"/>
    <w:rsid w:val="004F0132"/>
    <w:rsid w:val="004F05DE"/>
    <w:rsid w:val="004F3B36"/>
    <w:rsid w:val="004F7560"/>
    <w:rsid w:val="00500A46"/>
    <w:rsid w:val="00500BE1"/>
    <w:rsid w:val="0050595C"/>
    <w:rsid w:val="00510F64"/>
    <w:rsid w:val="00514156"/>
    <w:rsid w:val="00515386"/>
    <w:rsid w:val="00520F0A"/>
    <w:rsid w:val="0053073D"/>
    <w:rsid w:val="005316D6"/>
    <w:rsid w:val="00532129"/>
    <w:rsid w:val="00532770"/>
    <w:rsid w:val="0053767B"/>
    <w:rsid w:val="00545F9A"/>
    <w:rsid w:val="00547E55"/>
    <w:rsid w:val="00551888"/>
    <w:rsid w:val="005521D8"/>
    <w:rsid w:val="00555060"/>
    <w:rsid w:val="005560E5"/>
    <w:rsid w:val="005571A6"/>
    <w:rsid w:val="0056397D"/>
    <w:rsid w:val="00570173"/>
    <w:rsid w:val="0057152A"/>
    <w:rsid w:val="00571BCC"/>
    <w:rsid w:val="00576718"/>
    <w:rsid w:val="00581BFC"/>
    <w:rsid w:val="00583252"/>
    <w:rsid w:val="00584E2C"/>
    <w:rsid w:val="0058609D"/>
    <w:rsid w:val="005B07F1"/>
    <w:rsid w:val="005B0F96"/>
    <w:rsid w:val="005B30DF"/>
    <w:rsid w:val="005B4144"/>
    <w:rsid w:val="005B51BF"/>
    <w:rsid w:val="005B6E79"/>
    <w:rsid w:val="005C0760"/>
    <w:rsid w:val="005C26E1"/>
    <w:rsid w:val="005C5DBB"/>
    <w:rsid w:val="005D092F"/>
    <w:rsid w:val="005D0CB6"/>
    <w:rsid w:val="005D584A"/>
    <w:rsid w:val="005D5C27"/>
    <w:rsid w:val="005D646A"/>
    <w:rsid w:val="005E31C7"/>
    <w:rsid w:val="005E5E48"/>
    <w:rsid w:val="005E7A02"/>
    <w:rsid w:val="0060225A"/>
    <w:rsid w:val="00605B62"/>
    <w:rsid w:val="00607036"/>
    <w:rsid w:val="006118D1"/>
    <w:rsid w:val="006134F0"/>
    <w:rsid w:val="00614D9C"/>
    <w:rsid w:val="00625FE0"/>
    <w:rsid w:val="0062734E"/>
    <w:rsid w:val="006314C7"/>
    <w:rsid w:val="00637899"/>
    <w:rsid w:val="00637945"/>
    <w:rsid w:val="00640A2D"/>
    <w:rsid w:val="00640F17"/>
    <w:rsid w:val="0064191A"/>
    <w:rsid w:val="006434BB"/>
    <w:rsid w:val="00643CFC"/>
    <w:rsid w:val="00646371"/>
    <w:rsid w:val="00651D44"/>
    <w:rsid w:val="006536F4"/>
    <w:rsid w:val="0065482C"/>
    <w:rsid w:val="00655425"/>
    <w:rsid w:val="00655781"/>
    <w:rsid w:val="00655B62"/>
    <w:rsid w:val="006561E2"/>
    <w:rsid w:val="00662011"/>
    <w:rsid w:val="006640B0"/>
    <w:rsid w:val="006710CB"/>
    <w:rsid w:val="00684834"/>
    <w:rsid w:val="006902C9"/>
    <w:rsid w:val="006933B5"/>
    <w:rsid w:val="0069573B"/>
    <w:rsid w:val="00696832"/>
    <w:rsid w:val="00697644"/>
    <w:rsid w:val="006A6A13"/>
    <w:rsid w:val="006A7200"/>
    <w:rsid w:val="006A7CB3"/>
    <w:rsid w:val="006B122B"/>
    <w:rsid w:val="006B516F"/>
    <w:rsid w:val="006B64F2"/>
    <w:rsid w:val="006B6C12"/>
    <w:rsid w:val="006B6D6E"/>
    <w:rsid w:val="006C0BE6"/>
    <w:rsid w:val="006C145F"/>
    <w:rsid w:val="006C2C21"/>
    <w:rsid w:val="006C3593"/>
    <w:rsid w:val="006C517C"/>
    <w:rsid w:val="006D43D9"/>
    <w:rsid w:val="006E3060"/>
    <w:rsid w:val="006F17B0"/>
    <w:rsid w:val="006F3F7F"/>
    <w:rsid w:val="006F5EAD"/>
    <w:rsid w:val="00702A97"/>
    <w:rsid w:val="00707FB4"/>
    <w:rsid w:val="007166FE"/>
    <w:rsid w:val="00716A35"/>
    <w:rsid w:val="00723269"/>
    <w:rsid w:val="00723DED"/>
    <w:rsid w:val="007246B7"/>
    <w:rsid w:val="0072684B"/>
    <w:rsid w:val="00730C7B"/>
    <w:rsid w:val="00731A2E"/>
    <w:rsid w:val="0073267A"/>
    <w:rsid w:val="007336A5"/>
    <w:rsid w:val="007366C6"/>
    <w:rsid w:val="00740E5C"/>
    <w:rsid w:val="00742FF0"/>
    <w:rsid w:val="0074357D"/>
    <w:rsid w:val="00750438"/>
    <w:rsid w:val="007519B0"/>
    <w:rsid w:val="00755260"/>
    <w:rsid w:val="00757122"/>
    <w:rsid w:val="0076011A"/>
    <w:rsid w:val="00760432"/>
    <w:rsid w:val="00766EDF"/>
    <w:rsid w:val="00767BD7"/>
    <w:rsid w:val="00771C17"/>
    <w:rsid w:val="00772B54"/>
    <w:rsid w:val="00772DBB"/>
    <w:rsid w:val="00772DF1"/>
    <w:rsid w:val="00774DEE"/>
    <w:rsid w:val="0078258C"/>
    <w:rsid w:val="00782C72"/>
    <w:rsid w:val="007918C9"/>
    <w:rsid w:val="00793899"/>
    <w:rsid w:val="00793979"/>
    <w:rsid w:val="00797AFE"/>
    <w:rsid w:val="007A258F"/>
    <w:rsid w:val="007A337B"/>
    <w:rsid w:val="007A6FF0"/>
    <w:rsid w:val="007B412F"/>
    <w:rsid w:val="007C011F"/>
    <w:rsid w:val="007C5F21"/>
    <w:rsid w:val="007D10BE"/>
    <w:rsid w:val="007D1116"/>
    <w:rsid w:val="007D2314"/>
    <w:rsid w:val="007D261F"/>
    <w:rsid w:val="007D3912"/>
    <w:rsid w:val="007D3BDD"/>
    <w:rsid w:val="007D78F7"/>
    <w:rsid w:val="007E0B7E"/>
    <w:rsid w:val="007E70DA"/>
    <w:rsid w:val="007F0B69"/>
    <w:rsid w:val="007F1959"/>
    <w:rsid w:val="007F4C9E"/>
    <w:rsid w:val="007F6311"/>
    <w:rsid w:val="00800563"/>
    <w:rsid w:val="00801CC9"/>
    <w:rsid w:val="008021EF"/>
    <w:rsid w:val="00803AA5"/>
    <w:rsid w:val="00803E7A"/>
    <w:rsid w:val="00812757"/>
    <w:rsid w:val="0082278C"/>
    <w:rsid w:val="00830EFC"/>
    <w:rsid w:val="00843CB2"/>
    <w:rsid w:val="008450B4"/>
    <w:rsid w:val="00856091"/>
    <w:rsid w:val="00861B6A"/>
    <w:rsid w:val="008673F9"/>
    <w:rsid w:val="00881EE9"/>
    <w:rsid w:val="00882BD7"/>
    <w:rsid w:val="00884CF7"/>
    <w:rsid w:val="00887524"/>
    <w:rsid w:val="008901B1"/>
    <w:rsid w:val="00897841"/>
    <w:rsid w:val="008A3678"/>
    <w:rsid w:val="008A3FE8"/>
    <w:rsid w:val="008A5561"/>
    <w:rsid w:val="008B5E6B"/>
    <w:rsid w:val="008C0142"/>
    <w:rsid w:val="008C2972"/>
    <w:rsid w:val="008C6E16"/>
    <w:rsid w:val="008D3D2B"/>
    <w:rsid w:val="008D72FA"/>
    <w:rsid w:val="008E2C55"/>
    <w:rsid w:val="008E5C70"/>
    <w:rsid w:val="008E6551"/>
    <w:rsid w:val="008E7045"/>
    <w:rsid w:val="008E7F7F"/>
    <w:rsid w:val="008F2CE5"/>
    <w:rsid w:val="008F311E"/>
    <w:rsid w:val="008F31CC"/>
    <w:rsid w:val="008F482B"/>
    <w:rsid w:val="008F7138"/>
    <w:rsid w:val="00904CC2"/>
    <w:rsid w:val="00907F68"/>
    <w:rsid w:val="00913C25"/>
    <w:rsid w:val="00913F97"/>
    <w:rsid w:val="00923989"/>
    <w:rsid w:val="00924C0C"/>
    <w:rsid w:val="00925116"/>
    <w:rsid w:val="00926979"/>
    <w:rsid w:val="009312CB"/>
    <w:rsid w:val="009409FF"/>
    <w:rsid w:val="00942199"/>
    <w:rsid w:val="00943F2C"/>
    <w:rsid w:val="009519BA"/>
    <w:rsid w:val="0095365F"/>
    <w:rsid w:val="0095505A"/>
    <w:rsid w:val="009610D9"/>
    <w:rsid w:val="0096487C"/>
    <w:rsid w:val="00973F42"/>
    <w:rsid w:val="009777A1"/>
    <w:rsid w:val="00981709"/>
    <w:rsid w:val="00981F91"/>
    <w:rsid w:val="00983026"/>
    <w:rsid w:val="00983C32"/>
    <w:rsid w:val="0098411C"/>
    <w:rsid w:val="00984A6D"/>
    <w:rsid w:val="009907B0"/>
    <w:rsid w:val="009940B8"/>
    <w:rsid w:val="009B025C"/>
    <w:rsid w:val="009B16F8"/>
    <w:rsid w:val="009C1B80"/>
    <w:rsid w:val="009C3279"/>
    <w:rsid w:val="009C6300"/>
    <w:rsid w:val="009D0E00"/>
    <w:rsid w:val="009D1577"/>
    <w:rsid w:val="009D2193"/>
    <w:rsid w:val="009D5550"/>
    <w:rsid w:val="009D55DD"/>
    <w:rsid w:val="009E282D"/>
    <w:rsid w:val="009E3FBD"/>
    <w:rsid w:val="009E4F42"/>
    <w:rsid w:val="009E70C4"/>
    <w:rsid w:val="009F0239"/>
    <w:rsid w:val="009F2CA1"/>
    <w:rsid w:val="00A0149F"/>
    <w:rsid w:val="00A113ED"/>
    <w:rsid w:val="00A1331E"/>
    <w:rsid w:val="00A1361C"/>
    <w:rsid w:val="00A14278"/>
    <w:rsid w:val="00A145C5"/>
    <w:rsid w:val="00A14BFF"/>
    <w:rsid w:val="00A15BC4"/>
    <w:rsid w:val="00A15C5E"/>
    <w:rsid w:val="00A210FD"/>
    <w:rsid w:val="00A21A18"/>
    <w:rsid w:val="00A250B9"/>
    <w:rsid w:val="00A301B6"/>
    <w:rsid w:val="00A31EFB"/>
    <w:rsid w:val="00A320A6"/>
    <w:rsid w:val="00A3386E"/>
    <w:rsid w:val="00A412F7"/>
    <w:rsid w:val="00A47F79"/>
    <w:rsid w:val="00A51163"/>
    <w:rsid w:val="00A52981"/>
    <w:rsid w:val="00A54A3B"/>
    <w:rsid w:val="00A559E6"/>
    <w:rsid w:val="00A57355"/>
    <w:rsid w:val="00A57535"/>
    <w:rsid w:val="00A64B41"/>
    <w:rsid w:val="00A67183"/>
    <w:rsid w:val="00A676AB"/>
    <w:rsid w:val="00A708B0"/>
    <w:rsid w:val="00A719A2"/>
    <w:rsid w:val="00A745E7"/>
    <w:rsid w:val="00A8358D"/>
    <w:rsid w:val="00A84C21"/>
    <w:rsid w:val="00A87E62"/>
    <w:rsid w:val="00A92E07"/>
    <w:rsid w:val="00A96DAB"/>
    <w:rsid w:val="00A97735"/>
    <w:rsid w:val="00AA20B8"/>
    <w:rsid w:val="00AA2F63"/>
    <w:rsid w:val="00AA4397"/>
    <w:rsid w:val="00AB041D"/>
    <w:rsid w:val="00AB0435"/>
    <w:rsid w:val="00AB4957"/>
    <w:rsid w:val="00AC0504"/>
    <w:rsid w:val="00AC20EB"/>
    <w:rsid w:val="00AC2AEE"/>
    <w:rsid w:val="00AD030B"/>
    <w:rsid w:val="00AD2BF7"/>
    <w:rsid w:val="00AD3442"/>
    <w:rsid w:val="00AD3554"/>
    <w:rsid w:val="00AE6DFF"/>
    <w:rsid w:val="00AF1416"/>
    <w:rsid w:val="00AF4659"/>
    <w:rsid w:val="00AF55C1"/>
    <w:rsid w:val="00AF7A6C"/>
    <w:rsid w:val="00AF7BD2"/>
    <w:rsid w:val="00B0464B"/>
    <w:rsid w:val="00B0464D"/>
    <w:rsid w:val="00B079EC"/>
    <w:rsid w:val="00B10573"/>
    <w:rsid w:val="00B14835"/>
    <w:rsid w:val="00B223E1"/>
    <w:rsid w:val="00B31A35"/>
    <w:rsid w:val="00B34370"/>
    <w:rsid w:val="00B45DFE"/>
    <w:rsid w:val="00B50A59"/>
    <w:rsid w:val="00B50DF9"/>
    <w:rsid w:val="00B5157A"/>
    <w:rsid w:val="00B519E0"/>
    <w:rsid w:val="00B553A2"/>
    <w:rsid w:val="00B56500"/>
    <w:rsid w:val="00B56789"/>
    <w:rsid w:val="00B606A8"/>
    <w:rsid w:val="00B62EE6"/>
    <w:rsid w:val="00B65748"/>
    <w:rsid w:val="00B71012"/>
    <w:rsid w:val="00B719D1"/>
    <w:rsid w:val="00B73896"/>
    <w:rsid w:val="00B74406"/>
    <w:rsid w:val="00B7453B"/>
    <w:rsid w:val="00B766AD"/>
    <w:rsid w:val="00B771F4"/>
    <w:rsid w:val="00B812E0"/>
    <w:rsid w:val="00B8393A"/>
    <w:rsid w:val="00B865CE"/>
    <w:rsid w:val="00B9330A"/>
    <w:rsid w:val="00B97C65"/>
    <w:rsid w:val="00BB15C3"/>
    <w:rsid w:val="00BB213C"/>
    <w:rsid w:val="00BB5C3A"/>
    <w:rsid w:val="00BC1B5A"/>
    <w:rsid w:val="00BC3E9E"/>
    <w:rsid w:val="00BC7343"/>
    <w:rsid w:val="00BD2AE9"/>
    <w:rsid w:val="00BD5A66"/>
    <w:rsid w:val="00BE2968"/>
    <w:rsid w:val="00BE2B91"/>
    <w:rsid w:val="00BE4480"/>
    <w:rsid w:val="00BE7759"/>
    <w:rsid w:val="00BF3E88"/>
    <w:rsid w:val="00BF51A2"/>
    <w:rsid w:val="00BF5787"/>
    <w:rsid w:val="00BF6F17"/>
    <w:rsid w:val="00C014D7"/>
    <w:rsid w:val="00C01CE7"/>
    <w:rsid w:val="00C02CA0"/>
    <w:rsid w:val="00C02DB9"/>
    <w:rsid w:val="00C05E3C"/>
    <w:rsid w:val="00C107CC"/>
    <w:rsid w:val="00C15713"/>
    <w:rsid w:val="00C1686E"/>
    <w:rsid w:val="00C2222D"/>
    <w:rsid w:val="00C2340C"/>
    <w:rsid w:val="00C237B0"/>
    <w:rsid w:val="00C23FE6"/>
    <w:rsid w:val="00C25D0F"/>
    <w:rsid w:val="00C31A91"/>
    <w:rsid w:val="00C35D51"/>
    <w:rsid w:val="00C4252F"/>
    <w:rsid w:val="00C44B8B"/>
    <w:rsid w:val="00C45D39"/>
    <w:rsid w:val="00C46D3C"/>
    <w:rsid w:val="00C51C90"/>
    <w:rsid w:val="00C57727"/>
    <w:rsid w:val="00C6369F"/>
    <w:rsid w:val="00C70C4C"/>
    <w:rsid w:val="00C7290F"/>
    <w:rsid w:val="00C754AB"/>
    <w:rsid w:val="00C75A9B"/>
    <w:rsid w:val="00C774B2"/>
    <w:rsid w:val="00C80B0A"/>
    <w:rsid w:val="00C86431"/>
    <w:rsid w:val="00C923F8"/>
    <w:rsid w:val="00C94FDF"/>
    <w:rsid w:val="00C96027"/>
    <w:rsid w:val="00C96461"/>
    <w:rsid w:val="00CA14D5"/>
    <w:rsid w:val="00CC01F7"/>
    <w:rsid w:val="00CC26F7"/>
    <w:rsid w:val="00CC43B3"/>
    <w:rsid w:val="00CC5943"/>
    <w:rsid w:val="00CC7E43"/>
    <w:rsid w:val="00CD0D2A"/>
    <w:rsid w:val="00CE2A11"/>
    <w:rsid w:val="00CE4597"/>
    <w:rsid w:val="00CE4E56"/>
    <w:rsid w:val="00CF1CF6"/>
    <w:rsid w:val="00CF2A1A"/>
    <w:rsid w:val="00CF63FA"/>
    <w:rsid w:val="00D02863"/>
    <w:rsid w:val="00D03929"/>
    <w:rsid w:val="00D03BD3"/>
    <w:rsid w:val="00D057C2"/>
    <w:rsid w:val="00D06293"/>
    <w:rsid w:val="00D065C0"/>
    <w:rsid w:val="00D06A27"/>
    <w:rsid w:val="00D10676"/>
    <w:rsid w:val="00D12A7A"/>
    <w:rsid w:val="00D13086"/>
    <w:rsid w:val="00D1327A"/>
    <w:rsid w:val="00D16231"/>
    <w:rsid w:val="00D24BDD"/>
    <w:rsid w:val="00D26179"/>
    <w:rsid w:val="00D26AA2"/>
    <w:rsid w:val="00D27E91"/>
    <w:rsid w:val="00D3394E"/>
    <w:rsid w:val="00D37173"/>
    <w:rsid w:val="00D515C0"/>
    <w:rsid w:val="00D5179C"/>
    <w:rsid w:val="00D53763"/>
    <w:rsid w:val="00D57F24"/>
    <w:rsid w:val="00D643A8"/>
    <w:rsid w:val="00D65073"/>
    <w:rsid w:val="00D740AC"/>
    <w:rsid w:val="00D817A3"/>
    <w:rsid w:val="00D82779"/>
    <w:rsid w:val="00D850FF"/>
    <w:rsid w:val="00D870D0"/>
    <w:rsid w:val="00D87833"/>
    <w:rsid w:val="00D90F00"/>
    <w:rsid w:val="00D93BA1"/>
    <w:rsid w:val="00D97485"/>
    <w:rsid w:val="00DA1783"/>
    <w:rsid w:val="00DA41EE"/>
    <w:rsid w:val="00DA6365"/>
    <w:rsid w:val="00DA7FC9"/>
    <w:rsid w:val="00DB02F1"/>
    <w:rsid w:val="00DB11D6"/>
    <w:rsid w:val="00DB177B"/>
    <w:rsid w:val="00DB1B9D"/>
    <w:rsid w:val="00DB3F43"/>
    <w:rsid w:val="00DB7C98"/>
    <w:rsid w:val="00DC7359"/>
    <w:rsid w:val="00DC7F9D"/>
    <w:rsid w:val="00DD43E7"/>
    <w:rsid w:val="00DD5340"/>
    <w:rsid w:val="00DE34FE"/>
    <w:rsid w:val="00DE5788"/>
    <w:rsid w:val="00DE617B"/>
    <w:rsid w:val="00DE628D"/>
    <w:rsid w:val="00DF3A85"/>
    <w:rsid w:val="00DF3B3A"/>
    <w:rsid w:val="00DF5631"/>
    <w:rsid w:val="00DF5E50"/>
    <w:rsid w:val="00DF64FB"/>
    <w:rsid w:val="00DF6651"/>
    <w:rsid w:val="00DF6EEB"/>
    <w:rsid w:val="00E04D3D"/>
    <w:rsid w:val="00E1618B"/>
    <w:rsid w:val="00E2169A"/>
    <w:rsid w:val="00E23DB7"/>
    <w:rsid w:val="00E26569"/>
    <w:rsid w:val="00E34575"/>
    <w:rsid w:val="00E3536B"/>
    <w:rsid w:val="00E3605F"/>
    <w:rsid w:val="00E369A7"/>
    <w:rsid w:val="00E41FDB"/>
    <w:rsid w:val="00E421CC"/>
    <w:rsid w:val="00E46948"/>
    <w:rsid w:val="00E513C4"/>
    <w:rsid w:val="00E6156B"/>
    <w:rsid w:val="00E636A4"/>
    <w:rsid w:val="00E636D3"/>
    <w:rsid w:val="00E63A53"/>
    <w:rsid w:val="00E64FB4"/>
    <w:rsid w:val="00E66834"/>
    <w:rsid w:val="00E727E7"/>
    <w:rsid w:val="00E75913"/>
    <w:rsid w:val="00E80444"/>
    <w:rsid w:val="00E91C8E"/>
    <w:rsid w:val="00EA44CB"/>
    <w:rsid w:val="00EA4D68"/>
    <w:rsid w:val="00EB273F"/>
    <w:rsid w:val="00EC258B"/>
    <w:rsid w:val="00EC50FB"/>
    <w:rsid w:val="00EC7708"/>
    <w:rsid w:val="00EC7A97"/>
    <w:rsid w:val="00ED0C98"/>
    <w:rsid w:val="00ED25D9"/>
    <w:rsid w:val="00ED26DC"/>
    <w:rsid w:val="00ED41A1"/>
    <w:rsid w:val="00ED5134"/>
    <w:rsid w:val="00ED5155"/>
    <w:rsid w:val="00EE05AD"/>
    <w:rsid w:val="00EE111D"/>
    <w:rsid w:val="00EE1E02"/>
    <w:rsid w:val="00EE7155"/>
    <w:rsid w:val="00EF0D3C"/>
    <w:rsid w:val="00EF0E0A"/>
    <w:rsid w:val="00EF297B"/>
    <w:rsid w:val="00EF42EB"/>
    <w:rsid w:val="00F01B80"/>
    <w:rsid w:val="00F0408E"/>
    <w:rsid w:val="00F06FD9"/>
    <w:rsid w:val="00F071D2"/>
    <w:rsid w:val="00F07E4E"/>
    <w:rsid w:val="00F101D7"/>
    <w:rsid w:val="00F11B49"/>
    <w:rsid w:val="00F14693"/>
    <w:rsid w:val="00F23512"/>
    <w:rsid w:val="00F25F1A"/>
    <w:rsid w:val="00F26590"/>
    <w:rsid w:val="00F31302"/>
    <w:rsid w:val="00F34588"/>
    <w:rsid w:val="00F34D7B"/>
    <w:rsid w:val="00F40260"/>
    <w:rsid w:val="00F40B07"/>
    <w:rsid w:val="00F43151"/>
    <w:rsid w:val="00F450DF"/>
    <w:rsid w:val="00F46182"/>
    <w:rsid w:val="00F46F7B"/>
    <w:rsid w:val="00F5013F"/>
    <w:rsid w:val="00F53E90"/>
    <w:rsid w:val="00F5495C"/>
    <w:rsid w:val="00F54B37"/>
    <w:rsid w:val="00F562BA"/>
    <w:rsid w:val="00F60ACC"/>
    <w:rsid w:val="00F6235E"/>
    <w:rsid w:val="00F66618"/>
    <w:rsid w:val="00F6729E"/>
    <w:rsid w:val="00F72544"/>
    <w:rsid w:val="00F7263A"/>
    <w:rsid w:val="00F737B3"/>
    <w:rsid w:val="00F85476"/>
    <w:rsid w:val="00F86468"/>
    <w:rsid w:val="00F93830"/>
    <w:rsid w:val="00F93E10"/>
    <w:rsid w:val="00F962CA"/>
    <w:rsid w:val="00F96D39"/>
    <w:rsid w:val="00FA3C9F"/>
    <w:rsid w:val="00FB3BF4"/>
    <w:rsid w:val="00FB44CA"/>
    <w:rsid w:val="00FB52CA"/>
    <w:rsid w:val="00FB54AA"/>
    <w:rsid w:val="00FB5C4E"/>
    <w:rsid w:val="00FB670B"/>
    <w:rsid w:val="00FB7237"/>
    <w:rsid w:val="00FC11D7"/>
    <w:rsid w:val="00FC4B03"/>
    <w:rsid w:val="00FC50A3"/>
    <w:rsid w:val="00FD00A7"/>
    <w:rsid w:val="00FD0F24"/>
    <w:rsid w:val="00FD7BC2"/>
    <w:rsid w:val="00FE2905"/>
    <w:rsid w:val="00FE6D91"/>
    <w:rsid w:val="00FE7175"/>
    <w:rsid w:val="00FE726A"/>
    <w:rsid w:val="00FF18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A00E0"/>
  <w15:chartTrackingRefBased/>
  <w15:docId w15:val="{6C85C47F-8387-40EB-B4C1-948EEE5AD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18BD"/>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118BD"/>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118BD"/>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118BD"/>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0118BD"/>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HWABody">
    <w:name w:val="FHWA Body"/>
    <w:qFormat/>
    <w:rsid w:val="000118BD"/>
    <w:pPr>
      <w:spacing w:after="240" w:line="240" w:lineRule="auto"/>
    </w:pPr>
    <w:rPr>
      <w:rFonts w:ascii="Times New Roman" w:eastAsia="Batang" w:hAnsi="Times New Roman" w:cs="Times New Roman"/>
      <w:sz w:val="24"/>
      <w:szCs w:val="24"/>
    </w:rPr>
  </w:style>
  <w:style w:type="paragraph" w:customStyle="1" w:styleId="FHWABibliography">
    <w:name w:val="FHWA Bibliography"/>
    <w:basedOn w:val="FHWABody"/>
    <w:rsid w:val="000118BD"/>
    <w:pPr>
      <w:ind w:left="720" w:hanging="720"/>
    </w:pPr>
  </w:style>
  <w:style w:type="paragraph" w:customStyle="1" w:styleId="FHWABlockQuote">
    <w:name w:val="FHWA Block Quote"/>
    <w:basedOn w:val="FHWABody"/>
    <w:qFormat/>
    <w:rsid w:val="000118BD"/>
    <w:pPr>
      <w:ind w:left="720"/>
    </w:pPr>
  </w:style>
  <w:style w:type="paragraph" w:customStyle="1" w:styleId="FHWABulletLast">
    <w:name w:val="FHWA Bullet Last"/>
    <w:basedOn w:val="Normal"/>
    <w:qFormat/>
    <w:rsid w:val="000118BD"/>
    <w:pPr>
      <w:numPr>
        <w:numId w:val="11"/>
      </w:numPr>
      <w:tabs>
        <w:tab w:val="left" w:pos="360"/>
      </w:tabs>
      <w:spacing w:after="240"/>
    </w:pPr>
    <w:rPr>
      <w:rFonts w:eastAsia="Times New Roman"/>
      <w:bCs/>
    </w:rPr>
  </w:style>
  <w:style w:type="paragraph" w:styleId="BodyTextIndent">
    <w:name w:val="Body Text Indent"/>
    <w:basedOn w:val="Normal"/>
    <w:link w:val="BodyTextIndentChar"/>
    <w:uiPriority w:val="99"/>
    <w:semiHidden/>
    <w:unhideWhenUsed/>
    <w:rsid w:val="006640B0"/>
    <w:pPr>
      <w:spacing w:after="120"/>
      <w:ind w:left="360"/>
    </w:pPr>
  </w:style>
  <w:style w:type="character" w:customStyle="1" w:styleId="BodyTextIndentChar">
    <w:name w:val="Body Text Indent Char"/>
    <w:basedOn w:val="DefaultParagraphFont"/>
    <w:link w:val="BodyTextIndent"/>
    <w:uiPriority w:val="99"/>
    <w:semiHidden/>
    <w:rsid w:val="006640B0"/>
  </w:style>
  <w:style w:type="paragraph" w:customStyle="1" w:styleId="FHWABulletDouble">
    <w:name w:val="FHWA Bullet Double"/>
    <w:basedOn w:val="FHWABulletLast"/>
    <w:qFormat/>
    <w:rsid w:val="000118BD"/>
    <w:pPr>
      <w:numPr>
        <w:numId w:val="12"/>
      </w:numPr>
      <w:tabs>
        <w:tab w:val="clear" w:pos="360"/>
      </w:tabs>
    </w:pPr>
  </w:style>
  <w:style w:type="paragraph" w:customStyle="1" w:styleId="FHWABulletSingle">
    <w:name w:val="FHWA Bullet Single"/>
    <w:basedOn w:val="Normal"/>
    <w:qFormat/>
    <w:rsid w:val="000118BD"/>
    <w:pPr>
      <w:numPr>
        <w:numId w:val="13"/>
      </w:numPr>
      <w:tabs>
        <w:tab w:val="left" w:pos="360"/>
      </w:tabs>
      <w:contextualSpacing/>
    </w:pPr>
    <w:rPr>
      <w:rFonts w:eastAsia="Times New Roman"/>
      <w:bCs/>
    </w:rPr>
  </w:style>
  <w:style w:type="paragraph" w:customStyle="1" w:styleId="FHWACaptionFigure">
    <w:name w:val="FHWA Caption: Figure"/>
    <w:basedOn w:val="Normal"/>
    <w:next w:val="FHWABody"/>
    <w:link w:val="FHWACaptionFigureChar"/>
    <w:qFormat/>
    <w:rsid w:val="000118BD"/>
    <w:pPr>
      <w:spacing w:before="120" w:after="240"/>
      <w:jc w:val="center"/>
    </w:pPr>
    <w:rPr>
      <w:rFonts w:eastAsia="Times New Roman"/>
      <w:b/>
    </w:rPr>
  </w:style>
  <w:style w:type="character" w:customStyle="1" w:styleId="FHWACaptionFigureChar">
    <w:name w:val="FHWA Caption: Figure Char"/>
    <w:link w:val="FHWACaptionFigure"/>
    <w:rsid w:val="000118BD"/>
    <w:rPr>
      <w:rFonts w:ascii="Times New Roman" w:eastAsia="Times New Roman" w:hAnsi="Times New Roman" w:cs="Times New Roman"/>
      <w:b/>
      <w:sz w:val="24"/>
      <w:szCs w:val="24"/>
    </w:rPr>
  </w:style>
  <w:style w:type="paragraph" w:customStyle="1" w:styleId="FHWACaptionTable">
    <w:name w:val="FHWA Caption: Table"/>
    <w:basedOn w:val="Normal"/>
    <w:next w:val="FHWABody"/>
    <w:link w:val="FHWACaptionTableChar"/>
    <w:qFormat/>
    <w:rsid w:val="000118BD"/>
    <w:pPr>
      <w:keepNext/>
      <w:spacing w:before="240" w:after="120"/>
      <w:jc w:val="center"/>
    </w:pPr>
    <w:rPr>
      <w:rFonts w:eastAsia="Times New Roman"/>
      <w:b/>
      <w:bCs/>
      <w:szCs w:val="18"/>
    </w:rPr>
  </w:style>
  <w:style w:type="character" w:customStyle="1" w:styleId="FHWACaptionTableChar">
    <w:name w:val="FHWA Caption: Table Char"/>
    <w:link w:val="FHWACaptionTable"/>
    <w:rsid w:val="000118BD"/>
    <w:rPr>
      <w:rFonts w:ascii="Times New Roman" w:eastAsia="Times New Roman" w:hAnsi="Times New Roman" w:cs="Times New Roman"/>
      <w:b/>
      <w:bCs/>
      <w:sz w:val="24"/>
      <w:szCs w:val="18"/>
    </w:rPr>
  </w:style>
  <w:style w:type="paragraph" w:customStyle="1" w:styleId="FHWAChapterHeading">
    <w:name w:val="FHWA Chapter Heading"/>
    <w:basedOn w:val="Heading1"/>
    <w:next w:val="FHWABody"/>
    <w:rsid w:val="000118BD"/>
    <w:pPr>
      <w:keepNext w:val="0"/>
      <w:keepLines w:val="0"/>
      <w:suppressLineNumbers/>
      <w:spacing w:before="0" w:after="480"/>
      <w:jc w:val="center"/>
    </w:pPr>
    <w:rPr>
      <w:rFonts w:ascii="Times New Roman Bold" w:eastAsia="Times New Roman" w:hAnsi="Times New Roman Bold" w:cs="Times New Roman"/>
      <w:bCs w:val="0"/>
      <w:caps/>
      <w:color w:val="auto"/>
      <w:sz w:val="24"/>
      <w:szCs w:val="24"/>
    </w:rPr>
  </w:style>
  <w:style w:type="character" w:customStyle="1" w:styleId="Heading1Char">
    <w:name w:val="Heading 1 Char"/>
    <w:basedOn w:val="DefaultParagraphFont"/>
    <w:link w:val="Heading1"/>
    <w:uiPriority w:val="9"/>
    <w:rsid w:val="000118BD"/>
    <w:rPr>
      <w:rFonts w:asciiTheme="majorHAnsi" w:eastAsiaTheme="majorEastAsia" w:hAnsiTheme="majorHAnsi" w:cstheme="majorBidi"/>
      <w:b/>
      <w:bCs/>
      <w:color w:val="2F5496" w:themeColor="accent1" w:themeShade="BF"/>
      <w:sz w:val="28"/>
      <w:szCs w:val="28"/>
    </w:rPr>
  </w:style>
  <w:style w:type="paragraph" w:customStyle="1" w:styleId="FHWAFigure">
    <w:name w:val="FHWA Figure"/>
    <w:basedOn w:val="FHWABody"/>
    <w:autoRedefine/>
    <w:qFormat/>
    <w:rsid w:val="000118BD"/>
    <w:pPr>
      <w:keepNext/>
      <w:spacing w:after="0"/>
      <w:jc w:val="center"/>
    </w:pPr>
  </w:style>
  <w:style w:type="paragraph" w:customStyle="1" w:styleId="FHWAFootnote">
    <w:name w:val="FHWA Footnote"/>
    <w:basedOn w:val="FHWABody"/>
    <w:rsid w:val="000118BD"/>
    <w:pPr>
      <w:spacing w:after="0"/>
      <w:ind w:firstLine="360"/>
    </w:pPr>
    <w:rPr>
      <w:sz w:val="20"/>
    </w:rPr>
  </w:style>
  <w:style w:type="paragraph" w:customStyle="1" w:styleId="FHWAH1">
    <w:name w:val="FHWA H1"/>
    <w:basedOn w:val="Heading2"/>
    <w:next w:val="FHWABody"/>
    <w:qFormat/>
    <w:rsid w:val="000118BD"/>
    <w:pPr>
      <w:keepLines w:val="0"/>
      <w:spacing w:before="0" w:after="240"/>
    </w:pPr>
    <w:rPr>
      <w:rFonts w:ascii="Times New Roman Bold" w:eastAsia="Times New Roman" w:hAnsi="Times New Roman Bold" w:cs="Times New Roman"/>
      <w:bCs w:val="0"/>
      <w:caps/>
      <w:color w:val="auto"/>
      <w:sz w:val="24"/>
      <w:szCs w:val="24"/>
    </w:rPr>
  </w:style>
  <w:style w:type="character" w:customStyle="1" w:styleId="Heading2Char">
    <w:name w:val="Heading 2 Char"/>
    <w:basedOn w:val="DefaultParagraphFont"/>
    <w:link w:val="Heading2"/>
    <w:uiPriority w:val="9"/>
    <w:rsid w:val="000118BD"/>
    <w:rPr>
      <w:rFonts w:asciiTheme="majorHAnsi" w:eastAsiaTheme="majorEastAsia" w:hAnsiTheme="majorHAnsi" w:cstheme="majorBidi"/>
      <w:b/>
      <w:bCs/>
      <w:color w:val="4472C4" w:themeColor="accent1"/>
      <w:sz w:val="26"/>
      <w:szCs w:val="26"/>
    </w:rPr>
  </w:style>
  <w:style w:type="paragraph" w:customStyle="1" w:styleId="FHWAH2">
    <w:name w:val="FHWA H2"/>
    <w:basedOn w:val="Heading3"/>
    <w:next w:val="FHWABody"/>
    <w:qFormat/>
    <w:rsid w:val="000118BD"/>
    <w:pPr>
      <w:spacing w:before="0" w:after="240"/>
    </w:pPr>
    <w:rPr>
      <w:rFonts w:ascii="Times New Roman" w:eastAsia="Times New Roman" w:hAnsi="Times New Roman" w:cs="Times New Roman"/>
      <w:color w:val="auto"/>
    </w:rPr>
  </w:style>
  <w:style w:type="character" w:customStyle="1" w:styleId="Heading3Char">
    <w:name w:val="Heading 3 Char"/>
    <w:basedOn w:val="DefaultParagraphFont"/>
    <w:link w:val="Heading3"/>
    <w:uiPriority w:val="9"/>
    <w:rsid w:val="000118BD"/>
    <w:rPr>
      <w:rFonts w:asciiTheme="majorHAnsi" w:eastAsiaTheme="majorEastAsia" w:hAnsiTheme="majorHAnsi" w:cstheme="majorBidi"/>
      <w:b/>
      <w:bCs/>
      <w:color w:val="4472C4" w:themeColor="accent1"/>
      <w:sz w:val="24"/>
      <w:szCs w:val="24"/>
    </w:rPr>
  </w:style>
  <w:style w:type="paragraph" w:customStyle="1" w:styleId="FHWAH3">
    <w:name w:val="FHWA H3"/>
    <w:basedOn w:val="Heading4"/>
    <w:next w:val="FHWABody"/>
    <w:link w:val="FHWAH3Char"/>
    <w:qFormat/>
    <w:rsid w:val="000118BD"/>
    <w:pPr>
      <w:keepLines w:val="0"/>
      <w:spacing w:before="0" w:after="240"/>
    </w:pPr>
    <w:rPr>
      <w:rFonts w:ascii="Times New Roman Bold Italic" w:eastAsia="Times New Roman" w:hAnsi="Times New Roman Bold Italic" w:cs="Times New Roman"/>
      <w:bCs w:val="0"/>
      <w:iCs w:val="0"/>
      <w:color w:val="000000"/>
      <w:lang w:bidi="en-US"/>
    </w:rPr>
  </w:style>
  <w:style w:type="character" w:customStyle="1" w:styleId="FHWAH3Char">
    <w:name w:val="FHWA H3 Char"/>
    <w:basedOn w:val="Heading4Char"/>
    <w:link w:val="FHWAH3"/>
    <w:rsid w:val="000118BD"/>
    <w:rPr>
      <w:rFonts w:ascii="Times New Roman Bold Italic" w:eastAsia="Times New Roman" w:hAnsi="Times New Roman Bold Italic" w:cs="Times New Roman"/>
      <w:b/>
      <w:bCs w:val="0"/>
      <w:i/>
      <w:iCs w:val="0"/>
      <w:color w:val="000000"/>
      <w:sz w:val="24"/>
      <w:szCs w:val="24"/>
      <w:lang w:bidi="en-US"/>
    </w:rPr>
  </w:style>
  <w:style w:type="character" w:customStyle="1" w:styleId="Heading4Char">
    <w:name w:val="Heading 4 Char"/>
    <w:basedOn w:val="DefaultParagraphFont"/>
    <w:link w:val="Heading4"/>
    <w:uiPriority w:val="9"/>
    <w:rsid w:val="000118BD"/>
    <w:rPr>
      <w:rFonts w:asciiTheme="majorHAnsi" w:eastAsiaTheme="majorEastAsia" w:hAnsiTheme="majorHAnsi" w:cstheme="majorBidi"/>
      <w:b/>
      <w:bCs/>
      <w:i/>
      <w:iCs/>
      <w:color w:val="4472C4" w:themeColor="accent1"/>
      <w:sz w:val="24"/>
      <w:szCs w:val="24"/>
    </w:rPr>
  </w:style>
  <w:style w:type="paragraph" w:customStyle="1" w:styleId="FHWAH4">
    <w:name w:val="FHWA H4"/>
    <w:basedOn w:val="FHWABody"/>
    <w:next w:val="FHWABody"/>
    <w:link w:val="FHWAH4Char"/>
    <w:qFormat/>
    <w:rsid w:val="000118BD"/>
    <w:pPr>
      <w:keepNext/>
      <w:outlineLvl w:val="4"/>
    </w:pPr>
    <w:rPr>
      <w:bCs/>
      <w:i/>
      <w:iCs/>
      <w:color w:val="000000"/>
      <w:lang w:bidi="en-US"/>
    </w:rPr>
  </w:style>
  <w:style w:type="character" w:customStyle="1" w:styleId="FHWAH4Char">
    <w:name w:val="FHWA H4 Char"/>
    <w:basedOn w:val="FHWAH3Char"/>
    <w:link w:val="FHWAH4"/>
    <w:rsid w:val="000118BD"/>
    <w:rPr>
      <w:rFonts w:ascii="Times New Roman" w:eastAsia="Batang" w:hAnsi="Times New Roman" w:cs="Times New Roman"/>
      <w:b w:val="0"/>
      <w:bCs/>
      <w:i/>
      <w:iCs/>
      <w:color w:val="000000"/>
      <w:sz w:val="24"/>
      <w:szCs w:val="24"/>
      <w:lang w:bidi="en-US"/>
    </w:rPr>
  </w:style>
  <w:style w:type="paragraph" w:customStyle="1" w:styleId="FHWALetteredList">
    <w:name w:val="FHWA Lettered List"/>
    <w:basedOn w:val="Normal"/>
    <w:link w:val="FHWALetteredListChar"/>
    <w:qFormat/>
    <w:rsid w:val="000118BD"/>
    <w:pPr>
      <w:numPr>
        <w:numId w:val="14"/>
      </w:numPr>
      <w:spacing w:after="240"/>
      <w:contextualSpacing/>
    </w:pPr>
    <w:rPr>
      <w:rFonts w:eastAsia="Times New Roman"/>
    </w:rPr>
  </w:style>
  <w:style w:type="character" w:customStyle="1" w:styleId="FHWALetteredListChar">
    <w:name w:val="FHWA Lettered List Char"/>
    <w:basedOn w:val="DefaultParagraphFont"/>
    <w:link w:val="FHWALetteredList"/>
    <w:rsid w:val="000118BD"/>
    <w:rPr>
      <w:rFonts w:ascii="Times New Roman" w:eastAsia="Times New Roman" w:hAnsi="Times New Roman" w:cs="Times New Roman"/>
      <w:sz w:val="24"/>
      <w:szCs w:val="24"/>
    </w:rPr>
  </w:style>
  <w:style w:type="paragraph" w:customStyle="1" w:styleId="FHWANote">
    <w:name w:val="FHWA Note"/>
    <w:next w:val="FHWABody"/>
    <w:qFormat/>
    <w:rsid w:val="000118BD"/>
    <w:pPr>
      <w:spacing w:after="240" w:line="240" w:lineRule="auto"/>
    </w:pPr>
    <w:rPr>
      <w:rFonts w:ascii="Times New Roman" w:eastAsia="Times New Roman" w:hAnsi="Times New Roman" w:cs="Times New Roman"/>
      <w:sz w:val="20"/>
      <w:szCs w:val="20"/>
    </w:rPr>
  </w:style>
  <w:style w:type="paragraph" w:customStyle="1" w:styleId="FHWANoticeBox">
    <w:name w:val="FHWA Notice Box"/>
    <w:basedOn w:val="Normal"/>
    <w:link w:val="FHWANoticeBoxChar"/>
    <w:qFormat/>
    <w:rsid w:val="000118BD"/>
    <w:pPr>
      <w:widowControl w:val="0"/>
      <w:pBdr>
        <w:top w:val="single" w:sz="4" w:space="6" w:color="auto"/>
        <w:left w:val="single" w:sz="4" w:space="4" w:color="auto"/>
        <w:bottom w:val="single" w:sz="4" w:space="6" w:color="auto"/>
        <w:right w:val="single" w:sz="4" w:space="4" w:color="auto"/>
      </w:pBdr>
      <w:autoSpaceDE w:val="0"/>
      <w:autoSpaceDN w:val="0"/>
      <w:adjustRightInd w:val="0"/>
      <w:spacing w:after="240"/>
    </w:pPr>
    <w:rPr>
      <w:rFonts w:eastAsia="Times New Roman"/>
    </w:rPr>
  </w:style>
  <w:style w:type="character" w:customStyle="1" w:styleId="FHWANoticeBoxChar">
    <w:name w:val="FHWA Notice Box Char"/>
    <w:basedOn w:val="DefaultParagraphFont"/>
    <w:link w:val="FHWANoticeBox"/>
    <w:rsid w:val="000118BD"/>
    <w:rPr>
      <w:rFonts w:ascii="Times New Roman" w:eastAsia="Times New Roman" w:hAnsi="Times New Roman" w:cs="Times New Roman"/>
      <w:sz w:val="24"/>
      <w:szCs w:val="24"/>
    </w:rPr>
  </w:style>
  <w:style w:type="paragraph" w:customStyle="1" w:styleId="FHWANumberedList">
    <w:name w:val="FHWA Numbered List"/>
    <w:basedOn w:val="Normal"/>
    <w:rsid w:val="000118BD"/>
    <w:pPr>
      <w:numPr>
        <w:numId w:val="15"/>
      </w:numPr>
      <w:tabs>
        <w:tab w:val="left" w:pos="360"/>
      </w:tabs>
      <w:spacing w:after="240"/>
      <w:contextualSpacing/>
    </w:pPr>
    <w:rPr>
      <w:rFonts w:eastAsia="Times New Roman"/>
    </w:rPr>
  </w:style>
  <w:style w:type="numbering" w:customStyle="1" w:styleId="FHWANumberedList2">
    <w:name w:val="FHWA Numbered List2"/>
    <w:uiPriority w:val="99"/>
    <w:rsid w:val="006640B0"/>
    <w:pPr>
      <w:numPr>
        <w:numId w:val="6"/>
      </w:numPr>
    </w:pPr>
  </w:style>
  <w:style w:type="paragraph" w:customStyle="1" w:styleId="FHWAPreheading">
    <w:name w:val="FHWA Preheading"/>
    <w:next w:val="FHWABody"/>
    <w:qFormat/>
    <w:rsid w:val="000118BD"/>
    <w:pPr>
      <w:spacing w:after="480" w:line="240" w:lineRule="auto"/>
      <w:jc w:val="center"/>
    </w:pPr>
    <w:rPr>
      <w:rFonts w:ascii="Times New Roman" w:eastAsia="Batang" w:hAnsi="Times New Roman" w:cs="Times New Roman"/>
      <w:b/>
      <w:caps/>
      <w:sz w:val="24"/>
      <w:szCs w:val="24"/>
    </w:rPr>
  </w:style>
  <w:style w:type="paragraph" w:customStyle="1" w:styleId="FHWAReferenceList">
    <w:name w:val="FHWA Reference List"/>
    <w:basedOn w:val="FHWABody"/>
    <w:rsid w:val="000118BD"/>
  </w:style>
  <w:style w:type="paragraph" w:customStyle="1" w:styleId="FHWASource">
    <w:name w:val="FHWA Source"/>
    <w:basedOn w:val="FHWABody"/>
    <w:next w:val="FHWABody"/>
    <w:qFormat/>
    <w:rsid w:val="000118BD"/>
    <w:pPr>
      <w:spacing w:before="40" w:after="120"/>
      <w:contextualSpacing/>
    </w:pPr>
    <w:rPr>
      <w:sz w:val="20"/>
      <w:lang w:bidi="en-US"/>
    </w:rPr>
  </w:style>
  <w:style w:type="paragraph" w:customStyle="1" w:styleId="FHWASubbullet">
    <w:name w:val="FHWA Subbullet"/>
    <w:basedOn w:val="Normal"/>
    <w:link w:val="FHWASubbulletChar"/>
    <w:rsid w:val="000118BD"/>
    <w:pPr>
      <w:numPr>
        <w:numId w:val="18"/>
      </w:numPr>
      <w:tabs>
        <w:tab w:val="left" w:pos="720"/>
      </w:tabs>
      <w:contextualSpacing/>
    </w:pPr>
    <w:rPr>
      <w:rFonts w:eastAsia="Calibri"/>
    </w:rPr>
  </w:style>
  <w:style w:type="character" w:customStyle="1" w:styleId="FHWASubbulletChar">
    <w:name w:val="FHWA Subbullet Char"/>
    <w:basedOn w:val="DefaultParagraphFont"/>
    <w:link w:val="FHWASubbullet"/>
    <w:rsid w:val="000118BD"/>
    <w:rPr>
      <w:rFonts w:ascii="Times New Roman" w:eastAsia="Calibri" w:hAnsi="Times New Roman" w:cs="Times New Roman"/>
      <w:sz w:val="24"/>
      <w:szCs w:val="24"/>
    </w:rPr>
  </w:style>
  <w:style w:type="paragraph" w:styleId="ListBullet3">
    <w:name w:val="List Bullet 3"/>
    <w:basedOn w:val="Normal"/>
    <w:uiPriority w:val="99"/>
    <w:semiHidden/>
    <w:unhideWhenUsed/>
    <w:rsid w:val="006640B0"/>
    <w:pPr>
      <w:numPr>
        <w:numId w:val="8"/>
      </w:numPr>
      <w:contextualSpacing/>
    </w:pPr>
  </w:style>
  <w:style w:type="paragraph" w:customStyle="1" w:styleId="FHWASubbulletLast">
    <w:name w:val="FHWA Subbullet Last"/>
    <w:basedOn w:val="FHWASubbullet"/>
    <w:link w:val="FHWASubbulletLastChar"/>
    <w:qFormat/>
    <w:rsid w:val="000118BD"/>
    <w:pPr>
      <w:spacing w:after="240"/>
      <w:contextualSpacing w:val="0"/>
    </w:pPr>
  </w:style>
  <w:style w:type="character" w:customStyle="1" w:styleId="FHWASubbulletLastChar">
    <w:name w:val="FHWA Subbullet Last Char"/>
    <w:basedOn w:val="FHWASubbulletChar"/>
    <w:link w:val="FHWASubbulletLast"/>
    <w:rsid w:val="000118BD"/>
    <w:rPr>
      <w:rFonts w:ascii="Times New Roman" w:eastAsia="Calibri" w:hAnsi="Times New Roman" w:cs="Times New Roman"/>
      <w:sz w:val="24"/>
      <w:szCs w:val="24"/>
    </w:rPr>
  </w:style>
  <w:style w:type="paragraph" w:customStyle="1" w:styleId="FHWATableBodyText">
    <w:name w:val="FHWA Table Body Text"/>
    <w:link w:val="FHWATableBodyTextChar"/>
    <w:qFormat/>
    <w:rsid w:val="000118BD"/>
    <w:pPr>
      <w:spacing w:after="0" w:line="240" w:lineRule="auto"/>
    </w:pPr>
    <w:rPr>
      <w:rFonts w:ascii="Times New Roman" w:eastAsia="Times New Roman" w:hAnsi="Times New Roman" w:cs="Times New Roman"/>
      <w:sz w:val="24"/>
      <w:szCs w:val="24"/>
    </w:rPr>
  </w:style>
  <w:style w:type="character" w:customStyle="1" w:styleId="FHWATableBodyTextChar">
    <w:name w:val="FHWA Table Body Text Char"/>
    <w:basedOn w:val="DefaultParagraphFont"/>
    <w:link w:val="FHWATableBodyText"/>
    <w:rsid w:val="000118BD"/>
    <w:rPr>
      <w:rFonts w:ascii="Times New Roman" w:eastAsia="Times New Roman" w:hAnsi="Times New Roman" w:cs="Times New Roman"/>
      <w:sz w:val="24"/>
      <w:szCs w:val="24"/>
    </w:rPr>
  </w:style>
  <w:style w:type="paragraph" w:customStyle="1" w:styleId="FHWATableColumnHeading">
    <w:name w:val="FHWA Table Column Heading"/>
    <w:link w:val="FHWATableColumnHeadingChar"/>
    <w:qFormat/>
    <w:rsid w:val="000118BD"/>
    <w:pPr>
      <w:spacing w:after="0" w:line="240" w:lineRule="auto"/>
      <w:jc w:val="center"/>
    </w:pPr>
    <w:rPr>
      <w:rFonts w:ascii="Times New Roman Bold" w:eastAsia="Times New Roman" w:hAnsi="Times New Roman Bold" w:cs="Times New Roman"/>
      <w:b/>
      <w:sz w:val="24"/>
      <w:szCs w:val="20"/>
    </w:rPr>
  </w:style>
  <w:style w:type="character" w:customStyle="1" w:styleId="FHWATableColumnHeadingChar">
    <w:name w:val="FHWA Table Column Heading Char"/>
    <w:basedOn w:val="DefaultParagraphFont"/>
    <w:link w:val="FHWATableColumnHeading"/>
    <w:rsid w:val="000118BD"/>
    <w:rPr>
      <w:rFonts w:ascii="Times New Roman Bold" w:eastAsia="Times New Roman" w:hAnsi="Times New Roman Bold" w:cs="Times New Roman"/>
      <w:b/>
      <w:sz w:val="24"/>
      <w:szCs w:val="20"/>
    </w:rPr>
  </w:style>
  <w:style w:type="paragraph" w:customStyle="1" w:styleId="FHWATRDPageStyleOnly">
    <w:name w:val="FHWA TRD Page Style Only"/>
    <w:rsid w:val="000118BD"/>
    <w:pPr>
      <w:spacing w:after="0" w:line="240" w:lineRule="auto"/>
    </w:pPr>
    <w:rPr>
      <w:rFonts w:ascii="Times New Roman" w:eastAsia="Times New Roman" w:hAnsi="Times New Roman" w:cs="Times New Roman"/>
      <w:sz w:val="20"/>
      <w:szCs w:val="20"/>
    </w:rPr>
  </w:style>
  <w:style w:type="paragraph" w:customStyle="1" w:styleId="FHWAWhere">
    <w:name w:val="FHWA Where"/>
    <w:basedOn w:val="FHWABody"/>
    <w:rsid w:val="000118BD"/>
    <w:pPr>
      <w:spacing w:after="0"/>
    </w:pPr>
  </w:style>
  <w:style w:type="paragraph" w:customStyle="1" w:styleId="FHWAWhereSymbol">
    <w:name w:val="FHWA Where Symbol"/>
    <w:basedOn w:val="FHWABody"/>
    <w:rsid w:val="000118BD"/>
    <w:pPr>
      <w:ind w:left="720" w:hanging="360"/>
      <w:contextualSpacing/>
    </w:pPr>
  </w:style>
  <w:style w:type="paragraph" w:styleId="Header">
    <w:name w:val="header"/>
    <w:basedOn w:val="Normal"/>
    <w:link w:val="HeaderChar"/>
    <w:uiPriority w:val="99"/>
    <w:unhideWhenUsed/>
    <w:rsid w:val="006640B0"/>
    <w:pPr>
      <w:tabs>
        <w:tab w:val="center" w:pos="4680"/>
        <w:tab w:val="right" w:pos="9360"/>
      </w:tabs>
    </w:pPr>
  </w:style>
  <w:style w:type="character" w:customStyle="1" w:styleId="HeaderChar">
    <w:name w:val="Header Char"/>
    <w:basedOn w:val="DefaultParagraphFont"/>
    <w:link w:val="Header"/>
    <w:uiPriority w:val="99"/>
    <w:rsid w:val="006640B0"/>
  </w:style>
  <w:style w:type="paragraph" w:styleId="Footer">
    <w:name w:val="footer"/>
    <w:basedOn w:val="Normal"/>
    <w:link w:val="FooterChar"/>
    <w:uiPriority w:val="99"/>
    <w:unhideWhenUsed/>
    <w:rsid w:val="006640B0"/>
    <w:pPr>
      <w:tabs>
        <w:tab w:val="center" w:pos="4680"/>
        <w:tab w:val="right" w:pos="9360"/>
      </w:tabs>
    </w:pPr>
  </w:style>
  <w:style w:type="character" w:customStyle="1" w:styleId="FooterChar">
    <w:name w:val="Footer Char"/>
    <w:basedOn w:val="DefaultParagraphFont"/>
    <w:link w:val="Footer"/>
    <w:uiPriority w:val="99"/>
    <w:rsid w:val="006640B0"/>
  </w:style>
  <w:style w:type="table" w:customStyle="1" w:styleId="FHWATableNormal">
    <w:name w:val="FHWA Table Normal"/>
    <w:basedOn w:val="TableNormal"/>
    <w:uiPriority w:val="99"/>
    <w:rsid w:val="000118BD"/>
    <w:pPr>
      <w:spacing w:after="0" w:line="240" w:lineRule="auto"/>
    </w:pPr>
    <w:rPr>
      <w:rFonts w:ascii="Times New Roman" w:hAnsi="Times New Roman" w:cs="Times New Roman"/>
      <w:sz w:val="24"/>
      <w:szCs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Pr>
    <w:trPr>
      <w:cantSplit/>
      <w:jc w:val="center"/>
    </w:trPr>
    <w:tblStylePr w:type="firstRow">
      <w:pPr>
        <w:wordWrap/>
        <w:jc w:val="center"/>
      </w:pPr>
      <w:rPr>
        <w:rFonts w:ascii="Adobe Caslon Pro Bold" w:hAnsi="Adobe Caslon Pro Bold"/>
        <w:b/>
        <w:sz w:val="24"/>
      </w:rPr>
      <w:tblPr/>
      <w:trPr>
        <w:tblHeader/>
      </w:trPr>
      <w:tcPr>
        <w:vAlign w:val="bottom"/>
      </w:tcPr>
    </w:tblStylePr>
  </w:style>
  <w:style w:type="paragraph" w:styleId="CommentText">
    <w:name w:val="annotation text"/>
    <w:basedOn w:val="Normal"/>
    <w:link w:val="CommentTextChar"/>
    <w:unhideWhenUsed/>
    <w:rsid w:val="000118BD"/>
    <w:rPr>
      <w:sz w:val="20"/>
      <w:szCs w:val="20"/>
    </w:rPr>
  </w:style>
  <w:style w:type="character" w:customStyle="1" w:styleId="CommentTextChar">
    <w:name w:val="Comment Text Char"/>
    <w:basedOn w:val="DefaultParagraphFont"/>
    <w:link w:val="CommentText"/>
    <w:rsid w:val="000118BD"/>
    <w:rPr>
      <w:rFonts w:ascii="Times New Roman" w:hAnsi="Times New Roman" w:cs="Times New Roman"/>
      <w:sz w:val="20"/>
      <w:szCs w:val="20"/>
    </w:rPr>
  </w:style>
  <w:style w:type="character" w:styleId="Hyperlink">
    <w:name w:val="Hyperlink"/>
    <w:basedOn w:val="DefaultParagraphFont"/>
    <w:uiPriority w:val="99"/>
    <w:unhideWhenUsed/>
    <w:rsid w:val="000118BD"/>
    <w:rPr>
      <w:color w:val="0563C1" w:themeColor="hyperlink"/>
      <w:u w:val="single"/>
    </w:rPr>
  </w:style>
  <w:style w:type="table" w:styleId="TableGrid">
    <w:name w:val="Table Grid"/>
    <w:basedOn w:val="TableNormal"/>
    <w:uiPriority w:val="39"/>
    <w:rsid w:val="000118BD"/>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118BD"/>
  </w:style>
  <w:style w:type="paragraph" w:styleId="TOC1">
    <w:name w:val="toc 1"/>
    <w:basedOn w:val="Normal"/>
    <w:next w:val="Normal"/>
    <w:uiPriority w:val="39"/>
    <w:rsid w:val="000118BD"/>
    <w:pPr>
      <w:spacing w:before="120"/>
    </w:pPr>
    <w:rPr>
      <w:rFonts w:ascii="Times New Roman Bold" w:eastAsia="Times New Roman" w:hAnsi="Times New Roman Bold" w:cs="Arial"/>
      <w:b/>
      <w:bCs/>
      <w:caps/>
    </w:rPr>
  </w:style>
  <w:style w:type="paragraph" w:styleId="TOC2">
    <w:name w:val="toc 2"/>
    <w:basedOn w:val="TOC1"/>
    <w:uiPriority w:val="39"/>
    <w:rsid w:val="000118BD"/>
    <w:pPr>
      <w:spacing w:before="0"/>
      <w:ind w:left="360"/>
    </w:pPr>
    <w:rPr>
      <w:caps w:val="0"/>
    </w:rPr>
  </w:style>
  <w:style w:type="paragraph" w:styleId="TOC3">
    <w:name w:val="toc 3"/>
    <w:basedOn w:val="TOC1"/>
    <w:uiPriority w:val="39"/>
    <w:rsid w:val="000118BD"/>
    <w:pPr>
      <w:spacing w:before="0"/>
      <w:ind w:left="720"/>
    </w:pPr>
    <w:rPr>
      <w:rFonts w:ascii="Times New Roman" w:hAnsi="Times New Roman"/>
      <w:b w:val="0"/>
      <w:caps w:val="0"/>
    </w:rPr>
  </w:style>
  <w:style w:type="paragraph" w:styleId="ListParagraph">
    <w:name w:val="List Paragraph"/>
    <w:basedOn w:val="Normal"/>
    <w:uiPriority w:val="34"/>
    <w:qFormat/>
    <w:rsid w:val="0010696B"/>
    <w:pPr>
      <w:ind w:left="720"/>
      <w:contextualSpacing/>
    </w:pPr>
    <w:rPr>
      <w:rFonts w:eastAsiaTheme="minorEastAsia" w:cstheme="minorBidi"/>
      <w:szCs w:val="22"/>
      <w:lang w:eastAsia="zh-CN"/>
    </w:rPr>
  </w:style>
  <w:style w:type="paragraph" w:styleId="NormalWeb">
    <w:name w:val="Normal (Web)"/>
    <w:basedOn w:val="Normal"/>
    <w:uiPriority w:val="99"/>
    <w:unhideWhenUsed/>
    <w:rsid w:val="0010696B"/>
    <w:pPr>
      <w:spacing w:before="100" w:beforeAutospacing="1" w:after="100" w:afterAutospacing="1"/>
    </w:pPr>
    <w:rPr>
      <w:rFonts w:eastAsiaTheme="minorEastAsia"/>
      <w:lang w:eastAsia="zh-CN"/>
    </w:rPr>
  </w:style>
  <w:style w:type="paragraph" w:styleId="Caption">
    <w:name w:val="caption"/>
    <w:basedOn w:val="Normal"/>
    <w:next w:val="Normal"/>
    <w:uiPriority w:val="35"/>
    <w:unhideWhenUsed/>
    <w:qFormat/>
    <w:rsid w:val="0010696B"/>
    <w:pPr>
      <w:spacing w:after="200"/>
      <w:jc w:val="center"/>
    </w:pPr>
    <w:rPr>
      <w:rFonts w:ascii="Arial" w:eastAsiaTheme="minorEastAsia" w:hAnsi="Arial" w:cs="Arial"/>
      <w:iCs/>
      <w:sz w:val="20"/>
      <w:szCs w:val="20"/>
      <w:lang w:eastAsia="zh-CN"/>
    </w:rPr>
  </w:style>
  <w:style w:type="character" w:styleId="PlaceholderText">
    <w:name w:val="Placeholder Text"/>
    <w:basedOn w:val="DefaultParagraphFont"/>
    <w:uiPriority w:val="99"/>
    <w:semiHidden/>
    <w:rsid w:val="0095365F"/>
    <w:rPr>
      <w:color w:val="808080"/>
    </w:rPr>
  </w:style>
  <w:style w:type="character" w:styleId="CommentReference">
    <w:name w:val="annotation reference"/>
    <w:rsid w:val="0095365F"/>
    <w:rPr>
      <w:sz w:val="16"/>
      <w:szCs w:val="16"/>
    </w:rPr>
  </w:style>
  <w:style w:type="paragraph" w:styleId="BalloonText">
    <w:name w:val="Balloon Text"/>
    <w:basedOn w:val="Normal"/>
    <w:link w:val="BalloonTextChar"/>
    <w:uiPriority w:val="99"/>
    <w:semiHidden/>
    <w:unhideWhenUsed/>
    <w:rsid w:val="0095365F"/>
    <w:rPr>
      <w:rFonts w:ascii="Segoe UI" w:eastAsiaTheme="minorEastAsia" w:hAnsi="Segoe UI" w:cs="Segoe UI"/>
      <w:sz w:val="18"/>
      <w:szCs w:val="18"/>
      <w:lang w:eastAsia="zh-CN"/>
    </w:rPr>
  </w:style>
  <w:style w:type="character" w:customStyle="1" w:styleId="BalloonTextChar">
    <w:name w:val="Balloon Text Char"/>
    <w:basedOn w:val="DefaultParagraphFont"/>
    <w:link w:val="BalloonText"/>
    <w:uiPriority w:val="99"/>
    <w:semiHidden/>
    <w:rsid w:val="0095365F"/>
    <w:rPr>
      <w:rFonts w:ascii="Segoe UI" w:eastAsiaTheme="minorEastAsia" w:hAnsi="Segoe UI" w:cs="Segoe UI"/>
      <w:sz w:val="18"/>
      <w:szCs w:val="18"/>
      <w:lang w:eastAsia="zh-CN"/>
    </w:rPr>
  </w:style>
  <w:style w:type="paragraph" w:customStyle="1" w:styleId="Text">
    <w:name w:val="Text"/>
    <w:basedOn w:val="Normal"/>
    <w:rsid w:val="0095365F"/>
    <w:pPr>
      <w:widowControl w:val="0"/>
      <w:spacing w:line="252" w:lineRule="auto"/>
      <w:ind w:firstLine="202"/>
      <w:jc w:val="both"/>
    </w:pPr>
    <w:rPr>
      <w:szCs w:val="20"/>
    </w:rPr>
  </w:style>
  <w:style w:type="table" w:customStyle="1" w:styleId="MTEBNumberedEquation">
    <w:name w:val="MTEBNumberedEquation"/>
    <w:basedOn w:val="TableNormal"/>
    <w:rsid w:val="0095365F"/>
    <w:pPr>
      <w:spacing w:after="0" w:line="240" w:lineRule="auto"/>
    </w:pPr>
    <w:rPr>
      <w:rFonts w:ascii="Century" w:eastAsia="MS Mincho" w:hAnsi="Century" w:cs="Times New Roman"/>
      <w:sz w:val="20"/>
      <w:szCs w:val="20"/>
      <w:lang w:val="en-CA" w:eastAsia="en-CA"/>
    </w:rPr>
    <w:tblPr>
      <w:tblCellSpacing w:w="0" w:type="dxa"/>
    </w:tblPr>
    <w:trPr>
      <w:cantSplit/>
      <w:tblCellSpacing w:w="0" w:type="dxa"/>
    </w:trPr>
    <w:tcPr>
      <w:shd w:val="clear" w:color="auto" w:fill="auto"/>
      <w:tcMar>
        <w:top w:w="0" w:type="dxa"/>
        <w:left w:w="0" w:type="dxa"/>
        <w:bottom w:w="0" w:type="dxa"/>
        <w:right w:w="0" w:type="dxa"/>
      </w:tcMar>
    </w:tcPr>
  </w:style>
  <w:style w:type="paragraph" w:styleId="FootnoteText">
    <w:name w:val="footnote text"/>
    <w:basedOn w:val="Normal"/>
    <w:link w:val="FootnoteTextChar"/>
    <w:semiHidden/>
    <w:rsid w:val="0095365F"/>
    <w:pPr>
      <w:ind w:firstLine="202"/>
      <w:jc w:val="both"/>
    </w:pPr>
    <w:rPr>
      <w:sz w:val="16"/>
      <w:szCs w:val="16"/>
    </w:rPr>
  </w:style>
  <w:style w:type="character" w:customStyle="1" w:styleId="FootnoteTextChar">
    <w:name w:val="Footnote Text Char"/>
    <w:basedOn w:val="DefaultParagraphFont"/>
    <w:link w:val="FootnoteText"/>
    <w:semiHidden/>
    <w:rsid w:val="0095365F"/>
    <w:rPr>
      <w:rFonts w:ascii="Times New Roman" w:eastAsia="SimSun" w:hAnsi="Times New Roman" w:cs="Times New Roman"/>
      <w:sz w:val="16"/>
      <w:szCs w:val="16"/>
    </w:rPr>
  </w:style>
  <w:style w:type="paragraph" w:styleId="CommentSubject">
    <w:name w:val="annotation subject"/>
    <w:basedOn w:val="CommentText"/>
    <w:next w:val="CommentText"/>
    <w:link w:val="CommentSubjectChar"/>
    <w:uiPriority w:val="99"/>
    <w:semiHidden/>
    <w:unhideWhenUsed/>
    <w:rsid w:val="0095365F"/>
    <w:pPr>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95365F"/>
    <w:rPr>
      <w:rFonts w:ascii="Times New Roman" w:eastAsiaTheme="minorEastAsia" w:hAnsi="Times New Roman" w:cs="Times New Roman"/>
      <w:b/>
      <w:bCs/>
      <w:sz w:val="20"/>
      <w:szCs w:val="20"/>
      <w:lang w:eastAsia="zh-CN"/>
    </w:rPr>
  </w:style>
  <w:style w:type="character" w:customStyle="1" w:styleId="UnresolvedMention1">
    <w:name w:val="Unresolved Mention1"/>
    <w:basedOn w:val="DefaultParagraphFont"/>
    <w:uiPriority w:val="99"/>
    <w:semiHidden/>
    <w:unhideWhenUsed/>
    <w:rsid w:val="0095365F"/>
    <w:rPr>
      <w:color w:val="605E5C"/>
      <w:shd w:val="clear" w:color="auto" w:fill="E1DFDD"/>
    </w:rPr>
  </w:style>
  <w:style w:type="character" w:styleId="SubtleEmphasis">
    <w:name w:val="Subtle Emphasis"/>
    <w:basedOn w:val="DefaultParagraphFont"/>
    <w:uiPriority w:val="19"/>
    <w:qFormat/>
    <w:rsid w:val="0095365F"/>
    <w:rPr>
      <w:i/>
      <w:iCs/>
      <w:color w:val="404040" w:themeColor="text1" w:themeTint="BF"/>
    </w:rPr>
  </w:style>
  <w:style w:type="paragraph" w:customStyle="1" w:styleId="FHWAappendix">
    <w:name w:val="FHWA appendix"/>
    <w:basedOn w:val="Heading1"/>
    <w:rsid w:val="00EF42EB"/>
    <w:rPr>
      <w:rFonts w:cs="Times New Roman"/>
      <w:b w:val="0"/>
      <w:bCs w:val="0"/>
      <w:color w:val="000000" w:themeColor="text1"/>
      <w:szCs w:val="24"/>
    </w:rPr>
  </w:style>
  <w:style w:type="paragraph" w:styleId="TOCHeading">
    <w:name w:val="TOC Heading"/>
    <w:basedOn w:val="Heading1"/>
    <w:next w:val="Normal"/>
    <w:uiPriority w:val="39"/>
    <w:unhideWhenUsed/>
    <w:qFormat/>
    <w:rsid w:val="00E46948"/>
    <w:pPr>
      <w:spacing w:before="240" w:line="259" w:lineRule="auto"/>
      <w:outlineLvl w:val="9"/>
    </w:pPr>
    <w:rPr>
      <w:b w:val="0"/>
      <w:bCs w:val="0"/>
      <w:sz w:val="32"/>
      <w:szCs w:val="32"/>
    </w:rPr>
  </w:style>
  <w:style w:type="paragraph" w:styleId="Revision">
    <w:name w:val="Revision"/>
    <w:hidden/>
    <w:uiPriority w:val="99"/>
    <w:semiHidden/>
    <w:rsid w:val="00A320A6"/>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24328">
      <w:bodyDiv w:val="1"/>
      <w:marLeft w:val="0"/>
      <w:marRight w:val="0"/>
      <w:marTop w:val="0"/>
      <w:marBottom w:val="0"/>
      <w:divBdr>
        <w:top w:val="none" w:sz="0" w:space="0" w:color="auto"/>
        <w:left w:val="none" w:sz="0" w:space="0" w:color="auto"/>
        <w:bottom w:val="none" w:sz="0" w:space="0" w:color="auto"/>
        <w:right w:val="none" w:sz="0" w:space="0" w:color="auto"/>
      </w:divBdr>
    </w:div>
    <w:div w:id="916328313">
      <w:bodyDiv w:val="1"/>
      <w:marLeft w:val="0"/>
      <w:marRight w:val="0"/>
      <w:marTop w:val="0"/>
      <w:marBottom w:val="0"/>
      <w:divBdr>
        <w:top w:val="none" w:sz="0" w:space="0" w:color="auto"/>
        <w:left w:val="none" w:sz="0" w:space="0" w:color="auto"/>
        <w:bottom w:val="none" w:sz="0" w:space="0" w:color="auto"/>
        <w:right w:val="none" w:sz="0" w:space="0" w:color="auto"/>
      </w:divBdr>
      <w:divsChild>
        <w:div w:id="419719147">
          <w:marLeft w:val="547"/>
          <w:marRight w:val="0"/>
          <w:marTop w:val="0"/>
          <w:marBottom w:val="0"/>
          <w:divBdr>
            <w:top w:val="none" w:sz="0" w:space="0" w:color="auto"/>
            <w:left w:val="none" w:sz="0" w:space="0" w:color="auto"/>
            <w:bottom w:val="none" w:sz="0" w:space="0" w:color="auto"/>
            <w:right w:val="none" w:sz="0" w:space="0" w:color="auto"/>
          </w:divBdr>
        </w:div>
      </w:divsChild>
    </w:div>
    <w:div w:id="1361006642">
      <w:bodyDiv w:val="1"/>
      <w:marLeft w:val="0"/>
      <w:marRight w:val="0"/>
      <w:marTop w:val="0"/>
      <w:marBottom w:val="0"/>
      <w:divBdr>
        <w:top w:val="none" w:sz="0" w:space="0" w:color="auto"/>
        <w:left w:val="none" w:sz="0" w:space="0" w:color="auto"/>
        <w:bottom w:val="none" w:sz="0" w:space="0" w:color="auto"/>
        <w:right w:val="none" w:sz="0" w:space="0" w:color="auto"/>
      </w:divBdr>
      <w:divsChild>
        <w:div w:id="2087264490">
          <w:marLeft w:val="547"/>
          <w:marRight w:val="0"/>
          <w:marTop w:val="0"/>
          <w:marBottom w:val="0"/>
          <w:divBdr>
            <w:top w:val="none" w:sz="0" w:space="0" w:color="auto"/>
            <w:left w:val="none" w:sz="0" w:space="0" w:color="auto"/>
            <w:bottom w:val="none" w:sz="0" w:space="0" w:color="auto"/>
            <w:right w:val="none" w:sz="0" w:space="0" w:color="auto"/>
          </w:divBdr>
        </w:div>
      </w:divsChild>
    </w:div>
    <w:div w:id="1864904731">
      <w:bodyDiv w:val="1"/>
      <w:marLeft w:val="0"/>
      <w:marRight w:val="0"/>
      <w:marTop w:val="0"/>
      <w:marBottom w:val="0"/>
      <w:divBdr>
        <w:top w:val="none" w:sz="0" w:space="0" w:color="auto"/>
        <w:left w:val="none" w:sz="0" w:space="0" w:color="auto"/>
        <w:bottom w:val="none" w:sz="0" w:space="0" w:color="auto"/>
        <w:right w:val="none" w:sz="0" w:space="0" w:color="auto"/>
      </w:divBdr>
      <w:divsChild>
        <w:div w:id="715929803">
          <w:marLeft w:val="547"/>
          <w:marRight w:val="0"/>
          <w:marTop w:val="0"/>
          <w:marBottom w:val="0"/>
          <w:divBdr>
            <w:top w:val="none" w:sz="0" w:space="0" w:color="auto"/>
            <w:left w:val="none" w:sz="0" w:space="0" w:color="auto"/>
            <w:bottom w:val="none" w:sz="0" w:space="0" w:color="auto"/>
            <w:right w:val="none" w:sz="0" w:space="0" w:color="auto"/>
          </w:divBdr>
        </w:div>
      </w:divsChild>
    </w:div>
    <w:div w:id="2120484057">
      <w:bodyDiv w:val="1"/>
      <w:marLeft w:val="0"/>
      <w:marRight w:val="0"/>
      <w:marTop w:val="0"/>
      <w:marBottom w:val="0"/>
      <w:divBdr>
        <w:top w:val="none" w:sz="0" w:space="0" w:color="auto"/>
        <w:left w:val="none" w:sz="0" w:space="0" w:color="auto"/>
        <w:bottom w:val="none" w:sz="0" w:space="0" w:color="auto"/>
        <w:right w:val="none" w:sz="0" w:space="0" w:color="auto"/>
      </w:divBdr>
      <w:divsChild>
        <w:div w:id="144345607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52.png"/><Relationship Id="rId84" Type="http://schemas.openxmlformats.org/officeDocument/2006/relationships/image" Target="media/image67.emf"/><Relationship Id="rId89" Type="http://schemas.openxmlformats.org/officeDocument/2006/relationships/image" Target="media/image72.emf"/><Relationship Id="rId7" Type="http://schemas.openxmlformats.org/officeDocument/2006/relationships/customXml" Target="../customXml/item7.xml"/><Relationship Id="rId71" Type="http://schemas.openxmlformats.org/officeDocument/2006/relationships/image" Target="media/image55.png"/><Relationship Id="rId92" Type="http://schemas.openxmlformats.org/officeDocument/2006/relationships/image" Target="media/image75.emf"/><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6.emf"/><Relationship Id="rId11" Type="http://schemas.openxmlformats.org/officeDocument/2006/relationships/webSettings" Target="webSettings.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5.jpeg"/><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header" Target="header1.xml"/><Relationship Id="rId74" Type="http://schemas.openxmlformats.org/officeDocument/2006/relationships/image" Target="media/image58.png"/><Relationship Id="rId79" Type="http://schemas.openxmlformats.org/officeDocument/2006/relationships/image" Target="media/image63.emf"/><Relationship Id="rId87" Type="http://schemas.openxmlformats.org/officeDocument/2006/relationships/image" Target="media/image70.emf"/><Relationship Id="rId102" Type="http://schemas.openxmlformats.org/officeDocument/2006/relationships/image" Target="media/image85.emf"/><Relationship Id="rId5" Type="http://schemas.openxmlformats.org/officeDocument/2006/relationships/customXml" Target="../customXml/item5.xml"/><Relationship Id="rId61" Type="http://schemas.openxmlformats.org/officeDocument/2006/relationships/image" Target="media/image46.emf"/><Relationship Id="rId82" Type="http://schemas.openxmlformats.org/officeDocument/2006/relationships/image" Target="media/image66.emf"/><Relationship Id="rId90" Type="http://schemas.openxmlformats.org/officeDocument/2006/relationships/image" Target="media/image73.emf"/><Relationship Id="rId95" Type="http://schemas.openxmlformats.org/officeDocument/2006/relationships/image" Target="media/image78.emf"/><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3.png"/><Relationship Id="rId77" Type="http://schemas.openxmlformats.org/officeDocument/2006/relationships/image" Target="media/image61.emf"/><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numbering" Target="numbering.xml"/><Relationship Id="rId51" Type="http://schemas.openxmlformats.org/officeDocument/2006/relationships/image" Target="media/image36.emf"/><Relationship Id="rId72" Type="http://schemas.openxmlformats.org/officeDocument/2006/relationships/image" Target="media/image56.png"/><Relationship Id="rId80" Type="http://schemas.openxmlformats.org/officeDocument/2006/relationships/image" Target="media/image64.emf"/><Relationship Id="rId85" Type="http://schemas.openxmlformats.org/officeDocument/2006/relationships/image" Target="media/image68.emf"/><Relationship Id="rId93" Type="http://schemas.openxmlformats.org/officeDocument/2006/relationships/image" Target="media/image76.emf"/><Relationship Id="rId98"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hyperlink" Target="https://www.youtube.com/watch?v=34FubITFebI" TargetMode="External"/><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image" Target="media/image51.png"/><Relationship Id="rId103" Type="http://schemas.openxmlformats.org/officeDocument/2006/relationships/image" Target="media/image86.emf"/><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youtube.com/watch?v=34FubITFebI" TargetMode="External"/><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settings" Target="settings.xml"/><Relationship Id="rId31" Type="http://schemas.openxmlformats.org/officeDocument/2006/relationships/image" Target="media/image18.emf"/><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7.png"/><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5.png"/><Relationship Id="rId39" Type="http://schemas.openxmlformats.org/officeDocument/2006/relationships/hyperlink" Target="https://github.com/sgzzgit/Autonomous-Vehicle-Lane-Change-Experiment-Data" TargetMode="External"/><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ndongyao\Google%20Drive\Handong%20Yao\projects\2020-xiaomoqi\STOL%20Report_Empty_Template_2002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BCE197CA16A447AD28687B098BB0AE" ma:contentTypeVersion="2" ma:contentTypeDescription="Create a new document." ma:contentTypeScope="" ma:versionID="1d64815c4787ffd204327f754ab01135">
  <xsd:schema xmlns:xsd="http://www.w3.org/2001/XMLSchema" xmlns:xs="http://www.w3.org/2001/XMLSchema" xmlns:p="http://schemas.microsoft.com/office/2006/metadata/properties" xmlns:ns2="d265d7ff-326c-42dd-b3cd-865e75f74603" xmlns:ns3="http://schemas.microsoft.com/sharepoint/v4" targetNamespace="http://schemas.microsoft.com/office/2006/metadata/properties" ma:root="true" ma:fieldsID="183bf0a273ca080b5fde3406fcb99b04" ns2:_="" ns3:_="">
    <xsd:import namespace="d265d7ff-326c-42dd-b3cd-865e75f74603"/>
    <xsd:import namespace="http://schemas.microsoft.com/sharepoint/v4"/>
    <xsd:element name="properties">
      <xsd:complexType>
        <xsd:sequence>
          <xsd:element name="documentManagement">
            <xsd:complexType>
              <xsd:all>
                <xsd:element ref="ns2:SharedWithUsers"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65d7ff-326c-42dd-b3cd-865e75f7460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OGQ1NzYwZS02MzhhLTQ3ZTgtOWUyZS0xMjI2YzJjYjI2OGQiIG9yaWdpbj0idXNlclNlbGVjdGVkIj48ZWxlbWVudCB1aWQ9IjQyODM0YmZiLTFlYzEtNGJlYi1iZDY0LWViODNmYjNjYjNmMyIgdmFsdWU9IiIgeG1sbnM9Imh0dHA6Ly93d3cuYm9sZG9uamFtZXMuY29tLzIwMDgvMDEvc2llL2ludGVybmFsL2xhYmVsIiAvPjwvc2lzbD48VXNlck5hbWU+TEVJRE9TLUNPUlBcc255ZGVya3M8L1VzZXJOYW1lPjxEYXRlVGltZT4zLzkvMjAyMCA2OjM4OjIyIFBNPC9EYXRlVGltZT48TGFiZWxTdHJpbmc+VW5yZXN0cmljdGVkPC9MYWJlbFN0cmluZz48L2l0ZW0+PC9sYWJlbEhpc3Rvcnk+</Value>
</WrappedLabelHistory>
</file>

<file path=customXml/item4.xml><?xml version="1.0" encoding="utf-8"?>
<sisl xmlns:xsi="http://www.w3.org/2001/XMLSchema-instance" xmlns:xsd="http://www.w3.org/2001/XMLSchema" xmlns="http://www.boldonjames.com/2008/01/sie/internal/label" sislVersion="0" policy="c8d5760e-638a-47e8-9e2e-1226c2cb268d" origin="userSelected">
  <element uid="42834bfb-1ec1-4beb-bd64-eb83fb3cb3f3" value=""/>
</sisl>
</file>

<file path=customXml/item5.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OGQ1NzYwZS02MzhhLTQ3ZTgtOWUyZS0xMjI2YzJjYjI2OGQiIG9yaWdpbj0idXNlclNlbGVjdGVkIj48ZWxlbWVudCB1aWQ9IjQyODM0YmZiLTFlYzEtNGJlYi1iZDY0LWViODNmYjNjYjNmMyIgdmFsdWU9IiIgeG1sbnM9Imh0dHA6Ly93d3cuYm9sZG9uamFtZXMuY29tLzIwMDgvMDEvc2llL2ludGVybmFsL2xhYmVsIiAvPjwvc2lzbD48VXNlck5hbWU+TEVJRE9TLUNPUlBcc255ZGVya3M8L1VzZXJOYW1lPjxEYXRlVGltZT4zLzkvMjAyMCA2OjM5OjI1IFBNPC9EYXRlVGltZT48TGFiZWxTdHJpbmc+VW5yZXN0cmljdGVkPC9MYWJlbFN0cmluZz48L2l0ZW0+PC9sYWJlbEhpc3Rvcnk+</Value>
</WrappedLabelHistory>
</file>

<file path=customXml/item6.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F781C-508D-4B71-BE56-3E7552B2F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65d7ff-326c-42dd-b3cd-865e75f74603"/>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4DC377-06FC-4EBC-A41F-B046E33FE84D}">
  <ds:schemaRefs>
    <ds:schemaRef ds:uri="http://schemas.microsoft.com/sharepoint/v3/contenttype/forms"/>
  </ds:schemaRefs>
</ds:datastoreItem>
</file>

<file path=customXml/itemProps3.xml><?xml version="1.0" encoding="utf-8"?>
<ds:datastoreItem xmlns:ds="http://schemas.openxmlformats.org/officeDocument/2006/customXml" ds:itemID="{D030379F-5790-4904-8513-4F1DFE333B2C}">
  <ds:schemaRefs>
    <ds:schemaRef ds:uri="http://www.w3.org/2001/XMLSchema"/>
    <ds:schemaRef ds:uri="http://www.boldonjames.com/2016/02/Classifier/internal/wrappedLabelHistory"/>
  </ds:schemaRefs>
</ds:datastoreItem>
</file>

<file path=customXml/itemProps4.xml><?xml version="1.0" encoding="utf-8"?>
<ds:datastoreItem xmlns:ds="http://schemas.openxmlformats.org/officeDocument/2006/customXml" ds:itemID="{CEA0A98C-3EB7-4381-85BD-018E1CDBEEF0}">
  <ds:schemaRefs>
    <ds:schemaRef ds:uri="http://www.w3.org/2001/XMLSchema"/>
    <ds:schemaRef ds:uri="http://www.boldonjames.com/2008/01/sie/internal/label"/>
  </ds:schemaRefs>
</ds:datastoreItem>
</file>

<file path=customXml/itemProps5.xml><?xml version="1.0" encoding="utf-8"?>
<ds:datastoreItem xmlns:ds="http://schemas.openxmlformats.org/officeDocument/2006/customXml" ds:itemID="{15D3379E-A9C4-4C81-B43F-37B325789007}">
  <ds:schemaRefs>
    <ds:schemaRef ds:uri="http://www.w3.org/2001/XMLSchema"/>
    <ds:schemaRef ds:uri="http://www.boldonjames.com/2016/02/Classifier/internal/wrappedLabelHistory"/>
  </ds:schemaRefs>
</ds:datastoreItem>
</file>

<file path=customXml/itemProps6.xml><?xml version="1.0" encoding="utf-8"?>
<ds:datastoreItem xmlns:ds="http://schemas.openxmlformats.org/officeDocument/2006/customXml" ds:itemID="{2E7C2C46-B74C-4325-A14B-C81E1677C4C8}">
  <ds:schemaRefs>
    <ds:schemaRef ds:uri="http://schemas.microsoft.com/office/2006/metadata/properties"/>
    <ds:schemaRef ds:uri="http://schemas.microsoft.com/office/infopath/2007/PartnerControls"/>
    <ds:schemaRef ds:uri="http://schemas.microsoft.com/sharepoint/v4"/>
  </ds:schemaRefs>
</ds:datastoreItem>
</file>

<file path=customXml/itemProps7.xml><?xml version="1.0" encoding="utf-8"?>
<ds:datastoreItem xmlns:ds="http://schemas.openxmlformats.org/officeDocument/2006/customXml" ds:itemID="{1FEBB7A8-48A3-45DD-A327-128D057A9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STOL Report_Empty_Template_200204.dotx</Template>
  <TotalTime>84</TotalTime>
  <Pages>61</Pages>
  <Words>15143</Words>
  <Characters>86320</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University of South Florida</dc:creator>
  <cp:keywords/>
  <dc:description/>
  <cp:lastModifiedBy>Huang, Zhitong [US-IE]</cp:lastModifiedBy>
  <cp:revision>4</cp:revision>
  <cp:lastPrinted>2020-03-21T20:31:00Z</cp:lastPrinted>
  <dcterms:created xsi:type="dcterms:W3CDTF">2020-03-21T20:22:00Z</dcterms:created>
  <dcterms:modified xsi:type="dcterms:W3CDTF">2020-03-21T21:48:00Z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0x01010035BCE197CA16A447AD28687B098BB0AE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http://www.zotero.org/styles/elsevier-harvard</vt:lpwstr>
  </property>
  <property fmtid="{D5CDD505-2E9C-101B-9397-08002B2CF9AE}" pid="16" name="Mendeley Recent Style Name 6_1">
    <vt:lpwstr>Elsevier - Harvard (with titles)</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Citation Style_1">
    <vt:lpwstr>http://www.zotero.org/styles/chicago-author-date</vt:lpwstr>
  </property>
  <property fmtid="{D5CDD505-2E9C-101B-9397-08002B2CF9AE}" pid="25" name="Mendeley Unique User Id_1">
    <vt:lpwstr>b7d0a867-7181-39b7-b2af-8bfc011ba79b</vt:lpwstr>
  </property>
  <property fmtid="{D5CDD505-2E9C-101B-9397-08002B2CF9AE}" pid="26" name="docIndexRef">
    <vt:lpwstr>4de5390b-fa4e-4d95-ac45-8e061aa5d1d6</vt:lpwstr>
  </property>
  <property fmtid="{D5CDD505-2E9C-101B-9397-08002B2CF9AE}" pid="27" name="bjSaver">
    <vt:lpwstr>FySsF1EJFcgUGNn0mwXQsV2kcyWMCiDB</vt:lpwstr>
  </property>
  <property fmtid="{D5CDD505-2E9C-101B-9397-08002B2CF9AE}" pid="28" name="bjDocumentLabelXML">
    <vt:lpwstr>&lt;?xml version="1.0" encoding="us-ascii"?&gt;&lt;sisl xmlns:xsi="http://www.w3.org/2001/XMLSchema-instance" xmlns:xsd="http://www.w3.org/2001/XMLSchema" sislVersion="0" policy="c8d5760e-638a-47e8-9e2e-1226c2cb268d" origin="userSelected" xmlns="http://www.boldonj</vt:lpwstr>
  </property>
  <property fmtid="{D5CDD505-2E9C-101B-9397-08002B2CF9AE}" pid="29" name="bjDocumentLabelXML-0">
    <vt:lpwstr>ames.com/2008/01/sie/internal/label"&gt;&lt;element uid="42834bfb-1ec1-4beb-bd64-eb83fb3cb3f3" value="" /&gt;&lt;/sisl&gt;</vt:lpwstr>
  </property>
  <property fmtid="{D5CDD505-2E9C-101B-9397-08002B2CF9AE}" pid="30" name="bjDocumentSecurityLabel">
    <vt:lpwstr>Unrestricted</vt:lpwstr>
  </property>
  <property fmtid="{D5CDD505-2E9C-101B-9397-08002B2CF9AE}" pid="31" name="bjLabelHistoryID">
    <vt:lpwstr>{15D3379E-A9C4-4C81-B43F-37B325789007}</vt:lpwstr>
  </property>
</Properties>
</file>